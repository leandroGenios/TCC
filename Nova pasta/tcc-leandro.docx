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531549" w:rsidP="00BD34F9">
      <w:pPr>
        <w:pStyle w:val="Capa-Folhaderosto"/>
      </w:pPr>
    </w:p>
    <w:p w:rsidR="007E7396" w:rsidRPr="00BD34F9" w:rsidRDefault="00A5556A" w:rsidP="00BD34F9">
      <w:pPr>
        <w:pStyle w:val="Capa-Folhaderosto"/>
      </w:pPr>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Content>
          <w:r w:rsidR="008D51B6">
            <w:t>Leandro Soares</w:t>
          </w:r>
        </w:sdtContent>
      </w:sdt>
      <w:r w:rsidR="00EE5979">
        <w:t xml:space="preserve"> Moreira</w:t>
      </w:r>
    </w:p>
    <w:p w:rsidR="00531549" w:rsidRPr="00BD34F9" w:rsidRDefault="00531549"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Content>
        <w:p w:rsidR="00366DB6" w:rsidRPr="00BD34F9" w:rsidRDefault="00826038" w:rsidP="00BD34F9">
          <w:pPr>
            <w:pStyle w:val="Capa-Folhaderosto"/>
          </w:pPr>
          <w:r>
            <w:t>mAIS pRATO: COZINHAR NUNCA FOI TÃO FÁCIL</w:t>
          </w:r>
        </w:p>
      </w:sdtContent>
    </w:sdt>
    <w:p w:rsidR="003A4886" w:rsidRPr="00BD34F9" w:rsidRDefault="003A4886" w:rsidP="00BD34F9">
      <w:pPr>
        <w:pStyle w:val="Capa-Folhaderosto"/>
      </w:pPr>
    </w:p>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B24C82" w:rsidRPr="00BD34F9" w:rsidRDefault="00B24C82" w:rsidP="00BD34F9">
      <w:pPr>
        <w:pStyle w:val="Capa-Folhaderosto"/>
      </w:pPr>
    </w:p>
    <w:p w:rsidR="00896EDD" w:rsidRPr="00BD34F9" w:rsidRDefault="001308FB" w:rsidP="00BD34F9">
      <w:pPr>
        <w:pStyle w:val="Capa-Folhaderosto"/>
      </w:pPr>
      <w:r>
        <w:rPr>
          <w:noProof/>
          <w:lang w:eastAsia="pt-BR"/>
        </w:rPr>
        <w:drawing>
          <wp:anchor distT="0" distB="0" distL="114300" distR="114300" simplePos="0" relativeHeight="251655680" behindDoc="1" locked="0" layoutInCell="1" allowOverlap="1">
            <wp:simplePos x="0" y="0"/>
            <wp:positionH relativeFrom="column">
              <wp:posOffset>-1038225</wp:posOffset>
            </wp:positionH>
            <wp:positionV relativeFrom="paragraph">
              <wp:posOffset>-7358380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7348" w:rsidRPr="00BD34F9" w:rsidRDefault="006A7348" w:rsidP="00BD34F9">
      <w:pPr>
        <w:pStyle w:val="Capa-Folhaderosto"/>
      </w:pPr>
      <w:bookmarkStart w:id="5" w:name="_Toc257729039"/>
      <w:bookmarkStart w:id="6" w:name="_Toc257729427"/>
      <w:bookmarkStart w:id="7" w:name="_Toc257729464"/>
      <w:bookmarkStart w:id="8" w:name="_Toc266864364"/>
      <w:bookmarkStart w:id="9" w:name="_Toc266865606"/>
    </w:p>
    <w:bookmarkEnd w:id="5"/>
    <w:bookmarkEnd w:id="6"/>
    <w:bookmarkEnd w:id="7"/>
    <w:bookmarkEnd w:id="8"/>
    <w:bookmarkEnd w:id="9"/>
    <w:p w:rsidR="00531549" w:rsidRPr="00BD34F9" w:rsidRDefault="00826038" w:rsidP="00BD34F9">
      <w:pPr>
        <w:pStyle w:val="Capa-Folhaderosto"/>
      </w:pPr>
      <w:r>
        <w:t>curitiba</w:t>
      </w:r>
    </w:p>
    <w:p w:rsidR="007E7396" w:rsidRPr="005C6A97" w:rsidRDefault="00531549" w:rsidP="005C6A97">
      <w:pPr>
        <w:pStyle w:val="Capa-Folhaderosto"/>
      </w:pPr>
      <w:r w:rsidRPr="00BD34F9">
        <w:t>201</w:t>
      </w:r>
      <w:r w:rsidR="00826038" w:rsidRPr="00826038">
        <w:t>9</w:t>
      </w:r>
      <w:r w:rsidR="00D44512">
        <w:br w:type="page"/>
      </w:r>
      <w:r w:rsidR="00826038">
        <w:lastRenderedPageBreak/>
        <w:t>leandro soares moreira</w:t>
      </w: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D859B6" w:rsidRPr="005C6A97" w:rsidRDefault="00D859B6" w:rsidP="005C6A97">
      <w:pPr>
        <w:pStyle w:val="Capa-Folhaderosto"/>
      </w:pPr>
      <w:bookmarkStart w:id="10" w:name="_Toc257729041"/>
      <w:bookmarkStart w:id="11" w:name="_Toc257729429"/>
      <w:bookmarkStart w:id="12" w:name="_Toc257729466"/>
      <w:bookmarkStart w:id="13" w:name="_Toc266864366"/>
      <w:bookmarkStart w:id="14" w:name="_Toc266865608"/>
    </w:p>
    <w:bookmarkEnd w:id="14" w:displacedByCustomXml="next"/>
    <w:bookmarkEnd w:id="13" w:displacedByCustomXml="next"/>
    <w:bookmarkEnd w:id="12" w:displacedByCustomXml="next"/>
    <w:bookmarkEnd w:id="11" w:displacedByCustomXml="next"/>
    <w:bookmarkEnd w:id="10" w:displacedByCustomXml="next"/>
    <w:sdt>
      <w:sdtPr>
        <w:alias w:val="Título"/>
        <w:tag w:val=""/>
        <w:id w:val="56598285"/>
        <w:placeholder>
          <w:docPart w:val="38ED934F97AD47CCBECB15C661D2B843"/>
        </w:placeholder>
        <w:dataBinding w:prefixMappings="xmlns:ns0='http://purl.org/dc/elements/1.1/' xmlns:ns1='http://schemas.openxmlformats.org/package/2006/metadata/core-properties' " w:xpath="/ns1:coreProperties[1]/ns0:title[1]" w:storeItemID="{6C3C8BC8-F283-45AE-878A-BAB7291924A1}"/>
        <w:text/>
      </w:sdtPr>
      <w:sdtContent>
        <w:p w:rsidR="00826038" w:rsidRPr="00BD34F9" w:rsidRDefault="00826038" w:rsidP="00826038">
          <w:pPr>
            <w:pStyle w:val="Capa-Folhaderosto"/>
          </w:pPr>
          <w:r>
            <w:t>mAIS pRATO: COZINHAR NUNCA FOI TÃO FÁCIL</w:t>
          </w:r>
        </w:p>
      </w:sdtContent>
    </w:sdt>
    <w:p w:rsidR="00896EDD" w:rsidRPr="005C6A97" w:rsidRDefault="00896EDD" w:rsidP="005C6A97">
      <w:pPr>
        <w:pStyle w:val="Capa-Folhaderosto"/>
      </w:pPr>
    </w:p>
    <w:p w:rsidR="00896EDD" w:rsidRPr="005C6A97" w:rsidRDefault="00896EDD" w:rsidP="005C6A97">
      <w:pPr>
        <w:pStyle w:val="Capa-Folhaderosto"/>
      </w:pPr>
    </w:p>
    <w:p w:rsidR="005109B6" w:rsidRPr="00C256BE" w:rsidRDefault="00826038" w:rsidP="00896EDD">
      <w:pPr>
        <w:pStyle w:val="Naturezadotrabalho"/>
      </w:pPr>
      <w:r w:rsidRPr="00C256BE">
        <w:t>Monografia</w:t>
      </w:r>
      <w:r w:rsidR="001D3CEC" w:rsidRPr="00C256BE">
        <w:t xml:space="preserve"> apresentada </w:t>
      </w:r>
      <w:r w:rsidR="005109B6" w:rsidRPr="00C256BE">
        <w:t xml:space="preserve">ao curso de </w:t>
      </w:r>
      <w:r w:rsidR="001D3CEC" w:rsidRPr="00C256BE">
        <w:t>Pós-Graduação</w:t>
      </w:r>
      <w:r w:rsidR="005109B6" w:rsidRPr="00C256BE">
        <w:t xml:space="preserve"> em </w:t>
      </w:r>
      <w:r w:rsidR="00C256BE" w:rsidRPr="00C256BE">
        <w:rPr>
          <w:rFonts w:cs="Arial"/>
          <w:szCs w:val="20"/>
        </w:rPr>
        <w:t>Engenharia de Software</w:t>
      </w:r>
      <w:r w:rsidR="001D3CEC" w:rsidRPr="00C256BE">
        <w:t xml:space="preserve">, Setor de </w:t>
      </w:r>
      <w:r w:rsidR="00C256BE" w:rsidRPr="00C256BE">
        <w:rPr>
          <w:rFonts w:cs="Arial"/>
          <w:szCs w:val="20"/>
        </w:rPr>
        <w:t>Educação Profissional e Tecnológica</w:t>
      </w:r>
      <w:r w:rsidR="001D3CEC" w:rsidRPr="00C256BE">
        <w:t xml:space="preserve">, </w:t>
      </w:r>
      <w:r w:rsidR="005109B6" w:rsidRPr="00C256BE">
        <w:t xml:space="preserve">Universidade Federal do Paraná, como requisito parcial à obtenção do título de </w:t>
      </w:r>
      <w:r w:rsidR="00F5388C" w:rsidRPr="00C256BE">
        <w:t>Espec</w:t>
      </w:r>
      <w:r w:rsidR="00C256BE" w:rsidRPr="00C256BE">
        <w:t>ialista</w:t>
      </w:r>
      <w:r w:rsidR="005109B6" w:rsidRPr="00C256BE">
        <w:t xml:space="preserve"> em </w:t>
      </w:r>
      <w:r w:rsidR="00C256BE" w:rsidRPr="00C256BE">
        <w:rPr>
          <w:rFonts w:cs="Arial"/>
          <w:szCs w:val="20"/>
        </w:rPr>
        <w:t>Engenharia de Software</w:t>
      </w:r>
      <w:r w:rsidR="005109B6" w:rsidRPr="00C256BE">
        <w:t>.</w:t>
      </w:r>
    </w:p>
    <w:p w:rsidR="005109B6" w:rsidRPr="00C256BE" w:rsidRDefault="005109B6" w:rsidP="00896EDD">
      <w:pPr>
        <w:pStyle w:val="Naturezadotrabalho"/>
      </w:pPr>
    </w:p>
    <w:p w:rsidR="008E2E60" w:rsidRPr="00C256BE" w:rsidRDefault="00D859B6" w:rsidP="00C256BE">
      <w:pPr>
        <w:pStyle w:val="Naturezadotrabalho"/>
      </w:pPr>
      <w:r w:rsidRPr="00C256BE">
        <w:t xml:space="preserve">Orientador: Prof. Dr. </w:t>
      </w:r>
      <w:r w:rsidR="00C256BE" w:rsidRPr="008B0543">
        <w:rPr>
          <w:rFonts w:cs="Arial"/>
          <w:szCs w:val="20"/>
        </w:rPr>
        <w:t xml:space="preserve">Jaime </w:t>
      </w:r>
      <w:proofErr w:type="spellStart"/>
      <w:r w:rsidR="00C256BE" w:rsidRPr="008B0543">
        <w:rPr>
          <w:rFonts w:cs="Arial"/>
          <w:szCs w:val="20"/>
        </w:rPr>
        <w:t>Wojciechowski</w:t>
      </w:r>
      <w:proofErr w:type="spellEnd"/>
    </w:p>
    <w:p w:rsidR="008E2E60" w:rsidRPr="00896EDD" w:rsidRDefault="008E2E60" w:rsidP="008E2E60">
      <w:pPr>
        <w:pStyle w:val="Naturezadotrabalho"/>
        <w:ind w:left="0"/>
      </w:pPr>
    </w:p>
    <w:p w:rsidR="00C40587" w:rsidRDefault="00C40587" w:rsidP="00380D09">
      <w:pPr>
        <w:pStyle w:val="Naturezadotrabalho"/>
      </w:pPr>
    </w:p>
    <w:p w:rsidR="00531549" w:rsidRPr="005C6A97" w:rsidRDefault="00531549" w:rsidP="005C6A97">
      <w:pPr>
        <w:pStyle w:val="Capa-Folhaderosto"/>
      </w:pPr>
    </w:p>
    <w:p w:rsidR="00E92DBE" w:rsidRPr="005C6A97" w:rsidRDefault="00E92DBE" w:rsidP="005C6A97">
      <w:pPr>
        <w:pStyle w:val="Capa-Folhaderosto"/>
      </w:pPr>
    </w:p>
    <w:p w:rsidR="00B24C82" w:rsidRPr="005C6A97" w:rsidRDefault="00B24C82" w:rsidP="005C6A97">
      <w:pPr>
        <w:pStyle w:val="Capa-Folhaderosto"/>
      </w:pPr>
    </w:p>
    <w:p w:rsidR="00366DB6" w:rsidRPr="005C6A97" w:rsidRDefault="00366DB6" w:rsidP="005C6A97">
      <w:pPr>
        <w:pStyle w:val="Capa-Folhaderosto"/>
      </w:pPr>
    </w:p>
    <w:p w:rsidR="00366DB6" w:rsidRPr="005C6A97" w:rsidRDefault="00366DB6" w:rsidP="005C6A97">
      <w:pPr>
        <w:pStyle w:val="Capa-Folhaderosto"/>
      </w:pPr>
    </w:p>
    <w:p w:rsidR="00D44512" w:rsidRPr="005C6A97" w:rsidRDefault="00D44512" w:rsidP="005C6A97">
      <w:pPr>
        <w:pStyle w:val="Capa-Folhaderosto"/>
      </w:pPr>
    </w:p>
    <w:p w:rsidR="003143CB" w:rsidRPr="005C6A97" w:rsidRDefault="003143CB" w:rsidP="005C6A97">
      <w:pPr>
        <w:pStyle w:val="Capa-Folhaderosto"/>
      </w:pPr>
    </w:p>
    <w:p w:rsidR="006A7348" w:rsidRPr="005C6A97" w:rsidRDefault="006A7348" w:rsidP="005C6A97">
      <w:pPr>
        <w:pStyle w:val="Capa-Folhaderosto"/>
      </w:pPr>
      <w:bookmarkStart w:id="15" w:name="_Toc257729042"/>
      <w:bookmarkStart w:id="16" w:name="_Toc257729430"/>
      <w:bookmarkStart w:id="17" w:name="_Toc257729467"/>
      <w:bookmarkStart w:id="18" w:name="_Toc266864367"/>
      <w:bookmarkStart w:id="19" w:name="_Toc266865609"/>
    </w:p>
    <w:p w:rsidR="00896EDD" w:rsidRPr="005C6A97" w:rsidRDefault="00896EDD" w:rsidP="005C6A97">
      <w:pPr>
        <w:pStyle w:val="Capa-Folhaderosto"/>
      </w:pPr>
    </w:p>
    <w:p w:rsidR="00896EDD" w:rsidRPr="005C6A97" w:rsidRDefault="00896EDD" w:rsidP="005C6A97">
      <w:pPr>
        <w:pStyle w:val="Capa-Folhaderosto"/>
      </w:pPr>
    </w:p>
    <w:bookmarkEnd w:id="15"/>
    <w:bookmarkEnd w:id="16"/>
    <w:bookmarkEnd w:id="17"/>
    <w:bookmarkEnd w:id="18"/>
    <w:bookmarkEnd w:id="19"/>
    <w:p w:rsidR="003143CB" w:rsidRPr="005C6A97" w:rsidRDefault="00C256BE" w:rsidP="005C6A97">
      <w:pPr>
        <w:pStyle w:val="Capa-Folhaderosto"/>
      </w:pPr>
      <w:r>
        <w:t>CURITIBA</w:t>
      </w:r>
    </w:p>
    <w:p w:rsidR="00A87660" w:rsidRPr="00C256BE" w:rsidRDefault="003143CB" w:rsidP="005C6A97">
      <w:pPr>
        <w:pStyle w:val="Capa-Folhaderosto"/>
        <w:rPr>
          <w:highlight w:val="yellow"/>
        </w:rPr>
      </w:pPr>
      <w:r w:rsidRPr="00C256BE">
        <w:t>201</w:t>
      </w:r>
      <w:r w:rsidR="00C256BE" w:rsidRPr="00C256BE">
        <w:t>9</w:t>
      </w: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CF3379" w:rsidRDefault="00CF3379" w:rsidP="003D2BC1">
      <w:pPr>
        <w:pStyle w:val="Texto"/>
      </w:pPr>
    </w:p>
    <w:p w:rsidR="00CF3379" w:rsidRDefault="00CF3379"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D44512" w:rsidRPr="002C5EC5" w:rsidRDefault="00D909F3" w:rsidP="002C5EC5">
      <w:pPr>
        <w:pStyle w:val="Texto"/>
        <w:ind w:left="4536" w:firstLine="0"/>
        <w:jc w:val="right"/>
      </w:pPr>
      <w:r w:rsidRPr="002C5EC5">
        <w:t>A minha noiva</w:t>
      </w:r>
      <w:r w:rsidR="002C5EC5" w:rsidRPr="002C5EC5">
        <w:t xml:space="preserve"> e melhor amiga</w:t>
      </w:r>
      <w:r w:rsidRPr="002C5EC5">
        <w:t>, que me apoiou e me incentivou a cada instante</w:t>
      </w:r>
      <w:r w:rsidR="002C5EC5" w:rsidRPr="002C5EC5">
        <w:t>.</w:t>
      </w:r>
    </w:p>
    <w:p w:rsidR="00D44512" w:rsidRDefault="00D44512" w:rsidP="003D2BC1">
      <w:pPr>
        <w:pStyle w:val="Texto"/>
      </w:pPr>
    </w:p>
    <w:p w:rsidR="00AF63C0" w:rsidRDefault="00D44512" w:rsidP="00D44512">
      <w:pPr>
        <w:pStyle w:val="Ttulopr-textual"/>
      </w:pPr>
      <w:r>
        <w:br w:type="page"/>
      </w:r>
      <w:bookmarkStart w:id="20" w:name="_Toc257729049"/>
      <w:bookmarkStart w:id="21" w:name="_Toc257729437"/>
      <w:bookmarkStart w:id="22" w:name="_Toc257729474"/>
      <w:bookmarkStart w:id="23" w:name="_Toc266864374"/>
      <w:bookmarkStart w:id="24" w:name="_Toc266865616"/>
      <w:r w:rsidR="00AF63C0">
        <w:lastRenderedPageBreak/>
        <w:t>agradecimentos</w:t>
      </w:r>
      <w:bookmarkEnd w:id="20"/>
      <w:bookmarkEnd w:id="21"/>
      <w:bookmarkEnd w:id="22"/>
      <w:bookmarkEnd w:id="23"/>
      <w:bookmarkEnd w:id="24"/>
    </w:p>
    <w:p w:rsidR="00366DB6" w:rsidRDefault="00366DB6" w:rsidP="00D44512">
      <w:pPr>
        <w:pStyle w:val="Texto"/>
      </w:pPr>
    </w:p>
    <w:p w:rsidR="00EE1AFD" w:rsidRPr="00FE5582" w:rsidRDefault="002C5EC5" w:rsidP="00D44512">
      <w:pPr>
        <w:pStyle w:val="Texto"/>
      </w:pPr>
      <w:r w:rsidRPr="00FE5582">
        <w:t>A minha família e amigos, que foram muito compreensivos e ajudaram da maneira que puderam para o sucesso deste projeto.</w:t>
      </w:r>
    </w:p>
    <w:p w:rsidR="002C5EC5" w:rsidRPr="00FE5582" w:rsidRDefault="002C5EC5" w:rsidP="002C5EC5">
      <w:pPr>
        <w:pStyle w:val="Texto"/>
        <w:rPr>
          <w:rFonts w:cs="Arial"/>
          <w:szCs w:val="20"/>
        </w:rPr>
      </w:pPr>
      <w:r w:rsidRPr="00FE5582">
        <w:t xml:space="preserve">Ao meu professor orientador, </w:t>
      </w:r>
      <w:r w:rsidRPr="00FE5582">
        <w:rPr>
          <w:rFonts w:cs="Arial"/>
          <w:szCs w:val="20"/>
        </w:rPr>
        <w:t xml:space="preserve">Jaime </w:t>
      </w:r>
      <w:proofErr w:type="spellStart"/>
      <w:r w:rsidRPr="00FE5582">
        <w:rPr>
          <w:rFonts w:cs="Arial"/>
          <w:szCs w:val="20"/>
        </w:rPr>
        <w:t>Wojciechowski</w:t>
      </w:r>
      <w:proofErr w:type="spellEnd"/>
      <w:r w:rsidRPr="00FE5582">
        <w:rPr>
          <w:rFonts w:cs="Arial"/>
          <w:szCs w:val="20"/>
        </w:rPr>
        <w:t>, pela dedicação na orientação do projeto e aos demais professores que acompanharam todo o processo acadêmico e incentivaram e auxiliaram sempre que possível.</w:t>
      </w:r>
    </w:p>
    <w:p w:rsidR="00FE5582" w:rsidRPr="00FE5582" w:rsidRDefault="00FE5582" w:rsidP="00FE5582">
      <w:pPr>
        <w:pStyle w:val="Dedicatria-Epigrafe"/>
        <w:ind w:left="0" w:firstLine="851"/>
        <w:jc w:val="left"/>
      </w:pPr>
      <w:r w:rsidRPr="00FE5582">
        <w:t>Agradeço ainda a todos os demais que ajudaram direta ou indiretamente na execução do projeto.</w:t>
      </w:r>
    </w:p>
    <w:p w:rsidR="00EE1AFD" w:rsidRPr="00FE5582" w:rsidRDefault="002C5EC5" w:rsidP="00EE1AFD">
      <w:pPr>
        <w:pStyle w:val="Dedicatria-Epigrafe"/>
        <w:ind w:left="0" w:firstLine="851"/>
        <w:jc w:val="left"/>
      </w:pPr>
      <w:r w:rsidRPr="00FE5582">
        <w:t xml:space="preserve">Finalmente, agradeço de todo o coração a minha noiva, </w:t>
      </w:r>
      <w:proofErr w:type="spellStart"/>
      <w:r w:rsidRPr="00FE5582">
        <w:t>Ketlin</w:t>
      </w:r>
      <w:proofErr w:type="spellEnd"/>
      <w:r w:rsidRPr="00FE5582">
        <w:t xml:space="preserve"> Batista, pelo incessante apoio e dedicação, mesmo nos momentos mais difíceis.</w:t>
      </w:r>
    </w:p>
    <w:p w:rsidR="00EE1AFD" w:rsidRDefault="00EE1AFD" w:rsidP="00FE5582">
      <w:pPr>
        <w:pStyle w:val="Dedicatria-Epigrafe"/>
        <w:jc w:val="left"/>
      </w:pPr>
    </w:p>
    <w:p w:rsidR="00EE1AFD" w:rsidRDefault="00EE1AFD" w:rsidP="00EE1AFD"/>
    <w:p w:rsidR="00AF63C0" w:rsidRDefault="00AF63C0" w:rsidP="00EE1AFD">
      <w:pPr>
        <w:pStyle w:val="Texto"/>
        <w:tabs>
          <w:tab w:val="left" w:pos="851"/>
        </w:tabs>
        <w:ind w:firstLine="0"/>
      </w:pPr>
    </w:p>
    <w:p w:rsidR="009B72FB" w:rsidRDefault="009B72FB" w:rsidP="00AF63C0">
      <w:pPr>
        <w:pStyle w:val="Texto"/>
      </w:pPr>
    </w:p>
    <w:p w:rsidR="009B72FB" w:rsidRDefault="009B72FB">
      <w:pPr>
        <w:spacing w:after="200" w:line="276" w:lineRule="auto"/>
      </w:pPr>
      <w:r>
        <w:br w:type="page"/>
      </w:r>
    </w:p>
    <w:p w:rsidR="00AF63C0" w:rsidRDefault="00AF63C0"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Pr="00100620" w:rsidRDefault="009B72FB" w:rsidP="009B72FB">
      <w:pPr>
        <w:pStyle w:val="Dedicatria-Epigrafe"/>
        <w:rPr>
          <w:color w:val="0070C0"/>
        </w:rPr>
      </w:pPr>
    </w:p>
    <w:p w:rsidR="00DE3100" w:rsidRPr="00100620" w:rsidRDefault="00171ACC" w:rsidP="00171ACC">
      <w:pPr>
        <w:pStyle w:val="Texto"/>
        <w:ind w:left="4536" w:firstLine="0"/>
        <w:jc w:val="right"/>
      </w:pPr>
      <w:r>
        <w:rPr>
          <w:rFonts w:cs="Arial"/>
          <w:shd w:val="clear" w:color="auto" w:fill="FFFFFF"/>
        </w:rPr>
        <w:t>“</w:t>
      </w:r>
      <w:r w:rsidRPr="00171ACC">
        <w:rPr>
          <w:rFonts w:cs="Arial"/>
          <w:shd w:val="clear" w:color="auto" w:fill="FFFFFF"/>
        </w:rPr>
        <w:t>Lembre-se de olhar para o alto, para as estrelas, e não para baixo, para os seus pés</w:t>
      </w:r>
      <w:r>
        <w:rPr>
          <w:rFonts w:cs="Arial"/>
          <w:shd w:val="clear" w:color="auto" w:fill="FFFFFF"/>
        </w:rPr>
        <w:t>”</w:t>
      </w:r>
      <w:r w:rsidR="00100620">
        <w:t xml:space="preserve">. </w:t>
      </w:r>
      <w:r w:rsidR="00FD1406" w:rsidRPr="00100620">
        <w:t>(</w:t>
      </w:r>
      <w:r w:rsidRPr="00171ACC">
        <w:rPr>
          <w:rFonts w:cs="Arial"/>
        </w:rPr>
        <w:t>Stephen Hawking</w:t>
      </w:r>
      <w:r w:rsidR="00FD1406" w:rsidRPr="00100620">
        <w:t>)</w:t>
      </w:r>
    </w:p>
    <w:p w:rsidR="009B72FB" w:rsidRDefault="00262370" w:rsidP="00C52232">
      <w:pPr>
        <w:pStyle w:val="Ttulopr-textual"/>
      </w:pPr>
      <w:bookmarkStart w:id="25" w:name="_Toc257729050"/>
      <w:bookmarkStart w:id="26" w:name="_Toc257729438"/>
      <w:bookmarkStart w:id="27" w:name="_Toc257729475"/>
      <w:bookmarkStart w:id="28" w:name="_Toc266864375"/>
      <w:r>
        <w:br w:type="page"/>
      </w:r>
      <w:bookmarkStart w:id="29" w:name="_Toc266865617"/>
      <w:r w:rsidR="00B878CF" w:rsidRPr="00C52232">
        <w:lastRenderedPageBreak/>
        <w:t>resumo</w:t>
      </w:r>
      <w:bookmarkEnd w:id="25"/>
      <w:bookmarkEnd w:id="26"/>
      <w:bookmarkEnd w:id="27"/>
      <w:bookmarkEnd w:id="28"/>
      <w:bookmarkEnd w:id="29"/>
    </w:p>
    <w:p w:rsidR="00C52232" w:rsidRPr="00C52232" w:rsidRDefault="00C52232" w:rsidP="00C52232">
      <w:pPr>
        <w:pStyle w:val="Texto"/>
      </w:pPr>
    </w:p>
    <w:p w:rsidR="002B70E4" w:rsidRPr="00686F85" w:rsidRDefault="008B0543" w:rsidP="00B15F15">
      <w:pPr>
        <w:pStyle w:val="Resumo"/>
      </w:pPr>
      <w:r w:rsidRPr="00686F85">
        <w:t>Este estudo foi desenvolvido com o intuito de ajudar no combate ao desperdício de alimentos e proporcio</w:t>
      </w:r>
      <w:r w:rsidR="00551AEA" w:rsidRPr="00686F85">
        <w:t xml:space="preserve">nar uma experiência assertiva no preparo de </w:t>
      </w:r>
      <w:r w:rsidR="00B65D31" w:rsidRPr="00686F85">
        <w:t>receitas</w:t>
      </w:r>
      <w:r w:rsidRPr="00686F85">
        <w:t xml:space="preserve">, por meio de um aplicativo </w:t>
      </w:r>
      <w:r w:rsidR="00551AEA" w:rsidRPr="00686F85">
        <w:t xml:space="preserve">desenvolvido para </w:t>
      </w:r>
      <w:r w:rsidR="00B65D31" w:rsidRPr="00686F85">
        <w:t>buscar pratos rápido</w:t>
      </w:r>
      <w:r w:rsidRPr="00686F85">
        <w:t>s</w:t>
      </w:r>
      <w:r w:rsidR="00D02142" w:rsidRPr="00686F85">
        <w:t xml:space="preserve"> utilizando</w:t>
      </w:r>
      <w:r w:rsidR="00551AEA" w:rsidRPr="00686F85">
        <w:t xml:space="preserve"> ingredientes do dia-a-dia</w:t>
      </w:r>
      <w:r w:rsidR="00B65D31" w:rsidRPr="00686F85">
        <w:t>.</w:t>
      </w:r>
      <w:r w:rsidR="00D5761B" w:rsidRPr="00686F85">
        <w:t xml:space="preserve"> </w:t>
      </w:r>
      <w:r w:rsidR="00B65D31" w:rsidRPr="00686F85">
        <w:t>As receitas</w:t>
      </w:r>
      <w:r w:rsidR="00551AEA" w:rsidRPr="00686F85">
        <w:t xml:space="preserve"> são compartilhadas entre os </w:t>
      </w:r>
      <w:r w:rsidR="00D5761B" w:rsidRPr="00686F85">
        <w:t>usuário</w:t>
      </w:r>
      <w:r w:rsidR="00FC29C4" w:rsidRPr="00686F85">
        <w:t>s</w:t>
      </w:r>
      <w:r w:rsidR="00551AEA" w:rsidRPr="00686F85">
        <w:t>, formando um grupo colaborativo de pessoas que al</w:t>
      </w:r>
      <w:r w:rsidR="00B65D31" w:rsidRPr="00686F85">
        <w:t>ém de postá-las e prepara-las</w:t>
      </w:r>
      <w:r w:rsidR="00551AEA" w:rsidRPr="00686F85">
        <w:t xml:space="preserve"> também recebem feedbacks dos pratos </w:t>
      </w:r>
      <w:r w:rsidR="009A5BE2" w:rsidRPr="00686F85">
        <w:t>postados, o que afeta a reputação do usuário no aplicativo, elevando seu perfil quando os pratos são bem avaliados e motivando-o em novas postagens</w:t>
      </w:r>
      <w:r w:rsidR="002B70E4" w:rsidRPr="00686F85">
        <w:t>.</w:t>
      </w:r>
      <w:r w:rsidR="00D5761B" w:rsidRPr="00686F85">
        <w:t xml:space="preserve"> </w:t>
      </w:r>
      <w:r w:rsidR="002B70E4" w:rsidRPr="00686F85">
        <w:t xml:space="preserve">As </w:t>
      </w:r>
      <w:r w:rsidR="00D5761B" w:rsidRPr="00686F85">
        <w:t>receitas são exibidas levando em consideração os ingredientes que o usu</w:t>
      </w:r>
      <w:r w:rsidR="00FC29C4" w:rsidRPr="00686F85">
        <w:t>ário declarou ter</w:t>
      </w:r>
      <w:r w:rsidR="00D5761B" w:rsidRPr="00686F85">
        <w:t xml:space="preserve"> em sua residência</w:t>
      </w:r>
      <w:r w:rsidR="009A5BE2" w:rsidRPr="00686F85">
        <w:t xml:space="preserve"> e a avaliação feitas por usuários que já a prepararam</w:t>
      </w:r>
      <w:r w:rsidR="002B70E4" w:rsidRPr="00686F85">
        <w:t>.</w:t>
      </w:r>
    </w:p>
    <w:p w:rsidR="00C52232" w:rsidRPr="00686F85" w:rsidRDefault="002B70E4" w:rsidP="009A5BE2">
      <w:pPr>
        <w:pStyle w:val="Resumo"/>
      </w:pPr>
      <w:r w:rsidRPr="00686F85">
        <w:t>O</w:t>
      </w:r>
      <w:r w:rsidR="00B15F15" w:rsidRPr="00686F85">
        <w:t xml:space="preserve"> trabalho</w:t>
      </w:r>
      <w:r w:rsidR="00EF51C0" w:rsidRPr="00686F85">
        <w:t xml:space="preserve"> aborda de forma simples e eficiente </w:t>
      </w:r>
      <w:r w:rsidR="00A561C0" w:rsidRPr="00686F85">
        <w:t>os be</w:t>
      </w:r>
      <w:r w:rsidR="00FC29C4" w:rsidRPr="00686F85">
        <w:t xml:space="preserve">nefícios de um auxílio eficaz </w:t>
      </w:r>
      <w:r w:rsidR="00A561C0" w:rsidRPr="00686F85">
        <w:t>na hora de preparar refeições, comp</w:t>
      </w:r>
      <w:r w:rsidR="00B15F15" w:rsidRPr="00686F85">
        <w:t>reendendo que os usuário</w:t>
      </w:r>
      <w:r w:rsidR="00FC29C4" w:rsidRPr="00686F85">
        <w:t>s</w:t>
      </w:r>
      <w:r w:rsidR="00B15F15" w:rsidRPr="00686F85">
        <w:t xml:space="preserve"> não tenham tempo</w:t>
      </w:r>
      <w:r w:rsidR="00A561C0" w:rsidRPr="00686F85">
        <w:t xml:space="preserve"> </w:t>
      </w:r>
      <w:r w:rsidR="00B15F15" w:rsidRPr="00686F85">
        <w:t xml:space="preserve">hábil </w:t>
      </w:r>
      <w:r w:rsidRPr="00686F85">
        <w:t>para se dedicar à</w:t>
      </w:r>
      <w:r w:rsidR="00A561C0" w:rsidRPr="00686F85">
        <w:t xml:space="preserve"> </w:t>
      </w:r>
      <w:r w:rsidRPr="00686F85">
        <w:t>culinária</w:t>
      </w:r>
      <w:r w:rsidR="00A561C0" w:rsidRPr="00686F85">
        <w:t xml:space="preserve"> e que necessitam de ajuda para construir bons pratos</w:t>
      </w:r>
      <w:r w:rsidR="00B15F15" w:rsidRPr="00686F85">
        <w:t>.</w:t>
      </w:r>
      <w:bookmarkStart w:id="30" w:name="_Toc257729051"/>
      <w:bookmarkStart w:id="31" w:name="_Toc257729439"/>
      <w:bookmarkStart w:id="32" w:name="_Toc257729476"/>
      <w:bookmarkStart w:id="33" w:name="_Toc266864376"/>
      <w:bookmarkStart w:id="34" w:name="_Toc266865618"/>
    </w:p>
    <w:p w:rsidR="00C52232" w:rsidRDefault="00C52232" w:rsidP="00C52232">
      <w:pPr>
        <w:pStyle w:val="Resumo"/>
        <w:ind w:firstLine="0"/>
      </w:pPr>
    </w:p>
    <w:p w:rsidR="00AB79D4" w:rsidRPr="007C7565" w:rsidRDefault="00AB79D4" w:rsidP="00705D5F">
      <w:pPr>
        <w:pStyle w:val="Resumo"/>
        <w:ind w:left="1843" w:hanging="1843"/>
      </w:pPr>
      <w:r w:rsidRPr="00C52232">
        <w:t>Palavras-chave:</w:t>
      </w:r>
      <w:r w:rsidR="000E172F">
        <w:t xml:space="preserve"> Buscar Receitas. Buscar Pratos. Receitas Rápidas</w:t>
      </w:r>
      <w:r w:rsidRPr="007C7565">
        <w:t>.</w:t>
      </w:r>
      <w:bookmarkEnd w:id="30"/>
      <w:bookmarkEnd w:id="31"/>
      <w:bookmarkEnd w:id="32"/>
      <w:bookmarkEnd w:id="33"/>
      <w:bookmarkEnd w:id="34"/>
      <w:r w:rsidR="000E172F">
        <w:t xml:space="preserve"> Aplicativo. Receita. Compartilhar Receitas</w:t>
      </w:r>
      <w:r w:rsidR="00171ACC">
        <w:t>.</w:t>
      </w:r>
    </w:p>
    <w:p w:rsidR="00587F67" w:rsidRDefault="00587F67" w:rsidP="00B878CF">
      <w:pPr>
        <w:pStyle w:val="Resumo"/>
      </w:pPr>
    </w:p>
    <w:p w:rsidR="00587F67" w:rsidRDefault="00587F67" w:rsidP="00B878CF">
      <w:pPr>
        <w:pStyle w:val="Resumo"/>
      </w:pPr>
    </w:p>
    <w:p w:rsidR="00587F67" w:rsidRDefault="00587F67" w:rsidP="00705D5F">
      <w:pPr>
        <w:pStyle w:val="Ttulopr-textual"/>
      </w:pPr>
      <w:r>
        <w:br w:type="page"/>
      </w:r>
      <w:bookmarkStart w:id="35" w:name="_Toc257729052"/>
      <w:bookmarkStart w:id="36" w:name="_Toc257729440"/>
      <w:bookmarkStart w:id="37" w:name="_Toc257729477"/>
      <w:r w:rsidR="00BE02B3" w:rsidRPr="00705D5F">
        <w:lastRenderedPageBreak/>
        <w:t>ABSTRACT</w:t>
      </w:r>
      <w:bookmarkEnd w:id="35"/>
      <w:bookmarkEnd w:id="36"/>
      <w:bookmarkEnd w:id="37"/>
    </w:p>
    <w:p w:rsidR="00171ACC" w:rsidRDefault="00171ACC" w:rsidP="00171ACC">
      <w:pPr>
        <w:pStyle w:val="Texto"/>
      </w:pPr>
      <w:bookmarkStart w:id="38" w:name="_Toc257729053"/>
      <w:bookmarkStart w:id="39" w:name="_Toc257729441"/>
      <w:bookmarkStart w:id="40" w:name="_Toc257729478"/>
      <w:bookmarkStart w:id="41" w:name="_Toc266864377"/>
      <w:bookmarkStart w:id="42" w:name="_Toc266865619"/>
    </w:p>
    <w:p w:rsidR="00171ACC" w:rsidRDefault="00171ACC" w:rsidP="00171ACC">
      <w:pPr>
        <w:pStyle w:val="Resumo"/>
      </w:pPr>
      <w:proofErr w:type="spellStart"/>
      <w:r w:rsidRPr="00171ACC">
        <w:t>This</w:t>
      </w:r>
      <w:proofErr w:type="spellEnd"/>
      <w:r w:rsidRPr="00171ACC">
        <w:t xml:space="preserve"> </w:t>
      </w:r>
      <w:proofErr w:type="spellStart"/>
      <w:r w:rsidRPr="00171ACC">
        <w:t>study</w:t>
      </w:r>
      <w:proofErr w:type="spellEnd"/>
      <w:r w:rsidRPr="00171ACC">
        <w:t xml:space="preserve"> </w:t>
      </w:r>
      <w:proofErr w:type="spellStart"/>
      <w:r w:rsidRPr="00171ACC">
        <w:t>was</w:t>
      </w:r>
      <w:proofErr w:type="spellEnd"/>
      <w:r w:rsidRPr="00171ACC">
        <w:t xml:space="preserve"> </w:t>
      </w:r>
      <w:proofErr w:type="spellStart"/>
      <w:r w:rsidRPr="00171ACC">
        <w:t>developed</w:t>
      </w:r>
      <w:proofErr w:type="spellEnd"/>
      <w:r w:rsidRPr="00171ACC">
        <w:t xml:space="preserve"> </w:t>
      </w:r>
      <w:proofErr w:type="spellStart"/>
      <w:r w:rsidRPr="00171ACC">
        <w:t>to</w:t>
      </w:r>
      <w:proofErr w:type="spellEnd"/>
      <w:r w:rsidRPr="00171ACC">
        <w:t xml:space="preserve"> help </w:t>
      </w:r>
      <w:proofErr w:type="spellStart"/>
      <w:r w:rsidRPr="00171ACC">
        <w:t>combat</w:t>
      </w:r>
      <w:proofErr w:type="spellEnd"/>
      <w:r w:rsidRPr="00171ACC">
        <w:t xml:space="preserve"> </w:t>
      </w:r>
      <w:proofErr w:type="spellStart"/>
      <w:r w:rsidRPr="00171ACC">
        <w:t>food</w:t>
      </w:r>
      <w:proofErr w:type="spellEnd"/>
      <w:r w:rsidRPr="00171ACC">
        <w:t xml:space="preserve"> </w:t>
      </w:r>
      <w:proofErr w:type="spellStart"/>
      <w:r w:rsidRPr="00171ACC">
        <w:t>waste</w:t>
      </w:r>
      <w:proofErr w:type="spellEnd"/>
      <w:r w:rsidRPr="00171ACC">
        <w:t xml:space="preserve"> </w:t>
      </w:r>
      <w:proofErr w:type="spellStart"/>
      <w:r w:rsidRPr="00171ACC">
        <w:t>and</w:t>
      </w:r>
      <w:proofErr w:type="spellEnd"/>
      <w:r w:rsidRPr="00171ACC">
        <w:t xml:space="preserve"> </w:t>
      </w:r>
      <w:proofErr w:type="spellStart"/>
      <w:r w:rsidRPr="00171ACC">
        <w:t>provide</w:t>
      </w:r>
      <w:proofErr w:type="spellEnd"/>
      <w:r w:rsidRPr="00171ACC">
        <w:t xml:space="preserve"> </w:t>
      </w:r>
      <w:proofErr w:type="spellStart"/>
      <w:r w:rsidRPr="00171ACC">
        <w:t>an</w:t>
      </w:r>
      <w:proofErr w:type="spellEnd"/>
      <w:r w:rsidRPr="00171ACC">
        <w:t xml:space="preserve"> </w:t>
      </w:r>
      <w:proofErr w:type="spellStart"/>
      <w:r w:rsidRPr="00171ACC">
        <w:t>assertive</w:t>
      </w:r>
      <w:proofErr w:type="spellEnd"/>
      <w:r w:rsidRPr="00171ACC">
        <w:t xml:space="preserve"> </w:t>
      </w:r>
      <w:proofErr w:type="spellStart"/>
      <w:r w:rsidRPr="00171ACC">
        <w:t>recipe</w:t>
      </w:r>
      <w:proofErr w:type="spellEnd"/>
      <w:r w:rsidRPr="00171ACC">
        <w:t xml:space="preserve"> </w:t>
      </w:r>
      <w:proofErr w:type="spellStart"/>
      <w:r w:rsidRPr="00171ACC">
        <w:t>preparation</w:t>
      </w:r>
      <w:proofErr w:type="spellEnd"/>
      <w:r w:rsidRPr="00171ACC">
        <w:t xml:space="preserve"> </w:t>
      </w:r>
      <w:proofErr w:type="spellStart"/>
      <w:r w:rsidRPr="00171ACC">
        <w:t>experience</w:t>
      </w:r>
      <w:proofErr w:type="spellEnd"/>
      <w:r w:rsidRPr="00171ACC">
        <w:t xml:space="preserve"> </w:t>
      </w:r>
      <w:proofErr w:type="spellStart"/>
      <w:r w:rsidRPr="00171ACC">
        <w:t>through</w:t>
      </w:r>
      <w:proofErr w:type="spellEnd"/>
      <w:r w:rsidRPr="00171ACC">
        <w:t xml:space="preserve"> </w:t>
      </w:r>
      <w:proofErr w:type="spellStart"/>
      <w:r w:rsidRPr="00171ACC">
        <w:t>an</w:t>
      </w:r>
      <w:proofErr w:type="spellEnd"/>
      <w:r w:rsidRPr="00171ACC">
        <w:t xml:space="preserve"> </w:t>
      </w:r>
      <w:proofErr w:type="spellStart"/>
      <w:r w:rsidRPr="00171ACC">
        <w:t>application</w:t>
      </w:r>
      <w:proofErr w:type="spellEnd"/>
      <w:r w:rsidRPr="00171ACC">
        <w:t xml:space="preserve"> </w:t>
      </w:r>
      <w:proofErr w:type="spellStart"/>
      <w:r w:rsidRPr="00171ACC">
        <w:t>designed</w:t>
      </w:r>
      <w:proofErr w:type="spellEnd"/>
      <w:r w:rsidRPr="00171ACC">
        <w:t xml:space="preserve"> </w:t>
      </w:r>
      <w:proofErr w:type="spellStart"/>
      <w:r w:rsidRPr="00171ACC">
        <w:t>to</w:t>
      </w:r>
      <w:proofErr w:type="spellEnd"/>
      <w:r w:rsidRPr="00171ACC">
        <w:t xml:space="preserve"> </w:t>
      </w:r>
      <w:proofErr w:type="spellStart"/>
      <w:r w:rsidRPr="00171ACC">
        <w:t>search</w:t>
      </w:r>
      <w:proofErr w:type="spellEnd"/>
      <w:r w:rsidRPr="00171ACC">
        <w:t xml:space="preserve"> for </w:t>
      </w:r>
      <w:proofErr w:type="spellStart"/>
      <w:r w:rsidRPr="00171ACC">
        <w:t>fast</w:t>
      </w:r>
      <w:proofErr w:type="spellEnd"/>
      <w:r w:rsidRPr="00171ACC">
        <w:t xml:space="preserve"> </w:t>
      </w:r>
      <w:proofErr w:type="spellStart"/>
      <w:r w:rsidRPr="00171ACC">
        <w:t>dishes</w:t>
      </w:r>
      <w:proofErr w:type="spellEnd"/>
      <w:r w:rsidRPr="00171ACC">
        <w:t xml:space="preserve"> </w:t>
      </w:r>
      <w:proofErr w:type="spellStart"/>
      <w:r w:rsidRPr="00171ACC">
        <w:t>using</w:t>
      </w:r>
      <w:proofErr w:type="spellEnd"/>
      <w:r w:rsidRPr="00171ACC">
        <w:t xml:space="preserve"> </w:t>
      </w:r>
      <w:proofErr w:type="spellStart"/>
      <w:r w:rsidRPr="00171ACC">
        <w:t>everyday</w:t>
      </w:r>
      <w:proofErr w:type="spellEnd"/>
      <w:r w:rsidRPr="00171ACC">
        <w:t xml:space="preserve"> </w:t>
      </w:r>
      <w:proofErr w:type="spellStart"/>
      <w:r w:rsidRPr="00171ACC">
        <w:t>ingredients</w:t>
      </w:r>
      <w:proofErr w:type="spellEnd"/>
      <w:r w:rsidRPr="00171ACC">
        <w:t xml:space="preserve">. </w:t>
      </w:r>
      <w:proofErr w:type="spellStart"/>
      <w:r w:rsidRPr="00171ACC">
        <w:t>Recipes</w:t>
      </w:r>
      <w:proofErr w:type="spellEnd"/>
      <w:r w:rsidRPr="00171ACC">
        <w:t xml:space="preserve"> are </w:t>
      </w:r>
      <w:proofErr w:type="spellStart"/>
      <w:r w:rsidRPr="00171ACC">
        <w:t>shared</w:t>
      </w:r>
      <w:proofErr w:type="spellEnd"/>
      <w:r w:rsidRPr="00171ACC">
        <w:t xml:space="preserve"> </w:t>
      </w:r>
      <w:proofErr w:type="spellStart"/>
      <w:r w:rsidRPr="00171ACC">
        <w:t>among</w:t>
      </w:r>
      <w:proofErr w:type="spellEnd"/>
      <w:r w:rsidRPr="00171ACC">
        <w:t xml:space="preserve"> </w:t>
      </w:r>
      <w:proofErr w:type="spellStart"/>
      <w:r w:rsidRPr="00171ACC">
        <w:t>users</w:t>
      </w:r>
      <w:proofErr w:type="spellEnd"/>
      <w:r w:rsidRPr="00171ACC">
        <w:t xml:space="preserve">, </w:t>
      </w:r>
      <w:proofErr w:type="spellStart"/>
      <w:r w:rsidRPr="00171ACC">
        <w:t>forming</w:t>
      </w:r>
      <w:proofErr w:type="spellEnd"/>
      <w:r w:rsidRPr="00171ACC">
        <w:t xml:space="preserve"> a </w:t>
      </w:r>
      <w:proofErr w:type="spellStart"/>
      <w:r w:rsidRPr="00171ACC">
        <w:t>collaborative</w:t>
      </w:r>
      <w:proofErr w:type="spellEnd"/>
      <w:r w:rsidRPr="00171ACC">
        <w:t xml:space="preserve"> </w:t>
      </w:r>
      <w:proofErr w:type="spellStart"/>
      <w:r w:rsidRPr="00171ACC">
        <w:t>group</w:t>
      </w:r>
      <w:proofErr w:type="spellEnd"/>
      <w:r w:rsidRPr="00171ACC">
        <w:t xml:space="preserve"> </w:t>
      </w:r>
      <w:proofErr w:type="spellStart"/>
      <w:r w:rsidRPr="00171ACC">
        <w:t>of</w:t>
      </w:r>
      <w:proofErr w:type="spellEnd"/>
      <w:r w:rsidRPr="00171ACC">
        <w:t xml:space="preserve"> </w:t>
      </w:r>
      <w:proofErr w:type="spellStart"/>
      <w:r w:rsidRPr="00171ACC">
        <w:t>people</w:t>
      </w:r>
      <w:proofErr w:type="spellEnd"/>
      <w:r w:rsidRPr="00171ACC">
        <w:t xml:space="preserve"> </w:t>
      </w:r>
      <w:proofErr w:type="spellStart"/>
      <w:r w:rsidRPr="00171ACC">
        <w:t>who</w:t>
      </w:r>
      <w:proofErr w:type="spellEnd"/>
      <w:r w:rsidRPr="00171ACC">
        <w:t xml:space="preserve"> </w:t>
      </w:r>
      <w:proofErr w:type="spellStart"/>
      <w:r w:rsidRPr="00171ACC">
        <w:t>not</w:t>
      </w:r>
      <w:proofErr w:type="spellEnd"/>
      <w:r w:rsidRPr="00171ACC">
        <w:t xml:space="preserve"> </w:t>
      </w:r>
      <w:proofErr w:type="spellStart"/>
      <w:r w:rsidRPr="00171ACC">
        <w:t>only</w:t>
      </w:r>
      <w:proofErr w:type="spellEnd"/>
      <w:r w:rsidRPr="00171ACC">
        <w:t xml:space="preserve"> post </w:t>
      </w:r>
      <w:proofErr w:type="spellStart"/>
      <w:r w:rsidRPr="00171ACC">
        <w:t>and</w:t>
      </w:r>
      <w:proofErr w:type="spellEnd"/>
      <w:r w:rsidRPr="00171ACC">
        <w:t xml:space="preserve"> prepare </w:t>
      </w:r>
      <w:proofErr w:type="spellStart"/>
      <w:r w:rsidRPr="00171ACC">
        <w:t>them</w:t>
      </w:r>
      <w:proofErr w:type="spellEnd"/>
      <w:r w:rsidRPr="00171ACC">
        <w:t xml:space="preserve"> </w:t>
      </w:r>
      <w:proofErr w:type="spellStart"/>
      <w:r w:rsidRPr="00171ACC">
        <w:t>but</w:t>
      </w:r>
      <w:proofErr w:type="spellEnd"/>
      <w:r w:rsidRPr="00171ACC">
        <w:t xml:space="preserve"> </w:t>
      </w:r>
      <w:proofErr w:type="spellStart"/>
      <w:r w:rsidRPr="00171ACC">
        <w:t>also</w:t>
      </w:r>
      <w:proofErr w:type="spellEnd"/>
      <w:r w:rsidRPr="00171ACC">
        <w:t xml:space="preserve"> </w:t>
      </w:r>
      <w:proofErr w:type="spellStart"/>
      <w:r w:rsidRPr="00171ACC">
        <w:t>get</w:t>
      </w:r>
      <w:proofErr w:type="spellEnd"/>
      <w:r w:rsidRPr="00171ACC">
        <w:t xml:space="preserve"> feedback </w:t>
      </w:r>
      <w:proofErr w:type="spellStart"/>
      <w:r w:rsidRPr="00171ACC">
        <w:t>from</w:t>
      </w:r>
      <w:proofErr w:type="spellEnd"/>
      <w:r w:rsidRPr="00171ACC">
        <w:t xml:space="preserve"> </w:t>
      </w:r>
      <w:proofErr w:type="spellStart"/>
      <w:r w:rsidRPr="00171ACC">
        <w:t>the</w:t>
      </w:r>
      <w:proofErr w:type="spellEnd"/>
      <w:r w:rsidRPr="00171ACC">
        <w:t xml:space="preserve"> </w:t>
      </w:r>
      <w:proofErr w:type="spellStart"/>
      <w:r w:rsidRPr="00171ACC">
        <w:t>dishes</w:t>
      </w:r>
      <w:proofErr w:type="spellEnd"/>
      <w:r w:rsidRPr="00171ACC">
        <w:t xml:space="preserve"> </w:t>
      </w:r>
      <w:proofErr w:type="spellStart"/>
      <w:r w:rsidRPr="00171ACC">
        <w:t>posted</w:t>
      </w:r>
      <w:proofErr w:type="spellEnd"/>
      <w:r w:rsidRPr="00171ACC">
        <w:t xml:space="preserve">, </w:t>
      </w:r>
      <w:proofErr w:type="spellStart"/>
      <w:r w:rsidRPr="00171ACC">
        <w:t>which</w:t>
      </w:r>
      <w:proofErr w:type="spellEnd"/>
      <w:r w:rsidRPr="00171ACC">
        <w:t xml:space="preserve"> </w:t>
      </w:r>
      <w:proofErr w:type="spellStart"/>
      <w:r w:rsidRPr="00171ACC">
        <w:t>affects</w:t>
      </w:r>
      <w:proofErr w:type="spellEnd"/>
      <w:r w:rsidRPr="00171ACC">
        <w:t xml:space="preserve"> </w:t>
      </w:r>
      <w:proofErr w:type="spellStart"/>
      <w:r w:rsidRPr="00171ACC">
        <w:t>the</w:t>
      </w:r>
      <w:proofErr w:type="spellEnd"/>
      <w:r w:rsidRPr="00171ACC">
        <w:t xml:space="preserve"> </w:t>
      </w:r>
      <w:proofErr w:type="spellStart"/>
      <w:r w:rsidRPr="00171ACC">
        <w:t>user's</w:t>
      </w:r>
      <w:proofErr w:type="spellEnd"/>
      <w:r w:rsidRPr="00171ACC">
        <w:t xml:space="preserve"> </w:t>
      </w:r>
      <w:proofErr w:type="spellStart"/>
      <w:r w:rsidRPr="00171ACC">
        <w:t>reputation</w:t>
      </w:r>
      <w:proofErr w:type="spellEnd"/>
      <w:r w:rsidRPr="00171ACC">
        <w:t xml:space="preserve"> in </w:t>
      </w:r>
      <w:proofErr w:type="spellStart"/>
      <w:r w:rsidRPr="00171ACC">
        <w:t>the</w:t>
      </w:r>
      <w:proofErr w:type="spellEnd"/>
      <w:r w:rsidRPr="00171ACC">
        <w:t xml:space="preserve"> </w:t>
      </w:r>
      <w:proofErr w:type="spellStart"/>
      <w:r w:rsidRPr="00171ACC">
        <w:t>app</w:t>
      </w:r>
      <w:proofErr w:type="spellEnd"/>
      <w:r w:rsidRPr="00171ACC">
        <w:t xml:space="preserve">, </w:t>
      </w:r>
      <w:proofErr w:type="spellStart"/>
      <w:r w:rsidRPr="00171ACC">
        <w:t>raising</w:t>
      </w:r>
      <w:proofErr w:type="spellEnd"/>
      <w:r w:rsidRPr="00171ACC">
        <w:t xml:space="preserve"> </w:t>
      </w:r>
      <w:proofErr w:type="spellStart"/>
      <w:r w:rsidRPr="00171ACC">
        <w:t>their</w:t>
      </w:r>
      <w:proofErr w:type="spellEnd"/>
      <w:r w:rsidRPr="00171ACC">
        <w:t xml:space="preserve"> profile </w:t>
      </w:r>
      <w:proofErr w:type="spellStart"/>
      <w:r w:rsidRPr="00171ACC">
        <w:t>when</w:t>
      </w:r>
      <w:proofErr w:type="spellEnd"/>
      <w:r w:rsidRPr="00171ACC">
        <w:t xml:space="preserve"> </w:t>
      </w:r>
      <w:proofErr w:type="spellStart"/>
      <w:r w:rsidRPr="00171ACC">
        <w:t>the</w:t>
      </w:r>
      <w:proofErr w:type="spellEnd"/>
      <w:r w:rsidRPr="00171ACC">
        <w:t xml:space="preserve"> </w:t>
      </w:r>
      <w:proofErr w:type="spellStart"/>
      <w:r w:rsidRPr="00171ACC">
        <w:t>dishes</w:t>
      </w:r>
      <w:proofErr w:type="spellEnd"/>
      <w:r w:rsidRPr="00171ACC">
        <w:t xml:space="preserve"> are </w:t>
      </w:r>
      <w:proofErr w:type="spellStart"/>
      <w:r w:rsidRPr="00171ACC">
        <w:t>well</w:t>
      </w:r>
      <w:proofErr w:type="spellEnd"/>
      <w:r w:rsidRPr="00171ACC">
        <w:t xml:space="preserve"> </w:t>
      </w:r>
      <w:proofErr w:type="spellStart"/>
      <w:r w:rsidRPr="00171ACC">
        <w:t>evaluated</w:t>
      </w:r>
      <w:proofErr w:type="spellEnd"/>
      <w:r w:rsidRPr="00171ACC">
        <w:t xml:space="preserve">. </w:t>
      </w:r>
      <w:proofErr w:type="spellStart"/>
      <w:proofErr w:type="gramStart"/>
      <w:r w:rsidRPr="00171ACC">
        <w:t>and</w:t>
      </w:r>
      <w:proofErr w:type="spellEnd"/>
      <w:proofErr w:type="gramEnd"/>
      <w:r w:rsidRPr="00171ACC">
        <w:t xml:space="preserve"> </w:t>
      </w:r>
      <w:proofErr w:type="spellStart"/>
      <w:r w:rsidRPr="00171ACC">
        <w:t>motivating</w:t>
      </w:r>
      <w:proofErr w:type="spellEnd"/>
      <w:r w:rsidRPr="00171ACC">
        <w:t xml:space="preserve"> </w:t>
      </w:r>
      <w:proofErr w:type="spellStart"/>
      <w:r w:rsidRPr="00171ACC">
        <w:t>you</w:t>
      </w:r>
      <w:proofErr w:type="spellEnd"/>
      <w:r w:rsidRPr="00171ACC">
        <w:t xml:space="preserve"> in new posts. The </w:t>
      </w:r>
      <w:proofErr w:type="spellStart"/>
      <w:r w:rsidRPr="00171ACC">
        <w:t>recipes</w:t>
      </w:r>
      <w:proofErr w:type="spellEnd"/>
      <w:r w:rsidRPr="00171ACC">
        <w:t xml:space="preserve"> are </w:t>
      </w:r>
      <w:proofErr w:type="spellStart"/>
      <w:r w:rsidRPr="00171ACC">
        <w:t>displayed</w:t>
      </w:r>
      <w:proofErr w:type="spellEnd"/>
      <w:r w:rsidRPr="00171ACC">
        <w:t xml:space="preserve"> </w:t>
      </w:r>
      <w:proofErr w:type="spellStart"/>
      <w:r w:rsidRPr="00171ACC">
        <w:t>taking</w:t>
      </w:r>
      <w:proofErr w:type="spellEnd"/>
      <w:r w:rsidRPr="00171ACC">
        <w:t xml:space="preserve"> </w:t>
      </w:r>
      <w:proofErr w:type="spellStart"/>
      <w:r w:rsidRPr="00171ACC">
        <w:t>into</w:t>
      </w:r>
      <w:proofErr w:type="spellEnd"/>
      <w:r w:rsidRPr="00171ACC">
        <w:t xml:space="preserve"> </w:t>
      </w:r>
      <w:proofErr w:type="spellStart"/>
      <w:r w:rsidRPr="00171ACC">
        <w:t>consideration</w:t>
      </w:r>
      <w:proofErr w:type="spellEnd"/>
      <w:r w:rsidRPr="00171ACC">
        <w:t xml:space="preserve"> </w:t>
      </w:r>
      <w:proofErr w:type="spellStart"/>
      <w:r w:rsidRPr="00171ACC">
        <w:t>the</w:t>
      </w:r>
      <w:proofErr w:type="spellEnd"/>
      <w:r w:rsidRPr="00171ACC">
        <w:t xml:space="preserve"> </w:t>
      </w:r>
      <w:proofErr w:type="spellStart"/>
      <w:r w:rsidRPr="00171ACC">
        <w:t>ingredients</w:t>
      </w:r>
      <w:proofErr w:type="spellEnd"/>
      <w:r w:rsidRPr="00171ACC">
        <w:t xml:space="preserve"> </w:t>
      </w:r>
      <w:proofErr w:type="spellStart"/>
      <w:r w:rsidRPr="00171ACC">
        <w:t>that</w:t>
      </w:r>
      <w:proofErr w:type="spellEnd"/>
      <w:r w:rsidRPr="00171ACC">
        <w:t xml:space="preserve"> </w:t>
      </w:r>
      <w:proofErr w:type="spellStart"/>
      <w:r w:rsidRPr="00171ACC">
        <w:t>the</w:t>
      </w:r>
      <w:proofErr w:type="spellEnd"/>
      <w:r w:rsidRPr="00171ACC">
        <w:t xml:space="preserve"> </w:t>
      </w:r>
      <w:proofErr w:type="spellStart"/>
      <w:r w:rsidRPr="00171ACC">
        <w:t>user</w:t>
      </w:r>
      <w:proofErr w:type="spellEnd"/>
      <w:r w:rsidRPr="00171ACC">
        <w:t xml:space="preserve"> </w:t>
      </w:r>
      <w:proofErr w:type="spellStart"/>
      <w:r w:rsidRPr="00171ACC">
        <w:t>has</w:t>
      </w:r>
      <w:proofErr w:type="spellEnd"/>
      <w:r w:rsidRPr="00171ACC">
        <w:t xml:space="preserve"> </w:t>
      </w:r>
      <w:proofErr w:type="spellStart"/>
      <w:r w:rsidRPr="00171ACC">
        <w:t>stated</w:t>
      </w:r>
      <w:proofErr w:type="spellEnd"/>
      <w:r w:rsidRPr="00171ACC">
        <w:t xml:space="preserve"> </w:t>
      </w:r>
      <w:proofErr w:type="spellStart"/>
      <w:r w:rsidRPr="00171ACC">
        <w:t>at</w:t>
      </w:r>
      <w:proofErr w:type="spellEnd"/>
      <w:r w:rsidRPr="00171ACC">
        <w:t xml:space="preserve"> home </w:t>
      </w:r>
      <w:proofErr w:type="spellStart"/>
      <w:r w:rsidRPr="00171ACC">
        <w:t>and</w:t>
      </w:r>
      <w:proofErr w:type="spellEnd"/>
      <w:r w:rsidRPr="00171ACC">
        <w:t xml:space="preserve"> </w:t>
      </w:r>
      <w:proofErr w:type="spellStart"/>
      <w:r w:rsidRPr="00171ACC">
        <w:t>the</w:t>
      </w:r>
      <w:proofErr w:type="spellEnd"/>
      <w:r w:rsidRPr="00171ACC">
        <w:t xml:space="preserve"> </w:t>
      </w:r>
      <w:proofErr w:type="spellStart"/>
      <w:r w:rsidRPr="00171ACC">
        <w:t>evaluation</w:t>
      </w:r>
      <w:proofErr w:type="spellEnd"/>
      <w:r w:rsidRPr="00171ACC">
        <w:t xml:space="preserve"> </w:t>
      </w:r>
      <w:proofErr w:type="spellStart"/>
      <w:r w:rsidRPr="00171ACC">
        <w:t>made</w:t>
      </w:r>
      <w:proofErr w:type="spellEnd"/>
      <w:r w:rsidRPr="00171ACC">
        <w:t xml:space="preserve"> </w:t>
      </w:r>
      <w:proofErr w:type="spellStart"/>
      <w:r w:rsidRPr="00171ACC">
        <w:t>by</w:t>
      </w:r>
      <w:proofErr w:type="spellEnd"/>
      <w:r w:rsidRPr="00171ACC">
        <w:t xml:space="preserve"> </w:t>
      </w:r>
      <w:proofErr w:type="spellStart"/>
      <w:r w:rsidRPr="00171ACC">
        <w:t>users</w:t>
      </w:r>
      <w:proofErr w:type="spellEnd"/>
      <w:r w:rsidRPr="00171ACC">
        <w:t xml:space="preserve"> </w:t>
      </w:r>
      <w:proofErr w:type="spellStart"/>
      <w:r w:rsidRPr="00171ACC">
        <w:t>who</w:t>
      </w:r>
      <w:proofErr w:type="spellEnd"/>
      <w:r w:rsidRPr="00171ACC">
        <w:t xml:space="preserve"> </w:t>
      </w:r>
      <w:proofErr w:type="spellStart"/>
      <w:r w:rsidRPr="00171ACC">
        <w:t>have</w:t>
      </w:r>
      <w:proofErr w:type="spellEnd"/>
      <w:r w:rsidRPr="00171ACC">
        <w:t xml:space="preserve"> </w:t>
      </w:r>
      <w:proofErr w:type="spellStart"/>
      <w:r w:rsidRPr="00171ACC">
        <w:t>already</w:t>
      </w:r>
      <w:proofErr w:type="spellEnd"/>
      <w:r w:rsidRPr="00171ACC">
        <w:t xml:space="preserve"> </w:t>
      </w:r>
      <w:proofErr w:type="spellStart"/>
      <w:r w:rsidRPr="00171ACC">
        <w:t>prepared</w:t>
      </w:r>
      <w:proofErr w:type="spellEnd"/>
      <w:r w:rsidRPr="00171ACC">
        <w:t xml:space="preserve"> it. </w:t>
      </w:r>
    </w:p>
    <w:p w:rsidR="00705D5F" w:rsidRDefault="00171ACC" w:rsidP="00171ACC">
      <w:pPr>
        <w:pStyle w:val="Resumo"/>
      </w:pPr>
      <w:r w:rsidRPr="00171ACC">
        <w:t xml:space="preserve">The </w:t>
      </w:r>
      <w:proofErr w:type="spellStart"/>
      <w:r w:rsidRPr="00171ACC">
        <w:t>work</w:t>
      </w:r>
      <w:proofErr w:type="spellEnd"/>
      <w:r w:rsidRPr="00171ACC">
        <w:t xml:space="preserve"> </w:t>
      </w:r>
      <w:proofErr w:type="spellStart"/>
      <w:r w:rsidRPr="00171ACC">
        <w:t>simply</w:t>
      </w:r>
      <w:proofErr w:type="spellEnd"/>
      <w:r w:rsidRPr="00171ACC">
        <w:t xml:space="preserve"> </w:t>
      </w:r>
      <w:proofErr w:type="spellStart"/>
      <w:r w:rsidRPr="00171ACC">
        <w:t>and</w:t>
      </w:r>
      <w:proofErr w:type="spellEnd"/>
      <w:r w:rsidRPr="00171ACC">
        <w:t xml:space="preserve"> </w:t>
      </w:r>
      <w:proofErr w:type="spellStart"/>
      <w:r w:rsidRPr="00171ACC">
        <w:t>efficiently</w:t>
      </w:r>
      <w:proofErr w:type="spellEnd"/>
      <w:r w:rsidRPr="00171ACC">
        <w:t xml:space="preserve"> </w:t>
      </w:r>
      <w:proofErr w:type="spellStart"/>
      <w:r w:rsidRPr="00171ACC">
        <w:t>addresses</w:t>
      </w:r>
      <w:proofErr w:type="spellEnd"/>
      <w:r w:rsidRPr="00171ACC">
        <w:t xml:space="preserve"> </w:t>
      </w:r>
      <w:proofErr w:type="spellStart"/>
      <w:r w:rsidRPr="00171ACC">
        <w:t>the</w:t>
      </w:r>
      <w:proofErr w:type="spellEnd"/>
      <w:r w:rsidRPr="00171ACC">
        <w:t xml:space="preserve"> </w:t>
      </w:r>
      <w:proofErr w:type="spellStart"/>
      <w:r w:rsidRPr="00171ACC">
        <w:t>benefits</w:t>
      </w:r>
      <w:proofErr w:type="spellEnd"/>
      <w:r w:rsidRPr="00171ACC">
        <w:t xml:space="preserve"> </w:t>
      </w:r>
      <w:proofErr w:type="spellStart"/>
      <w:r w:rsidRPr="00171ACC">
        <w:t>of</w:t>
      </w:r>
      <w:proofErr w:type="spellEnd"/>
      <w:r w:rsidRPr="00171ACC">
        <w:t xml:space="preserve"> </w:t>
      </w:r>
      <w:proofErr w:type="spellStart"/>
      <w:r w:rsidRPr="00171ACC">
        <w:t>effective</w:t>
      </w:r>
      <w:proofErr w:type="spellEnd"/>
      <w:r w:rsidRPr="00171ACC">
        <w:t xml:space="preserve"> </w:t>
      </w:r>
      <w:proofErr w:type="spellStart"/>
      <w:r w:rsidRPr="00171ACC">
        <w:t>meal</w:t>
      </w:r>
      <w:proofErr w:type="spellEnd"/>
      <w:r w:rsidRPr="00171ACC">
        <w:t xml:space="preserve"> </w:t>
      </w:r>
      <w:proofErr w:type="spellStart"/>
      <w:r w:rsidRPr="00171ACC">
        <w:t>preparation</w:t>
      </w:r>
      <w:proofErr w:type="spellEnd"/>
      <w:r w:rsidRPr="00171ACC">
        <w:t xml:space="preserve"> </w:t>
      </w:r>
      <w:proofErr w:type="spellStart"/>
      <w:r w:rsidRPr="00171ACC">
        <w:t>assistance</w:t>
      </w:r>
      <w:proofErr w:type="spellEnd"/>
      <w:r w:rsidRPr="00171ACC">
        <w:t xml:space="preserve">, </w:t>
      </w:r>
      <w:proofErr w:type="spellStart"/>
      <w:r w:rsidRPr="00171ACC">
        <w:t>understanding</w:t>
      </w:r>
      <w:proofErr w:type="spellEnd"/>
      <w:r w:rsidRPr="00171ACC">
        <w:t xml:space="preserve"> </w:t>
      </w:r>
      <w:proofErr w:type="spellStart"/>
      <w:r w:rsidRPr="00171ACC">
        <w:t>that</w:t>
      </w:r>
      <w:proofErr w:type="spellEnd"/>
      <w:r w:rsidRPr="00171ACC">
        <w:t xml:space="preserve"> </w:t>
      </w:r>
      <w:proofErr w:type="spellStart"/>
      <w:r w:rsidRPr="00171ACC">
        <w:t>users</w:t>
      </w:r>
      <w:proofErr w:type="spellEnd"/>
      <w:r w:rsidRPr="00171ACC">
        <w:t xml:space="preserve"> do </w:t>
      </w:r>
      <w:proofErr w:type="spellStart"/>
      <w:r w:rsidRPr="00171ACC">
        <w:t>not</w:t>
      </w:r>
      <w:proofErr w:type="spellEnd"/>
      <w:r w:rsidRPr="00171ACC">
        <w:t xml:space="preserve"> </w:t>
      </w:r>
      <w:proofErr w:type="spellStart"/>
      <w:r w:rsidRPr="00171ACC">
        <w:t>have</w:t>
      </w:r>
      <w:proofErr w:type="spellEnd"/>
      <w:r w:rsidRPr="00171ACC">
        <w:t xml:space="preserve"> </w:t>
      </w:r>
      <w:proofErr w:type="spellStart"/>
      <w:r w:rsidRPr="00171ACC">
        <w:t>the</w:t>
      </w:r>
      <w:proofErr w:type="spellEnd"/>
      <w:r w:rsidRPr="00171ACC">
        <w:t xml:space="preserve"> time </w:t>
      </w:r>
      <w:proofErr w:type="spellStart"/>
      <w:r w:rsidRPr="00171ACC">
        <w:t>to</w:t>
      </w:r>
      <w:proofErr w:type="spellEnd"/>
      <w:r w:rsidRPr="00171ACC">
        <w:t xml:space="preserve"> devote </w:t>
      </w:r>
      <w:proofErr w:type="spellStart"/>
      <w:r w:rsidRPr="00171ACC">
        <w:t>themselves</w:t>
      </w:r>
      <w:proofErr w:type="spellEnd"/>
      <w:r w:rsidRPr="00171ACC">
        <w:t xml:space="preserve"> </w:t>
      </w:r>
      <w:proofErr w:type="spellStart"/>
      <w:r w:rsidRPr="00171ACC">
        <w:t>to</w:t>
      </w:r>
      <w:proofErr w:type="spellEnd"/>
      <w:r w:rsidRPr="00171ACC">
        <w:t xml:space="preserve"> </w:t>
      </w:r>
      <w:proofErr w:type="spellStart"/>
      <w:r w:rsidRPr="00171ACC">
        <w:t>cooking</w:t>
      </w:r>
      <w:proofErr w:type="spellEnd"/>
      <w:r w:rsidRPr="00171ACC">
        <w:t xml:space="preserve"> </w:t>
      </w:r>
      <w:proofErr w:type="spellStart"/>
      <w:r w:rsidRPr="00171ACC">
        <w:t>and</w:t>
      </w:r>
      <w:proofErr w:type="spellEnd"/>
      <w:r w:rsidRPr="00171ACC">
        <w:t xml:space="preserve"> </w:t>
      </w:r>
      <w:proofErr w:type="spellStart"/>
      <w:r w:rsidRPr="00171ACC">
        <w:t>that</w:t>
      </w:r>
      <w:proofErr w:type="spellEnd"/>
      <w:r w:rsidRPr="00171ACC">
        <w:t xml:space="preserve"> </w:t>
      </w:r>
      <w:proofErr w:type="spellStart"/>
      <w:r w:rsidRPr="00171ACC">
        <w:t>they</w:t>
      </w:r>
      <w:proofErr w:type="spellEnd"/>
      <w:r w:rsidRPr="00171ACC">
        <w:t xml:space="preserve"> </w:t>
      </w:r>
      <w:proofErr w:type="spellStart"/>
      <w:r w:rsidRPr="00171ACC">
        <w:t>need</w:t>
      </w:r>
      <w:proofErr w:type="spellEnd"/>
      <w:r w:rsidRPr="00171ACC">
        <w:t xml:space="preserve"> help </w:t>
      </w:r>
      <w:proofErr w:type="spellStart"/>
      <w:r w:rsidRPr="00171ACC">
        <w:t>building</w:t>
      </w:r>
      <w:proofErr w:type="spellEnd"/>
      <w:r w:rsidRPr="00171ACC">
        <w:t xml:space="preserve"> </w:t>
      </w:r>
      <w:proofErr w:type="spellStart"/>
      <w:r w:rsidRPr="00171ACC">
        <w:t>good</w:t>
      </w:r>
      <w:proofErr w:type="spellEnd"/>
      <w:r w:rsidRPr="00171ACC">
        <w:t xml:space="preserve"> </w:t>
      </w:r>
      <w:proofErr w:type="spellStart"/>
      <w:r w:rsidRPr="00171ACC">
        <w:t>dishes</w:t>
      </w:r>
      <w:proofErr w:type="spellEnd"/>
      <w:r w:rsidRPr="00171ACC">
        <w:t>.</w:t>
      </w:r>
    </w:p>
    <w:p w:rsidR="00171ACC" w:rsidRPr="00171ACC" w:rsidRDefault="00171ACC" w:rsidP="00171ACC">
      <w:pPr>
        <w:pStyle w:val="Resumo"/>
      </w:pPr>
    </w:p>
    <w:p w:rsidR="00587F67" w:rsidRPr="00705D5F" w:rsidRDefault="003F0780" w:rsidP="00705D5F">
      <w:pPr>
        <w:pStyle w:val="Corpodetexto2"/>
        <w:ind w:left="1276" w:hanging="1276"/>
        <w:rPr>
          <w:lang w:val="en-US"/>
        </w:rPr>
      </w:pPr>
      <w:r>
        <w:rPr>
          <w:lang w:val="en-US"/>
        </w:rPr>
        <w:t>Key</w:t>
      </w:r>
      <w:r w:rsidR="00587F67" w:rsidRPr="00705D5F">
        <w:rPr>
          <w:lang w:val="en-US"/>
        </w:rPr>
        <w:t xml:space="preserve">words: </w:t>
      </w:r>
      <w:r w:rsidR="00171ACC">
        <w:rPr>
          <w:lang w:val="en-US"/>
        </w:rPr>
        <w:t>Search Recipes</w:t>
      </w:r>
      <w:r w:rsidR="00587F67" w:rsidRPr="00705D5F">
        <w:rPr>
          <w:lang w:val="en-US"/>
        </w:rPr>
        <w:t xml:space="preserve">. </w:t>
      </w:r>
      <w:r w:rsidR="00171ACC">
        <w:rPr>
          <w:lang w:val="en-US"/>
        </w:rPr>
        <w:t>Search Dishes</w:t>
      </w:r>
      <w:r w:rsidR="00587F67" w:rsidRPr="00705D5F">
        <w:rPr>
          <w:lang w:val="en-US"/>
        </w:rPr>
        <w:t xml:space="preserve">. </w:t>
      </w:r>
      <w:r w:rsidR="00171ACC">
        <w:rPr>
          <w:lang w:val="en-US"/>
        </w:rPr>
        <w:t>Quick Recipes</w:t>
      </w:r>
      <w:r w:rsidR="00587F67" w:rsidRPr="00705D5F">
        <w:rPr>
          <w:lang w:val="en-US"/>
        </w:rPr>
        <w:t>.</w:t>
      </w:r>
      <w:bookmarkEnd w:id="38"/>
      <w:bookmarkEnd w:id="39"/>
      <w:bookmarkEnd w:id="40"/>
      <w:bookmarkEnd w:id="41"/>
      <w:bookmarkEnd w:id="42"/>
      <w:r w:rsidR="00705D5F" w:rsidRPr="00705D5F">
        <w:rPr>
          <w:lang w:val="en-US"/>
        </w:rPr>
        <w:t xml:space="preserve"> </w:t>
      </w:r>
      <w:r w:rsidR="00171ACC">
        <w:rPr>
          <w:lang w:val="en-US"/>
        </w:rPr>
        <w:t>App.</w:t>
      </w:r>
      <w:r>
        <w:rPr>
          <w:lang w:val="en-US"/>
        </w:rPr>
        <w:t xml:space="preserve"> </w:t>
      </w:r>
      <w:r w:rsidR="00171ACC">
        <w:rPr>
          <w:lang w:val="en-US"/>
        </w:rPr>
        <w:t>Recipe</w:t>
      </w:r>
      <w:r>
        <w:rPr>
          <w:lang w:val="en-US"/>
        </w:rPr>
        <w:t>.</w:t>
      </w:r>
      <w:r w:rsidR="00171ACC">
        <w:rPr>
          <w:lang w:val="en-US"/>
        </w:rPr>
        <w:t xml:space="preserve"> Share Recipes.</w:t>
      </w:r>
    </w:p>
    <w:p w:rsidR="001D3CEC" w:rsidRDefault="008D6B19" w:rsidP="00705D5F">
      <w:pPr>
        <w:pStyle w:val="Ttulopr-textual"/>
        <w:rPr>
          <w:lang w:val="en-US"/>
        </w:rPr>
      </w:pPr>
      <w:r w:rsidRPr="00705D5F">
        <w:rPr>
          <w:lang w:val="en-US"/>
        </w:rPr>
        <w:br w:type="page"/>
      </w:r>
      <w:bookmarkStart w:id="43" w:name="_Toc257729054"/>
      <w:bookmarkStart w:id="44" w:name="_Toc257729442"/>
      <w:bookmarkStart w:id="45" w:name="_Toc257729479"/>
      <w:bookmarkStart w:id="46" w:name="_Toc266864378"/>
      <w:bookmarkStart w:id="47" w:name="_Toc266865620"/>
      <w:r w:rsidR="006528FF" w:rsidRPr="003F0780">
        <w:rPr>
          <w:lang w:val="en-US"/>
        </w:rPr>
        <w:lastRenderedPageBreak/>
        <w:t xml:space="preserve">Lista de </w:t>
      </w:r>
      <w:bookmarkEnd w:id="43"/>
      <w:bookmarkEnd w:id="44"/>
      <w:bookmarkEnd w:id="45"/>
      <w:bookmarkEnd w:id="46"/>
      <w:bookmarkEnd w:id="47"/>
      <w:r w:rsidR="001D3CEC" w:rsidRPr="003F0780">
        <w:rPr>
          <w:lang w:val="en-US"/>
        </w:rPr>
        <w:t>figuras</w:t>
      </w:r>
    </w:p>
    <w:p w:rsidR="0093220C" w:rsidRPr="0093220C" w:rsidRDefault="0093220C" w:rsidP="0093220C">
      <w:pPr>
        <w:pStyle w:val="Texto"/>
        <w:rPr>
          <w:lang w:val="en-US"/>
        </w:rPr>
      </w:pPr>
    </w:p>
    <w:p w:rsidR="00705D5F" w:rsidRPr="003F0780" w:rsidRDefault="00705D5F" w:rsidP="00705D5F">
      <w:pPr>
        <w:pStyle w:val="Texto"/>
        <w:rPr>
          <w:lang w:val="en-US"/>
        </w:rPr>
      </w:pPr>
    </w:p>
    <w:p w:rsidR="00350BCD" w:rsidRDefault="0093220C">
      <w:pPr>
        <w:pStyle w:val="ndicedeilustrae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1877243" w:history="1">
        <w:r w:rsidR="00350BCD" w:rsidRPr="000064C8">
          <w:rPr>
            <w:rStyle w:val="Hyperlink"/>
            <w:noProof/>
          </w:rPr>
          <w:t>FIGURA 1 - MODELO DE CÓDIGO DE BARRAS</w:t>
        </w:r>
        <w:r w:rsidR="00350BCD">
          <w:rPr>
            <w:noProof/>
            <w:webHidden/>
          </w:rPr>
          <w:tab/>
        </w:r>
        <w:r w:rsidR="00350BCD">
          <w:rPr>
            <w:noProof/>
            <w:webHidden/>
          </w:rPr>
          <w:fldChar w:fldCharType="begin"/>
        </w:r>
        <w:r w:rsidR="00350BCD">
          <w:rPr>
            <w:noProof/>
            <w:webHidden/>
          </w:rPr>
          <w:instrText xml:space="preserve"> PAGEREF _Toc21877243 \h </w:instrText>
        </w:r>
        <w:r w:rsidR="00350BCD">
          <w:rPr>
            <w:noProof/>
            <w:webHidden/>
          </w:rPr>
        </w:r>
        <w:r w:rsidR="00350BCD">
          <w:rPr>
            <w:noProof/>
            <w:webHidden/>
          </w:rPr>
          <w:fldChar w:fldCharType="separate"/>
        </w:r>
        <w:r w:rsidR="008A7744">
          <w:rPr>
            <w:noProof/>
            <w:webHidden/>
          </w:rPr>
          <w:t>24</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44" w:history="1">
        <w:r w:rsidR="00350BCD" w:rsidRPr="000064C8">
          <w:rPr>
            <w:rStyle w:val="Hyperlink"/>
            <w:noProof/>
          </w:rPr>
          <w:t>FIGURA 2 – MODELO DE HISTÓRIA DE USUÁRIO</w:t>
        </w:r>
        <w:r w:rsidR="00350BCD">
          <w:rPr>
            <w:noProof/>
            <w:webHidden/>
          </w:rPr>
          <w:tab/>
        </w:r>
        <w:r w:rsidR="00350BCD">
          <w:rPr>
            <w:noProof/>
            <w:webHidden/>
          </w:rPr>
          <w:fldChar w:fldCharType="begin"/>
        </w:r>
        <w:r w:rsidR="00350BCD">
          <w:rPr>
            <w:noProof/>
            <w:webHidden/>
          </w:rPr>
          <w:instrText xml:space="preserve"> PAGEREF _Toc21877244 \h </w:instrText>
        </w:r>
        <w:r w:rsidR="00350BCD">
          <w:rPr>
            <w:noProof/>
            <w:webHidden/>
          </w:rPr>
        </w:r>
        <w:r w:rsidR="00350BCD">
          <w:rPr>
            <w:noProof/>
            <w:webHidden/>
          </w:rPr>
          <w:fldChar w:fldCharType="separate"/>
        </w:r>
        <w:r w:rsidR="008A7744">
          <w:rPr>
            <w:noProof/>
            <w:webHidden/>
          </w:rPr>
          <w:t>20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45" w:history="1">
        <w:r w:rsidR="00350BCD" w:rsidRPr="000064C8">
          <w:rPr>
            <w:rStyle w:val="Hyperlink"/>
            <w:noProof/>
          </w:rPr>
          <w:t>FIGURA 3 - SPRINTS PROJETO MAIS PRATOS</w:t>
        </w:r>
        <w:r w:rsidR="00350BCD">
          <w:rPr>
            <w:noProof/>
            <w:webHidden/>
          </w:rPr>
          <w:tab/>
        </w:r>
        <w:r w:rsidR="00350BCD">
          <w:rPr>
            <w:noProof/>
            <w:webHidden/>
          </w:rPr>
          <w:fldChar w:fldCharType="begin"/>
        </w:r>
        <w:r w:rsidR="00350BCD">
          <w:rPr>
            <w:noProof/>
            <w:webHidden/>
          </w:rPr>
          <w:instrText xml:space="preserve"> PAGEREF _Toc21877245 \h </w:instrText>
        </w:r>
        <w:r w:rsidR="00350BCD">
          <w:rPr>
            <w:noProof/>
            <w:webHidden/>
          </w:rPr>
        </w:r>
        <w:r w:rsidR="00350BCD">
          <w:rPr>
            <w:noProof/>
            <w:webHidden/>
          </w:rPr>
          <w:fldChar w:fldCharType="separate"/>
        </w:r>
        <w:r w:rsidR="008A7744">
          <w:rPr>
            <w:noProof/>
            <w:webHidden/>
          </w:rPr>
          <w:t>22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46" w:history="1">
        <w:r w:rsidR="00350BCD" w:rsidRPr="000064C8">
          <w:rPr>
            <w:rStyle w:val="Hyperlink"/>
            <w:noProof/>
          </w:rPr>
          <w:t>FIGURA 4 - MODELO QUADRO KANBAN</w:t>
        </w:r>
        <w:r w:rsidR="00350BCD">
          <w:rPr>
            <w:noProof/>
            <w:webHidden/>
          </w:rPr>
          <w:tab/>
        </w:r>
        <w:r w:rsidR="00350BCD">
          <w:rPr>
            <w:noProof/>
            <w:webHidden/>
          </w:rPr>
          <w:fldChar w:fldCharType="begin"/>
        </w:r>
        <w:r w:rsidR="00350BCD">
          <w:rPr>
            <w:noProof/>
            <w:webHidden/>
          </w:rPr>
          <w:instrText xml:space="preserve"> PAGEREF _Toc21877246 \h </w:instrText>
        </w:r>
        <w:r w:rsidR="00350BCD">
          <w:rPr>
            <w:noProof/>
            <w:webHidden/>
          </w:rPr>
        </w:r>
        <w:r w:rsidR="00350BCD">
          <w:rPr>
            <w:noProof/>
            <w:webHidden/>
          </w:rPr>
          <w:fldChar w:fldCharType="separate"/>
        </w:r>
        <w:r w:rsidR="008A7744">
          <w:rPr>
            <w:noProof/>
            <w:webHidden/>
          </w:rPr>
          <w:t>23</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47" w:history="1">
        <w:r w:rsidR="00350BCD" w:rsidRPr="000064C8">
          <w:rPr>
            <w:rStyle w:val="Hyperlink"/>
            <w:noProof/>
          </w:rPr>
          <w:t>FIGURA 5 - TELA DE LOGIN</w:t>
        </w:r>
        <w:r w:rsidR="00350BCD">
          <w:rPr>
            <w:noProof/>
            <w:webHidden/>
          </w:rPr>
          <w:tab/>
        </w:r>
        <w:r w:rsidR="00350BCD">
          <w:rPr>
            <w:noProof/>
            <w:webHidden/>
          </w:rPr>
          <w:fldChar w:fldCharType="begin"/>
        </w:r>
        <w:r w:rsidR="00350BCD">
          <w:rPr>
            <w:noProof/>
            <w:webHidden/>
          </w:rPr>
          <w:instrText xml:space="preserve"> PAGEREF _Toc21877247 \h </w:instrText>
        </w:r>
        <w:r w:rsidR="00350BCD">
          <w:rPr>
            <w:noProof/>
            <w:webHidden/>
          </w:rPr>
        </w:r>
        <w:r w:rsidR="00350BCD">
          <w:rPr>
            <w:noProof/>
            <w:webHidden/>
          </w:rPr>
          <w:fldChar w:fldCharType="separate"/>
        </w:r>
        <w:r w:rsidR="008A7744">
          <w:rPr>
            <w:noProof/>
            <w:webHidden/>
          </w:rPr>
          <w:t>27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48" w:history="1">
        <w:r w:rsidR="00350BCD" w:rsidRPr="000064C8">
          <w:rPr>
            <w:rStyle w:val="Hyperlink"/>
            <w:noProof/>
          </w:rPr>
          <w:t>FIGURA 6 - TELA DE CADASTRO DE USUÁRIO</w:t>
        </w:r>
        <w:r w:rsidR="00350BCD">
          <w:rPr>
            <w:noProof/>
            <w:webHidden/>
          </w:rPr>
          <w:tab/>
        </w:r>
        <w:r w:rsidR="00350BCD">
          <w:rPr>
            <w:noProof/>
            <w:webHidden/>
          </w:rPr>
          <w:fldChar w:fldCharType="begin"/>
        </w:r>
        <w:r w:rsidR="00350BCD">
          <w:rPr>
            <w:noProof/>
            <w:webHidden/>
          </w:rPr>
          <w:instrText xml:space="preserve"> PAGEREF _Toc21877248 \h </w:instrText>
        </w:r>
        <w:r w:rsidR="00350BCD">
          <w:rPr>
            <w:noProof/>
            <w:webHidden/>
          </w:rPr>
        </w:r>
        <w:r w:rsidR="00350BCD">
          <w:rPr>
            <w:noProof/>
            <w:webHidden/>
          </w:rPr>
          <w:fldChar w:fldCharType="separate"/>
        </w:r>
        <w:r w:rsidR="008A7744">
          <w:rPr>
            <w:noProof/>
            <w:webHidden/>
          </w:rPr>
          <w:t>28</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49" w:history="1">
        <w:r w:rsidR="00350BCD" w:rsidRPr="000064C8">
          <w:rPr>
            <w:rStyle w:val="Hyperlink"/>
            <w:noProof/>
          </w:rPr>
          <w:t>FIGURA 7 - LISTA DE INGREDIENTES</w:t>
        </w:r>
        <w:r w:rsidR="00350BCD">
          <w:rPr>
            <w:noProof/>
            <w:webHidden/>
          </w:rPr>
          <w:tab/>
        </w:r>
        <w:r w:rsidR="00350BCD">
          <w:rPr>
            <w:noProof/>
            <w:webHidden/>
          </w:rPr>
          <w:fldChar w:fldCharType="begin"/>
        </w:r>
        <w:r w:rsidR="00350BCD">
          <w:rPr>
            <w:noProof/>
            <w:webHidden/>
          </w:rPr>
          <w:instrText xml:space="preserve"> PAGEREF _Toc21877249 \h </w:instrText>
        </w:r>
        <w:r w:rsidR="00350BCD">
          <w:rPr>
            <w:noProof/>
            <w:webHidden/>
          </w:rPr>
        </w:r>
        <w:r w:rsidR="00350BCD">
          <w:rPr>
            <w:noProof/>
            <w:webHidden/>
          </w:rPr>
          <w:fldChar w:fldCharType="separate"/>
        </w:r>
        <w:r w:rsidR="008A7744">
          <w:rPr>
            <w:noProof/>
            <w:webHidden/>
          </w:rPr>
          <w:t>30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50" w:history="1">
        <w:r w:rsidR="00350BCD" w:rsidRPr="000064C8">
          <w:rPr>
            <w:rStyle w:val="Hyperlink"/>
            <w:noProof/>
          </w:rPr>
          <w:t>FIGURA 8 - ALTERAR/EXCLUIR INGREDIENTE</w:t>
        </w:r>
        <w:r w:rsidR="00350BCD">
          <w:rPr>
            <w:noProof/>
            <w:webHidden/>
          </w:rPr>
          <w:tab/>
        </w:r>
        <w:r w:rsidR="00350BCD">
          <w:rPr>
            <w:noProof/>
            <w:webHidden/>
          </w:rPr>
          <w:fldChar w:fldCharType="begin"/>
        </w:r>
        <w:r w:rsidR="00350BCD">
          <w:rPr>
            <w:noProof/>
            <w:webHidden/>
          </w:rPr>
          <w:instrText xml:space="preserve"> PAGEREF _Toc21877250 \h </w:instrText>
        </w:r>
        <w:r w:rsidR="00350BCD">
          <w:rPr>
            <w:noProof/>
            <w:webHidden/>
          </w:rPr>
        </w:r>
        <w:r w:rsidR="00350BCD">
          <w:rPr>
            <w:noProof/>
            <w:webHidden/>
          </w:rPr>
          <w:fldChar w:fldCharType="separate"/>
        </w:r>
        <w:r w:rsidR="008A7744">
          <w:rPr>
            <w:noProof/>
            <w:webHidden/>
          </w:rPr>
          <w:t>31</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51" w:history="1">
        <w:r w:rsidR="00350BCD" w:rsidRPr="000064C8">
          <w:rPr>
            <w:rStyle w:val="Hyperlink"/>
            <w:noProof/>
          </w:rPr>
          <w:t>FIGURA 9 - ALERTA DE EXCLUSÃO DE INGREDIENTE</w:t>
        </w:r>
        <w:r w:rsidR="00350BCD">
          <w:rPr>
            <w:noProof/>
            <w:webHidden/>
          </w:rPr>
          <w:tab/>
        </w:r>
        <w:r w:rsidR="00350BCD">
          <w:rPr>
            <w:noProof/>
            <w:webHidden/>
          </w:rPr>
          <w:fldChar w:fldCharType="begin"/>
        </w:r>
        <w:r w:rsidR="00350BCD">
          <w:rPr>
            <w:noProof/>
            <w:webHidden/>
          </w:rPr>
          <w:instrText xml:space="preserve"> PAGEREF _Toc21877251 \h </w:instrText>
        </w:r>
        <w:r w:rsidR="00350BCD">
          <w:rPr>
            <w:noProof/>
            <w:webHidden/>
          </w:rPr>
        </w:r>
        <w:r w:rsidR="00350BCD">
          <w:rPr>
            <w:noProof/>
            <w:webHidden/>
          </w:rPr>
          <w:fldChar w:fldCharType="separate"/>
        </w:r>
        <w:r w:rsidR="008A7744">
          <w:rPr>
            <w:noProof/>
            <w:webHidden/>
          </w:rPr>
          <w:t>32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52" w:history="1">
        <w:r w:rsidR="00350BCD" w:rsidRPr="000064C8">
          <w:rPr>
            <w:rStyle w:val="Hyperlink"/>
            <w:noProof/>
          </w:rPr>
          <w:t>FIGURA 10 - CADASTRO DE INGREDIENTE</w:t>
        </w:r>
        <w:r w:rsidR="00350BCD">
          <w:rPr>
            <w:noProof/>
            <w:webHidden/>
          </w:rPr>
          <w:tab/>
        </w:r>
        <w:r w:rsidR="00350BCD">
          <w:rPr>
            <w:noProof/>
            <w:webHidden/>
          </w:rPr>
          <w:fldChar w:fldCharType="begin"/>
        </w:r>
        <w:r w:rsidR="00350BCD">
          <w:rPr>
            <w:noProof/>
            <w:webHidden/>
          </w:rPr>
          <w:instrText xml:space="preserve"> PAGEREF _Toc21877252 \h </w:instrText>
        </w:r>
        <w:r w:rsidR="00350BCD">
          <w:rPr>
            <w:noProof/>
            <w:webHidden/>
          </w:rPr>
        </w:r>
        <w:r w:rsidR="00350BCD">
          <w:rPr>
            <w:noProof/>
            <w:webHidden/>
          </w:rPr>
          <w:fldChar w:fldCharType="separate"/>
        </w:r>
        <w:r w:rsidR="008A7744">
          <w:rPr>
            <w:noProof/>
            <w:webHidden/>
          </w:rPr>
          <w:t>33</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53" w:history="1">
        <w:r w:rsidR="00350BCD" w:rsidRPr="000064C8">
          <w:rPr>
            <w:rStyle w:val="Hyperlink"/>
            <w:noProof/>
          </w:rPr>
          <w:t>FIGURA 11 - TELA DE ALTERAÇÃO DE DADOS DO INGREDIENTE</w:t>
        </w:r>
        <w:r w:rsidR="00350BCD">
          <w:rPr>
            <w:noProof/>
            <w:webHidden/>
          </w:rPr>
          <w:tab/>
        </w:r>
        <w:r w:rsidR="00350BCD">
          <w:rPr>
            <w:noProof/>
            <w:webHidden/>
          </w:rPr>
          <w:fldChar w:fldCharType="begin"/>
        </w:r>
        <w:r w:rsidR="00350BCD">
          <w:rPr>
            <w:noProof/>
            <w:webHidden/>
          </w:rPr>
          <w:instrText xml:space="preserve"> PAGEREF _Toc21877253 \h </w:instrText>
        </w:r>
        <w:r w:rsidR="00350BCD">
          <w:rPr>
            <w:noProof/>
            <w:webHidden/>
          </w:rPr>
        </w:r>
        <w:r w:rsidR="00350BCD">
          <w:rPr>
            <w:noProof/>
            <w:webHidden/>
          </w:rPr>
          <w:fldChar w:fldCharType="separate"/>
        </w:r>
        <w:r w:rsidR="008A7744">
          <w:rPr>
            <w:noProof/>
            <w:webHidden/>
          </w:rPr>
          <w:t>35</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54" w:history="1">
        <w:r w:rsidR="00350BCD" w:rsidRPr="000064C8">
          <w:rPr>
            <w:rStyle w:val="Hyperlink"/>
            <w:noProof/>
          </w:rPr>
          <w:t>FIGURA 12 - BUSCA GERAL DE PRATOS</w:t>
        </w:r>
        <w:r w:rsidR="00350BCD">
          <w:rPr>
            <w:noProof/>
            <w:webHidden/>
          </w:rPr>
          <w:tab/>
        </w:r>
        <w:r w:rsidR="00350BCD">
          <w:rPr>
            <w:noProof/>
            <w:webHidden/>
          </w:rPr>
          <w:fldChar w:fldCharType="begin"/>
        </w:r>
        <w:r w:rsidR="00350BCD">
          <w:rPr>
            <w:noProof/>
            <w:webHidden/>
          </w:rPr>
          <w:instrText xml:space="preserve"> PAGEREF _Toc21877254 \h </w:instrText>
        </w:r>
        <w:r w:rsidR="00350BCD">
          <w:rPr>
            <w:noProof/>
            <w:webHidden/>
          </w:rPr>
        </w:r>
        <w:r w:rsidR="00350BCD">
          <w:rPr>
            <w:noProof/>
            <w:webHidden/>
          </w:rPr>
          <w:fldChar w:fldCharType="separate"/>
        </w:r>
        <w:r w:rsidR="008A7744">
          <w:rPr>
            <w:noProof/>
            <w:webHidden/>
          </w:rPr>
          <w:t>36</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55" w:history="1">
        <w:r w:rsidR="00350BCD" w:rsidRPr="000064C8">
          <w:rPr>
            <w:rStyle w:val="Hyperlink"/>
            <w:noProof/>
          </w:rPr>
          <w:t>FIGURA 13 - BUSCA DE PRATOS FAVORITOS</w:t>
        </w:r>
        <w:r w:rsidR="00350BCD">
          <w:rPr>
            <w:noProof/>
            <w:webHidden/>
          </w:rPr>
          <w:tab/>
        </w:r>
        <w:r w:rsidR="00350BCD">
          <w:rPr>
            <w:noProof/>
            <w:webHidden/>
          </w:rPr>
          <w:fldChar w:fldCharType="begin"/>
        </w:r>
        <w:r w:rsidR="00350BCD">
          <w:rPr>
            <w:noProof/>
            <w:webHidden/>
          </w:rPr>
          <w:instrText xml:space="preserve"> PAGEREF _Toc21877255 \h </w:instrText>
        </w:r>
        <w:r w:rsidR="00350BCD">
          <w:rPr>
            <w:noProof/>
            <w:webHidden/>
          </w:rPr>
        </w:r>
        <w:r w:rsidR="00350BCD">
          <w:rPr>
            <w:noProof/>
            <w:webHidden/>
          </w:rPr>
          <w:fldChar w:fldCharType="separate"/>
        </w:r>
        <w:r w:rsidR="008A7744">
          <w:rPr>
            <w:noProof/>
            <w:webHidden/>
          </w:rPr>
          <w:t>37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56" w:history="1">
        <w:r w:rsidR="00350BCD" w:rsidRPr="000064C8">
          <w:rPr>
            <w:rStyle w:val="Hyperlink"/>
            <w:noProof/>
          </w:rPr>
          <w:t>FIGURA 14 - BUSCA DE HISTÓRICO DE PRATOS PREPARADOS</w:t>
        </w:r>
        <w:r w:rsidR="00350BCD">
          <w:rPr>
            <w:noProof/>
            <w:webHidden/>
          </w:rPr>
          <w:tab/>
        </w:r>
        <w:r w:rsidR="00350BCD">
          <w:rPr>
            <w:noProof/>
            <w:webHidden/>
          </w:rPr>
          <w:fldChar w:fldCharType="begin"/>
        </w:r>
        <w:r w:rsidR="00350BCD">
          <w:rPr>
            <w:noProof/>
            <w:webHidden/>
          </w:rPr>
          <w:instrText xml:space="preserve"> PAGEREF _Toc21877256 \h </w:instrText>
        </w:r>
        <w:r w:rsidR="00350BCD">
          <w:rPr>
            <w:noProof/>
            <w:webHidden/>
          </w:rPr>
        </w:r>
        <w:r w:rsidR="00350BCD">
          <w:rPr>
            <w:noProof/>
            <w:webHidden/>
          </w:rPr>
          <w:fldChar w:fldCharType="separate"/>
        </w:r>
        <w:r w:rsidR="008A7744">
          <w:rPr>
            <w:noProof/>
            <w:webHidden/>
          </w:rPr>
          <w:t>38</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57" w:history="1">
        <w:r w:rsidR="00350BCD" w:rsidRPr="000064C8">
          <w:rPr>
            <w:rStyle w:val="Hyperlink"/>
            <w:noProof/>
          </w:rPr>
          <w:t>FIGURA 15 - BUSCA DE PRATOS DO USUÁRIO</w:t>
        </w:r>
        <w:r w:rsidR="00350BCD">
          <w:rPr>
            <w:noProof/>
            <w:webHidden/>
          </w:rPr>
          <w:tab/>
        </w:r>
        <w:r w:rsidR="00350BCD">
          <w:rPr>
            <w:noProof/>
            <w:webHidden/>
          </w:rPr>
          <w:fldChar w:fldCharType="begin"/>
        </w:r>
        <w:r w:rsidR="00350BCD">
          <w:rPr>
            <w:noProof/>
            <w:webHidden/>
          </w:rPr>
          <w:instrText xml:space="preserve"> PAGEREF _Toc21877257 \h </w:instrText>
        </w:r>
        <w:r w:rsidR="00350BCD">
          <w:rPr>
            <w:noProof/>
            <w:webHidden/>
          </w:rPr>
        </w:r>
        <w:r w:rsidR="00350BCD">
          <w:rPr>
            <w:noProof/>
            <w:webHidden/>
          </w:rPr>
          <w:fldChar w:fldCharType="separate"/>
        </w:r>
        <w:r w:rsidR="008A7744">
          <w:rPr>
            <w:noProof/>
            <w:webHidden/>
          </w:rPr>
          <w:t>39</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58" w:history="1">
        <w:r w:rsidR="00350BCD" w:rsidRPr="000064C8">
          <w:rPr>
            <w:rStyle w:val="Hyperlink"/>
            <w:noProof/>
          </w:rPr>
          <w:t>FIGURA 16 - CADASTRO DE PRATO</w:t>
        </w:r>
        <w:r w:rsidR="00350BCD">
          <w:rPr>
            <w:noProof/>
            <w:webHidden/>
          </w:rPr>
          <w:tab/>
        </w:r>
        <w:r w:rsidR="00350BCD">
          <w:rPr>
            <w:noProof/>
            <w:webHidden/>
          </w:rPr>
          <w:fldChar w:fldCharType="begin"/>
        </w:r>
        <w:r w:rsidR="00350BCD">
          <w:rPr>
            <w:noProof/>
            <w:webHidden/>
          </w:rPr>
          <w:instrText xml:space="preserve"> PAGEREF _Toc21877258 \h </w:instrText>
        </w:r>
        <w:r w:rsidR="00350BCD">
          <w:rPr>
            <w:noProof/>
            <w:webHidden/>
          </w:rPr>
        </w:r>
        <w:r w:rsidR="00350BCD">
          <w:rPr>
            <w:noProof/>
            <w:webHidden/>
          </w:rPr>
          <w:fldChar w:fldCharType="separate"/>
        </w:r>
        <w:r w:rsidR="008A7744">
          <w:rPr>
            <w:noProof/>
            <w:webHidden/>
          </w:rPr>
          <w:t>40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59" w:history="1">
        <w:r w:rsidR="00350BCD" w:rsidRPr="000064C8">
          <w:rPr>
            <w:rStyle w:val="Hyperlink"/>
            <w:noProof/>
          </w:rPr>
          <w:t>FIGURA 17 - DETALHE DO PRATO</w:t>
        </w:r>
        <w:r w:rsidR="00350BCD">
          <w:rPr>
            <w:noProof/>
            <w:webHidden/>
          </w:rPr>
          <w:tab/>
        </w:r>
        <w:r w:rsidR="00350BCD">
          <w:rPr>
            <w:noProof/>
            <w:webHidden/>
          </w:rPr>
          <w:fldChar w:fldCharType="begin"/>
        </w:r>
        <w:r w:rsidR="00350BCD">
          <w:rPr>
            <w:noProof/>
            <w:webHidden/>
          </w:rPr>
          <w:instrText xml:space="preserve"> PAGEREF _Toc21877259 \h </w:instrText>
        </w:r>
        <w:r w:rsidR="00350BCD">
          <w:rPr>
            <w:noProof/>
            <w:webHidden/>
          </w:rPr>
        </w:r>
        <w:r w:rsidR="00350BCD">
          <w:rPr>
            <w:noProof/>
            <w:webHidden/>
          </w:rPr>
          <w:fldChar w:fldCharType="separate"/>
        </w:r>
        <w:r w:rsidR="008A7744">
          <w:rPr>
            <w:noProof/>
            <w:webHidden/>
          </w:rPr>
          <w:t>42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60" w:history="1">
        <w:r w:rsidR="00350BCD" w:rsidRPr="000064C8">
          <w:rPr>
            <w:rStyle w:val="Hyperlink"/>
            <w:noProof/>
          </w:rPr>
          <w:t>FIGURA 18 - CRONOMETRO</w:t>
        </w:r>
        <w:r w:rsidR="00350BCD">
          <w:rPr>
            <w:noProof/>
            <w:webHidden/>
          </w:rPr>
          <w:tab/>
        </w:r>
        <w:r w:rsidR="00350BCD">
          <w:rPr>
            <w:noProof/>
            <w:webHidden/>
          </w:rPr>
          <w:fldChar w:fldCharType="begin"/>
        </w:r>
        <w:r w:rsidR="00350BCD">
          <w:rPr>
            <w:noProof/>
            <w:webHidden/>
          </w:rPr>
          <w:instrText xml:space="preserve"> PAGEREF _Toc21877260 \h </w:instrText>
        </w:r>
        <w:r w:rsidR="00350BCD">
          <w:rPr>
            <w:noProof/>
            <w:webHidden/>
          </w:rPr>
        </w:r>
        <w:r w:rsidR="00350BCD">
          <w:rPr>
            <w:noProof/>
            <w:webHidden/>
          </w:rPr>
          <w:fldChar w:fldCharType="separate"/>
        </w:r>
        <w:r w:rsidR="008A7744">
          <w:rPr>
            <w:noProof/>
            <w:webHidden/>
          </w:rPr>
          <w:t>44</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61" w:history="1">
        <w:r w:rsidR="00350BCD" w:rsidRPr="000064C8">
          <w:rPr>
            <w:rStyle w:val="Hyperlink"/>
            <w:noProof/>
          </w:rPr>
          <w:t>FIGURA 19 - ALERTA DE INGREDIENTES FALTANTES</w:t>
        </w:r>
        <w:r w:rsidR="00350BCD">
          <w:rPr>
            <w:noProof/>
            <w:webHidden/>
          </w:rPr>
          <w:tab/>
        </w:r>
        <w:r w:rsidR="00350BCD">
          <w:rPr>
            <w:noProof/>
            <w:webHidden/>
          </w:rPr>
          <w:fldChar w:fldCharType="begin"/>
        </w:r>
        <w:r w:rsidR="00350BCD">
          <w:rPr>
            <w:noProof/>
            <w:webHidden/>
          </w:rPr>
          <w:instrText xml:space="preserve"> PAGEREF _Toc21877261 \h </w:instrText>
        </w:r>
        <w:r w:rsidR="00350BCD">
          <w:rPr>
            <w:noProof/>
            <w:webHidden/>
          </w:rPr>
        </w:r>
        <w:r w:rsidR="00350BCD">
          <w:rPr>
            <w:noProof/>
            <w:webHidden/>
          </w:rPr>
          <w:fldChar w:fldCharType="separate"/>
        </w:r>
        <w:r w:rsidR="008A7744">
          <w:rPr>
            <w:noProof/>
            <w:webHidden/>
          </w:rPr>
          <w:t>45</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62" w:history="1">
        <w:r w:rsidR="00350BCD" w:rsidRPr="000064C8">
          <w:rPr>
            <w:rStyle w:val="Hyperlink"/>
            <w:noProof/>
          </w:rPr>
          <w:t>FIGURA 20 - CADASTRO DE COMENTÁRIO</w:t>
        </w:r>
        <w:r w:rsidR="00350BCD">
          <w:rPr>
            <w:noProof/>
            <w:webHidden/>
          </w:rPr>
          <w:tab/>
        </w:r>
        <w:r w:rsidR="00350BCD">
          <w:rPr>
            <w:noProof/>
            <w:webHidden/>
          </w:rPr>
          <w:fldChar w:fldCharType="begin"/>
        </w:r>
        <w:r w:rsidR="00350BCD">
          <w:rPr>
            <w:noProof/>
            <w:webHidden/>
          </w:rPr>
          <w:instrText xml:space="preserve"> PAGEREF _Toc21877262 \h </w:instrText>
        </w:r>
        <w:r w:rsidR="00350BCD">
          <w:rPr>
            <w:noProof/>
            <w:webHidden/>
          </w:rPr>
        </w:r>
        <w:r w:rsidR="00350BCD">
          <w:rPr>
            <w:noProof/>
            <w:webHidden/>
          </w:rPr>
          <w:fldChar w:fldCharType="separate"/>
        </w:r>
        <w:r w:rsidR="008A7744">
          <w:rPr>
            <w:noProof/>
            <w:webHidden/>
          </w:rPr>
          <w:t>46</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63" w:history="1">
        <w:r w:rsidR="00350BCD" w:rsidRPr="000064C8">
          <w:rPr>
            <w:rStyle w:val="Hyperlink"/>
            <w:noProof/>
          </w:rPr>
          <w:t>FIGURA 21 - EDIÇÃO DE PRATO</w:t>
        </w:r>
        <w:r w:rsidR="00350BCD">
          <w:rPr>
            <w:noProof/>
            <w:webHidden/>
          </w:rPr>
          <w:tab/>
        </w:r>
        <w:r w:rsidR="00350BCD">
          <w:rPr>
            <w:noProof/>
            <w:webHidden/>
          </w:rPr>
          <w:fldChar w:fldCharType="begin"/>
        </w:r>
        <w:r w:rsidR="00350BCD">
          <w:rPr>
            <w:noProof/>
            <w:webHidden/>
          </w:rPr>
          <w:instrText xml:space="preserve"> PAGEREF _Toc21877263 \h </w:instrText>
        </w:r>
        <w:r w:rsidR="00350BCD">
          <w:rPr>
            <w:noProof/>
            <w:webHidden/>
          </w:rPr>
        </w:r>
        <w:r w:rsidR="00350BCD">
          <w:rPr>
            <w:noProof/>
            <w:webHidden/>
          </w:rPr>
          <w:fldChar w:fldCharType="separate"/>
        </w:r>
        <w:r w:rsidR="008A7744">
          <w:rPr>
            <w:noProof/>
            <w:webHidden/>
          </w:rPr>
          <w:t>47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64" w:history="1">
        <w:r w:rsidR="00350BCD" w:rsidRPr="000064C8">
          <w:rPr>
            <w:rStyle w:val="Hyperlink"/>
            <w:noProof/>
          </w:rPr>
          <w:t>FIGURA 22 - LISTA DE COMPRAS</w:t>
        </w:r>
        <w:r w:rsidR="00350BCD">
          <w:rPr>
            <w:noProof/>
            <w:webHidden/>
          </w:rPr>
          <w:tab/>
        </w:r>
        <w:r w:rsidR="00350BCD">
          <w:rPr>
            <w:noProof/>
            <w:webHidden/>
          </w:rPr>
          <w:fldChar w:fldCharType="begin"/>
        </w:r>
        <w:r w:rsidR="00350BCD">
          <w:rPr>
            <w:noProof/>
            <w:webHidden/>
          </w:rPr>
          <w:instrText xml:space="preserve"> PAGEREF _Toc21877264 \h </w:instrText>
        </w:r>
        <w:r w:rsidR="00350BCD">
          <w:rPr>
            <w:noProof/>
            <w:webHidden/>
          </w:rPr>
        </w:r>
        <w:r w:rsidR="00350BCD">
          <w:rPr>
            <w:noProof/>
            <w:webHidden/>
          </w:rPr>
          <w:fldChar w:fldCharType="separate"/>
        </w:r>
        <w:r w:rsidR="008A7744">
          <w:rPr>
            <w:noProof/>
            <w:webHidden/>
          </w:rPr>
          <w:t>48</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65" w:history="1">
        <w:r w:rsidR="00350BCD" w:rsidRPr="000064C8">
          <w:rPr>
            <w:rStyle w:val="Hyperlink"/>
            <w:noProof/>
          </w:rPr>
          <w:t>FIGURA 23 - ALERTA DE AÇÃO NA LISTA DE COMPRAS</w:t>
        </w:r>
        <w:r w:rsidR="00350BCD">
          <w:rPr>
            <w:noProof/>
            <w:webHidden/>
          </w:rPr>
          <w:tab/>
        </w:r>
        <w:r w:rsidR="00350BCD">
          <w:rPr>
            <w:noProof/>
            <w:webHidden/>
          </w:rPr>
          <w:fldChar w:fldCharType="begin"/>
        </w:r>
        <w:r w:rsidR="00350BCD">
          <w:rPr>
            <w:noProof/>
            <w:webHidden/>
          </w:rPr>
          <w:instrText xml:space="preserve"> PAGEREF _Toc21877265 \h </w:instrText>
        </w:r>
        <w:r w:rsidR="00350BCD">
          <w:rPr>
            <w:noProof/>
            <w:webHidden/>
          </w:rPr>
        </w:r>
        <w:r w:rsidR="00350BCD">
          <w:rPr>
            <w:noProof/>
            <w:webHidden/>
          </w:rPr>
          <w:fldChar w:fldCharType="separate"/>
        </w:r>
        <w:r w:rsidR="008A7744">
          <w:rPr>
            <w:noProof/>
            <w:webHidden/>
          </w:rPr>
          <w:t>49</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66" w:history="1">
        <w:r w:rsidR="00350BCD" w:rsidRPr="000064C8">
          <w:rPr>
            <w:rStyle w:val="Hyperlink"/>
            <w:noProof/>
          </w:rPr>
          <w:t>FIGURA 24 - LISTA DE AMIGOS</w:t>
        </w:r>
        <w:r w:rsidR="00350BCD">
          <w:rPr>
            <w:noProof/>
            <w:webHidden/>
          </w:rPr>
          <w:tab/>
        </w:r>
        <w:r w:rsidR="00350BCD">
          <w:rPr>
            <w:noProof/>
            <w:webHidden/>
          </w:rPr>
          <w:fldChar w:fldCharType="begin"/>
        </w:r>
        <w:r w:rsidR="00350BCD">
          <w:rPr>
            <w:noProof/>
            <w:webHidden/>
          </w:rPr>
          <w:instrText xml:space="preserve"> PAGEREF _Toc21877266 \h </w:instrText>
        </w:r>
        <w:r w:rsidR="00350BCD">
          <w:rPr>
            <w:noProof/>
            <w:webHidden/>
          </w:rPr>
        </w:r>
        <w:r w:rsidR="00350BCD">
          <w:rPr>
            <w:noProof/>
            <w:webHidden/>
          </w:rPr>
          <w:fldChar w:fldCharType="separate"/>
        </w:r>
        <w:r w:rsidR="008A7744">
          <w:rPr>
            <w:noProof/>
            <w:webHidden/>
          </w:rPr>
          <w:t>50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67" w:history="1">
        <w:r w:rsidR="00350BCD" w:rsidRPr="000064C8">
          <w:rPr>
            <w:rStyle w:val="Hyperlink"/>
            <w:noProof/>
          </w:rPr>
          <w:t>FIGURA 25 - DETALHES DO AMIGO</w:t>
        </w:r>
        <w:r w:rsidR="00350BCD">
          <w:rPr>
            <w:noProof/>
            <w:webHidden/>
          </w:rPr>
          <w:tab/>
        </w:r>
        <w:r w:rsidR="00350BCD">
          <w:rPr>
            <w:noProof/>
            <w:webHidden/>
          </w:rPr>
          <w:fldChar w:fldCharType="begin"/>
        </w:r>
        <w:r w:rsidR="00350BCD">
          <w:rPr>
            <w:noProof/>
            <w:webHidden/>
          </w:rPr>
          <w:instrText xml:space="preserve"> PAGEREF _Toc21877267 \h </w:instrText>
        </w:r>
        <w:r w:rsidR="00350BCD">
          <w:rPr>
            <w:noProof/>
            <w:webHidden/>
          </w:rPr>
        </w:r>
        <w:r w:rsidR="00350BCD">
          <w:rPr>
            <w:noProof/>
            <w:webHidden/>
          </w:rPr>
          <w:fldChar w:fldCharType="separate"/>
        </w:r>
        <w:r w:rsidR="008A7744">
          <w:rPr>
            <w:noProof/>
            <w:webHidden/>
          </w:rPr>
          <w:t>51</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68" w:history="1">
        <w:r w:rsidR="00350BCD" w:rsidRPr="000064C8">
          <w:rPr>
            <w:rStyle w:val="Hyperlink"/>
            <w:noProof/>
          </w:rPr>
          <w:t>FIGURA 26 - PERFIL</w:t>
        </w:r>
        <w:r w:rsidR="00350BCD">
          <w:rPr>
            <w:noProof/>
            <w:webHidden/>
          </w:rPr>
          <w:tab/>
        </w:r>
        <w:r w:rsidR="00350BCD">
          <w:rPr>
            <w:noProof/>
            <w:webHidden/>
          </w:rPr>
          <w:fldChar w:fldCharType="begin"/>
        </w:r>
        <w:r w:rsidR="00350BCD">
          <w:rPr>
            <w:noProof/>
            <w:webHidden/>
          </w:rPr>
          <w:instrText xml:space="preserve"> PAGEREF _Toc21877268 \h </w:instrText>
        </w:r>
        <w:r w:rsidR="00350BCD">
          <w:rPr>
            <w:noProof/>
            <w:webHidden/>
          </w:rPr>
        </w:r>
        <w:r w:rsidR="00350BCD">
          <w:rPr>
            <w:noProof/>
            <w:webHidden/>
          </w:rPr>
          <w:fldChar w:fldCharType="separate"/>
        </w:r>
        <w:r w:rsidR="008A7744">
          <w:rPr>
            <w:noProof/>
            <w:webHidden/>
          </w:rPr>
          <w:t>52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69" w:history="1">
        <w:r w:rsidR="00350BCD" w:rsidRPr="000064C8">
          <w:rPr>
            <w:rStyle w:val="Hyperlink"/>
            <w:noProof/>
          </w:rPr>
          <w:t>FIGURA 27 - DIAGRAMA DE CASSES NEGOCIAL</w:t>
        </w:r>
        <w:r w:rsidR="00350BCD">
          <w:rPr>
            <w:noProof/>
            <w:webHidden/>
          </w:rPr>
          <w:tab/>
        </w:r>
        <w:r w:rsidR="00350BCD">
          <w:rPr>
            <w:noProof/>
            <w:webHidden/>
          </w:rPr>
          <w:fldChar w:fldCharType="begin"/>
        </w:r>
        <w:r w:rsidR="00350BCD">
          <w:rPr>
            <w:noProof/>
            <w:webHidden/>
          </w:rPr>
          <w:instrText xml:space="preserve"> PAGEREF _Toc21877269 \h </w:instrText>
        </w:r>
        <w:r w:rsidR="00350BCD">
          <w:rPr>
            <w:noProof/>
            <w:webHidden/>
          </w:rPr>
        </w:r>
        <w:r w:rsidR="00350BCD">
          <w:rPr>
            <w:noProof/>
            <w:webHidden/>
          </w:rPr>
          <w:fldChar w:fldCharType="separate"/>
        </w:r>
        <w:r w:rsidR="008A7744">
          <w:rPr>
            <w:noProof/>
            <w:webHidden/>
          </w:rPr>
          <w:t>62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70" w:history="1">
        <w:r w:rsidR="00350BCD" w:rsidRPr="000064C8">
          <w:rPr>
            <w:rStyle w:val="Hyperlink"/>
            <w:noProof/>
          </w:rPr>
          <w:t>FIGURA 28 - DIAGRAMA DE CASO DE USO COMPLETO</w:t>
        </w:r>
        <w:r w:rsidR="00350BCD">
          <w:rPr>
            <w:noProof/>
            <w:webHidden/>
          </w:rPr>
          <w:tab/>
        </w:r>
        <w:r w:rsidR="00350BCD">
          <w:rPr>
            <w:noProof/>
            <w:webHidden/>
          </w:rPr>
          <w:fldChar w:fldCharType="begin"/>
        </w:r>
        <w:r w:rsidR="00350BCD">
          <w:rPr>
            <w:noProof/>
            <w:webHidden/>
          </w:rPr>
          <w:instrText xml:space="preserve"> PAGEREF _Toc21877270 \h </w:instrText>
        </w:r>
        <w:r w:rsidR="00350BCD">
          <w:rPr>
            <w:noProof/>
            <w:webHidden/>
          </w:rPr>
        </w:r>
        <w:r w:rsidR="00350BCD">
          <w:rPr>
            <w:noProof/>
            <w:webHidden/>
          </w:rPr>
          <w:fldChar w:fldCharType="separate"/>
        </w:r>
        <w:r w:rsidR="008A7744">
          <w:rPr>
            <w:noProof/>
            <w:webHidden/>
          </w:rPr>
          <w:t>63</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71" w:history="1">
        <w:r w:rsidR="00350BCD" w:rsidRPr="000064C8">
          <w:rPr>
            <w:rStyle w:val="Hyperlink"/>
            <w:noProof/>
          </w:rPr>
          <w:t>FIGURA 29 - DIAGRAMA DE CLASSE COM ATRIBUTOS</w:t>
        </w:r>
        <w:r w:rsidR="00350BCD">
          <w:rPr>
            <w:noProof/>
            <w:webHidden/>
          </w:rPr>
          <w:tab/>
        </w:r>
        <w:r w:rsidR="00350BCD">
          <w:rPr>
            <w:noProof/>
            <w:webHidden/>
          </w:rPr>
          <w:fldChar w:fldCharType="begin"/>
        </w:r>
        <w:r w:rsidR="00350BCD">
          <w:rPr>
            <w:noProof/>
            <w:webHidden/>
          </w:rPr>
          <w:instrText xml:space="preserve"> PAGEREF _Toc21877271 \h </w:instrText>
        </w:r>
        <w:r w:rsidR="00350BCD">
          <w:rPr>
            <w:noProof/>
            <w:webHidden/>
          </w:rPr>
        </w:r>
        <w:r w:rsidR="00350BCD">
          <w:rPr>
            <w:noProof/>
            <w:webHidden/>
          </w:rPr>
          <w:fldChar w:fldCharType="separate"/>
        </w:r>
        <w:r w:rsidR="008A7744">
          <w:rPr>
            <w:noProof/>
            <w:webHidden/>
          </w:rPr>
          <w:t>88</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72" w:history="1">
        <w:r w:rsidR="00350BCD" w:rsidRPr="000064C8">
          <w:rPr>
            <w:rStyle w:val="Hyperlink"/>
            <w:noProof/>
          </w:rPr>
          <w:t>FIGURA 30 - SEQUENCIA CADASTRO DE USUÁRIO</w:t>
        </w:r>
        <w:r w:rsidR="00350BCD">
          <w:rPr>
            <w:noProof/>
            <w:webHidden/>
          </w:rPr>
          <w:tab/>
        </w:r>
        <w:r w:rsidR="00350BCD">
          <w:rPr>
            <w:noProof/>
            <w:webHidden/>
          </w:rPr>
          <w:fldChar w:fldCharType="begin"/>
        </w:r>
        <w:r w:rsidR="00350BCD">
          <w:rPr>
            <w:noProof/>
            <w:webHidden/>
          </w:rPr>
          <w:instrText xml:space="preserve"> PAGEREF _Toc21877272 \h </w:instrText>
        </w:r>
        <w:r w:rsidR="00350BCD">
          <w:rPr>
            <w:noProof/>
            <w:webHidden/>
          </w:rPr>
        </w:r>
        <w:r w:rsidR="00350BCD">
          <w:rPr>
            <w:noProof/>
            <w:webHidden/>
          </w:rPr>
          <w:fldChar w:fldCharType="separate"/>
        </w:r>
        <w:r w:rsidR="008A7744">
          <w:rPr>
            <w:noProof/>
            <w:webHidden/>
          </w:rPr>
          <w:t>89</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73" w:history="1">
        <w:r w:rsidR="00350BCD" w:rsidRPr="000064C8">
          <w:rPr>
            <w:rStyle w:val="Hyperlink"/>
            <w:noProof/>
          </w:rPr>
          <w:t>FIGURA 31 - SEQUENCIA CADASTRO DE INGREDIENTES</w:t>
        </w:r>
        <w:r w:rsidR="00350BCD">
          <w:rPr>
            <w:noProof/>
            <w:webHidden/>
          </w:rPr>
          <w:tab/>
        </w:r>
        <w:r w:rsidR="00350BCD">
          <w:rPr>
            <w:noProof/>
            <w:webHidden/>
          </w:rPr>
          <w:fldChar w:fldCharType="begin"/>
        </w:r>
        <w:r w:rsidR="00350BCD">
          <w:rPr>
            <w:noProof/>
            <w:webHidden/>
          </w:rPr>
          <w:instrText xml:space="preserve"> PAGEREF _Toc21877273 \h </w:instrText>
        </w:r>
        <w:r w:rsidR="00350BCD">
          <w:rPr>
            <w:noProof/>
            <w:webHidden/>
          </w:rPr>
        </w:r>
        <w:r w:rsidR="00350BCD">
          <w:rPr>
            <w:noProof/>
            <w:webHidden/>
          </w:rPr>
          <w:fldChar w:fldCharType="separate"/>
        </w:r>
        <w:r w:rsidR="008A7744">
          <w:rPr>
            <w:noProof/>
            <w:webHidden/>
          </w:rPr>
          <w:t>90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74" w:history="1">
        <w:r w:rsidR="00350BCD" w:rsidRPr="000064C8">
          <w:rPr>
            <w:rStyle w:val="Hyperlink"/>
            <w:noProof/>
          </w:rPr>
          <w:t>FIGURA 32 – SEQUENCIA CADASTRO DE PRATO</w:t>
        </w:r>
        <w:r w:rsidR="00350BCD">
          <w:rPr>
            <w:noProof/>
            <w:webHidden/>
          </w:rPr>
          <w:tab/>
        </w:r>
        <w:r w:rsidR="00350BCD">
          <w:rPr>
            <w:noProof/>
            <w:webHidden/>
          </w:rPr>
          <w:fldChar w:fldCharType="begin"/>
        </w:r>
        <w:r w:rsidR="00350BCD">
          <w:rPr>
            <w:noProof/>
            <w:webHidden/>
          </w:rPr>
          <w:instrText xml:space="preserve"> PAGEREF _Toc21877274 \h </w:instrText>
        </w:r>
        <w:r w:rsidR="00350BCD">
          <w:rPr>
            <w:noProof/>
            <w:webHidden/>
          </w:rPr>
        </w:r>
        <w:r w:rsidR="00350BCD">
          <w:rPr>
            <w:noProof/>
            <w:webHidden/>
          </w:rPr>
          <w:fldChar w:fldCharType="separate"/>
        </w:r>
        <w:r w:rsidR="008A7744">
          <w:rPr>
            <w:noProof/>
            <w:webHidden/>
          </w:rPr>
          <w:t>91</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75" w:history="1">
        <w:r w:rsidR="00350BCD" w:rsidRPr="000064C8">
          <w:rPr>
            <w:rStyle w:val="Hyperlink"/>
            <w:noProof/>
          </w:rPr>
          <w:t>FIGURA 33 - SEQUENCIA BUSCA DE PRATO</w:t>
        </w:r>
        <w:r w:rsidR="00350BCD">
          <w:rPr>
            <w:noProof/>
            <w:webHidden/>
          </w:rPr>
          <w:tab/>
        </w:r>
        <w:r w:rsidR="00350BCD">
          <w:rPr>
            <w:noProof/>
            <w:webHidden/>
          </w:rPr>
          <w:fldChar w:fldCharType="begin"/>
        </w:r>
        <w:r w:rsidR="00350BCD">
          <w:rPr>
            <w:noProof/>
            <w:webHidden/>
          </w:rPr>
          <w:instrText xml:space="preserve"> PAGEREF _Toc21877275 \h </w:instrText>
        </w:r>
        <w:r w:rsidR="00350BCD">
          <w:rPr>
            <w:noProof/>
            <w:webHidden/>
          </w:rPr>
        </w:r>
        <w:r w:rsidR="00350BCD">
          <w:rPr>
            <w:noProof/>
            <w:webHidden/>
          </w:rPr>
          <w:fldChar w:fldCharType="separate"/>
        </w:r>
        <w:r w:rsidR="008A7744">
          <w:rPr>
            <w:noProof/>
            <w:webHidden/>
          </w:rPr>
          <w:t>92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76" w:history="1">
        <w:r w:rsidR="00350BCD" w:rsidRPr="000064C8">
          <w:rPr>
            <w:rStyle w:val="Hyperlink"/>
            <w:noProof/>
          </w:rPr>
          <w:t>FIGURA 34 - SEQUENCIA DETALHE DO PRATO</w:t>
        </w:r>
        <w:r w:rsidR="00350BCD">
          <w:rPr>
            <w:noProof/>
            <w:webHidden/>
          </w:rPr>
          <w:tab/>
        </w:r>
        <w:r w:rsidR="00350BCD">
          <w:rPr>
            <w:noProof/>
            <w:webHidden/>
          </w:rPr>
          <w:fldChar w:fldCharType="begin"/>
        </w:r>
        <w:r w:rsidR="00350BCD">
          <w:rPr>
            <w:noProof/>
            <w:webHidden/>
          </w:rPr>
          <w:instrText xml:space="preserve"> PAGEREF _Toc21877276 \h </w:instrText>
        </w:r>
        <w:r w:rsidR="00350BCD">
          <w:rPr>
            <w:noProof/>
            <w:webHidden/>
          </w:rPr>
        </w:r>
        <w:r w:rsidR="00350BCD">
          <w:rPr>
            <w:noProof/>
            <w:webHidden/>
          </w:rPr>
          <w:fldChar w:fldCharType="separate"/>
        </w:r>
        <w:r w:rsidR="008A7744">
          <w:rPr>
            <w:noProof/>
            <w:webHidden/>
          </w:rPr>
          <w:t>93</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77" w:history="1">
        <w:r w:rsidR="00350BCD" w:rsidRPr="000064C8">
          <w:rPr>
            <w:rStyle w:val="Hyperlink"/>
            <w:noProof/>
          </w:rPr>
          <w:t>FIGURA 35 - SEQUENCIA LISTA DE COMPRAS</w:t>
        </w:r>
        <w:r w:rsidR="00350BCD">
          <w:rPr>
            <w:noProof/>
            <w:webHidden/>
          </w:rPr>
          <w:tab/>
        </w:r>
        <w:r w:rsidR="00350BCD">
          <w:rPr>
            <w:noProof/>
            <w:webHidden/>
          </w:rPr>
          <w:fldChar w:fldCharType="begin"/>
        </w:r>
        <w:r w:rsidR="00350BCD">
          <w:rPr>
            <w:noProof/>
            <w:webHidden/>
          </w:rPr>
          <w:instrText xml:space="preserve"> PAGEREF _Toc21877277 \h </w:instrText>
        </w:r>
        <w:r w:rsidR="00350BCD">
          <w:rPr>
            <w:noProof/>
            <w:webHidden/>
          </w:rPr>
        </w:r>
        <w:r w:rsidR="00350BCD">
          <w:rPr>
            <w:noProof/>
            <w:webHidden/>
          </w:rPr>
          <w:fldChar w:fldCharType="separate"/>
        </w:r>
        <w:r w:rsidR="008A7744">
          <w:rPr>
            <w:noProof/>
            <w:webHidden/>
          </w:rPr>
          <w:t>94</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78" w:history="1">
        <w:r w:rsidR="00350BCD" w:rsidRPr="000064C8">
          <w:rPr>
            <w:rStyle w:val="Hyperlink"/>
            <w:noProof/>
          </w:rPr>
          <w:t>FIGURA 36 - SEQUENCIA BUSCA DE AMIGOS</w:t>
        </w:r>
        <w:r w:rsidR="00350BCD">
          <w:rPr>
            <w:noProof/>
            <w:webHidden/>
          </w:rPr>
          <w:tab/>
        </w:r>
        <w:r w:rsidR="00350BCD">
          <w:rPr>
            <w:noProof/>
            <w:webHidden/>
          </w:rPr>
          <w:fldChar w:fldCharType="begin"/>
        </w:r>
        <w:r w:rsidR="00350BCD">
          <w:rPr>
            <w:noProof/>
            <w:webHidden/>
          </w:rPr>
          <w:instrText xml:space="preserve"> PAGEREF _Toc21877278 \h </w:instrText>
        </w:r>
        <w:r w:rsidR="00350BCD">
          <w:rPr>
            <w:noProof/>
            <w:webHidden/>
          </w:rPr>
        </w:r>
        <w:r w:rsidR="00350BCD">
          <w:rPr>
            <w:noProof/>
            <w:webHidden/>
          </w:rPr>
          <w:fldChar w:fldCharType="separate"/>
        </w:r>
        <w:r w:rsidR="008A7744">
          <w:rPr>
            <w:noProof/>
            <w:webHidden/>
          </w:rPr>
          <w:t>95</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79" w:history="1">
        <w:r w:rsidR="00350BCD" w:rsidRPr="000064C8">
          <w:rPr>
            <w:rStyle w:val="Hyperlink"/>
            <w:noProof/>
          </w:rPr>
          <w:t>FIGURA 37 - LEITOR DE CÓDIGO DE BARRAS</w:t>
        </w:r>
        <w:r w:rsidR="00350BCD">
          <w:rPr>
            <w:noProof/>
            <w:webHidden/>
          </w:rPr>
          <w:tab/>
        </w:r>
        <w:r w:rsidR="00350BCD">
          <w:rPr>
            <w:noProof/>
            <w:webHidden/>
          </w:rPr>
          <w:fldChar w:fldCharType="begin"/>
        </w:r>
        <w:r w:rsidR="00350BCD">
          <w:rPr>
            <w:noProof/>
            <w:webHidden/>
          </w:rPr>
          <w:instrText xml:space="preserve"> PAGEREF _Toc21877279 \h </w:instrText>
        </w:r>
        <w:r w:rsidR="00350BCD">
          <w:rPr>
            <w:noProof/>
            <w:webHidden/>
          </w:rPr>
        </w:r>
        <w:r w:rsidR="00350BCD">
          <w:rPr>
            <w:noProof/>
            <w:webHidden/>
          </w:rPr>
          <w:fldChar w:fldCharType="separate"/>
        </w:r>
        <w:r w:rsidR="008A7744">
          <w:rPr>
            <w:noProof/>
            <w:webHidden/>
          </w:rPr>
          <w:t>96</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80" w:history="1">
        <w:r w:rsidR="00350BCD" w:rsidRPr="000064C8">
          <w:rPr>
            <w:rStyle w:val="Hyperlink"/>
            <w:noProof/>
          </w:rPr>
          <w:t>FIGURA 38 - PERFIL</w:t>
        </w:r>
        <w:r w:rsidR="00350BCD">
          <w:rPr>
            <w:noProof/>
            <w:webHidden/>
          </w:rPr>
          <w:tab/>
        </w:r>
        <w:r w:rsidR="00350BCD">
          <w:rPr>
            <w:noProof/>
            <w:webHidden/>
          </w:rPr>
          <w:fldChar w:fldCharType="begin"/>
        </w:r>
        <w:r w:rsidR="00350BCD">
          <w:rPr>
            <w:noProof/>
            <w:webHidden/>
          </w:rPr>
          <w:instrText xml:space="preserve"> PAGEREF _Toc21877280 \h </w:instrText>
        </w:r>
        <w:r w:rsidR="00350BCD">
          <w:rPr>
            <w:noProof/>
            <w:webHidden/>
          </w:rPr>
        </w:r>
        <w:r w:rsidR="00350BCD">
          <w:rPr>
            <w:noProof/>
            <w:webHidden/>
          </w:rPr>
          <w:fldChar w:fldCharType="separate"/>
        </w:r>
        <w:r w:rsidR="008A7744">
          <w:rPr>
            <w:noProof/>
            <w:webHidden/>
          </w:rPr>
          <w:t>97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81" w:history="1">
        <w:r w:rsidR="00350BCD" w:rsidRPr="000064C8">
          <w:rPr>
            <w:rStyle w:val="Hyperlink"/>
            <w:noProof/>
          </w:rPr>
          <w:t>FIFURA 39 - PERFIL PUBLICO</w:t>
        </w:r>
        <w:r w:rsidR="00350BCD">
          <w:rPr>
            <w:noProof/>
            <w:webHidden/>
          </w:rPr>
          <w:tab/>
        </w:r>
        <w:r w:rsidR="00350BCD">
          <w:rPr>
            <w:noProof/>
            <w:webHidden/>
          </w:rPr>
          <w:fldChar w:fldCharType="begin"/>
        </w:r>
        <w:r w:rsidR="00350BCD">
          <w:rPr>
            <w:noProof/>
            <w:webHidden/>
          </w:rPr>
          <w:instrText xml:space="preserve"> PAGEREF _Toc21877281 \h </w:instrText>
        </w:r>
        <w:r w:rsidR="00350BCD">
          <w:rPr>
            <w:noProof/>
            <w:webHidden/>
          </w:rPr>
        </w:r>
        <w:r w:rsidR="00350BCD">
          <w:rPr>
            <w:noProof/>
            <w:webHidden/>
          </w:rPr>
          <w:fldChar w:fldCharType="separate"/>
        </w:r>
        <w:r w:rsidR="008A7744">
          <w:rPr>
            <w:noProof/>
            <w:webHidden/>
          </w:rPr>
          <w:t>98</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82" w:history="1">
        <w:r w:rsidR="00350BCD" w:rsidRPr="000064C8">
          <w:rPr>
            <w:rStyle w:val="Hyperlink"/>
            <w:noProof/>
          </w:rPr>
          <w:t>FIGURA 40 - DIAGRAMA DE CLASSE COMPLETO</w:t>
        </w:r>
        <w:r w:rsidR="00350BCD">
          <w:rPr>
            <w:noProof/>
            <w:webHidden/>
          </w:rPr>
          <w:tab/>
        </w:r>
        <w:r w:rsidR="00350BCD">
          <w:rPr>
            <w:noProof/>
            <w:webHidden/>
          </w:rPr>
          <w:fldChar w:fldCharType="begin"/>
        </w:r>
        <w:r w:rsidR="00350BCD">
          <w:rPr>
            <w:noProof/>
            <w:webHidden/>
          </w:rPr>
          <w:instrText xml:space="preserve"> PAGEREF _Toc21877282 \h </w:instrText>
        </w:r>
        <w:r w:rsidR="00350BCD">
          <w:rPr>
            <w:noProof/>
            <w:webHidden/>
          </w:rPr>
        </w:r>
        <w:r w:rsidR="00350BCD">
          <w:rPr>
            <w:noProof/>
            <w:webHidden/>
          </w:rPr>
          <w:fldChar w:fldCharType="separate"/>
        </w:r>
        <w:r w:rsidR="008A7744">
          <w:rPr>
            <w:noProof/>
            <w:webHidden/>
          </w:rPr>
          <w:t>99</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83" w:history="1">
        <w:r w:rsidR="00350BCD" w:rsidRPr="000064C8">
          <w:rPr>
            <w:rStyle w:val="Hyperlink"/>
            <w:noProof/>
          </w:rPr>
          <w:t>FIGURA 41 - MODELO FISICO DE DADOS</w:t>
        </w:r>
        <w:r w:rsidR="00350BCD">
          <w:rPr>
            <w:noProof/>
            <w:webHidden/>
          </w:rPr>
          <w:tab/>
        </w:r>
        <w:r w:rsidR="00350BCD">
          <w:rPr>
            <w:noProof/>
            <w:webHidden/>
          </w:rPr>
          <w:fldChar w:fldCharType="begin"/>
        </w:r>
        <w:r w:rsidR="00350BCD">
          <w:rPr>
            <w:noProof/>
            <w:webHidden/>
          </w:rPr>
          <w:instrText xml:space="preserve"> PAGEREF _Toc21877283 \h </w:instrText>
        </w:r>
        <w:r w:rsidR="00350BCD">
          <w:rPr>
            <w:noProof/>
            <w:webHidden/>
          </w:rPr>
        </w:r>
        <w:r w:rsidR="00350BCD">
          <w:rPr>
            <w:noProof/>
            <w:webHidden/>
          </w:rPr>
          <w:fldChar w:fldCharType="separate"/>
        </w:r>
        <w:r w:rsidR="008A7744">
          <w:rPr>
            <w:noProof/>
            <w:webHidden/>
          </w:rPr>
          <w:t>100</w:t>
        </w:r>
        <w:r w:rsidR="00350BCD">
          <w:rPr>
            <w:noProof/>
            <w:webHidden/>
          </w:rPr>
          <w:fldChar w:fldCharType="end"/>
        </w:r>
      </w:hyperlink>
    </w:p>
    <w:p w:rsidR="001D3CEC" w:rsidRPr="001D3CEC" w:rsidRDefault="0093220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1D3CEC" w:rsidRDefault="002C193A" w:rsidP="002C193A">
      <w:pPr>
        <w:pStyle w:val="Ttulopr-textual"/>
        <w:jc w:val="both"/>
        <w:rPr>
          <w:b w:val="0"/>
          <w:caps w:val="0"/>
        </w:rPr>
      </w:pPr>
      <w:r>
        <w:rPr>
          <w:b w:val="0"/>
          <w:caps w:val="0"/>
        </w:rPr>
        <w:t xml:space="preserve"> </w:t>
      </w:r>
    </w:p>
    <w:p w:rsidR="001D3CEC" w:rsidRDefault="001D3CEC" w:rsidP="00D363A3">
      <w:pPr>
        <w:pStyle w:val="Ttulopr-textual"/>
      </w:pPr>
      <w:r>
        <w:br w:type="page"/>
      </w:r>
      <w:r w:rsidRPr="001D3CEC">
        <w:lastRenderedPageBreak/>
        <w:t xml:space="preserve"> </w:t>
      </w:r>
      <w:r>
        <w:t>Lista de quadros</w:t>
      </w:r>
    </w:p>
    <w:p w:rsidR="001D3CEC" w:rsidRPr="00D363A3" w:rsidRDefault="001D3CEC" w:rsidP="00D363A3">
      <w:pPr>
        <w:pStyle w:val="Texto"/>
      </w:pPr>
    </w:p>
    <w:p w:rsidR="00350BCD" w:rsidRDefault="001D3CEC">
      <w:pPr>
        <w:pStyle w:val="ndicedeilustrae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877179" w:history="1">
        <w:r w:rsidR="00350BCD" w:rsidRPr="001F2C89">
          <w:rPr>
            <w:rStyle w:val="Hyperlink"/>
            <w:noProof/>
          </w:rPr>
          <w:t>QUADRO 1 – FUNCIONALIDADE</w:t>
        </w:r>
        <w:r w:rsidR="00350BCD">
          <w:rPr>
            <w:noProof/>
            <w:webHidden/>
          </w:rPr>
          <w:tab/>
        </w:r>
        <w:r w:rsidR="00350BCD">
          <w:rPr>
            <w:noProof/>
            <w:webHidden/>
          </w:rPr>
          <w:fldChar w:fldCharType="begin"/>
        </w:r>
        <w:r w:rsidR="00350BCD">
          <w:rPr>
            <w:noProof/>
            <w:webHidden/>
          </w:rPr>
          <w:instrText xml:space="preserve"> PAGEREF _Toc21877179 \h </w:instrText>
        </w:r>
        <w:r w:rsidR="00350BCD">
          <w:rPr>
            <w:noProof/>
            <w:webHidden/>
          </w:rPr>
        </w:r>
        <w:r w:rsidR="00350BCD">
          <w:rPr>
            <w:noProof/>
            <w:webHidden/>
          </w:rPr>
          <w:fldChar w:fldCharType="separate"/>
        </w:r>
        <w:r w:rsidR="008A7744">
          <w:rPr>
            <w:noProof/>
            <w:webHidden/>
          </w:rPr>
          <w:t>57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80" w:history="1">
        <w:r w:rsidR="00350BCD" w:rsidRPr="001F2C89">
          <w:rPr>
            <w:rStyle w:val="Hyperlink"/>
            <w:noProof/>
          </w:rPr>
          <w:t>QUADRO 2 - GLOSSÁRIO</w:t>
        </w:r>
        <w:r w:rsidR="00350BCD">
          <w:rPr>
            <w:noProof/>
            <w:webHidden/>
          </w:rPr>
          <w:tab/>
        </w:r>
        <w:r w:rsidR="00350BCD">
          <w:rPr>
            <w:noProof/>
            <w:webHidden/>
          </w:rPr>
          <w:fldChar w:fldCharType="begin"/>
        </w:r>
        <w:r w:rsidR="00350BCD">
          <w:rPr>
            <w:noProof/>
            <w:webHidden/>
          </w:rPr>
          <w:instrText xml:space="preserve"> PAGEREF _Toc21877180 \h </w:instrText>
        </w:r>
        <w:r w:rsidR="00350BCD">
          <w:rPr>
            <w:noProof/>
            <w:webHidden/>
          </w:rPr>
        </w:r>
        <w:r w:rsidR="00350BCD">
          <w:rPr>
            <w:noProof/>
            <w:webHidden/>
          </w:rPr>
          <w:fldChar w:fldCharType="separate"/>
        </w:r>
        <w:r w:rsidR="008A7744">
          <w:rPr>
            <w:noProof/>
            <w:webHidden/>
          </w:rPr>
          <w:t>59</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81" w:history="1">
        <w:r w:rsidR="00350BCD" w:rsidRPr="001F2C89">
          <w:rPr>
            <w:rStyle w:val="Hyperlink"/>
            <w:noProof/>
          </w:rPr>
          <w:t>QUADRO 3 - REGRAS DE NEGÓCIO</w:t>
        </w:r>
        <w:r w:rsidR="00350BCD">
          <w:rPr>
            <w:noProof/>
            <w:webHidden/>
          </w:rPr>
          <w:tab/>
        </w:r>
        <w:r w:rsidR="00350BCD">
          <w:rPr>
            <w:noProof/>
            <w:webHidden/>
          </w:rPr>
          <w:fldChar w:fldCharType="begin"/>
        </w:r>
        <w:r w:rsidR="00350BCD">
          <w:rPr>
            <w:noProof/>
            <w:webHidden/>
          </w:rPr>
          <w:instrText xml:space="preserve"> PAGEREF _Toc21877181 \h </w:instrText>
        </w:r>
        <w:r w:rsidR="00350BCD">
          <w:rPr>
            <w:noProof/>
            <w:webHidden/>
          </w:rPr>
        </w:r>
        <w:r w:rsidR="00350BCD">
          <w:rPr>
            <w:noProof/>
            <w:webHidden/>
          </w:rPr>
          <w:fldChar w:fldCharType="separate"/>
        </w:r>
        <w:r w:rsidR="008A7744">
          <w:rPr>
            <w:noProof/>
            <w:webHidden/>
          </w:rPr>
          <w:t>60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82" w:history="1">
        <w:r w:rsidR="00350BCD" w:rsidRPr="001F2C89">
          <w:rPr>
            <w:rStyle w:val="Hyperlink"/>
            <w:noProof/>
          </w:rPr>
          <w:t>QUADRO 4 - UC001 - PLANO DE TESTE</w:t>
        </w:r>
        <w:r w:rsidR="00350BCD">
          <w:rPr>
            <w:noProof/>
            <w:webHidden/>
          </w:rPr>
          <w:tab/>
        </w:r>
        <w:r w:rsidR="00350BCD">
          <w:rPr>
            <w:noProof/>
            <w:webHidden/>
          </w:rPr>
          <w:fldChar w:fldCharType="begin"/>
        </w:r>
        <w:r w:rsidR="00350BCD">
          <w:rPr>
            <w:noProof/>
            <w:webHidden/>
          </w:rPr>
          <w:instrText xml:space="preserve"> PAGEREF _Toc21877182 \h </w:instrText>
        </w:r>
        <w:r w:rsidR="00350BCD">
          <w:rPr>
            <w:noProof/>
            <w:webHidden/>
          </w:rPr>
        </w:r>
        <w:r w:rsidR="00350BCD">
          <w:rPr>
            <w:noProof/>
            <w:webHidden/>
          </w:rPr>
          <w:fldChar w:fldCharType="separate"/>
        </w:r>
        <w:r w:rsidR="008A7744">
          <w:rPr>
            <w:noProof/>
            <w:webHidden/>
          </w:rPr>
          <w:t>101</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83" w:history="1">
        <w:r w:rsidR="00350BCD" w:rsidRPr="001F2C89">
          <w:rPr>
            <w:rStyle w:val="Hyperlink"/>
            <w:noProof/>
          </w:rPr>
          <w:t>QUADRO 5 - UC002 - PLANO DE TESTE</w:t>
        </w:r>
        <w:r w:rsidR="00350BCD">
          <w:rPr>
            <w:noProof/>
            <w:webHidden/>
          </w:rPr>
          <w:tab/>
        </w:r>
        <w:r w:rsidR="00350BCD">
          <w:rPr>
            <w:noProof/>
            <w:webHidden/>
          </w:rPr>
          <w:fldChar w:fldCharType="begin"/>
        </w:r>
        <w:r w:rsidR="00350BCD">
          <w:rPr>
            <w:noProof/>
            <w:webHidden/>
          </w:rPr>
          <w:instrText xml:space="preserve"> PAGEREF _Toc21877183 \h </w:instrText>
        </w:r>
        <w:r w:rsidR="00350BCD">
          <w:rPr>
            <w:noProof/>
            <w:webHidden/>
          </w:rPr>
        </w:r>
        <w:r w:rsidR="00350BCD">
          <w:rPr>
            <w:noProof/>
            <w:webHidden/>
          </w:rPr>
          <w:fldChar w:fldCharType="separate"/>
        </w:r>
        <w:r w:rsidR="008A7744">
          <w:rPr>
            <w:noProof/>
            <w:webHidden/>
          </w:rPr>
          <w:t>102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84" w:history="1">
        <w:r w:rsidR="00350BCD" w:rsidRPr="001F2C89">
          <w:rPr>
            <w:rStyle w:val="Hyperlink"/>
            <w:noProof/>
          </w:rPr>
          <w:t>QUADRO 6 - UC003 - PLANO DE TESTE</w:t>
        </w:r>
        <w:r w:rsidR="00350BCD">
          <w:rPr>
            <w:noProof/>
            <w:webHidden/>
          </w:rPr>
          <w:tab/>
        </w:r>
        <w:r w:rsidR="00350BCD">
          <w:rPr>
            <w:noProof/>
            <w:webHidden/>
          </w:rPr>
          <w:fldChar w:fldCharType="begin"/>
        </w:r>
        <w:r w:rsidR="00350BCD">
          <w:rPr>
            <w:noProof/>
            <w:webHidden/>
          </w:rPr>
          <w:instrText xml:space="preserve"> PAGEREF _Toc21877184 \h </w:instrText>
        </w:r>
        <w:r w:rsidR="00350BCD">
          <w:rPr>
            <w:noProof/>
            <w:webHidden/>
          </w:rPr>
        </w:r>
        <w:r w:rsidR="00350BCD">
          <w:rPr>
            <w:noProof/>
            <w:webHidden/>
          </w:rPr>
          <w:fldChar w:fldCharType="separate"/>
        </w:r>
        <w:r w:rsidR="008A7744">
          <w:rPr>
            <w:noProof/>
            <w:webHidden/>
          </w:rPr>
          <w:t>104</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85" w:history="1">
        <w:r w:rsidR="00350BCD" w:rsidRPr="001F2C89">
          <w:rPr>
            <w:rStyle w:val="Hyperlink"/>
            <w:noProof/>
          </w:rPr>
          <w:t>QUADRO 7 - UC004 - PLANO DE TESTE</w:t>
        </w:r>
        <w:r w:rsidR="00350BCD">
          <w:rPr>
            <w:noProof/>
            <w:webHidden/>
          </w:rPr>
          <w:tab/>
        </w:r>
        <w:r w:rsidR="00350BCD">
          <w:rPr>
            <w:noProof/>
            <w:webHidden/>
          </w:rPr>
          <w:fldChar w:fldCharType="begin"/>
        </w:r>
        <w:r w:rsidR="00350BCD">
          <w:rPr>
            <w:noProof/>
            <w:webHidden/>
          </w:rPr>
          <w:instrText xml:space="preserve"> PAGEREF _Toc21877185 \h </w:instrText>
        </w:r>
        <w:r w:rsidR="00350BCD">
          <w:rPr>
            <w:noProof/>
            <w:webHidden/>
          </w:rPr>
        </w:r>
        <w:r w:rsidR="00350BCD">
          <w:rPr>
            <w:noProof/>
            <w:webHidden/>
          </w:rPr>
          <w:fldChar w:fldCharType="separate"/>
        </w:r>
        <w:r w:rsidR="008A7744">
          <w:rPr>
            <w:noProof/>
            <w:webHidden/>
          </w:rPr>
          <w:t>106</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86" w:history="1">
        <w:r w:rsidR="00350BCD" w:rsidRPr="001F2C89">
          <w:rPr>
            <w:rStyle w:val="Hyperlink"/>
            <w:noProof/>
          </w:rPr>
          <w:t>QUADRO 8 - UC005 - PLANO DE TESTE</w:t>
        </w:r>
        <w:r w:rsidR="00350BCD">
          <w:rPr>
            <w:noProof/>
            <w:webHidden/>
          </w:rPr>
          <w:tab/>
        </w:r>
        <w:r w:rsidR="00350BCD">
          <w:rPr>
            <w:noProof/>
            <w:webHidden/>
          </w:rPr>
          <w:fldChar w:fldCharType="begin"/>
        </w:r>
        <w:r w:rsidR="00350BCD">
          <w:rPr>
            <w:noProof/>
            <w:webHidden/>
          </w:rPr>
          <w:instrText xml:space="preserve"> PAGEREF _Toc21877186 \h </w:instrText>
        </w:r>
        <w:r w:rsidR="00350BCD">
          <w:rPr>
            <w:noProof/>
            <w:webHidden/>
          </w:rPr>
        </w:r>
        <w:r w:rsidR="00350BCD">
          <w:rPr>
            <w:noProof/>
            <w:webHidden/>
          </w:rPr>
          <w:fldChar w:fldCharType="separate"/>
        </w:r>
        <w:r w:rsidR="008A7744">
          <w:rPr>
            <w:noProof/>
            <w:webHidden/>
          </w:rPr>
          <w:t>108</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87" w:history="1">
        <w:r w:rsidR="00350BCD" w:rsidRPr="001F2C89">
          <w:rPr>
            <w:rStyle w:val="Hyperlink"/>
            <w:noProof/>
          </w:rPr>
          <w:t>QUADRO 9 - UC006 - PLANO DE TESTE</w:t>
        </w:r>
        <w:r w:rsidR="00350BCD">
          <w:rPr>
            <w:noProof/>
            <w:webHidden/>
          </w:rPr>
          <w:tab/>
        </w:r>
        <w:r w:rsidR="00350BCD">
          <w:rPr>
            <w:noProof/>
            <w:webHidden/>
          </w:rPr>
          <w:fldChar w:fldCharType="begin"/>
        </w:r>
        <w:r w:rsidR="00350BCD">
          <w:rPr>
            <w:noProof/>
            <w:webHidden/>
          </w:rPr>
          <w:instrText xml:space="preserve"> PAGEREF _Toc21877187 \h </w:instrText>
        </w:r>
        <w:r w:rsidR="00350BCD">
          <w:rPr>
            <w:noProof/>
            <w:webHidden/>
          </w:rPr>
        </w:r>
        <w:r w:rsidR="00350BCD">
          <w:rPr>
            <w:noProof/>
            <w:webHidden/>
          </w:rPr>
          <w:fldChar w:fldCharType="separate"/>
        </w:r>
        <w:r w:rsidR="008A7744">
          <w:rPr>
            <w:noProof/>
            <w:webHidden/>
          </w:rPr>
          <w:t>110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88" w:history="1">
        <w:r w:rsidR="00350BCD" w:rsidRPr="001F2C89">
          <w:rPr>
            <w:rStyle w:val="Hyperlink"/>
            <w:noProof/>
          </w:rPr>
          <w:t>QUADRO 10 - UC007 - PLANO DE TESTE</w:t>
        </w:r>
        <w:r w:rsidR="00350BCD">
          <w:rPr>
            <w:noProof/>
            <w:webHidden/>
          </w:rPr>
          <w:tab/>
        </w:r>
        <w:r w:rsidR="00350BCD">
          <w:rPr>
            <w:noProof/>
            <w:webHidden/>
          </w:rPr>
          <w:fldChar w:fldCharType="begin"/>
        </w:r>
        <w:r w:rsidR="00350BCD">
          <w:rPr>
            <w:noProof/>
            <w:webHidden/>
          </w:rPr>
          <w:instrText xml:space="preserve"> PAGEREF _Toc21877188 \h </w:instrText>
        </w:r>
        <w:r w:rsidR="00350BCD">
          <w:rPr>
            <w:noProof/>
            <w:webHidden/>
          </w:rPr>
        </w:r>
        <w:r w:rsidR="00350BCD">
          <w:rPr>
            <w:noProof/>
            <w:webHidden/>
          </w:rPr>
          <w:fldChar w:fldCharType="separate"/>
        </w:r>
        <w:r w:rsidR="008A7744">
          <w:rPr>
            <w:noProof/>
            <w:webHidden/>
          </w:rPr>
          <w:t>112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89" w:history="1">
        <w:r w:rsidR="00350BCD" w:rsidRPr="001F2C89">
          <w:rPr>
            <w:rStyle w:val="Hyperlink"/>
            <w:noProof/>
          </w:rPr>
          <w:t>QUADRO 11 - UC008 - PLANO DE TESTE</w:t>
        </w:r>
        <w:r w:rsidR="00350BCD">
          <w:rPr>
            <w:noProof/>
            <w:webHidden/>
          </w:rPr>
          <w:tab/>
        </w:r>
        <w:r w:rsidR="00350BCD">
          <w:rPr>
            <w:noProof/>
            <w:webHidden/>
          </w:rPr>
          <w:fldChar w:fldCharType="begin"/>
        </w:r>
        <w:r w:rsidR="00350BCD">
          <w:rPr>
            <w:noProof/>
            <w:webHidden/>
          </w:rPr>
          <w:instrText xml:space="preserve"> PAGEREF _Toc21877189 \h </w:instrText>
        </w:r>
        <w:r w:rsidR="00350BCD">
          <w:rPr>
            <w:noProof/>
            <w:webHidden/>
          </w:rPr>
        </w:r>
        <w:r w:rsidR="00350BCD">
          <w:rPr>
            <w:noProof/>
            <w:webHidden/>
          </w:rPr>
          <w:fldChar w:fldCharType="separate"/>
        </w:r>
        <w:r w:rsidR="008A7744">
          <w:rPr>
            <w:noProof/>
            <w:webHidden/>
          </w:rPr>
          <w:t>113</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90" w:history="1">
        <w:r w:rsidR="00350BCD" w:rsidRPr="001F2C89">
          <w:rPr>
            <w:rStyle w:val="Hyperlink"/>
            <w:noProof/>
          </w:rPr>
          <w:t>QUADRO 12 - UC009 - PLANO DE TESTE</w:t>
        </w:r>
        <w:r w:rsidR="00350BCD">
          <w:rPr>
            <w:noProof/>
            <w:webHidden/>
          </w:rPr>
          <w:tab/>
        </w:r>
        <w:r w:rsidR="00350BCD">
          <w:rPr>
            <w:noProof/>
            <w:webHidden/>
          </w:rPr>
          <w:fldChar w:fldCharType="begin"/>
        </w:r>
        <w:r w:rsidR="00350BCD">
          <w:rPr>
            <w:noProof/>
            <w:webHidden/>
          </w:rPr>
          <w:instrText xml:space="preserve"> PAGEREF _Toc21877190 \h </w:instrText>
        </w:r>
        <w:r w:rsidR="00350BCD">
          <w:rPr>
            <w:noProof/>
            <w:webHidden/>
          </w:rPr>
        </w:r>
        <w:r w:rsidR="00350BCD">
          <w:rPr>
            <w:noProof/>
            <w:webHidden/>
          </w:rPr>
          <w:fldChar w:fldCharType="separate"/>
        </w:r>
        <w:r w:rsidR="008A7744">
          <w:rPr>
            <w:noProof/>
            <w:webHidden/>
          </w:rPr>
          <w:t>114</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91" w:history="1">
        <w:r w:rsidR="00350BCD" w:rsidRPr="001F2C89">
          <w:rPr>
            <w:rStyle w:val="Hyperlink"/>
            <w:noProof/>
          </w:rPr>
          <w:t>QUADRO 13 - UC010 - PLANO DE TESTE</w:t>
        </w:r>
        <w:r w:rsidR="00350BCD">
          <w:rPr>
            <w:noProof/>
            <w:webHidden/>
          </w:rPr>
          <w:tab/>
        </w:r>
        <w:r w:rsidR="00350BCD">
          <w:rPr>
            <w:noProof/>
            <w:webHidden/>
          </w:rPr>
          <w:fldChar w:fldCharType="begin"/>
        </w:r>
        <w:r w:rsidR="00350BCD">
          <w:rPr>
            <w:noProof/>
            <w:webHidden/>
          </w:rPr>
          <w:instrText xml:space="preserve"> PAGEREF _Toc21877191 \h </w:instrText>
        </w:r>
        <w:r w:rsidR="00350BCD">
          <w:rPr>
            <w:noProof/>
            <w:webHidden/>
          </w:rPr>
        </w:r>
        <w:r w:rsidR="00350BCD">
          <w:rPr>
            <w:noProof/>
            <w:webHidden/>
          </w:rPr>
          <w:fldChar w:fldCharType="separate"/>
        </w:r>
        <w:r w:rsidR="008A7744">
          <w:rPr>
            <w:noProof/>
            <w:webHidden/>
          </w:rPr>
          <w:t>115</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92" w:history="1">
        <w:r w:rsidR="00350BCD" w:rsidRPr="001F2C89">
          <w:rPr>
            <w:rStyle w:val="Hyperlink"/>
            <w:noProof/>
          </w:rPr>
          <w:t>QUADRO 14 - UC001 - CASO DE TESTE</w:t>
        </w:r>
        <w:r w:rsidR="00350BCD">
          <w:rPr>
            <w:noProof/>
            <w:webHidden/>
          </w:rPr>
          <w:tab/>
        </w:r>
        <w:r w:rsidR="00350BCD">
          <w:rPr>
            <w:noProof/>
            <w:webHidden/>
          </w:rPr>
          <w:fldChar w:fldCharType="begin"/>
        </w:r>
        <w:r w:rsidR="00350BCD">
          <w:rPr>
            <w:noProof/>
            <w:webHidden/>
          </w:rPr>
          <w:instrText xml:space="preserve"> PAGEREF _Toc21877192 \h </w:instrText>
        </w:r>
        <w:r w:rsidR="00350BCD">
          <w:rPr>
            <w:noProof/>
            <w:webHidden/>
          </w:rPr>
        </w:r>
        <w:r w:rsidR="00350BCD">
          <w:rPr>
            <w:noProof/>
            <w:webHidden/>
          </w:rPr>
          <w:fldChar w:fldCharType="separate"/>
        </w:r>
        <w:r w:rsidR="008A7744">
          <w:rPr>
            <w:noProof/>
            <w:webHidden/>
          </w:rPr>
          <w:t>117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93" w:history="1">
        <w:r w:rsidR="00350BCD" w:rsidRPr="001F2C89">
          <w:rPr>
            <w:rStyle w:val="Hyperlink"/>
            <w:noProof/>
          </w:rPr>
          <w:t>QUADRO 15 - UC001 - TESTES - BATERIA 0</w:t>
        </w:r>
        <w:r w:rsidR="00350BCD">
          <w:rPr>
            <w:noProof/>
            <w:webHidden/>
          </w:rPr>
          <w:tab/>
        </w:r>
        <w:r w:rsidR="00350BCD">
          <w:rPr>
            <w:noProof/>
            <w:webHidden/>
          </w:rPr>
          <w:fldChar w:fldCharType="begin"/>
        </w:r>
        <w:r w:rsidR="00350BCD">
          <w:rPr>
            <w:noProof/>
            <w:webHidden/>
          </w:rPr>
          <w:instrText xml:space="preserve"> PAGEREF _Toc21877193 \h </w:instrText>
        </w:r>
        <w:r w:rsidR="00350BCD">
          <w:rPr>
            <w:noProof/>
            <w:webHidden/>
          </w:rPr>
        </w:r>
        <w:r w:rsidR="00350BCD">
          <w:rPr>
            <w:noProof/>
            <w:webHidden/>
          </w:rPr>
          <w:fldChar w:fldCharType="separate"/>
        </w:r>
        <w:r w:rsidR="008A7744">
          <w:rPr>
            <w:noProof/>
            <w:webHidden/>
          </w:rPr>
          <w:t>117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94" w:history="1">
        <w:r w:rsidR="00350BCD" w:rsidRPr="001F2C89">
          <w:rPr>
            <w:rStyle w:val="Hyperlink"/>
            <w:noProof/>
          </w:rPr>
          <w:t>QUADRO 16 - UC001 - TESTES - BATERIA 1</w:t>
        </w:r>
        <w:r w:rsidR="00350BCD">
          <w:rPr>
            <w:noProof/>
            <w:webHidden/>
          </w:rPr>
          <w:tab/>
        </w:r>
        <w:r w:rsidR="00350BCD">
          <w:rPr>
            <w:noProof/>
            <w:webHidden/>
          </w:rPr>
          <w:fldChar w:fldCharType="begin"/>
        </w:r>
        <w:r w:rsidR="00350BCD">
          <w:rPr>
            <w:noProof/>
            <w:webHidden/>
          </w:rPr>
          <w:instrText xml:space="preserve"> PAGEREF _Toc21877194 \h </w:instrText>
        </w:r>
        <w:r w:rsidR="00350BCD">
          <w:rPr>
            <w:noProof/>
            <w:webHidden/>
          </w:rPr>
        </w:r>
        <w:r w:rsidR="00350BCD">
          <w:rPr>
            <w:noProof/>
            <w:webHidden/>
          </w:rPr>
          <w:fldChar w:fldCharType="separate"/>
        </w:r>
        <w:r w:rsidR="008A7744">
          <w:rPr>
            <w:noProof/>
            <w:webHidden/>
          </w:rPr>
          <w:t>120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95" w:history="1">
        <w:r w:rsidR="00350BCD" w:rsidRPr="001F2C89">
          <w:rPr>
            <w:rStyle w:val="Hyperlink"/>
            <w:noProof/>
          </w:rPr>
          <w:t>QUADRO 17 - UC001 - TESTES - BATERIA 2</w:t>
        </w:r>
        <w:r w:rsidR="00350BCD">
          <w:rPr>
            <w:noProof/>
            <w:webHidden/>
          </w:rPr>
          <w:tab/>
        </w:r>
        <w:r w:rsidR="00350BCD">
          <w:rPr>
            <w:noProof/>
            <w:webHidden/>
          </w:rPr>
          <w:fldChar w:fldCharType="begin"/>
        </w:r>
        <w:r w:rsidR="00350BCD">
          <w:rPr>
            <w:noProof/>
            <w:webHidden/>
          </w:rPr>
          <w:instrText xml:space="preserve"> PAGEREF _Toc21877195 \h </w:instrText>
        </w:r>
        <w:r w:rsidR="00350BCD">
          <w:rPr>
            <w:noProof/>
            <w:webHidden/>
          </w:rPr>
        </w:r>
        <w:r w:rsidR="00350BCD">
          <w:rPr>
            <w:noProof/>
            <w:webHidden/>
          </w:rPr>
          <w:fldChar w:fldCharType="separate"/>
        </w:r>
        <w:r w:rsidR="008A7744">
          <w:rPr>
            <w:noProof/>
            <w:webHidden/>
          </w:rPr>
          <w:t>122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96" w:history="1">
        <w:r w:rsidR="00350BCD" w:rsidRPr="001F2C89">
          <w:rPr>
            <w:rStyle w:val="Hyperlink"/>
            <w:noProof/>
          </w:rPr>
          <w:t>QUADRO 18 - UC002 - CASO DE TESTE</w:t>
        </w:r>
        <w:r w:rsidR="00350BCD">
          <w:rPr>
            <w:noProof/>
            <w:webHidden/>
          </w:rPr>
          <w:tab/>
        </w:r>
        <w:r w:rsidR="00350BCD">
          <w:rPr>
            <w:noProof/>
            <w:webHidden/>
          </w:rPr>
          <w:fldChar w:fldCharType="begin"/>
        </w:r>
        <w:r w:rsidR="00350BCD">
          <w:rPr>
            <w:noProof/>
            <w:webHidden/>
          </w:rPr>
          <w:instrText xml:space="preserve"> PAGEREF _Toc21877196 \h </w:instrText>
        </w:r>
        <w:r w:rsidR="00350BCD">
          <w:rPr>
            <w:noProof/>
            <w:webHidden/>
          </w:rPr>
        </w:r>
        <w:r w:rsidR="00350BCD">
          <w:rPr>
            <w:noProof/>
            <w:webHidden/>
          </w:rPr>
          <w:fldChar w:fldCharType="separate"/>
        </w:r>
        <w:r w:rsidR="008A7744">
          <w:rPr>
            <w:noProof/>
            <w:webHidden/>
          </w:rPr>
          <w:t>123</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97" w:history="1">
        <w:r w:rsidR="00350BCD" w:rsidRPr="001F2C89">
          <w:rPr>
            <w:rStyle w:val="Hyperlink"/>
            <w:noProof/>
          </w:rPr>
          <w:t>QUADRO 19 - UC002 - TESTES - BATERIA 0</w:t>
        </w:r>
        <w:r w:rsidR="00350BCD">
          <w:rPr>
            <w:noProof/>
            <w:webHidden/>
          </w:rPr>
          <w:tab/>
        </w:r>
        <w:r w:rsidR="00350BCD">
          <w:rPr>
            <w:noProof/>
            <w:webHidden/>
          </w:rPr>
          <w:fldChar w:fldCharType="begin"/>
        </w:r>
        <w:r w:rsidR="00350BCD">
          <w:rPr>
            <w:noProof/>
            <w:webHidden/>
          </w:rPr>
          <w:instrText xml:space="preserve"> PAGEREF _Toc21877197 \h </w:instrText>
        </w:r>
        <w:r w:rsidR="00350BCD">
          <w:rPr>
            <w:noProof/>
            <w:webHidden/>
          </w:rPr>
        </w:r>
        <w:r w:rsidR="00350BCD">
          <w:rPr>
            <w:noProof/>
            <w:webHidden/>
          </w:rPr>
          <w:fldChar w:fldCharType="separate"/>
        </w:r>
        <w:r w:rsidR="008A7744">
          <w:rPr>
            <w:noProof/>
            <w:webHidden/>
          </w:rPr>
          <w:t>123</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98" w:history="1">
        <w:r w:rsidR="00350BCD" w:rsidRPr="001F2C89">
          <w:rPr>
            <w:rStyle w:val="Hyperlink"/>
            <w:noProof/>
          </w:rPr>
          <w:t>QUADRO 20 - UC002 - TESTES - BATERIA 1</w:t>
        </w:r>
        <w:r w:rsidR="00350BCD">
          <w:rPr>
            <w:noProof/>
            <w:webHidden/>
          </w:rPr>
          <w:tab/>
        </w:r>
        <w:r w:rsidR="00350BCD">
          <w:rPr>
            <w:noProof/>
            <w:webHidden/>
          </w:rPr>
          <w:fldChar w:fldCharType="begin"/>
        </w:r>
        <w:r w:rsidR="00350BCD">
          <w:rPr>
            <w:noProof/>
            <w:webHidden/>
          </w:rPr>
          <w:instrText xml:space="preserve"> PAGEREF _Toc21877198 \h </w:instrText>
        </w:r>
        <w:r w:rsidR="00350BCD">
          <w:rPr>
            <w:noProof/>
            <w:webHidden/>
          </w:rPr>
        </w:r>
        <w:r w:rsidR="00350BCD">
          <w:rPr>
            <w:noProof/>
            <w:webHidden/>
          </w:rPr>
          <w:fldChar w:fldCharType="separate"/>
        </w:r>
        <w:r w:rsidR="008A7744">
          <w:rPr>
            <w:noProof/>
            <w:webHidden/>
          </w:rPr>
          <w:t>124</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199" w:history="1">
        <w:r w:rsidR="00350BCD" w:rsidRPr="001F2C89">
          <w:rPr>
            <w:rStyle w:val="Hyperlink"/>
            <w:noProof/>
          </w:rPr>
          <w:t>QUADRO 21 - UC002 - TESTES - BATERIA 2</w:t>
        </w:r>
        <w:r w:rsidR="00350BCD">
          <w:rPr>
            <w:noProof/>
            <w:webHidden/>
          </w:rPr>
          <w:tab/>
        </w:r>
        <w:r w:rsidR="00350BCD">
          <w:rPr>
            <w:noProof/>
            <w:webHidden/>
          </w:rPr>
          <w:fldChar w:fldCharType="begin"/>
        </w:r>
        <w:r w:rsidR="00350BCD">
          <w:rPr>
            <w:noProof/>
            <w:webHidden/>
          </w:rPr>
          <w:instrText xml:space="preserve"> PAGEREF _Toc21877199 \h </w:instrText>
        </w:r>
        <w:r w:rsidR="00350BCD">
          <w:rPr>
            <w:noProof/>
            <w:webHidden/>
          </w:rPr>
        </w:r>
        <w:r w:rsidR="00350BCD">
          <w:rPr>
            <w:noProof/>
            <w:webHidden/>
          </w:rPr>
          <w:fldChar w:fldCharType="separate"/>
        </w:r>
        <w:r w:rsidR="008A7744">
          <w:rPr>
            <w:noProof/>
            <w:webHidden/>
          </w:rPr>
          <w:t>125</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00" w:history="1">
        <w:r w:rsidR="00350BCD" w:rsidRPr="001F2C89">
          <w:rPr>
            <w:rStyle w:val="Hyperlink"/>
            <w:noProof/>
          </w:rPr>
          <w:t>QUADRO 22 - UC002 - TESTES - BATERIA 3</w:t>
        </w:r>
        <w:r w:rsidR="00350BCD">
          <w:rPr>
            <w:noProof/>
            <w:webHidden/>
          </w:rPr>
          <w:tab/>
        </w:r>
        <w:r w:rsidR="00350BCD">
          <w:rPr>
            <w:noProof/>
            <w:webHidden/>
          </w:rPr>
          <w:fldChar w:fldCharType="begin"/>
        </w:r>
        <w:r w:rsidR="00350BCD">
          <w:rPr>
            <w:noProof/>
            <w:webHidden/>
          </w:rPr>
          <w:instrText xml:space="preserve"> PAGEREF _Toc21877200 \h </w:instrText>
        </w:r>
        <w:r w:rsidR="00350BCD">
          <w:rPr>
            <w:noProof/>
            <w:webHidden/>
          </w:rPr>
        </w:r>
        <w:r w:rsidR="00350BCD">
          <w:rPr>
            <w:noProof/>
            <w:webHidden/>
          </w:rPr>
          <w:fldChar w:fldCharType="separate"/>
        </w:r>
        <w:r w:rsidR="008A7744">
          <w:rPr>
            <w:noProof/>
            <w:webHidden/>
          </w:rPr>
          <w:t>126</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01" w:history="1">
        <w:r w:rsidR="00350BCD" w:rsidRPr="001F2C89">
          <w:rPr>
            <w:rStyle w:val="Hyperlink"/>
            <w:noProof/>
          </w:rPr>
          <w:t>QUADRO 23 - UC002 - TESTES - BATERIA 4</w:t>
        </w:r>
        <w:r w:rsidR="00350BCD">
          <w:rPr>
            <w:noProof/>
            <w:webHidden/>
          </w:rPr>
          <w:tab/>
        </w:r>
        <w:r w:rsidR="00350BCD">
          <w:rPr>
            <w:noProof/>
            <w:webHidden/>
          </w:rPr>
          <w:fldChar w:fldCharType="begin"/>
        </w:r>
        <w:r w:rsidR="00350BCD">
          <w:rPr>
            <w:noProof/>
            <w:webHidden/>
          </w:rPr>
          <w:instrText xml:space="preserve"> PAGEREF _Toc21877201 \h </w:instrText>
        </w:r>
        <w:r w:rsidR="00350BCD">
          <w:rPr>
            <w:noProof/>
            <w:webHidden/>
          </w:rPr>
        </w:r>
        <w:r w:rsidR="00350BCD">
          <w:rPr>
            <w:noProof/>
            <w:webHidden/>
          </w:rPr>
          <w:fldChar w:fldCharType="separate"/>
        </w:r>
        <w:r w:rsidR="008A7744">
          <w:rPr>
            <w:noProof/>
            <w:webHidden/>
          </w:rPr>
          <w:t>127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02" w:history="1">
        <w:r w:rsidR="00350BCD" w:rsidRPr="001F2C89">
          <w:rPr>
            <w:rStyle w:val="Hyperlink"/>
            <w:noProof/>
          </w:rPr>
          <w:t>QUADRO 24 - UC002 - TESTES - BATERIA 5</w:t>
        </w:r>
        <w:r w:rsidR="00350BCD">
          <w:rPr>
            <w:noProof/>
            <w:webHidden/>
          </w:rPr>
          <w:tab/>
        </w:r>
        <w:r w:rsidR="00350BCD">
          <w:rPr>
            <w:noProof/>
            <w:webHidden/>
          </w:rPr>
          <w:fldChar w:fldCharType="begin"/>
        </w:r>
        <w:r w:rsidR="00350BCD">
          <w:rPr>
            <w:noProof/>
            <w:webHidden/>
          </w:rPr>
          <w:instrText xml:space="preserve"> PAGEREF _Toc21877202 \h </w:instrText>
        </w:r>
        <w:r w:rsidR="00350BCD">
          <w:rPr>
            <w:noProof/>
            <w:webHidden/>
          </w:rPr>
        </w:r>
        <w:r w:rsidR="00350BCD">
          <w:rPr>
            <w:noProof/>
            <w:webHidden/>
          </w:rPr>
          <w:fldChar w:fldCharType="separate"/>
        </w:r>
        <w:r w:rsidR="008A7744">
          <w:rPr>
            <w:noProof/>
            <w:webHidden/>
          </w:rPr>
          <w:t>128</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03" w:history="1">
        <w:r w:rsidR="00350BCD" w:rsidRPr="001F2C89">
          <w:rPr>
            <w:rStyle w:val="Hyperlink"/>
            <w:noProof/>
          </w:rPr>
          <w:t>QUADRO 25 - UC003 - CASO DE TESTE</w:t>
        </w:r>
        <w:r w:rsidR="00350BCD">
          <w:rPr>
            <w:noProof/>
            <w:webHidden/>
          </w:rPr>
          <w:tab/>
        </w:r>
        <w:r w:rsidR="00350BCD">
          <w:rPr>
            <w:noProof/>
            <w:webHidden/>
          </w:rPr>
          <w:fldChar w:fldCharType="begin"/>
        </w:r>
        <w:r w:rsidR="00350BCD">
          <w:rPr>
            <w:noProof/>
            <w:webHidden/>
          </w:rPr>
          <w:instrText xml:space="preserve"> PAGEREF _Toc21877203 \h </w:instrText>
        </w:r>
        <w:r w:rsidR="00350BCD">
          <w:rPr>
            <w:noProof/>
            <w:webHidden/>
          </w:rPr>
        </w:r>
        <w:r w:rsidR="00350BCD">
          <w:rPr>
            <w:noProof/>
            <w:webHidden/>
          </w:rPr>
          <w:fldChar w:fldCharType="separate"/>
        </w:r>
        <w:r w:rsidR="008A7744">
          <w:rPr>
            <w:noProof/>
            <w:webHidden/>
          </w:rPr>
          <w:t>130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04" w:history="1">
        <w:r w:rsidR="00350BCD" w:rsidRPr="001F2C89">
          <w:rPr>
            <w:rStyle w:val="Hyperlink"/>
            <w:noProof/>
          </w:rPr>
          <w:t>QUADRO 26 - UC003 - TESTES - BATERIA 0</w:t>
        </w:r>
        <w:r w:rsidR="00350BCD">
          <w:rPr>
            <w:noProof/>
            <w:webHidden/>
          </w:rPr>
          <w:tab/>
        </w:r>
        <w:r w:rsidR="00350BCD">
          <w:rPr>
            <w:noProof/>
            <w:webHidden/>
          </w:rPr>
          <w:fldChar w:fldCharType="begin"/>
        </w:r>
        <w:r w:rsidR="00350BCD">
          <w:rPr>
            <w:noProof/>
            <w:webHidden/>
          </w:rPr>
          <w:instrText xml:space="preserve"> PAGEREF _Toc21877204 \h </w:instrText>
        </w:r>
        <w:r w:rsidR="00350BCD">
          <w:rPr>
            <w:noProof/>
            <w:webHidden/>
          </w:rPr>
        </w:r>
        <w:r w:rsidR="00350BCD">
          <w:rPr>
            <w:noProof/>
            <w:webHidden/>
          </w:rPr>
          <w:fldChar w:fldCharType="separate"/>
        </w:r>
        <w:r w:rsidR="008A7744">
          <w:rPr>
            <w:noProof/>
            <w:webHidden/>
          </w:rPr>
          <w:t>130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05" w:history="1">
        <w:r w:rsidR="00350BCD" w:rsidRPr="001F2C89">
          <w:rPr>
            <w:rStyle w:val="Hyperlink"/>
            <w:noProof/>
          </w:rPr>
          <w:t>QUADRO 27 - UC003 - TESTES - BATERIA 1</w:t>
        </w:r>
        <w:r w:rsidR="00350BCD">
          <w:rPr>
            <w:noProof/>
            <w:webHidden/>
          </w:rPr>
          <w:tab/>
        </w:r>
        <w:r w:rsidR="00350BCD">
          <w:rPr>
            <w:noProof/>
            <w:webHidden/>
          </w:rPr>
          <w:fldChar w:fldCharType="begin"/>
        </w:r>
        <w:r w:rsidR="00350BCD">
          <w:rPr>
            <w:noProof/>
            <w:webHidden/>
          </w:rPr>
          <w:instrText xml:space="preserve"> PAGEREF _Toc21877205 \h </w:instrText>
        </w:r>
        <w:r w:rsidR="00350BCD">
          <w:rPr>
            <w:noProof/>
            <w:webHidden/>
          </w:rPr>
        </w:r>
        <w:r w:rsidR="00350BCD">
          <w:rPr>
            <w:noProof/>
            <w:webHidden/>
          </w:rPr>
          <w:fldChar w:fldCharType="separate"/>
        </w:r>
        <w:r w:rsidR="008A7744">
          <w:rPr>
            <w:noProof/>
            <w:webHidden/>
          </w:rPr>
          <w:t>132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06" w:history="1">
        <w:r w:rsidR="00350BCD" w:rsidRPr="001F2C89">
          <w:rPr>
            <w:rStyle w:val="Hyperlink"/>
            <w:noProof/>
          </w:rPr>
          <w:t>QUADRO 28 - UC003 - TESTES - BATERIA 2</w:t>
        </w:r>
        <w:r w:rsidR="00350BCD">
          <w:rPr>
            <w:noProof/>
            <w:webHidden/>
          </w:rPr>
          <w:tab/>
        </w:r>
        <w:r w:rsidR="00350BCD">
          <w:rPr>
            <w:noProof/>
            <w:webHidden/>
          </w:rPr>
          <w:fldChar w:fldCharType="begin"/>
        </w:r>
        <w:r w:rsidR="00350BCD">
          <w:rPr>
            <w:noProof/>
            <w:webHidden/>
          </w:rPr>
          <w:instrText xml:space="preserve"> PAGEREF _Toc21877206 \h </w:instrText>
        </w:r>
        <w:r w:rsidR="00350BCD">
          <w:rPr>
            <w:noProof/>
            <w:webHidden/>
          </w:rPr>
        </w:r>
        <w:r w:rsidR="00350BCD">
          <w:rPr>
            <w:noProof/>
            <w:webHidden/>
          </w:rPr>
          <w:fldChar w:fldCharType="separate"/>
        </w:r>
        <w:r w:rsidR="008A7744">
          <w:rPr>
            <w:noProof/>
            <w:webHidden/>
          </w:rPr>
          <w:t>133</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07" w:history="1">
        <w:r w:rsidR="00350BCD" w:rsidRPr="001F2C89">
          <w:rPr>
            <w:rStyle w:val="Hyperlink"/>
            <w:noProof/>
          </w:rPr>
          <w:t>QUADRO 29 - UC003 - TESTES - BATERIA 3</w:t>
        </w:r>
        <w:r w:rsidR="00350BCD">
          <w:rPr>
            <w:noProof/>
            <w:webHidden/>
          </w:rPr>
          <w:tab/>
        </w:r>
        <w:r w:rsidR="00350BCD">
          <w:rPr>
            <w:noProof/>
            <w:webHidden/>
          </w:rPr>
          <w:fldChar w:fldCharType="begin"/>
        </w:r>
        <w:r w:rsidR="00350BCD">
          <w:rPr>
            <w:noProof/>
            <w:webHidden/>
          </w:rPr>
          <w:instrText xml:space="preserve"> PAGEREF _Toc21877207 \h </w:instrText>
        </w:r>
        <w:r w:rsidR="00350BCD">
          <w:rPr>
            <w:noProof/>
            <w:webHidden/>
          </w:rPr>
        </w:r>
        <w:r w:rsidR="00350BCD">
          <w:rPr>
            <w:noProof/>
            <w:webHidden/>
          </w:rPr>
          <w:fldChar w:fldCharType="separate"/>
        </w:r>
        <w:r w:rsidR="008A7744">
          <w:rPr>
            <w:noProof/>
            <w:webHidden/>
          </w:rPr>
          <w:t>134</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08" w:history="1">
        <w:r w:rsidR="00350BCD" w:rsidRPr="001F2C89">
          <w:rPr>
            <w:rStyle w:val="Hyperlink"/>
            <w:noProof/>
          </w:rPr>
          <w:t>QUADRO 30 - UC003 - TESTES - BATERIA 4</w:t>
        </w:r>
        <w:r w:rsidR="00350BCD">
          <w:rPr>
            <w:noProof/>
            <w:webHidden/>
          </w:rPr>
          <w:tab/>
        </w:r>
        <w:r w:rsidR="00350BCD">
          <w:rPr>
            <w:noProof/>
            <w:webHidden/>
          </w:rPr>
          <w:fldChar w:fldCharType="begin"/>
        </w:r>
        <w:r w:rsidR="00350BCD">
          <w:rPr>
            <w:noProof/>
            <w:webHidden/>
          </w:rPr>
          <w:instrText xml:space="preserve"> PAGEREF _Toc21877208 \h </w:instrText>
        </w:r>
        <w:r w:rsidR="00350BCD">
          <w:rPr>
            <w:noProof/>
            <w:webHidden/>
          </w:rPr>
        </w:r>
        <w:r w:rsidR="00350BCD">
          <w:rPr>
            <w:noProof/>
            <w:webHidden/>
          </w:rPr>
          <w:fldChar w:fldCharType="separate"/>
        </w:r>
        <w:r w:rsidR="008A7744">
          <w:rPr>
            <w:noProof/>
            <w:webHidden/>
          </w:rPr>
          <w:t>135</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09" w:history="1">
        <w:r w:rsidR="00350BCD" w:rsidRPr="001F2C89">
          <w:rPr>
            <w:rStyle w:val="Hyperlink"/>
            <w:noProof/>
          </w:rPr>
          <w:t>QUADRO 31 - UC003 - TESTES - BATERIA 5</w:t>
        </w:r>
        <w:r w:rsidR="00350BCD">
          <w:rPr>
            <w:noProof/>
            <w:webHidden/>
          </w:rPr>
          <w:tab/>
        </w:r>
        <w:r w:rsidR="00350BCD">
          <w:rPr>
            <w:noProof/>
            <w:webHidden/>
          </w:rPr>
          <w:fldChar w:fldCharType="begin"/>
        </w:r>
        <w:r w:rsidR="00350BCD">
          <w:rPr>
            <w:noProof/>
            <w:webHidden/>
          </w:rPr>
          <w:instrText xml:space="preserve"> PAGEREF _Toc21877209 \h </w:instrText>
        </w:r>
        <w:r w:rsidR="00350BCD">
          <w:rPr>
            <w:noProof/>
            <w:webHidden/>
          </w:rPr>
        </w:r>
        <w:r w:rsidR="00350BCD">
          <w:rPr>
            <w:noProof/>
            <w:webHidden/>
          </w:rPr>
          <w:fldChar w:fldCharType="separate"/>
        </w:r>
        <w:r w:rsidR="008A7744">
          <w:rPr>
            <w:noProof/>
            <w:webHidden/>
          </w:rPr>
          <w:t>136</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10" w:history="1">
        <w:r w:rsidR="00350BCD" w:rsidRPr="001F2C89">
          <w:rPr>
            <w:rStyle w:val="Hyperlink"/>
            <w:noProof/>
          </w:rPr>
          <w:t>QUADRO 32 - UC004 - CASO DE TESTE</w:t>
        </w:r>
        <w:r w:rsidR="00350BCD">
          <w:rPr>
            <w:noProof/>
            <w:webHidden/>
          </w:rPr>
          <w:tab/>
        </w:r>
        <w:r w:rsidR="00350BCD">
          <w:rPr>
            <w:noProof/>
            <w:webHidden/>
          </w:rPr>
          <w:fldChar w:fldCharType="begin"/>
        </w:r>
        <w:r w:rsidR="00350BCD">
          <w:rPr>
            <w:noProof/>
            <w:webHidden/>
          </w:rPr>
          <w:instrText xml:space="preserve"> PAGEREF _Toc21877210 \h </w:instrText>
        </w:r>
        <w:r w:rsidR="00350BCD">
          <w:rPr>
            <w:noProof/>
            <w:webHidden/>
          </w:rPr>
        </w:r>
        <w:r w:rsidR="00350BCD">
          <w:rPr>
            <w:noProof/>
            <w:webHidden/>
          </w:rPr>
          <w:fldChar w:fldCharType="separate"/>
        </w:r>
        <w:r w:rsidR="008A7744">
          <w:rPr>
            <w:noProof/>
            <w:webHidden/>
          </w:rPr>
          <w:t>137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11" w:history="1">
        <w:r w:rsidR="00350BCD" w:rsidRPr="001F2C89">
          <w:rPr>
            <w:rStyle w:val="Hyperlink"/>
            <w:noProof/>
          </w:rPr>
          <w:t>QUADRO 33 - UC004 - TESTES - BATERIA 1</w:t>
        </w:r>
        <w:r w:rsidR="00350BCD">
          <w:rPr>
            <w:noProof/>
            <w:webHidden/>
          </w:rPr>
          <w:tab/>
        </w:r>
        <w:r w:rsidR="00350BCD">
          <w:rPr>
            <w:noProof/>
            <w:webHidden/>
          </w:rPr>
          <w:fldChar w:fldCharType="begin"/>
        </w:r>
        <w:r w:rsidR="00350BCD">
          <w:rPr>
            <w:noProof/>
            <w:webHidden/>
          </w:rPr>
          <w:instrText xml:space="preserve"> PAGEREF _Toc21877211 \h </w:instrText>
        </w:r>
        <w:r w:rsidR="00350BCD">
          <w:rPr>
            <w:noProof/>
            <w:webHidden/>
          </w:rPr>
        </w:r>
        <w:r w:rsidR="00350BCD">
          <w:rPr>
            <w:noProof/>
            <w:webHidden/>
          </w:rPr>
          <w:fldChar w:fldCharType="separate"/>
        </w:r>
        <w:r w:rsidR="008A7744">
          <w:rPr>
            <w:noProof/>
            <w:webHidden/>
          </w:rPr>
          <w:t>137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12" w:history="1">
        <w:r w:rsidR="00350BCD" w:rsidRPr="001F2C89">
          <w:rPr>
            <w:rStyle w:val="Hyperlink"/>
            <w:noProof/>
          </w:rPr>
          <w:t>QUADRO 34 - UC004 - TESTES - BATERIA 3</w:t>
        </w:r>
        <w:r w:rsidR="00350BCD">
          <w:rPr>
            <w:noProof/>
            <w:webHidden/>
          </w:rPr>
          <w:tab/>
        </w:r>
        <w:r w:rsidR="00350BCD">
          <w:rPr>
            <w:noProof/>
            <w:webHidden/>
          </w:rPr>
          <w:fldChar w:fldCharType="begin"/>
        </w:r>
        <w:r w:rsidR="00350BCD">
          <w:rPr>
            <w:noProof/>
            <w:webHidden/>
          </w:rPr>
          <w:instrText xml:space="preserve"> PAGEREF _Toc21877212 \h </w:instrText>
        </w:r>
        <w:r w:rsidR="00350BCD">
          <w:rPr>
            <w:noProof/>
            <w:webHidden/>
          </w:rPr>
        </w:r>
        <w:r w:rsidR="00350BCD">
          <w:rPr>
            <w:noProof/>
            <w:webHidden/>
          </w:rPr>
          <w:fldChar w:fldCharType="separate"/>
        </w:r>
        <w:r w:rsidR="008A7744">
          <w:rPr>
            <w:noProof/>
            <w:webHidden/>
          </w:rPr>
          <w:t>138</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13" w:history="1">
        <w:r w:rsidR="00350BCD" w:rsidRPr="001F2C89">
          <w:rPr>
            <w:rStyle w:val="Hyperlink"/>
            <w:noProof/>
          </w:rPr>
          <w:t>QUADRO 35 - UC004 - TESTES - BATERIA 4</w:t>
        </w:r>
        <w:r w:rsidR="00350BCD">
          <w:rPr>
            <w:noProof/>
            <w:webHidden/>
          </w:rPr>
          <w:tab/>
        </w:r>
        <w:r w:rsidR="00350BCD">
          <w:rPr>
            <w:noProof/>
            <w:webHidden/>
          </w:rPr>
          <w:fldChar w:fldCharType="begin"/>
        </w:r>
        <w:r w:rsidR="00350BCD">
          <w:rPr>
            <w:noProof/>
            <w:webHidden/>
          </w:rPr>
          <w:instrText xml:space="preserve"> PAGEREF _Toc21877213 \h </w:instrText>
        </w:r>
        <w:r w:rsidR="00350BCD">
          <w:rPr>
            <w:noProof/>
            <w:webHidden/>
          </w:rPr>
        </w:r>
        <w:r w:rsidR="00350BCD">
          <w:rPr>
            <w:noProof/>
            <w:webHidden/>
          </w:rPr>
          <w:fldChar w:fldCharType="separate"/>
        </w:r>
        <w:r w:rsidR="008A7744">
          <w:rPr>
            <w:noProof/>
            <w:webHidden/>
          </w:rPr>
          <w:t>138</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14" w:history="1">
        <w:r w:rsidR="00350BCD" w:rsidRPr="001F2C89">
          <w:rPr>
            <w:rStyle w:val="Hyperlink"/>
            <w:noProof/>
          </w:rPr>
          <w:t>QUADRO 36 - UC004 - TESTES - BATERIA 5</w:t>
        </w:r>
        <w:r w:rsidR="00350BCD">
          <w:rPr>
            <w:noProof/>
            <w:webHidden/>
          </w:rPr>
          <w:tab/>
        </w:r>
        <w:r w:rsidR="00350BCD">
          <w:rPr>
            <w:noProof/>
            <w:webHidden/>
          </w:rPr>
          <w:fldChar w:fldCharType="begin"/>
        </w:r>
        <w:r w:rsidR="00350BCD">
          <w:rPr>
            <w:noProof/>
            <w:webHidden/>
          </w:rPr>
          <w:instrText xml:space="preserve"> PAGEREF _Toc21877214 \h </w:instrText>
        </w:r>
        <w:r w:rsidR="00350BCD">
          <w:rPr>
            <w:noProof/>
            <w:webHidden/>
          </w:rPr>
        </w:r>
        <w:r w:rsidR="00350BCD">
          <w:rPr>
            <w:noProof/>
            <w:webHidden/>
          </w:rPr>
          <w:fldChar w:fldCharType="separate"/>
        </w:r>
        <w:r w:rsidR="008A7744">
          <w:rPr>
            <w:noProof/>
            <w:webHidden/>
          </w:rPr>
          <w:t>139</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15" w:history="1">
        <w:r w:rsidR="00350BCD" w:rsidRPr="001F2C89">
          <w:rPr>
            <w:rStyle w:val="Hyperlink"/>
            <w:noProof/>
          </w:rPr>
          <w:t>QUADRO 37 - UC004 - TESTES - BATERIA 6</w:t>
        </w:r>
        <w:r w:rsidR="00350BCD">
          <w:rPr>
            <w:noProof/>
            <w:webHidden/>
          </w:rPr>
          <w:tab/>
        </w:r>
        <w:r w:rsidR="00350BCD">
          <w:rPr>
            <w:noProof/>
            <w:webHidden/>
          </w:rPr>
          <w:fldChar w:fldCharType="begin"/>
        </w:r>
        <w:r w:rsidR="00350BCD">
          <w:rPr>
            <w:noProof/>
            <w:webHidden/>
          </w:rPr>
          <w:instrText xml:space="preserve"> PAGEREF _Toc21877215 \h </w:instrText>
        </w:r>
        <w:r w:rsidR="00350BCD">
          <w:rPr>
            <w:noProof/>
            <w:webHidden/>
          </w:rPr>
        </w:r>
        <w:r w:rsidR="00350BCD">
          <w:rPr>
            <w:noProof/>
            <w:webHidden/>
          </w:rPr>
          <w:fldChar w:fldCharType="separate"/>
        </w:r>
        <w:r w:rsidR="008A7744">
          <w:rPr>
            <w:noProof/>
            <w:webHidden/>
          </w:rPr>
          <w:t>139</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16" w:history="1">
        <w:r w:rsidR="00350BCD" w:rsidRPr="001F2C89">
          <w:rPr>
            <w:rStyle w:val="Hyperlink"/>
            <w:noProof/>
          </w:rPr>
          <w:t>QUADRO 38 - UC005 - CASO DE TESTE</w:t>
        </w:r>
        <w:r w:rsidR="00350BCD">
          <w:rPr>
            <w:noProof/>
            <w:webHidden/>
          </w:rPr>
          <w:tab/>
        </w:r>
        <w:r w:rsidR="00350BCD">
          <w:rPr>
            <w:noProof/>
            <w:webHidden/>
          </w:rPr>
          <w:fldChar w:fldCharType="begin"/>
        </w:r>
        <w:r w:rsidR="00350BCD">
          <w:rPr>
            <w:noProof/>
            <w:webHidden/>
          </w:rPr>
          <w:instrText xml:space="preserve"> PAGEREF _Toc21877216 \h </w:instrText>
        </w:r>
        <w:r w:rsidR="00350BCD">
          <w:rPr>
            <w:noProof/>
            <w:webHidden/>
          </w:rPr>
        </w:r>
        <w:r w:rsidR="00350BCD">
          <w:rPr>
            <w:noProof/>
            <w:webHidden/>
          </w:rPr>
          <w:fldChar w:fldCharType="separate"/>
        </w:r>
        <w:r w:rsidR="008A7744">
          <w:rPr>
            <w:noProof/>
            <w:webHidden/>
          </w:rPr>
          <w:t>140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17" w:history="1">
        <w:r w:rsidR="00350BCD" w:rsidRPr="001F2C89">
          <w:rPr>
            <w:rStyle w:val="Hyperlink"/>
            <w:noProof/>
          </w:rPr>
          <w:t>QUADRO 39 - UC005 - TESTES - BATERIA 0</w:t>
        </w:r>
        <w:r w:rsidR="00350BCD">
          <w:rPr>
            <w:noProof/>
            <w:webHidden/>
          </w:rPr>
          <w:tab/>
        </w:r>
        <w:r w:rsidR="00350BCD">
          <w:rPr>
            <w:noProof/>
            <w:webHidden/>
          </w:rPr>
          <w:fldChar w:fldCharType="begin"/>
        </w:r>
        <w:r w:rsidR="00350BCD">
          <w:rPr>
            <w:noProof/>
            <w:webHidden/>
          </w:rPr>
          <w:instrText xml:space="preserve"> PAGEREF _Toc21877217 \h </w:instrText>
        </w:r>
        <w:r w:rsidR="00350BCD">
          <w:rPr>
            <w:noProof/>
            <w:webHidden/>
          </w:rPr>
        </w:r>
        <w:r w:rsidR="00350BCD">
          <w:rPr>
            <w:noProof/>
            <w:webHidden/>
          </w:rPr>
          <w:fldChar w:fldCharType="separate"/>
        </w:r>
        <w:r w:rsidR="008A7744">
          <w:rPr>
            <w:noProof/>
            <w:webHidden/>
          </w:rPr>
          <w:t>140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18" w:history="1">
        <w:r w:rsidR="00350BCD" w:rsidRPr="001F2C89">
          <w:rPr>
            <w:rStyle w:val="Hyperlink"/>
            <w:noProof/>
          </w:rPr>
          <w:t>QUADRO 40 - UC005 - TESTES - BATERIA 1</w:t>
        </w:r>
        <w:r w:rsidR="00350BCD">
          <w:rPr>
            <w:noProof/>
            <w:webHidden/>
          </w:rPr>
          <w:tab/>
        </w:r>
        <w:r w:rsidR="00350BCD">
          <w:rPr>
            <w:noProof/>
            <w:webHidden/>
          </w:rPr>
          <w:fldChar w:fldCharType="begin"/>
        </w:r>
        <w:r w:rsidR="00350BCD">
          <w:rPr>
            <w:noProof/>
            <w:webHidden/>
          </w:rPr>
          <w:instrText xml:space="preserve"> PAGEREF _Toc21877218 \h </w:instrText>
        </w:r>
        <w:r w:rsidR="00350BCD">
          <w:rPr>
            <w:noProof/>
            <w:webHidden/>
          </w:rPr>
        </w:r>
        <w:r w:rsidR="00350BCD">
          <w:rPr>
            <w:noProof/>
            <w:webHidden/>
          </w:rPr>
          <w:fldChar w:fldCharType="separate"/>
        </w:r>
        <w:r w:rsidR="008A7744">
          <w:rPr>
            <w:noProof/>
            <w:webHidden/>
          </w:rPr>
          <w:t>141</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19" w:history="1">
        <w:r w:rsidR="00350BCD" w:rsidRPr="001F2C89">
          <w:rPr>
            <w:rStyle w:val="Hyperlink"/>
            <w:noProof/>
          </w:rPr>
          <w:t>QUADRO 41 - UC005 - TESTES - BATERIA 2</w:t>
        </w:r>
        <w:r w:rsidR="00350BCD">
          <w:rPr>
            <w:noProof/>
            <w:webHidden/>
          </w:rPr>
          <w:tab/>
        </w:r>
        <w:r w:rsidR="00350BCD">
          <w:rPr>
            <w:noProof/>
            <w:webHidden/>
          </w:rPr>
          <w:fldChar w:fldCharType="begin"/>
        </w:r>
        <w:r w:rsidR="00350BCD">
          <w:rPr>
            <w:noProof/>
            <w:webHidden/>
          </w:rPr>
          <w:instrText xml:space="preserve"> PAGEREF _Toc21877219 \h </w:instrText>
        </w:r>
        <w:r w:rsidR="00350BCD">
          <w:rPr>
            <w:noProof/>
            <w:webHidden/>
          </w:rPr>
        </w:r>
        <w:r w:rsidR="00350BCD">
          <w:rPr>
            <w:noProof/>
            <w:webHidden/>
          </w:rPr>
          <w:fldChar w:fldCharType="separate"/>
        </w:r>
        <w:r w:rsidR="008A7744">
          <w:rPr>
            <w:noProof/>
            <w:webHidden/>
          </w:rPr>
          <w:t>142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20" w:history="1">
        <w:r w:rsidR="00350BCD" w:rsidRPr="001F2C89">
          <w:rPr>
            <w:rStyle w:val="Hyperlink"/>
            <w:noProof/>
          </w:rPr>
          <w:t>QUADRO 42 - UC005 - TESTES - BATERIA 3</w:t>
        </w:r>
        <w:r w:rsidR="00350BCD">
          <w:rPr>
            <w:noProof/>
            <w:webHidden/>
          </w:rPr>
          <w:tab/>
        </w:r>
        <w:r w:rsidR="00350BCD">
          <w:rPr>
            <w:noProof/>
            <w:webHidden/>
          </w:rPr>
          <w:fldChar w:fldCharType="begin"/>
        </w:r>
        <w:r w:rsidR="00350BCD">
          <w:rPr>
            <w:noProof/>
            <w:webHidden/>
          </w:rPr>
          <w:instrText xml:space="preserve"> PAGEREF _Toc21877220 \h </w:instrText>
        </w:r>
        <w:r w:rsidR="00350BCD">
          <w:rPr>
            <w:noProof/>
            <w:webHidden/>
          </w:rPr>
        </w:r>
        <w:r w:rsidR="00350BCD">
          <w:rPr>
            <w:noProof/>
            <w:webHidden/>
          </w:rPr>
          <w:fldChar w:fldCharType="separate"/>
        </w:r>
        <w:r w:rsidR="008A7744">
          <w:rPr>
            <w:noProof/>
            <w:webHidden/>
          </w:rPr>
          <w:t>142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21" w:history="1">
        <w:r w:rsidR="00350BCD" w:rsidRPr="001F2C89">
          <w:rPr>
            <w:rStyle w:val="Hyperlink"/>
            <w:noProof/>
          </w:rPr>
          <w:t>QUADRO 43 - UC005 - TESTES - BATERIA 4</w:t>
        </w:r>
        <w:r w:rsidR="00350BCD">
          <w:rPr>
            <w:noProof/>
            <w:webHidden/>
          </w:rPr>
          <w:tab/>
        </w:r>
        <w:r w:rsidR="00350BCD">
          <w:rPr>
            <w:noProof/>
            <w:webHidden/>
          </w:rPr>
          <w:fldChar w:fldCharType="begin"/>
        </w:r>
        <w:r w:rsidR="00350BCD">
          <w:rPr>
            <w:noProof/>
            <w:webHidden/>
          </w:rPr>
          <w:instrText xml:space="preserve"> PAGEREF _Toc21877221 \h </w:instrText>
        </w:r>
        <w:r w:rsidR="00350BCD">
          <w:rPr>
            <w:noProof/>
            <w:webHidden/>
          </w:rPr>
        </w:r>
        <w:r w:rsidR="00350BCD">
          <w:rPr>
            <w:noProof/>
            <w:webHidden/>
          </w:rPr>
          <w:fldChar w:fldCharType="separate"/>
        </w:r>
        <w:r w:rsidR="008A7744">
          <w:rPr>
            <w:noProof/>
            <w:webHidden/>
          </w:rPr>
          <w:t>143</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22" w:history="1">
        <w:r w:rsidR="00350BCD" w:rsidRPr="001F2C89">
          <w:rPr>
            <w:rStyle w:val="Hyperlink"/>
            <w:noProof/>
          </w:rPr>
          <w:t>QUADRO 44 - UC005 - TESTES - BATERIA 5</w:t>
        </w:r>
        <w:r w:rsidR="00350BCD">
          <w:rPr>
            <w:noProof/>
            <w:webHidden/>
          </w:rPr>
          <w:tab/>
        </w:r>
        <w:r w:rsidR="00350BCD">
          <w:rPr>
            <w:noProof/>
            <w:webHidden/>
          </w:rPr>
          <w:fldChar w:fldCharType="begin"/>
        </w:r>
        <w:r w:rsidR="00350BCD">
          <w:rPr>
            <w:noProof/>
            <w:webHidden/>
          </w:rPr>
          <w:instrText xml:space="preserve"> PAGEREF _Toc21877222 \h </w:instrText>
        </w:r>
        <w:r w:rsidR="00350BCD">
          <w:rPr>
            <w:noProof/>
            <w:webHidden/>
          </w:rPr>
        </w:r>
        <w:r w:rsidR="00350BCD">
          <w:rPr>
            <w:noProof/>
            <w:webHidden/>
          </w:rPr>
          <w:fldChar w:fldCharType="separate"/>
        </w:r>
        <w:r w:rsidR="008A7744">
          <w:rPr>
            <w:noProof/>
            <w:webHidden/>
          </w:rPr>
          <w:t>144</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23" w:history="1">
        <w:r w:rsidR="00350BCD" w:rsidRPr="001F2C89">
          <w:rPr>
            <w:rStyle w:val="Hyperlink"/>
            <w:noProof/>
          </w:rPr>
          <w:t>QUADRO 45 - UC005 - TESTES - BATERIA 6</w:t>
        </w:r>
        <w:r w:rsidR="00350BCD">
          <w:rPr>
            <w:noProof/>
            <w:webHidden/>
          </w:rPr>
          <w:tab/>
        </w:r>
        <w:r w:rsidR="00350BCD">
          <w:rPr>
            <w:noProof/>
            <w:webHidden/>
          </w:rPr>
          <w:fldChar w:fldCharType="begin"/>
        </w:r>
        <w:r w:rsidR="00350BCD">
          <w:rPr>
            <w:noProof/>
            <w:webHidden/>
          </w:rPr>
          <w:instrText xml:space="preserve"> PAGEREF _Toc21877223 \h </w:instrText>
        </w:r>
        <w:r w:rsidR="00350BCD">
          <w:rPr>
            <w:noProof/>
            <w:webHidden/>
          </w:rPr>
        </w:r>
        <w:r w:rsidR="00350BCD">
          <w:rPr>
            <w:noProof/>
            <w:webHidden/>
          </w:rPr>
          <w:fldChar w:fldCharType="separate"/>
        </w:r>
        <w:r w:rsidR="008A7744">
          <w:rPr>
            <w:noProof/>
            <w:webHidden/>
          </w:rPr>
          <w:t>145</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24" w:history="1">
        <w:r w:rsidR="00350BCD" w:rsidRPr="001F2C89">
          <w:rPr>
            <w:rStyle w:val="Hyperlink"/>
            <w:noProof/>
          </w:rPr>
          <w:t>QUADRO 46 - UC006 - CASO DE TESTE</w:t>
        </w:r>
        <w:r w:rsidR="00350BCD">
          <w:rPr>
            <w:noProof/>
            <w:webHidden/>
          </w:rPr>
          <w:tab/>
        </w:r>
        <w:r w:rsidR="00350BCD">
          <w:rPr>
            <w:noProof/>
            <w:webHidden/>
          </w:rPr>
          <w:fldChar w:fldCharType="begin"/>
        </w:r>
        <w:r w:rsidR="00350BCD">
          <w:rPr>
            <w:noProof/>
            <w:webHidden/>
          </w:rPr>
          <w:instrText xml:space="preserve"> PAGEREF _Toc21877224 \h </w:instrText>
        </w:r>
        <w:r w:rsidR="00350BCD">
          <w:rPr>
            <w:noProof/>
            <w:webHidden/>
          </w:rPr>
        </w:r>
        <w:r w:rsidR="00350BCD">
          <w:rPr>
            <w:noProof/>
            <w:webHidden/>
          </w:rPr>
          <w:fldChar w:fldCharType="separate"/>
        </w:r>
        <w:r w:rsidR="008A7744">
          <w:rPr>
            <w:noProof/>
            <w:webHidden/>
          </w:rPr>
          <w:t>147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25" w:history="1">
        <w:r w:rsidR="00350BCD" w:rsidRPr="001F2C89">
          <w:rPr>
            <w:rStyle w:val="Hyperlink"/>
            <w:noProof/>
          </w:rPr>
          <w:t>QUADRO 47 - UC006 - TESTES - BATERIA 0</w:t>
        </w:r>
        <w:r w:rsidR="00350BCD">
          <w:rPr>
            <w:noProof/>
            <w:webHidden/>
          </w:rPr>
          <w:tab/>
        </w:r>
        <w:r w:rsidR="00350BCD">
          <w:rPr>
            <w:noProof/>
            <w:webHidden/>
          </w:rPr>
          <w:fldChar w:fldCharType="begin"/>
        </w:r>
        <w:r w:rsidR="00350BCD">
          <w:rPr>
            <w:noProof/>
            <w:webHidden/>
          </w:rPr>
          <w:instrText xml:space="preserve"> PAGEREF _Toc21877225 \h </w:instrText>
        </w:r>
        <w:r w:rsidR="00350BCD">
          <w:rPr>
            <w:noProof/>
            <w:webHidden/>
          </w:rPr>
        </w:r>
        <w:r w:rsidR="00350BCD">
          <w:rPr>
            <w:noProof/>
            <w:webHidden/>
          </w:rPr>
          <w:fldChar w:fldCharType="separate"/>
        </w:r>
        <w:r w:rsidR="008A7744">
          <w:rPr>
            <w:noProof/>
            <w:webHidden/>
          </w:rPr>
          <w:t>147</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26" w:history="1">
        <w:r w:rsidR="00350BCD" w:rsidRPr="001F2C89">
          <w:rPr>
            <w:rStyle w:val="Hyperlink"/>
            <w:noProof/>
          </w:rPr>
          <w:t>QUADRO 48 - UC006 - TESTES - BATERIA 1</w:t>
        </w:r>
        <w:r w:rsidR="00350BCD">
          <w:rPr>
            <w:noProof/>
            <w:webHidden/>
          </w:rPr>
          <w:tab/>
        </w:r>
        <w:r w:rsidR="00350BCD">
          <w:rPr>
            <w:noProof/>
            <w:webHidden/>
          </w:rPr>
          <w:fldChar w:fldCharType="begin"/>
        </w:r>
        <w:r w:rsidR="00350BCD">
          <w:rPr>
            <w:noProof/>
            <w:webHidden/>
          </w:rPr>
          <w:instrText xml:space="preserve"> PAGEREF _Toc21877226 \h </w:instrText>
        </w:r>
        <w:r w:rsidR="00350BCD">
          <w:rPr>
            <w:noProof/>
            <w:webHidden/>
          </w:rPr>
        </w:r>
        <w:r w:rsidR="00350BCD">
          <w:rPr>
            <w:noProof/>
            <w:webHidden/>
          </w:rPr>
          <w:fldChar w:fldCharType="separate"/>
        </w:r>
        <w:r w:rsidR="008A7744">
          <w:rPr>
            <w:noProof/>
            <w:webHidden/>
          </w:rPr>
          <w:t>148</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27" w:history="1">
        <w:r w:rsidR="00350BCD" w:rsidRPr="001F2C89">
          <w:rPr>
            <w:rStyle w:val="Hyperlink"/>
            <w:noProof/>
          </w:rPr>
          <w:t>QUADRO 49 - UC006 - TESTES - BATERIA 2</w:t>
        </w:r>
        <w:r w:rsidR="00350BCD">
          <w:rPr>
            <w:noProof/>
            <w:webHidden/>
          </w:rPr>
          <w:tab/>
        </w:r>
        <w:r w:rsidR="00350BCD">
          <w:rPr>
            <w:noProof/>
            <w:webHidden/>
          </w:rPr>
          <w:fldChar w:fldCharType="begin"/>
        </w:r>
        <w:r w:rsidR="00350BCD">
          <w:rPr>
            <w:noProof/>
            <w:webHidden/>
          </w:rPr>
          <w:instrText xml:space="preserve"> PAGEREF _Toc21877227 \h </w:instrText>
        </w:r>
        <w:r w:rsidR="00350BCD">
          <w:rPr>
            <w:noProof/>
            <w:webHidden/>
          </w:rPr>
        </w:r>
        <w:r w:rsidR="00350BCD">
          <w:rPr>
            <w:noProof/>
            <w:webHidden/>
          </w:rPr>
          <w:fldChar w:fldCharType="separate"/>
        </w:r>
        <w:r w:rsidR="008A7744">
          <w:rPr>
            <w:noProof/>
            <w:webHidden/>
          </w:rPr>
          <w:t>149</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28" w:history="1">
        <w:r w:rsidR="00350BCD" w:rsidRPr="001F2C89">
          <w:rPr>
            <w:rStyle w:val="Hyperlink"/>
            <w:noProof/>
          </w:rPr>
          <w:t>QUADRO 50 - UC006 - TESTES - BATERIA 3</w:t>
        </w:r>
        <w:r w:rsidR="00350BCD">
          <w:rPr>
            <w:noProof/>
            <w:webHidden/>
          </w:rPr>
          <w:tab/>
        </w:r>
        <w:r w:rsidR="00350BCD">
          <w:rPr>
            <w:noProof/>
            <w:webHidden/>
          </w:rPr>
          <w:fldChar w:fldCharType="begin"/>
        </w:r>
        <w:r w:rsidR="00350BCD">
          <w:rPr>
            <w:noProof/>
            <w:webHidden/>
          </w:rPr>
          <w:instrText xml:space="preserve"> PAGEREF _Toc21877228 \h </w:instrText>
        </w:r>
        <w:r w:rsidR="00350BCD">
          <w:rPr>
            <w:noProof/>
            <w:webHidden/>
          </w:rPr>
        </w:r>
        <w:r w:rsidR="00350BCD">
          <w:rPr>
            <w:noProof/>
            <w:webHidden/>
          </w:rPr>
          <w:fldChar w:fldCharType="separate"/>
        </w:r>
        <w:r w:rsidR="008A7744">
          <w:rPr>
            <w:noProof/>
            <w:webHidden/>
          </w:rPr>
          <w:t>150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29" w:history="1">
        <w:r w:rsidR="00350BCD" w:rsidRPr="001F2C89">
          <w:rPr>
            <w:rStyle w:val="Hyperlink"/>
            <w:noProof/>
          </w:rPr>
          <w:t>QUADRO 51 - UC006 - TESTES - BATERIA 4</w:t>
        </w:r>
        <w:r w:rsidR="00350BCD">
          <w:rPr>
            <w:noProof/>
            <w:webHidden/>
          </w:rPr>
          <w:tab/>
        </w:r>
        <w:r w:rsidR="00350BCD">
          <w:rPr>
            <w:noProof/>
            <w:webHidden/>
          </w:rPr>
          <w:fldChar w:fldCharType="begin"/>
        </w:r>
        <w:r w:rsidR="00350BCD">
          <w:rPr>
            <w:noProof/>
            <w:webHidden/>
          </w:rPr>
          <w:instrText xml:space="preserve"> PAGEREF _Toc21877229 \h </w:instrText>
        </w:r>
        <w:r w:rsidR="00350BCD">
          <w:rPr>
            <w:noProof/>
            <w:webHidden/>
          </w:rPr>
        </w:r>
        <w:r w:rsidR="00350BCD">
          <w:rPr>
            <w:noProof/>
            <w:webHidden/>
          </w:rPr>
          <w:fldChar w:fldCharType="separate"/>
        </w:r>
        <w:r w:rsidR="008A7744">
          <w:rPr>
            <w:noProof/>
            <w:webHidden/>
          </w:rPr>
          <w:t>151</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30" w:history="1">
        <w:r w:rsidR="00350BCD" w:rsidRPr="001F2C89">
          <w:rPr>
            <w:rStyle w:val="Hyperlink"/>
            <w:noProof/>
          </w:rPr>
          <w:t>QUADRO 52 - UC007 - CASO DE TESTE</w:t>
        </w:r>
        <w:r w:rsidR="00350BCD">
          <w:rPr>
            <w:noProof/>
            <w:webHidden/>
          </w:rPr>
          <w:tab/>
        </w:r>
        <w:r w:rsidR="00350BCD">
          <w:rPr>
            <w:noProof/>
            <w:webHidden/>
          </w:rPr>
          <w:fldChar w:fldCharType="begin"/>
        </w:r>
        <w:r w:rsidR="00350BCD">
          <w:rPr>
            <w:noProof/>
            <w:webHidden/>
          </w:rPr>
          <w:instrText xml:space="preserve"> PAGEREF _Toc21877230 \h </w:instrText>
        </w:r>
        <w:r w:rsidR="00350BCD">
          <w:rPr>
            <w:noProof/>
            <w:webHidden/>
          </w:rPr>
        </w:r>
        <w:r w:rsidR="00350BCD">
          <w:rPr>
            <w:noProof/>
            <w:webHidden/>
          </w:rPr>
          <w:fldChar w:fldCharType="separate"/>
        </w:r>
        <w:r w:rsidR="008A7744">
          <w:rPr>
            <w:noProof/>
            <w:webHidden/>
          </w:rPr>
          <w:t>152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31" w:history="1">
        <w:r w:rsidR="00350BCD" w:rsidRPr="001F2C89">
          <w:rPr>
            <w:rStyle w:val="Hyperlink"/>
            <w:noProof/>
          </w:rPr>
          <w:t>QUADRO 53 - UC007 - TESTES - BATERIA 1</w:t>
        </w:r>
        <w:r w:rsidR="00350BCD">
          <w:rPr>
            <w:noProof/>
            <w:webHidden/>
          </w:rPr>
          <w:tab/>
        </w:r>
        <w:r w:rsidR="00350BCD">
          <w:rPr>
            <w:noProof/>
            <w:webHidden/>
          </w:rPr>
          <w:fldChar w:fldCharType="begin"/>
        </w:r>
        <w:r w:rsidR="00350BCD">
          <w:rPr>
            <w:noProof/>
            <w:webHidden/>
          </w:rPr>
          <w:instrText xml:space="preserve"> PAGEREF _Toc21877231 \h </w:instrText>
        </w:r>
        <w:r w:rsidR="00350BCD">
          <w:rPr>
            <w:noProof/>
            <w:webHidden/>
          </w:rPr>
        </w:r>
        <w:r w:rsidR="00350BCD">
          <w:rPr>
            <w:noProof/>
            <w:webHidden/>
          </w:rPr>
          <w:fldChar w:fldCharType="separate"/>
        </w:r>
        <w:r w:rsidR="008A7744">
          <w:rPr>
            <w:noProof/>
            <w:webHidden/>
          </w:rPr>
          <w:t>152</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32" w:history="1">
        <w:r w:rsidR="00350BCD" w:rsidRPr="001F2C89">
          <w:rPr>
            <w:rStyle w:val="Hyperlink"/>
            <w:noProof/>
          </w:rPr>
          <w:t>QUADRO 54 - UC008 - CASO DE TESTE</w:t>
        </w:r>
        <w:r w:rsidR="00350BCD">
          <w:rPr>
            <w:noProof/>
            <w:webHidden/>
          </w:rPr>
          <w:tab/>
        </w:r>
        <w:r w:rsidR="00350BCD">
          <w:rPr>
            <w:noProof/>
            <w:webHidden/>
          </w:rPr>
          <w:fldChar w:fldCharType="begin"/>
        </w:r>
        <w:r w:rsidR="00350BCD">
          <w:rPr>
            <w:noProof/>
            <w:webHidden/>
          </w:rPr>
          <w:instrText xml:space="preserve"> PAGEREF _Toc21877232 \h </w:instrText>
        </w:r>
        <w:r w:rsidR="00350BCD">
          <w:rPr>
            <w:noProof/>
            <w:webHidden/>
          </w:rPr>
        </w:r>
        <w:r w:rsidR="00350BCD">
          <w:rPr>
            <w:noProof/>
            <w:webHidden/>
          </w:rPr>
          <w:fldChar w:fldCharType="separate"/>
        </w:r>
        <w:r w:rsidR="008A7744">
          <w:rPr>
            <w:noProof/>
            <w:webHidden/>
          </w:rPr>
          <w:t>154</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33" w:history="1">
        <w:r w:rsidR="00350BCD" w:rsidRPr="001F2C89">
          <w:rPr>
            <w:rStyle w:val="Hyperlink"/>
            <w:noProof/>
          </w:rPr>
          <w:t>QUADRO 55 - UC008 - TESTES - BATERIA 1</w:t>
        </w:r>
        <w:r w:rsidR="00350BCD">
          <w:rPr>
            <w:noProof/>
            <w:webHidden/>
          </w:rPr>
          <w:tab/>
        </w:r>
        <w:r w:rsidR="00350BCD">
          <w:rPr>
            <w:noProof/>
            <w:webHidden/>
          </w:rPr>
          <w:fldChar w:fldCharType="begin"/>
        </w:r>
        <w:r w:rsidR="00350BCD">
          <w:rPr>
            <w:noProof/>
            <w:webHidden/>
          </w:rPr>
          <w:instrText xml:space="preserve"> PAGEREF _Toc21877233 \h </w:instrText>
        </w:r>
        <w:r w:rsidR="00350BCD">
          <w:rPr>
            <w:noProof/>
            <w:webHidden/>
          </w:rPr>
        </w:r>
        <w:r w:rsidR="00350BCD">
          <w:rPr>
            <w:noProof/>
            <w:webHidden/>
          </w:rPr>
          <w:fldChar w:fldCharType="separate"/>
        </w:r>
        <w:r w:rsidR="008A7744">
          <w:rPr>
            <w:noProof/>
            <w:webHidden/>
          </w:rPr>
          <w:t>154</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34" w:history="1">
        <w:r w:rsidR="00350BCD" w:rsidRPr="001F2C89">
          <w:rPr>
            <w:rStyle w:val="Hyperlink"/>
            <w:noProof/>
          </w:rPr>
          <w:t>QUADRO 56 - UC008 - TESTES - BATERIA 2</w:t>
        </w:r>
        <w:r w:rsidR="00350BCD">
          <w:rPr>
            <w:noProof/>
            <w:webHidden/>
          </w:rPr>
          <w:tab/>
        </w:r>
        <w:r w:rsidR="00350BCD">
          <w:rPr>
            <w:noProof/>
            <w:webHidden/>
          </w:rPr>
          <w:fldChar w:fldCharType="begin"/>
        </w:r>
        <w:r w:rsidR="00350BCD">
          <w:rPr>
            <w:noProof/>
            <w:webHidden/>
          </w:rPr>
          <w:instrText xml:space="preserve"> PAGEREF _Toc21877234 \h </w:instrText>
        </w:r>
        <w:r w:rsidR="00350BCD">
          <w:rPr>
            <w:noProof/>
            <w:webHidden/>
          </w:rPr>
        </w:r>
        <w:r w:rsidR="00350BCD">
          <w:rPr>
            <w:noProof/>
            <w:webHidden/>
          </w:rPr>
          <w:fldChar w:fldCharType="separate"/>
        </w:r>
        <w:r w:rsidR="008A7744">
          <w:rPr>
            <w:noProof/>
            <w:webHidden/>
          </w:rPr>
          <w:t>155</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35" w:history="1">
        <w:r w:rsidR="00350BCD" w:rsidRPr="001F2C89">
          <w:rPr>
            <w:rStyle w:val="Hyperlink"/>
            <w:noProof/>
          </w:rPr>
          <w:t>QUADRO 57 - UC009 - CASO DE TESTE</w:t>
        </w:r>
        <w:r w:rsidR="00350BCD">
          <w:rPr>
            <w:noProof/>
            <w:webHidden/>
          </w:rPr>
          <w:tab/>
        </w:r>
        <w:r w:rsidR="00350BCD">
          <w:rPr>
            <w:noProof/>
            <w:webHidden/>
          </w:rPr>
          <w:fldChar w:fldCharType="begin"/>
        </w:r>
        <w:r w:rsidR="00350BCD">
          <w:rPr>
            <w:noProof/>
            <w:webHidden/>
          </w:rPr>
          <w:instrText xml:space="preserve"> PAGEREF _Toc21877235 \h </w:instrText>
        </w:r>
        <w:r w:rsidR="00350BCD">
          <w:rPr>
            <w:noProof/>
            <w:webHidden/>
          </w:rPr>
        </w:r>
        <w:r w:rsidR="00350BCD">
          <w:rPr>
            <w:noProof/>
            <w:webHidden/>
          </w:rPr>
          <w:fldChar w:fldCharType="separate"/>
        </w:r>
        <w:r w:rsidR="008A7744">
          <w:rPr>
            <w:noProof/>
            <w:webHidden/>
          </w:rPr>
          <w:t>156</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36" w:history="1">
        <w:r w:rsidR="00350BCD" w:rsidRPr="001F2C89">
          <w:rPr>
            <w:rStyle w:val="Hyperlink"/>
            <w:noProof/>
          </w:rPr>
          <w:t>QUADRO 58 - UC009 - TESTES - BATERIA 0</w:t>
        </w:r>
        <w:r w:rsidR="00350BCD">
          <w:rPr>
            <w:noProof/>
            <w:webHidden/>
          </w:rPr>
          <w:tab/>
        </w:r>
        <w:r w:rsidR="00350BCD">
          <w:rPr>
            <w:noProof/>
            <w:webHidden/>
          </w:rPr>
          <w:fldChar w:fldCharType="begin"/>
        </w:r>
        <w:r w:rsidR="00350BCD">
          <w:rPr>
            <w:noProof/>
            <w:webHidden/>
          </w:rPr>
          <w:instrText xml:space="preserve"> PAGEREF _Toc21877236 \h </w:instrText>
        </w:r>
        <w:r w:rsidR="00350BCD">
          <w:rPr>
            <w:noProof/>
            <w:webHidden/>
          </w:rPr>
        </w:r>
        <w:r w:rsidR="00350BCD">
          <w:rPr>
            <w:noProof/>
            <w:webHidden/>
          </w:rPr>
          <w:fldChar w:fldCharType="separate"/>
        </w:r>
        <w:r w:rsidR="008A7744">
          <w:rPr>
            <w:noProof/>
            <w:webHidden/>
          </w:rPr>
          <w:t>156</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37" w:history="1">
        <w:r w:rsidR="00350BCD" w:rsidRPr="001F2C89">
          <w:rPr>
            <w:rStyle w:val="Hyperlink"/>
            <w:noProof/>
          </w:rPr>
          <w:t>QUADRO 59 - UC009 - TESTES - BATERIA 1</w:t>
        </w:r>
        <w:r w:rsidR="00350BCD">
          <w:rPr>
            <w:noProof/>
            <w:webHidden/>
          </w:rPr>
          <w:tab/>
        </w:r>
        <w:r w:rsidR="00350BCD">
          <w:rPr>
            <w:noProof/>
            <w:webHidden/>
          </w:rPr>
          <w:fldChar w:fldCharType="begin"/>
        </w:r>
        <w:r w:rsidR="00350BCD">
          <w:rPr>
            <w:noProof/>
            <w:webHidden/>
          </w:rPr>
          <w:instrText xml:space="preserve"> PAGEREF _Toc21877237 \h </w:instrText>
        </w:r>
        <w:r w:rsidR="00350BCD">
          <w:rPr>
            <w:noProof/>
            <w:webHidden/>
          </w:rPr>
        </w:r>
        <w:r w:rsidR="00350BCD">
          <w:rPr>
            <w:noProof/>
            <w:webHidden/>
          </w:rPr>
          <w:fldChar w:fldCharType="separate"/>
        </w:r>
        <w:r w:rsidR="008A7744">
          <w:rPr>
            <w:noProof/>
            <w:webHidden/>
          </w:rPr>
          <w:t>158</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38" w:history="1">
        <w:r w:rsidR="00350BCD" w:rsidRPr="001F2C89">
          <w:rPr>
            <w:rStyle w:val="Hyperlink"/>
            <w:noProof/>
          </w:rPr>
          <w:t>QUADRO 60 - UC009 - TESTES - BATERIA 2</w:t>
        </w:r>
        <w:r w:rsidR="00350BCD">
          <w:rPr>
            <w:noProof/>
            <w:webHidden/>
          </w:rPr>
          <w:tab/>
        </w:r>
        <w:r w:rsidR="00350BCD">
          <w:rPr>
            <w:noProof/>
            <w:webHidden/>
          </w:rPr>
          <w:fldChar w:fldCharType="begin"/>
        </w:r>
        <w:r w:rsidR="00350BCD">
          <w:rPr>
            <w:noProof/>
            <w:webHidden/>
          </w:rPr>
          <w:instrText xml:space="preserve"> PAGEREF _Toc21877238 \h </w:instrText>
        </w:r>
        <w:r w:rsidR="00350BCD">
          <w:rPr>
            <w:noProof/>
            <w:webHidden/>
          </w:rPr>
        </w:r>
        <w:r w:rsidR="00350BCD">
          <w:rPr>
            <w:noProof/>
            <w:webHidden/>
          </w:rPr>
          <w:fldChar w:fldCharType="separate"/>
        </w:r>
        <w:r w:rsidR="008A7744">
          <w:rPr>
            <w:noProof/>
            <w:webHidden/>
          </w:rPr>
          <w:t>159</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39" w:history="1">
        <w:r w:rsidR="00350BCD" w:rsidRPr="001F2C89">
          <w:rPr>
            <w:rStyle w:val="Hyperlink"/>
            <w:noProof/>
          </w:rPr>
          <w:t>QUADRO 61 - UC010 - CASO DE TESTE</w:t>
        </w:r>
        <w:r w:rsidR="00350BCD">
          <w:rPr>
            <w:noProof/>
            <w:webHidden/>
          </w:rPr>
          <w:tab/>
        </w:r>
        <w:r w:rsidR="00350BCD">
          <w:rPr>
            <w:noProof/>
            <w:webHidden/>
          </w:rPr>
          <w:fldChar w:fldCharType="begin"/>
        </w:r>
        <w:r w:rsidR="00350BCD">
          <w:rPr>
            <w:noProof/>
            <w:webHidden/>
          </w:rPr>
          <w:instrText xml:space="preserve"> PAGEREF _Toc21877239 \h </w:instrText>
        </w:r>
        <w:r w:rsidR="00350BCD">
          <w:rPr>
            <w:noProof/>
            <w:webHidden/>
          </w:rPr>
        </w:r>
        <w:r w:rsidR="00350BCD">
          <w:rPr>
            <w:noProof/>
            <w:webHidden/>
          </w:rPr>
          <w:fldChar w:fldCharType="separate"/>
        </w:r>
        <w:r w:rsidR="008A7744">
          <w:rPr>
            <w:noProof/>
            <w:webHidden/>
          </w:rPr>
          <w:t>160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40" w:history="1">
        <w:r w:rsidR="00350BCD" w:rsidRPr="001F2C89">
          <w:rPr>
            <w:rStyle w:val="Hyperlink"/>
            <w:noProof/>
          </w:rPr>
          <w:t>QUADRO 62 - UC010 - TESTES - BATERIA 1</w:t>
        </w:r>
        <w:r w:rsidR="00350BCD">
          <w:rPr>
            <w:noProof/>
            <w:webHidden/>
          </w:rPr>
          <w:tab/>
        </w:r>
        <w:r w:rsidR="00350BCD">
          <w:rPr>
            <w:noProof/>
            <w:webHidden/>
          </w:rPr>
          <w:fldChar w:fldCharType="begin"/>
        </w:r>
        <w:r w:rsidR="00350BCD">
          <w:rPr>
            <w:noProof/>
            <w:webHidden/>
          </w:rPr>
          <w:instrText xml:space="preserve"> PAGEREF _Toc21877240 \h </w:instrText>
        </w:r>
        <w:r w:rsidR="00350BCD">
          <w:rPr>
            <w:noProof/>
            <w:webHidden/>
          </w:rPr>
        </w:r>
        <w:r w:rsidR="00350BCD">
          <w:rPr>
            <w:noProof/>
            <w:webHidden/>
          </w:rPr>
          <w:fldChar w:fldCharType="separate"/>
        </w:r>
        <w:r w:rsidR="008A7744">
          <w:rPr>
            <w:noProof/>
            <w:webHidden/>
          </w:rPr>
          <w:t>160</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41" w:history="1">
        <w:r w:rsidR="00350BCD" w:rsidRPr="001F2C89">
          <w:rPr>
            <w:rStyle w:val="Hyperlink"/>
            <w:noProof/>
          </w:rPr>
          <w:t>QUADRO 63 - UC010 - TESTES - BATERIA 2</w:t>
        </w:r>
        <w:r w:rsidR="00350BCD">
          <w:rPr>
            <w:noProof/>
            <w:webHidden/>
          </w:rPr>
          <w:tab/>
        </w:r>
        <w:r w:rsidR="00350BCD">
          <w:rPr>
            <w:noProof/>
            <w:webHidden/>
          </w:rPr>
          <w:fldChar w:fldCharType="begin"/>
        </w:r>
        <w:r w:rsidR="00350BCD">
          <w:rPr>
            <w:noProof/>
            <w:webHidden/>
          </w:rPr>
          <w:instrText xml:space="preserve"> PAGEREF _Toc21877241 \h </w:instrText>
        </w:r>
        <w:r w:rsidR="00350BCD">
          <w:rPr>
            <w:noProof/>
            <w:webHidden/>
          </w:rPr>
        </w:r>
        <w:r w:rsidR="00350BCD">
          <w:rPr>
            <w:noProof/>
            <w:webHidden/>
          </w:rPr>
          <w:fldChar w:fldCharType="separate"/>
        </w:r>
        <w:r w:rsidR="008A7744">
          <w:rPr>
            <w:noProof/>
            <w:webHidden/>
          </w:rPr>
          <w:t>161</w:t>
        </w:r>
        <w:r w:rsidR="00350BCD">
          <w:rPr>
            <w:noProof/>
            <w:webHidden/>
          </w:rPr>
          <w:fldChar w:fldCharType="end"/>
        </w:r>
      </w:hyperlink>
    </w:p>
    <w:p w:rsidR="00350BCD" w:rsidRDefault="00A5556A">
      <w:pPr>
        <w:pStyle w:val="ndicedeilustraes"/>
        <w:rPr>
          <w:rFonts w:asciiTheme="minorHAnsi" w:eastAsiaTheme="minorEastAsia" w:hAnsiTheme="minorHAnsi" w:cstheme="minorBidi"/>
          <w:noProof/>
          <w:sz w:val="22"/>
          <w:lang w:eastAsia="pt-BR"/>
        </w:rPr>
      </w:pPr>
      <w:hyperlink w:anchor="_Toc21877242" w:history="1">
        <w:r w:rsidR="00350BCD" w:rsidRPr="001F2C89">
          <w:rPr>
            <w:rStyle w:val="Hyperlink"/>
            <w:noProof/>
          </w:rPr>
          <w:t>QUADRO 64 - UC010 - TESTES - BATERIA 3</w:t>
        </w:r>
        <w:r w:rsidR="00350BCD">
          <w:rPr>
            <w:noProof/>
            <w:webHidden/>
          </w:rPr>
          <w:tab/>
        </w:r>
        <w:r w:rsidR="00350BCD">
          <w:rPr>
            <w:noProof/>
            <w:webHidden/>
          </w:rPr>
          <w:fldChar w:fldCharType="begin"/>
        </w:r>
        <w:r w:rsidR="00350BCD">
          <w:rPr>
            <w:noProof/>
            <w:webHidden/>
          </w:rPr>
          <w:instrText xml:space="preserve"> PAGEREF _Toc21877242 \h </w:instrText>
        </w:r>
        <w:r w:rsidR="00350BCD">
          <w:rPr>
            <w:noProof/>
            <w:webHidden/>
          </w:rPr>
        </w:r>
        <w:r w:rsidR="00350BCD">
          <w:rPr>
            <w:noProof/>
            <w:webHidden/>
          </w:rPr>
          <w:fldChar w:fldCharType="separate"/>
        </w:r>
        <w:r w:rsidR="008A7744">
          <w:rPr>
            <w:noProof/>
            <w:webHidden/>
          </w:rPr>
          <w:t>162</w:t>
        </w:r>
        <w:r w:rsidR="00350BCD">
          <w:rPr>
            <w:noProof/>
            <w:webHidden/>
          </w:rPr>
          <w:fldChar w:fldCharType="end"/>
        </w:r>
      </w:hyperlink>
    </w:p>
    <w:p w:rsidR="001D3CEC" w:rsidRDefault="001D3CEC" w:rsidP="001D3CEC">
      <w:pPr>
        <w:pStyle w:val="Texto"/>
      </w:pPr>
      <w:r>
        <w:fldChar w:fldCharType="end"/>
      </w:r>
    </w:p>
    <w:p w:rsidR="006528FF" w:rsidRPr="0043221C" w:rsidRDefault="001D3CEC" w:rsidP="00350BCD">
      <w:pPr>
        <w:pStyle w:val="Ttulopr-textual"/>
        <w:jc w:val="both"/>
        <w:rPr>
          <w:b w:val="0"/>
        </w:rPr>
      </w:pPr>
      <w:r>
        <w:t xml:space="preserve"> </w:t>
      </w:r>
      <w:r w:rsidR="00262370">
        <w:br w:type="page"/>
      </w:r>
      <w:bookmarkStart w:id="48" w:name="_Toc257729055"/>
      <w:bookmarkStart w:id="49" w:name="_Toc257729443"/>
      <w:bookmarkStart w:id="50" w:name="_Toc257729480"/>
      <w:bookmarkStart w:id="51" w:name="_Toc266864379"/>
      <w:bookmarkStart w:id="52" w:name="_Toc266865621"/>
      <w:r w:rsidR="006528FF">
        <w:lastRenderedPageBreak/>
        <w:t>Lista de Tabelas</w:t>
      </w:r>
      <w:bookmarkEnd w:id="48"/>
      <w:bookmarkEnd w:id="49"/>
      <w:bookmarkEnd w:id="50"/>
      <w:bookmarkEnd w:id="51"/>
      <w:bookmarkEnd w:id="52"/>
    </w:p>
    <w:p w:rsidR="00625F8A" w:rsidRPr="00D363A3" w:rsidRDefault="00625F8A" w:rsidP="00D363A3">
      <w:pPr>
        <w:pStyle w:val="Texto"/>
      </w:pPr>
    </w:p>
    <w:p w:rsidR="00350BCD" w:rsidRDefault="003E4FA0">
      <w:pPr>
        <w:pStyle w:val="ndicedeilustraes"/>
        <w:rPr>
          <w:rFonts w:asciiTheme="minorHAnsi" w:eastAsiaTheme="minorEastAsia" w:hAnsiTheme="minorHAnsi" w:cstheme="minorBidi"/>
          <w:noProof/>
          <w:sz w:val="22"/>
          <w:lang w:eastAsia="pt-BR"/>
        </w:rPr>
      </w:pPr>
      <w:r w:rsidRPr="0043221C">
        <w:fldChar w:fldCharType="begin"/>
      </w:r>
      <w:r w:rsidRPr="0043221C">
        <w:instrText xml:space="preserve"> TOC \f F \h \z \t "Legenda-Tabela" \c "Tabela" </w:instrText>
      </w:r>
      <w:r w:rsidRPr="0043221C">
        <w:fldChar w:fldCharType="separate"/>
      </w:r>
      <w:hyperlink w:anchor="_Toc21877178" w:history="1">
        <w:r w:rsidR="00350BCD" w:rsidRPr="00D130DE">
          <w:rPr>
            <w:rStyle w:val="Hyperlink"/>
            <w:noProof/>
          </w:rPr>
          <w:t>TABELA 1 – SOFTWARES SEMELHANTES</w:t>
        </w:r>
        <w:r w:rsidR="00350BCD">
          <w:rPr>
            <w:noProof/>
            <w:webHidden/>
          </w:rPr>
          <w:tab/>
        </w:r>
        <w:r w:rsidR="00350BCD">
          <w:rPr>
            <w:noProof/>
            <w:webHidden/>
          </w:rPr>
          <w:fldChar w:fldCharType="begin"/>
        </w:r>
        <w:r w:rsidR="00350BCD">
          <w:rPr>
            <w:noProof/>
            <w:webHidden/>
          </w:rPr>
          <w:instrText xml:space="preserve"> PAGEREF _Toc21877178 \h </w:instrText>
        </w:r>
        <w:r w:rsidR="00350BCD">
          <w:rPr>
            <w:noProof/>
            <w:webHidden/>
          </w:rPr>
        </w:r>
        <w:r w:rsidR="00350BCD">
          <w:rPr>
            <w:noProof/>
            <w:webHidden/>
          </w:rPr>
          <w:fldChar w:fldCharType="separate"/>
        </w:r>
        <w:r w:rsidR="008A7744">
          <w:rPr>
            <w:noProof/>
            <w:webHidden/>
          </w:rPr>
          <w:t>25</w:t>
        </w:r>
        <w:r w:rsidR="00350BCD">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53" w:name="_Toc257729056"/>
      <w:bookmarkStart w:id="54" w:name="_Toc257729444"/>
      <w:bookmarkStart w:id="55" w:name="_Toc257729481"/>
      <w:bookmarkStart w:id="56" w:name="_Toc266865622"/>
      <w:r w:rsidR="006528FF">
        <w:lastRenderedPageBreak/>
        <w:t>Lista de abrevi</w:t>
      </w:r>
      <w:r w:rsidR="007A3534">
        <w:t xml:space="preserve">aturas </w:t>
      </w:r>
      <w:r w:rsidR="00B86C36">
        <w:t>OU</w:t>
      </w:r>
      <w:r w:rsidR="007A3534">
        <w:t xml:space="preserve"> siglas</w:t>
      </w:r>
      <w:bookmarkEnd w:id="53"/>
      <w:bookmarkEnd w:id="54"/>
      <w:bookmarkEnd w:id="55"/>
      <w:bookmarkEnd w:id="56"/>
    </w:p>
    <w:p w:rsidR="00D363A3" w:rsidRPr="00D363A3" w:rsidRDefault="00D363A3" w:rsidP="00D363A3">
      <w:pPr>
        <w:pStyle w:val="Texto"/>
      </w:pPr>
    </w:p>
    <w:p w:rsidR="00AE1C6C" w:rsidRDefault="005125C0" w:rsidP="0088222E">
      <w:pPr>
        <w:pStyle w:val="Texto"/>
        <w:ind w:firstLine="0"/>
      </w:pPr>
      <w:r>
        <w:t>EAN</w:t>
      </w:r>
      <w:r w:rsidR="00D84687">
        <w:tab/>
      </w:r>
      <w:r w:rsidR="00D84687">
        <w:tab/>
      </w:r>
      <w:r w:rsidR="00AE1C6C">
        <w:t xml:space="preserve">- </w:t>
      </w:r>
      <w:proofErr w:type="spellStart"/>
      <w:r w:rsidRPr="005125C0">
        <w:rPr>
          <w:rFonts w:cs="Arial"/>
          <w:shd w:val="clear" w:color="auto" w:fill="FFFFFF"/>
        </w:rPr>
        <w:t>European</w:t>
      </w:r>
      <w:proofErr w:type="spellEnd"/>
      <w:r w:rsidRPr="005125C0">
        <w:rPr>
          <w:rFonts w:cs="Arial"/>
          <w:shd w:val="clear" w:color="auto" w:fill="FFFFFF"/>
        </w:rPr>
        <w:t xml:space="preserve"> </w:t>
      </w:r>
      <w:proofErr w:type="spellStart"/>
      <w:r w:rsidRPr="005125C0">
        <w:rPr>
          <w:rFonts w:cs="Arial"/>
          <w:shd w:val="clear" w:color="auto" w:fill="FFFFFF"/>
        </w:rPr>
        <w:t>Article</w:t>
      </w:r>
      <w:proofErr w:type="spellEnd"/>
      <w:r w:rsidRPr="005125C0">
        <w:rPr>
          <w:rFonts w:cs="Arial"/>
          <w:shd w:val="clear" w:color="auto" w:fill="FFFFFF"/>
        </w:rPr>
        <w:t xml:space="preserve"> </w:t>
      </w:r>
      <w:proofErr w:type="spellStart"/>
      <w:r w:rsidRPr="005125C0">
        <w:rPr>
          <w:rFonts w:cs="Arial"/>
          <w:shd w:val="clear" w:color="auto" w:fill="FFFFFF"/>
        </w:rPr>
        <w:t>Number</w:t>
      </w:r>
      <w:proofErr w:type="spellEnd"/>
    </w:p>
    <w:p w:rsidR="00B86C36" w:rsidRPr="005125C0" w:rsidRDefault="005125C0" w:rsidP="00B86C36">
      <w:pPr>
        <w:pStyle w:val="Texto"/>
        <w:ind w:firstLine="0"/>
        <w:rPr>
          <w:szCs w:val="24"/>
        </w:rPr>
      </w:pPr>
      <w:r w:rsidRPr="005125C0">
        <w:rPr>
          <w:szCs w:val="24"/>
        </w:rPr>
        <w:t>UPC</w:t>
      </w:r>
      <w:r w:rsidRPr="005125C0">
        <w:rPr>
          <w:szCs w:val="24"/>
        </w:rPr>
        <w:tab/>
      </w:r>
      <w:r w:rsidRPr="005125C0">
        <w:rPr>
          <w:szCs w:val="24"/>
        </w:rPr>
        <w:tab/>
        <w:t xml:space="preserve">- </w:t>
      </w:r>
      <w:r w:rsidRPr="005125C0">
        <w:rPr>
          <w:rStyle w:val="Forte"/>
          <w:rFonts w:cs="Arial"/>
          <w:b w:val="0"/>
          <w:szCs w:val="24"/>
          <w:bdr w:val="none" w:sz="0" w:space="0" w:color="auto" w:frame="1"/>
          <w:shd w:val="clear" w:color="auto" w:fill="FFFFFF"/>
        </w:rPr>
        <w:t>Código Universal de Produtos</w:t>
      </w:r>
    </w:p>
    <w:p w:rsidR="00B86C36" w:rsidRDefault="005125C0" w:rsidP="00B86C36">
      <w:pPr>
        <w:pStyle w:val="Texto"/>
        <w:ind w:firstLine="0"/>
      </w:pPr>
      <w:r>
        <w:t>QR</w:t>
      </w:r>
      <w:r w:rsidR="00B86C36">
        <w:tab/>
      </w:r>
      <w:r w:rsidR="00B86C36">
        <w:tab/>
        <w:t xml:space="preserve">- </w:t>
      </w:r>
      <w:proofErr w:type="spellStart"/>
      <w:r w:rsidRPr="005125C0">
        <w:rPr>
          <w:rFonts w:cs="Arial"/>
          <w:iCs/>
          <w:szCs w:val="24"/>
          <w:shd w:val="clear" w:color="auto" w:fill="FFFFFF"/>
        </w:rPr>
        <w:t>Quick</w:t>
      </w:r>
      <w:proofErr w:type="spellEnd"/>
      <w:r w:rsidRPr="005125C0">
        <w:rPr>
          <w:rFonts w:cs="Arial"/>
          <w:iCs/>
          <w:szCs w:val="24"/>
          <w:shd w:val="clear" w:color="auto" w:fill="FFFFFF"/>
        </w:rPr>
        <w:t xml:space="preserve"> Response</w:t>
      </w:r>
    </w:p>
    <w:p w:rsidR="00B86C36" w:rsidRDefault="006E03BB" w:rsidP="00B86C36">
      <w:pPr>
        <w:pStyle w:val="Texto"/>
        <w:ind w:firstLine="0"/>
      </w:pPr>
      <w:r>
        <w:t>UML</w:t>
      </w:r>
      <w:r w:rsidR="00B86C36">
        <w:tab/>
      </w:r>
      <w:r w:rsidR="00B86C36">
        <w:tab/>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rsidR="00B86C36" w:rsidRDefault="006E03BB" w:rsidP="00B86C36">
      <w:pPr>
        <w:pStyle w:val="Texto"/>
        <w:ind w:firstLine="0"/>
      </w:pPr>
      <w:r>
        <w:t>PDCA</w:t>
      </w:r>
      <w:r>
        <w:tab/>
      </w:r>
      <w:r>
        <w:tab/>
        <w:t xml:space="preserve">- </w:t>
      </w:r>
      <w:proofErr w:type="spellStart"/>
      <w:r>
        <w:t>Plan</w:t>
      </w:r>
      <w:proofErr w:type="spellEnd"/>
      <w:r>
        <w:t xml:space="preserve">, Do, </w:t>
      </w:r>
      <w:proofErr w:type="spellStart"/>
      <w:r>
        <w:t>Check</w:t>
      </w:r>
      <w:proofErr w:type="spellEnd"/>
      <w:r>
        <w:t xml:space="preserve">, </w:t>
      </w:r>
      <w:proofErr w:type="spellStart"/>
      <w:r>
        <w:t>Act</w:t>
      </w:r>
      <w:proofErr w:type="spellEnd"/>
    </w:p>
    <w:p w:rsidR="006E03BB" w:rsidRDefault="006E03BB" w:rsidP="00B86C36">
      <w:pPr>
        <w:pStyle w:val="Texto"/>
        <w:ind w:firstLine="0"/>
      </w:pPr>
      <w:r>
        <w:t xml:space="preserve">OODA </w:t>
      </w:r>
      <w:r>
        <w:tab/>
        <w:t>- Observe, Oriente, Decida, Aja</w:t>
      </w:r>
    </w:p>
    <w:p w:rsidR="006E03BB" w:rsidRDefault="006E03BB" w:rsidP="00B86C36">
      <w:pPr>
        <w:pStyle w:val="Texto"/>
        <w:ind w:firstLine="0"/>
        <w:rPr>
          <w:rFonts w:cs="Arial"/>
          <w:szCs w:val="24"/>
          <w:shd w:val="clear" w:color="auto" w:fill="FFFFFF"/>
        </w:rPr>
      </w:pPr>
      <w:r>
        <w:t xml:space="preserve">HTTP </w:t>
      </w:r>
      <w:r>
        <w:tab/>
      </w:r>
      <w:r>
        <w:tab/>
        <w:t xml:space="preserve">- </w:t>
      </w:r>
      <w:r w:rsidRPr="00892F3F">
        <w:rPr>
          <w:rFonts w:cs="Arial"/>
          <w:szCs w:val="24"/>
          <w:shd w:val="clear" w:color="auto" w:fill="FFFFFF"/>
        </w:rPr>
        <w:t xml:space="preserve">Hypertext </w:t>
      </w:r>
      <w:proofErr w:type="spellStart"/>
      <w:r w:rsidRPr="00892F3F">
        <w:rPr>
          <w:rFonts w:cs="Arial"/>
          <w:szCs w:val="24"/>
          <w:shd w:val="clear" w:color="auto" w:fill="FFFFFF"/>
        </w:rPr>
        <w:t>Transfer</w:t>
      </w:r>
      <w:proofErr w:type="spellEnd"/>
      <w:r w:rsidRPr="00892F3F">
        <w:rPr>
          <w:rFonts w:cs="Arial"/>
          <w:szCs w:val="24"/>
          <w:shd w:val="clear" w:color="auto" w:fill="FFFFFF"/>
        </w:rPr>
        <w:t xml:space="preserve"> </w:t>
      </w:r>
      <w:proofErr w:type="spellStart"/>
      <w:r w:rsidRPr="00892F3F">
        <w:rPr>
          <w:rFonts w:cs="Arial"/>
          <w:szCs w:val="24"/>
          <w:shd w:val="clear" w:color="auto" w:fill="FFFFFF"/>
        </w:rPr>
        <w:t>Protocol</w:t>
      </w:r>
      <w:proofErr w:type="spellEnd"/>
    </w:p>
    <w:p w:rsidR="006E03BB" w:rsidRDefault="006E03BB" w:rsidP="00B86C36">
      <w:pPr>
        <w:pStyle w:val="Texto"/>
        <w:ind w:firstLine="0"/>
        <w:rPr>
          <w:rFonts w:cs="Arial"/>
          <w:szCs w:val="24"/>
          <w:shd w:val="clear" w:color="auto" w:fill="FFFFFF"/>
        </w:rPr>
      </w:pPr>
      <w:r>
        <w:rPr>
          <w:rFonts w:cs="Arial"/>
          <w:szCs w:val="24"/>
          <w:shd w:val="clear" w:color="auto" w:fill="FFFFFF"/>
        </w:rPr>
        <w:t xml:space="preserve">JSON </w:t>
      </w:r>
      <w:r>
        <w:rPr>
          <w:rFonts w:cs="Arial"/>
          <w:szCs w:val="24"/>
          <w:shd w:val="clear" w:color="auto" w:fill="FFFFFF"/>
        </w:rPr>
        <w:tab/>
      </w:r>
      <w:r>
        <w:rPr>
          <w:rFonts w:cs="Arial"/>
          <w:szCs w:val="24"/>
          <w:shd w:val="clear" w:color="auto" w:fill="FFFFFF"/>
        </w:rPr>
        <w:tab/>
        <w:t xml:space="preserve">- </w:t>
      </w:r>
      <w:proofErr w:type="spellStart"/>
      <w:r w:rsidRPr="00892F3F">
        <w:rPr>
          <w:rFonts w:cs="Arial"/>
          <w:szCs w:val="24"/>
          <w:shd w:val="clear" w:color="auto" w:fill="FFFFFF"/>
        </w:rPr>
        <w:t>JavaScript</w:t>
      </w:r>
      <w:proofErr w:type="spellEnd"/>
      <w:r w:rsidRPr="00892F3F">
        <w:rPr>
          <w:rFonts w:cs="Arial"/>
          <w:szCs w:val="24"/>
          <w:shd w:val="clear" w:color="auto" w:fill="FFFFFF"/>
        </w:rPr>
        <w:t xml:space="preserve"> </w:t>
      </w:r>
      <w:proofErr w:type="spellStart"/>
      <w:r w:rsidRPr="00892F3F">
        <w:rPr>
          <w:rFonts w:cs="Arial"/>
          <w:szCs w:val="24"/>
          <w:shd w:val="clear" w:color="auto" w:fill="FFFFFF"/>
        </w:rPr>
        <w:t>Object</w:t>
      </w:r>
      <w:proofErr w:type="spellEnd"/>
      <w:r w:rsidRPr="00892F3F">
        <w:rPr>
          <w:rFonts w:cs="Arial"/>
          <w:szCs w:val="24"/>
          <w:shd w:val="clear" w:color="auto" w:fill="FFFFFF"/>
        </w:rPr>
        <w:t xml:space="preserve"> </w:t>
      </w:r>
      <w:proofErr w:type="spellStart"/>
      <w:r w:rsidRPr="00892F3F">
        <w:rPr>
          <w:rFonts w:cs="Arial"/>
          <w:szCs w:val="24"/>
          <w:shd w:val="clear" w:color="auto" w:fill="FFFFFF"/>
        </w:rPr>
        <w:t>Notation</w:t>
      </w:r>
      <w:proofErr w:type="spellEnd"/>
    </w:p>
    <w:p w:rsidR="006E03BB" w:rsidRDefault="006E03BB" w:rsidP="00B86C36">
      <w:pPr>
        <w:pStyle w:val="Texto"/>
        <w:ind w:firstLine="0"/>
      </w:pPr>
      <w:r>
        <w:rPr>
          <w:rFonts w:cs="Arial"/>
          <w:szCs w:val="24"/>
          <w:shd w:val="clear" w:color="auto" w:fill="FFFFFF"/>
        </w:rPr>
        <w:t xml:space="preserve">REST </w:t>
      </w:r>
      <w:r>
        <w:rPr>
          <w:rFonts w:cs="Arial"/>
          <w:szCs w:val="24"/>
          <w:shd w:val="clear" w:color="auto" w:fill="FFFFFF"/>
        </w:rPr>
        <w:tab/>
      </w:r>
      <w:r>
        <w:rPr>
          <w:rFonts w:cs="Arial"/>
          <w:szCs w:val="24"/>
          <w:shd w:val="clear" w:color="auto" w:fill="FFFFFF"/>
        </w:rPr>
        <w:tab/>
        <w:t xml:space="preserve">- </w:t>
      </w:r>
      <w:proofErr w:type="spellStart"/>
      <w:r>
        <w:rPr>
          <w:rFonts w:cs="Arial"/>
          <w:color w:val="222222"/>
          <w:shd w:val="clear" w:color="auto" w:fill="FFFFFF"/>
        </w:rPr>
        <w:t>Representational</w:t>
      </w:r>
      <w:proofErr w:type="spellEnd"/>
      <w:r>
        <w:rPr>
          <w:rFonts w:cs="Arial"/>
          <w:color w:val="222222"/>
          <w:shd w:val="clear" w:color="auto" w:fill="FFFFFF"/>
        </w:rPr>
        <w:t xml:space="preserve"> </w:t>
      </w:r>
      <w:proofErr w:type="spellStart"/>
      <w:r>
        <w:rPr>
          <w:rFonts w:cs="Arial"/>
          <w:color w:val="222222"/>
          <w:shd w:val="clear" w:color="auto" w:fill="FFFFFF"/>
        </w:rPr>
        <w:t>State</w:t>
      </w:r>
      <w:proofErr w:type="spellEnd"/>
      <w:r>
        <w:rPr>
          <w:rFonts w:cs="Arial"/>
          <w:color w:val="222222"/>
          <w:shd w:val="clear" w:color="auto" w:fill="FFFFFF"/>
        </w:rPr>
        <w:t xml:space="preserve"> </w:t>
      </w:r>
      <w:proofErr w:type="spellStart"/>
      <w:r>
        <w:rPr>
          <w:rFonts w:cs="Arial"/>
          <w:color w:val="222222"/>
          <w:shd w:val="clear" w:color="auto" w:fill="FFFFFF"/>
        </w:rPr>
        <w:t>Transfer</w:t>
      </w:r>
      <w:proofErr w:type="spellEnd"/>
    </w:p>
    <w:p w:rsidR="00B86C36" w:rsidRDefault="006E03BB" w:rsidP="00B86C36">
      <w:pPr>
        <w:pStyle w:val="Texto"/>
        <w:ind w:firstLine="0"/>
        <w:rPr>
          <w:rFonts w:cs="Arial"/>
          <w:color w:val="222222"/>
          <w:shd w:val="clear" w:color="auto" w:fill="FFFFFF"/>
        </w:rPr>
      </w:pPr>
      <w:r>
        <w:t xml:space="preserve">JAX-RS </w:t>
      </w:r>
      <w:r>
        <w:tab/>
        <w:t>- Java</w:t>
      </w:r>
      <w:r>
        <w:rPr>
          <w:rFonts w:cs="Arial"/>
          <w:color w:val="222222"/>
          <w:shd w:val="clear" w:color="auto" w:fill="FFFFFF"/>
        </w:rPr>
        <w:t> API for XML Web Services</w:t>
      </w:r>
    </w:p>
    <w:p w:rsidR="00BB03E2" w:rsidRDefault="00BB03E2" w:rsidP="00B86C36">
      <w:pPr>
        <w:pStyle w:val="Texto"/>
        <w:ind w:firstLine="0"/>
        <w:rPr>
          <w:rFonts w:cs="Arial"/>
          <w:color w:val="222222"/>
          <w:shd w:val="clear" w:color="auto" w:fill="FFFFFF"/>
        </w:rPr>
      </w:pPr>
      <w:r>
        <w:rPr>
          <w:rFonts w:cs="Arial"/>
          <w:color w:val="222222"/>
          <w:shd w:val="clear" w:color="auto" w:fill="FFFFFF"/>
        </w:rPr>
        <w:t xml:space="preserve">API </w:t>
      </w:r>
      <w:r>
        <w:rPr>
          <w:rFonts w:cs="Arial"/>
          <w:color w:val="222222"/>
          <w:shd w:val="clear" w:color="auto" w:fill="FFFFFF"/>
        </w:rPr>
        <w:tab/>
      </w:r>
      <w:r>
        <w:rPr>
          <w:rFonts w:cs="Arial"/>
          <w:color w:val="222222"/>
          <w:shd w:val="clear" w:color="auto" w:fill="FFFFFF"/>
        </w:rPr>
        <w:tab/>
        <w:t xml:space="preserve">- </w:t>
      </w:r>
      <w:proofErr w:type="spellStart"/>
      <w:r>
        <w:rPr>
          <w:rFonts w:cs="Arial"/>
          <w:color w:val="222222"/>
          <w:shd w:val="clear" w:color="auto" w:fill="FFFFFF"/>
        </w:rPr>
        <w:t>Application</w:t>
      </w:r>
      <w:proofErr w:type="spellEnd"/>
      <w:r>
        <w:rPr>
          <w:rFonts w:cs="Arial"/>
          <w:color w:val="222222"/>
          <w:shd w:val="clear" w:color="auto" w:fill="FFFFFF"/>
        </w:rPr>
        <w:t xml:space="preserve"> </w:t>
      </w:r>
      <w:proofErr w:type="spellStart"/>
      <w:r>
        <w:rPr>
          <w:rFonts w:cs="Arial"/>
          <w:color w:val="222222"/>
          <w:shd w:val="clear" w:color="auto" w:fill="FFFFFF"/>
        </w:rPr>
        <w:t>Programming</w:t>
      </w:r>
      <w:proofErr w:type="spellEnd"/>
      <w:r>
        <w:rPr>
          <w:rFonts w:cs="Arial"/>
          <w:color w:val="222222"/>
          <w:shd w:val="clear" w:color="auto" w:fill="FFFFFF"/>
        </w:rPr>
        <w:t xml:space="preserve"> Interface</w:t>
      </w:r>
    </w:p>
    <w:p w:rsidR="00794A53" w:rsidRDefault="00BB03E2" w:rsidP="006014BA">
      <w:pPr>
        <w:pStyle w:val="Texto"/>
        <w:ind w:firstLine="0"/>
      </w:pPr>
      <w:r>
        <w:rPr>
          <w:rFonts w:cs="Arial"/>
          <w:color w:val="222222"/>
          <w:shd w:val="clear" w:color="auto" w:fill="FFFFFF"/>
        </w:rPr>
        <w:t xml:space="preserve">MVC </w:t>
      </w:r>
      <w:r>
        <w:rPr>
          <w:rFonts w:cs="Arial"/>
          <w:color w:val="222222"/>
          <w:shd w:val="clear" w:color="auto" w:fill="FFFFFF"/>
        </w:rPr>
        <w:tab/>
      </w:r>
      <w:r>
        <w:rPr>
          <w:rFonts w:cs="Arial"/>
          <w:color w:val="222222"/>
          <w:shd w:val="clear" w:color="auto" w:fill="FFFFFF"/>
        </w:rPr>
        <w:tab/>
        <w:t xml:space="preserve">- </w:t>
      </w:r>
      <w:proofErr w:type="spellStart"/>
      <w:r>
        <w:t>Model-View-Controller</w:t>
      </w:r>
      <w:bookmarkStart w:id="57" w:name="_Toc257729057"/>
      <w:bookmarkStart w:id="58" w:name="_Toc257729445"/>
      <w:bookmarkStart w:id="59" w:name="_Toc257729482"/>
      <w:proofErr w:type="spellEnd"/>
      <w:r w:rsidR="00B8589E">
        <w:br w:type="page"/>
      </w:r>
    </w:p>
    <w:p w:rsidR="0024506F" w:rsidRDefault="00800D75" w:rsidP="006014BA">
      <w:pPr>
        <w:pStyle w:val="Ttulopr-textual"/>
        <w:jc w:val="both"/>
      </w:pPr>
      <w:r w:rsidRPr="00800D75">
        <w:lastRenderedPageBreak/>
        <w:t>SUMÁRIO</w:t>
      </w:r>
      <w:bookmarkEnd w:id="57"/>
      <w:bookmarkEnd w:id="58"/>
      <w:bookmarkEnd w:id="59"/>
    </w:p>
    <w:p w:rsidR="00443610" w:rsidRPr="00443610" w:rsidRDefault="00443610" w:rsidP="00443610">
      <w:pPr>
        <w:pStyle w:val="Texto"/>
      </w:pPr>
    </w:p>
    <w:p w:rsidR="00350BCD" w:rsidRDefault="00924E76">
      <w:pPr>
        <w:pStyle w:val="Sumrio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21877123" w:history="1">
        <w:r w:rsidR="00350BCD" w:rsidRPr="00346555">
          <w:rPr>
            <w:rStyle w:val="Hyperlink"/>
            <w:noProof/>
          </w:rPr>
          <w:t>1 INTRODUÇÃO</w:t>
        </w:r>
        <w:r w:rsidR="00350BCD">
          <w:rPr>
            <w:noProof/>
            <w:webHidden/>
          </w:rPr>
          <w:tab/>
        </w:r>
        <w:r w:rsidR="00350BCD">
          <w:rPr>
            <w:noProof/>
            <w:webHidden/>
          </w:rPr>
          <w:fldChar w:fldCharType="begin"/>
        </w:r>
        <w:r w:rsidR="00350BCD">
          <w:rPr>
            <w:noProof/>
            <w:webHidden/>
          </w:rPr>
          <w:instrText xml:space="preserve"> PAGEREF _Toc21877123 \h </w:instrText>
        </w:r>
        <w:r w:rsidR="00350BCD">
          <w:rPr>
            <w:noProof/>
            <w:webHidden/>
          </w:rPr>
        </w:r>
        <w:r w:rsidR="00350BCD">
          <w:rPr>
            <w:noProof/>
            <w:webHidden/>
          </w:rPr>
          <w:fldChar w:fldCharType="separate"/>
        </w:r>
        <w:r w:rsidR="008A7744">
          <w:rPr>
            <w:noProof/>
            <w:webHidden/>
          </w:rPr>
          <w:t>17</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24" w:history="1">
        <w:r w:rsidR="00350BCD" w:rsidRPr="00346555">
          <w:rPr>
            <w:rStyle w:val="Hyperlink"/>
            <w:noProof/>
          </w:rPr>
          <w:t>1.1 JUSTIFICATIVA</w:t>
        </w:r>
        <w:r w:rsidR="00350BCD">
          <w:rPr>
            <w:noProof/>
            <w:webHidden/>
          </w:rPr>
          <w:tab/>
        </w:r>
        <w:r w:rsidR="00350BCD">
          <w:rPr>
            <w:noProof/>
            <w:webHidden/>
          </w:rPr>
          <w:fldChar w:fldCharType="begin"/>
        </w:r>
        <w:r w:rsidR="00350BCD">
          <w:rPr>
            <w:noProof/>
            <w:webHidden/>
          </w:rPr>
          <w:instrText xml:space="preserve"> PAGEREF _Toc21877124 \h </w:instrText>
        </w:r>
        <w:r w:rsidR="00350BCD">
          <w:rPr>
            <w:noProof/>
            <w:webHidden/>
          </w:rPr>
        </w:r>
        <w:r w:rsidR="00350BCD">
          <w:rPr>
            <w:noProof/>
            <w:webHidden/>
          </w:rPr>
          <w:fldChar w:fldCharType="separate"/>
        </w:r>
        <w:r w:rsidR="008A7744">
          <w:rPr>
            <w:noProof/>
            <w:webHidden/>
          </w:rPr>
          <w:t>18</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25" w:history="1">
        <w:r w:rsidR="00350BCD" w:rsidRPr="00346555">
          <w:rPr>
            <w:rStyle w:val="Hyperlink"/>
            <w:noProof/>
          </w:rPr>
          <w:t>1.2 OBJETIVOS</w:t>
        </w:r>
        <w:r w:rsidR="00350BCD">
          <w:rPr>
            <w:noProof/>
            <w:webHidden/>
          </w:rPr>
          <w:tab/>
        </w:r>
        <w:r w:rsidR="00350BCD">
          <w:rPr>
            <w:noProof/>
            <w:webHidden/>
          </w:rPr>
          <w:fldChar w:fldCharType="begin"/>
        </w:r>
        <w:r w:rsidR="00350BCD">
          <w:rPr>
            <w:noProof/>
            <w:webHidden/>
          </w:rPr>
          <w:instrText xml:space="preserve"> PAGEREF _Toc21877125 \h </w:instrText>
        </w:r>
        <w:r w:rsidR="00350BCD">
          <w:rPr>
            <w:noProof/>
            <w:webHidden/>
          </w:rPr>
        </w:r>
        <w:r w:rsidR="00350BCD">
          <w:rPr>
            <w:noProof/>
            <w:webHidden/>
          </w:rPr>
          <w:fldChar w:fldCharType="separate"/>
        </w:r>
        <w:r w:rsidR="008A7744">
          <w:rPr>
            <w:noProof/>
            <w:webHidden/>
          </w:rPr>
          <w:t>19</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26" w:history="1">
        <w:r w:rsidR="00350BCD" w:rsidRPr="00346555">
          <w:rPr>
            <w:rStyle w:val="Hyperlink"/>
            <w:noProof/>
          </w:rPr>
          <w:t>1.2.1 Objetivo geral</w:t>
        </w:r>
        <w:r w:rsidR="00350BCD">
          <w:rPr>
            <w:noProof/>
            <w:webHidden/>
          </w:rPr>
          <w:tab/>
        </w:r>
        <w:r w:rsidR="00350BCD">
          <w:rPr>
            <w:noProof/>
            <w:webHidden/>
          </w:rPr>
          <w:fldChar w:fldCharType="begin"/>
        </w:r>
        <w:r w:rsidR="00350BCD">
          <w:rPr>
            <w:noProof/>
            <w:webHidden/>
          </w:rPr>
          <w:instrText xml:space="preserve"> PAGEREF _Toc21877126 \h </w:instrText>
        </w:r>
        <w:r w:rsidR="00350BCD">
          <w:rPr>
            <w:noProof/>
            <w:webHidden/>
          </w:rPr>
        </w:r>
        <w:r w:rsidR="00350BCD">
          <w:rPr>
            <w:noProof/>
            <w:webHidden/>
          </w:rPr>
          <w:fldChar w:fldCharType="separate"/>
        </w:r>
        <w:r w:rsidR="008A7744">
          <w:rPr>
            <w:noProof/>
            <w:webHidden/>
          </w:rPr>
          <w:t>19</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27" w:history="1">
        <w:r w:rsidR="00350BCD" w:rsidRPr="00346555">
          <w:rPr>
            <w:rStyle w:val="Hyperlink"/>
            <w:noProof/>
          </w:rPr>
          <w:t>1.2.2 Objetivos específicos</w:t>
        </w:r>
        <w:r w:rsidR="00350BCD">
          <w:rPr>
            <w:noProof/>
            <w:webHidden/>
          </w:rPr>
          <w:tab/>
        </w:r>
        <w:r w:rsidR="00350BCD">
          <w:rPr>
            <w:noProof/>
            <w:webHidden/>
          </w:rPr>
          <w:fldChar w:fldCharType="begin"/>
        </w:r>
        <w:r w:rsidR="00350BCD">
          <w:rPr>
            <w:noProof/>
            <w:webHidden/>
          </w:rPr>
          <w:instrText xml:space="preserve"> PAGEREF _Toc21877127 \h </w:instrText>
        </w:r>
        <w:r w:rsidR="00350BCD">
          <w:rPr>
            <w:noProof/>
            <w:webHidden/>
          </w:rPr>
        </w:r>
        <w:r w:rsidR="00350BCD">
          <w:rPr>
            <w:noProof/>
            <w:webHidden/>
          </w:rPr>
          <w:fldChar w:fldCharType="separate"/>
        </w:r>
        <w:r w:rsidR="008A7744">
          <w:rPr>
            <w:noProof/>
            <w:webHidden/>
          </w:rPr>
          <w:t>19</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28" w:history="1">
        <w:r w:rsidR="00350BCD" w:rsidRPr="00346555">
          <w:rPr>
            <w:rStyle w:val="Hyperlink"/>
            <w:noProof/>
          </w:rPr>
          <w:t>2 FUNDAMENTAÇÃO TEÓRICA</w:t>
        </w:r>
        <w:r w:rsidR="00350BCD">
          <w:rPr>
            <w:noProof/>
            <w:webHidden/>
          </w:rPr>
          <w:tab/>
        </w:r>
        <w:r w:rsidR="00350BCD">
          <w:rPr>
            <w:noProof/>
            <w:webHidden/>
          </w:rPr>
          <w:fldChar w:fldCharType="begin"/>
        </w:r>
        <w:r w:rsidR="00350BCD">
          <w:rPr>
            <w:noProof/>
            <w:webHidden/>
          </w:rPr>
          <w:instrText xml:space="preserve"> PAGEREF _Toc21877128 \h </w:instrText>
        </w:r>
        <w:r w:rsidR="00350BCD">
          <w:rPr>
            <w:noProof/>
            <w:webHidden/>
          </w:rPr>
        </w:r>
        <w:r w:rsidR="00350BCD">
          <w:rPr>
            <w:noProof/>
            <w:webHidden/>
          </w:rPr>
          <w:fldChar w:fldCharType="separate"/>
        </w:r>
        <w:r w:rsidR="008A7744">
          <w:rPr>
            <w:noProof/>
            <w:webHidden/>
          </w:rPr>
          <w:t>21</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29" w:history="1">
        <w:r w:rsidR="00350BCD" w:rsidRPr="00346555">
          <w:rPr>
            <w:rStyle w:val="Hyperlink"/>
            <w:noProof/>
          </w:rPr>
          <w:t>2.1 DESPERDÍCIO DE ALIMENTOS PELO CONSUMIDOR</w:t>
        </w:r>
        <w:r w:rsidR="00350BCD">
          <w:rPr>
            <w:noProof/>
            <w:webHidden/>
          </w:rPr>
          <w:tab/>
        </w:r>
        <w:r w:rsidR="00350BCD">
          <w:rPr>
            <w:noProof/>
            <w:webHidden/>
          </w:rPr>
          <w:fldChar w:fldCharType="begin"/>
        </w:r>
        <w:r w:rsidR="00350BCD">
          <w:rPr>
            <w:noProof/>
            <w:webHidden/>
          </w:rPr>
          <w:instrText xml:space="preserve"> PAGEREF _Toc21877129 \h </w:instrText>
        </w:r>
        <w:r w:rsidR="00350BCD">
          <w:rPr>
            <w:noProof/>
            <w:webHidden/>
          </w:rPr>
        </w:r>
        <w:r w:rsidR="00350BCD">
          <w:rPr>
            <w:noProof/>
            <w:webHidden/>
          </w:rPr>
          <w:fldChar w:fldCharType="separate"/>
        </w:r>
        <w:r w:rsidR="008A7744">
          <w:rPr>
            <w:noProof/>
            <w:webHidden/>
          </w:rPr>
          <w:t>21</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30" w:history="1">
        <w:r w:rsidR="00350BCD" w:rsidRPr="00346555">
          <w:rPr>
            <w:rStyle w:val="Hyperlink"/>
            <w:noProof/>
          </w:rPr>
          <w:t>2.2 HÁBITOS QUE LEVAM A FALTA DE MOTIVAÇÃO CULINÁRIA</w:t>
        </w:r>
        <w:r w:rsidR="00350BCD">
          <w:rPr>
            <w:noProof/>
            <w:webHidden/>
          </w:rPr>
          <w:tab/>
        </w:r>
        <w:r w:rsidR="00350BCD">
          <w:rPr>
            <w:noProof/>
            <w:webHidden/>
          </w:rPr>
          <w:fldChar w:fldCharType="begin"/>
        </w:r>
        <w:r w:rsidR="00350BCD">
          <w:rPr>
            <w:noProof/>
            <w:webHidden/>
          </w:rPr>
          <w:instrText xml:space="preserve"> PAGEREF _Toc21877130 \h </w:instrText>
        </w:r>
        <w:r w:rsidR="00350BCD">
          <w:rPr>
            <w:noProof/>
            <w:webHidden/>
          </w:rPr>
        </w:r>
        <w:r w:rsidR="00350BCD">
          <w:rPr>
            <w:noProof/>
            <w:webHidden/>
          </w:rPr>
          <w:fldChar w:fldCharType="separate"/>
        </w:r>
        <w:r w:rsidR="008A7744">
          <w:rPr>
            <w:noProof/>
            <w:webHidden/>
          </w:rPr>
          <w:t>22</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31" w:history="1">
        <w:r w:rsidR="00350BCD" w:rsidRPr="00346555">
          <w:rPr>
            <w:rStyle w:val="Hyperlink"/>
            <w:noProof/>
          </w:rPr>
          <w:t>2.3 gamification</w:t>
        </w:r>
        <w:r w:rsidR="00350BCD">
          <w:rPr>
            <w:noProof/>
            <w:webHidden/>
          </w:rPr>
          <w:tab/>
        </w:r>
        <w:r w:rsidR="00350BCD">
          <w:rPr>
            <w:noProof/>
            <w:webHidden/>
          </w:rPr>
          <w:fldChar w:fldCharType="begin"/>
        </w:r>
        <w:r w:rsidR="00350BCD">
          <w:rPr>
            <w:noProof/>
            <w:webHidden/>
          </w:rPr>
          <w:instrText xml:space="preserve"> PAGEREF _Toc21877131 \h </w:instrText>
        </w:r>
        <w:r w:rsidR="00350BCD">
          <w:rPr>
            <w:noProof/>
            <w:webHidden/>
          </w:rPr>
        </w:r>
        <w:r w:rsidR="00350BCD">
          <w:rPr>
            <w:noProof/>
            <w:webHidden/>
          </w:rPr>
          <w:fldChar w:fldCharType="separate"/>
        </w:r>
        <w:r w:rsidR="008A7744">
          <w:rPr>
            <w:noProof/>
            <w:webHidden/>
          </w:rPr>
          <w:t>23</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32" w:history="1">
        <w:r w:rsidR="00350BCD" w:rsidRPr="00346555">
          <w:rPr>
            <w:rStyle w:val="Hyperlink"/>
            <w:noProof/>
          </w:rPr>
          <w:t>2.4 CÓDIGOS DE BARRA</w:t>
        </w:r>
        <w:r w:rsidR="00350BCD">
          <w:rPr>
            <w:noProof/>
            <w:webHidden/>
          </w:rPr>
          <w:tab/>
        </w:r>
        <w:r w:rsidR="00350BCD">
          <w:rPr>
            <w:noProof/>
            <w:webHidden/>
          </w:rPr>
          <w:fldChar w:fldCharType="begin"/>
        </w:r>
        <w:r w:rsidR="00350BCD">
          <w:rPr>
            <w:noProof/>
            <w:webHidden/>
          </w:rPr>
          <w:instrText xml:space="preserve"> PAGEREF _Toc21877132 \h </w:instrText>
        </w:r>
        <w:r w:rsidR="00350BCD">
          <w:rPr>
            <w:noProof/>
            <w:webHidden/>
          </w:rPr>
        </w:r>
        <w:r w:rsidR="00350BCD">
          <w:rPr>
            <w:noProof/>
            <w:webHidden/>
          </w:rPr>
          <w:fldChar w:fldCharType="separate"/>
        </w:r>
        <w:r w:rsidR="008A7744">
          <w:rPr>
            <w:noProof/>
            <w:webHidden/>
          </w:rPr>
          <w:t>23</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33" w:history="1">
        <w:r w:rsidR="00350BCD" w:rsidRPr="00346555">
          <w:rPr>
            <w:rStyle w:val="Hyperlink"/>
            <w:noProof/>
          </w:rPr>
          <w:t>2.4.1 EAN-13</w:t>
        </w:r>
        <w:r w:rsidR="00350BCD">
          <w:rPr>
            <w:noProof/>
            <w:webHidden/>
          </w:rPr>
          <w:tab/>
        </w:r>
        <w:r w:rsidR="00350BCD">
          <w:rPr>
            <w:noProof/>
            <w:webHidden/>
          </w:rPr>
          <w:fldChar w:fldCharType="begin"/>
        </w:r>
        <w:r w:rsidR="00350BCD">
          <w:rPr>
            <w:noProof/>
            <w:webHidden/>
          </w:rPr>
          <w:instrText xml:space="preserve"> PAGEREF _Toc21877133 \h </w:instrText>
        </w:r>
        <w:r w:rsidR="00350BCD">
          <w:rPr>
            <w:noProof/>
            <w:webHidden/>
          </w:rPr>
        </w:r>
        <w:r w:rsidR="00350BCD">
          <w:rPr>
            <w:noProof/>
            <w:webHidden/>
          </w:rPr>
          <w:fldChar w:fldCharType="separate"/>
        </w:r>
        <w:r w:rsidR="008A7744">
          <w:rPr>
            <w:noProof/>
            <w:webHidden/>
          </w:rPr>
          <w:t>24</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34" w:history="1">
        <w:r w:rsidR="00350BCD" w:rsidRPr="00346555">
          <w:rPr>
            <w:rStyle w:val="Hyperlink"/>
            <w:noProof/>
          </w:rPr>
          <w:t>2.5 SOFTWARES SEMELHANTES</w:t>
        </w:r>
        <w:r w:rsidR="00350BCD">
          <w:rPr>
            <w:noProof/>
            <w:webHidden/>
          </w:rPr>
          <w:tab/>
        </w:r>
        <w:r w:rsidR="00350BCD">
          <w:rPr>
            <w:noProof/>
            <w:webHidden/>
          </w:rPr>
          <w:fldChar w:fldCharType="begin"/>
        </w:r>
        <w:r w:rsidR="00350BCD">
          <w:rPr>
            <w:noProof/>
            <w:webHidden/>
          </w:rPr>
          <w:instrText xml:space="preserve"> PAGEREF _Toc21877134 \h </w:instrText>
        </w:r>
        <w:r w:rsidR="00350BCD">
          <w:rPr>
            <w:noProof/>
            <w:webHidden/>
          </w:rPr>
        </w:r>
        <w:r w:rsidR="00350BCD">
          <w:rPr>
            <w:noProof/>
            <w:webHidden/>
          </w:rPr>
          <w:fldChar w:fldCharType="separate"/>
        </w:r>
        <w:r w:rsidR="008A7744">
          <w:rPr>
            <w:noProof/>
            <w:webHidden/>
          </w:rPr>
          <w:t>25</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35" w:history="1">
        <w:r w:rsidR="00350BCD" w:rsidRPr="00346555">
          <w:rPr>
            <w:rStyle w:val="Hyperlink"/>
            <w:noProof/>
          </w:rPr>
          <w:t>2.5.1 Análise</w:t>
        </w:r>
        <w:r w:rsidR="00350BCD">
          <w:rPr>
            <w:noProof/>
            <w:webHidden/>
          </w:rPr>
          <w:tab/>
        </w:r>
        <w:r w:rsidR="00350BCD">
          <w:rPr>
            <w:noProof/>
            <w:webHidden/>
          </w:rPr>
          <w:fldChar w:fldCharType="begin"/>
        </w:r>
        <w:r w:rsidR="00350BCD">
          <w:rPr>
            <w:noProof/>
            <w:webHidden/>
          </w:rPr>
          <w:instrText xml:space="preserve"> PAGEREF _Toc21877135 \h </w:instrText>
        </w:r>
        <w:r w:rsidR="00350BCD">
          <w:rPr>
            <w:noProof/>
            <w:webHidden/>
          </w:rPr>
        </w:r>
        <w:r w:rsidR="00350BCD">
          <w:rPr>
            <w:noProof/>
            <w:webHidden/>
          </w:rPr>
          <w:fldChar w:fldCharType="separate"/>
        </w:r>
        <w:r w:rsidR="008A7744">
          <w:rPr>
            <w:noProof/>
            <w:webHidden/>
          </w:rPr>
          <w:t>25</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36" w:history="1">
        <w:r w:rsidR="00350BCD" w:rsidRPr="00346555">
          <w:rPr>
            <w:rStyle w:val="Hyperlink"/>
            <w:noProof/>
          </w:rPr>
          <w:t>3 MATERIAIS E MÉTODOS</w:t>
        </w:r>
        <w:r w:rsidR="00350BCD">
          <w:rPr>
            <w:noProof/>
            <w:webHidden/>
          </w:rPr>
          <w:tab/>
        </w:r>
        <w:r w:rsidR="00350BCD">
          <w:rPr>
            <w:noProof/>
            <w:webHidden/>
          </w:rPr>
          <w:fldChar w:fldCharType="begin"/>
        </w:r>
        <w:r w:rsidR="00350BCD">
          <w:rPr>
            <w:noProof/>
            <w:webHidden/>
          </w:rPr>
          <w:instrText xml:space="preserve"> PAGEREF _Toc21877136 \h </w:instrText>
        </w:r>
        <w:r w:rsidR="00350BCD">
          <w:rPr>
            <w:noProof/>
            <w:webHidden/>
          </w:rPr>
        </w:r>
        <w:r w:rsidR="00350BCD">
          <w:rPr>
            <w:noProof/>
            <w:webHidden/>
          </w:rPr>
          <w:fldChar w:fldCharType="separate"/>
        </w:r>
        <w:r w:rsidR="008A7744">
          <w:rPr>
            <w:noProof/>
            <w:webHidden/>
          </w:rPr>
          <w:t>17</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37" w:history="1">
        <w:r w:rsidR="00350BCD" w:rsidRPr="00346555">
          <w:rPr>
            <w:rStyle w:val="Hyperlink"/>
            <w:noProof/>
          </w:rPr>
          <w:t>3.1 UML</w:t>
        </w:r>
        <w:r w:rsidR="00350BCD">
          <w:rPr>
            <w:noProof/>
            <w:webHidden/>
          </w:rPr>
          <w:tab/>
        </w:r>
        <w:r w:rsidR="00350BCD">
          <w:rPr>
            <w:noProof/>
            <w:webHidden/>
          </w:rPr>
          <w:fldChar w:fldCharType="begin"/>
        </w:r>
        <w:r w:rsidR="00350BCD">
          <w:rPr>
            <w:noProof/>
            <w:webHidden/>
          </w:rPr>
          <w:instrText xml:space="preserve"> PAGEREF _Toc21877137 \h </w:instrText>
        </w:r>
        <w:r w:rsidR="00350BCD">
          <w:rPr>
            <w:noProof/>
            <w:webHidden/>
          </w:rPr>
        </w:r>
        <w:r w:rsidR="00350BCD">
          <w:rPr>
            <w:noProof/>
            <w:webHidden/>
          </w:rPr>
          <w:fldChar w:fldCharType="separate"/>
        </w:r>
        <w:r w:rsidR="008A7744">
          <w:rPr>
            <w:noProof/>
            <w:webHidden/>
          </w:rPr>
          <w:t>17</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38" w:history="1">
        <w:r w:rsidR="00350BCD" w:rsidRPr="00346555">
          <w:rPr>
            <w:rStyle w:val="Hyperlink"/>
            <w:noProof/>
          </w:rPr>
          <w:t>3.2 SCRUM</w:t>
        </w:r>
        <w:r w:rsidR="00350BCD">
          <w:rPr>
            <w:noProof/>
            <w:webHidden/>
          </w:rPr>
          <w:tab/>
        </w:r>
        <w:r w:rsidR="00350BCD">
          <w:rPr>
            <w:noProof/>
            <w:webHidden/>
          </w:rPr>
          <w:fldChar w:fldCharType="begin"/>
        </w:r>
        <w:r w:rsidR="00350BCD">
          <w:rPr>
            <w:noProof/>
            <w:webHidden/>
          </w:rPr>
          <w:instrText xml:space="preserve"> PAGEREF _Toc21877138 \h </w:instrText>
        </w:r>
        <w:r w:rsidR="00350BCD">
          <w:rPr>
            <w:noProof/>
            <w:webHidden/>
          </w:rPr>
        </w:r>
        <w:r w:rsidR="00350BCD">
          <w:rPr>
            <w:noProof/>
            <w:webHidden/>
          </w:rPr>
          <w:fldChar w:fldCharType="separate"/>
        </w:r>
        <w:r w:rsidR="008A7744">
          <w:rPr>
            <w:noProof/>
            <w:webHidden/>
          </w:rPr>
          <w:t>18</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39" w:history="1">
        <w:r w:rsidR="00350BCD" w:rsidRPr="00346555">
          <w:rPr>
            <w:rStyle w:val="Hyperlink"/>
            <w:noProof/>
          </w:rPr>
          <w:t>3.2.1 Sprint</w:t>
        </w:r>
        <w:r w:rsidR="00350BCD">
          <w:rPr>
            <w:noProof/>
            <w:webHidden/>
          </w:rPr>
          <w:tab/>
        </w:r>
        <w:r w:rsidR="00350BCD">
          <w:rPr>
            <w:noProof/>
            <w:webHidden/>
          </w:rPr>
          <w:fldChar w:fldCharType="begin"/>
        </w:r>
        <w:r w:rsidR="00350BCD">
          <w:rPr>
            <w:noProof/>
            <w:webHidden/>
          </w:rPr>
          <w:instrText xml:space="preserve"> PAGEREF _Toc21877139 \h </w:instrText>
        </w:r>
        <w:r w:rsidR="00350BCD">
          <w:rPr>
            <w:noProof/>
            <w:webHidden/>
          </w:rPr>
        </w:r>
        <w:r w:rsidR="00350BCD">
          <w:rPr>
            <w:noProof/>
            <w:webHidden/>
          </w:rPr>
          <w:fldChar w:fldCharType="separate"/>
        </w:r>
        <w:r w:rsidR="008A7744">
          <w:rPr>
            <w:noProof/>
            <w:webHidden/>
          </w:rPr>
          <w:t>18</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40" w:history="1">
        <w:r w:rsidR="00350BCD" w:rsidRPr="00346555">
          <w:rPr>
            <w:rStyle w:val="Hyperlink"/>
            <w:noProof/>
          </w:rPr>
          <w:t>3.2.2 Reuniões Diárias</w:t>
        </w:r>
        <w:r w:rsidR="00350BCD">
          <w:rPr>
            <w:noProof/>
            <w:webHidden/>
          </w:rPr>
          <w:tab/>
        </w:r>
        <w:r w:rsidR="00350BCD">
          <w:rPr>
            <w:noProof/>
            <w:webHidden/>
          </w:rPr>
          <w:fldChar w:fldCharType="begin"/>
        </w:r>
        <w:r w:rsidR="00350BCD">
          <w:rPr>
            <w:noProof/>
            <w:webHidden/>
          </w:rPr>
          <w:instrText xml:space="preserve"> PAGEREF _Toc21877140 \h </w:instrText>
        </w:r>
        <w:r w:rsidR="00350BCD">
          <w:rPr>
            <w:noProof/>
            <w:webHidden/>
          </w:rPr>
        </w:r>
        <w:r w:rsidR="00350BCD">
          <w:rPr>
            <w:noProof/>
            <w:webHidden/>
          </w:rPr>
          <w:fldChar w:fldCharType="separate"/>
        </w:r>
        <w:r w:rsidR="008A7744">
          <w:rPr>
            <w:noProof/>
            <w:webHidden/>
          </w:rPr>
          <w:t>19</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41" w:history="1">
        <w:r w:rsidR="00350BCD" w:rsidRPr="00346555">
          <w:rPr>
            <w:rStyle w:val="Hyperlink"/>
            <w:noProof/>
          </w:rPr>
          <w:t>3.2.3 Planning Poker</w:t>
        </w:r>
        <w:r w:rsidR="00350BCD">
          <w:rPr>
            <w:noProof/>
            <w:webHidden/>
          </w:rPr>
          <w:tab/>
        </w:r>
        <w:r w:rsidR="00350BCD">
          <w:rPr>
            <w:noProof/>
            <w:webHidden/>
          </w:rPr>
          <w:fldChar w:fldCharType="begin"/>
        </w:r>
        <w:r w:rsidR="00350BCD">
          <w:rPr>
            <w:noProof/>
            <w:webHidden/>
          </w:rPr>
          <w:instrText xml:space="preserve"> PAGEREF _Toc21877141 \h </w:instrText>
        </w:r>
        <w:r w:rsidR="00350BCD">
          <w:rPr>
            <w:noProof/>
            <w:webHidden/>
          </w:rPr>
        </w:r>
        <w:r w:rsidR="00350BCD">
          <w:rPr>
            <w:noProof/>
            <w:webHidden/>
          </w:rPr>
          <w:fldChar w:fldCharType="separate"/>
        </w:r>
        <w:r w:rsidR="008A7744">
          <w:rPr>
            <w:noProof/>
            <w:webHidden/>
          </w:rPr>
          <w:t>19</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42" w:history="1">
        <w:r w:rsidR="00350BCD" w:rsidRPr="00346555">
          <w:rPr>
            <w:rStyle w:val="Hyperlink"/>
            <w:noProof/>
          </w:rPr>
          <w:t>3.2.4 Descrição de Requisitos</w:t>
        </w:r>
        <w:r w:rsidR="00350BCD">
          <w:rPr>
            <w:noProof/>
            <w:webHidden/>
          </w:rPr>
          <w:tab/>
        </w:r>
        <w:r w:rsidR="00350BCD">
          <w:rPr>
            <w:noProof/>
            <w:webHidden/>
          </w:rPr>
          <w:fldChar w:fldCharType="begin"/>
        </w:r>
        <w:r w:rsidR="00350BCD">
          <w:rPr>
            <w:noProof/>
            <w:webHidden/>
          </w:rPr>
          <w:instrText xml:space="preserve"> PAGEREF _Toc21877142 \h </w:instrText>
        </w:r>
        <w:r w:rsidR="00350BCD">
          <w:rPr>
            <w:noProof/>
            <w:webHidden/>
          </w:rPr>
        </w:r>
        <w:r w:rsidR="00350BCD">
          <w:rPr>
            <w:noProof/>
            <w:webHidden/>
          </w:rPr>
          <w:fldChar w:fldCharType="separate"/>
        </w:r>
        <w:r w:rsidR="008A7744">
          <w:rPr>
            <w:noProof/>
            <w:webHidden/>
          </w:rPr>
          <w:t>20</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43" w:history="1">
        <w:r w:rsidR="00350BCD" w:rsidRPr="00346555">
          <w:rPr>
            <w:rStyle w:val="Hyperlink"/>
            <w:noProof/>
          </w:rPr>
          <w:t>3.2.5 O Scrum na prática</w:t>
        </w:r>
        <w:r w:rsidR="00350BCD">
          <w:rPr>
            <w:noProof/>
            <w:webHidden/>
          </w:rPr>
          <w:tab/>
        </w:r>
        <w:r w:rsidR="00350BCD">
          <w:rPr>
            <w:noProof/>
            <w:webHidden/>
          </w:rPr>
          <w:fldChar w:fldCharType="begin"/>
        </w:r>
        <w:r w:rsidR="00350BCD">
          <w:rPr>
            <w:noProof/>
            <w:webHidden/>
          </w:rPr>
          <w:instrText xml:space="preserve"> PAGEREF _Toc21877143 \h </w:instrText>
        </w:r>
        <w:r w:rsidR="00350BCD">
          <w:rPr>
            <w:noProof/>
            <w:webHidden/>
          </w:rPr>
        </w:r>
        <w:r w:rsidR="00350BCD">
          <w:rPr>
            <w:noProof/>
            <w:webHidden/>
          </w:rPr>
          <w:fldChar w:fldCharType="separate"/>
        </w:r>
        <w:r w:rsidR="008A7744">
          <w:rPr>
            <w:noProof/>
            <w:webHidden/>
          </w:rPr>
          <w:t>21</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44" w:history="1">
        <w:r w:rsidR="00350BCD" w:rsidRPr="00346555">
          <w:rPr>
            <w:rStyle w:val="Hyperlink"/>
            <w:noProof/>
          </w:rPr>
          <w:t>3.2.6 Kanban</w:t>
        </w:r>
        <w:r w:rsidR="00350BCD">
          <w:rPr>
            <w:noProof/>
            <w:webHidden/>
          </w:rPr>
          <w:tab/>
        </w:r>
        <w:r w:rsidR="00350BCD">
          <w:rPr>
            <w:noProof/>
            <w:webHidden/>
          </w:rPr>
          <w:fldChar w:fldCharType="begin"/>
        </w:r>
        <w:r w:rsidR="00350BCD">
          <w:rPr>
            <w:noProof/>
            <w:webHidden/>
          </w:rPr>
          <w:instrText xml:space="preserve"> PAGEREF _Toc21877144 \h </w:instrText>
        </w:r>
        <w:r w:rsidR="00350BCD">
          <w:rPr>
            <w:noProof/>
            <w:webHidden/>
          </w:rPr>
        </w:r>
        <w:r w:rsidR="00350BCD">
          <w:rPr>
            <w:noProof/>
            <w:webHidden/>
          </w:rPr>
          <w:fldChar w:fldCharType="separate"/>
        </w:r>
        <w:r w:rsidR="008A7744">
          <w:rPr>
            <w:noProof/>
            <w:webHidden/>
          </w:rPr>
          <w:t>23</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45" w:history="1">
        <w:r w:rsidR="00350BCD" w:rsidRPr="00346555">
          <w:rPr>
            <w:rStyle w:val="Hyperlink"/>
            <w:noProof/>
          </w:rPr>
          <w:t>3.3 desenvolvimento</w:t>
        </w:r>
        <w:r w:rsidR="00350BCD">
          <w:rPr>
            <w:noProof/>
            <w:webHidden/>
          </w:rPr>
          <w:tab/>
        </w:r>
        <w:r w:rsidR="00350BCD">
          <w:rPr>
            <w:noProof/>
            <w:webHidden/>
          </w:rPr>
          <w:fldChar w:fldCharType="begin"/>
        </w:r>
        <w:r w:rsidR="00350BCD">
          <w:rPr>
            <w:noProof/>
            <w:webHidden/>
          </w:rPr>
          <w:instrText xml:space="preserve"> PAGEREF _Toc21877145 \h </w:instrText>
        </w:r>
        <w:r w:rsidR="00350BCD">
          <w:rPr>
            <w:noProof/>
            <w:webHidden/>
          </w:rPr>
        </w:r>
        <w:r w:rsidR="00350BCD">
          <w:rPr>
            <w:noProof/>
            <w:webHidden/>
          </w:rPr>
          <w:fldChar w:fldCharType="separate"/>
        </w:r>
        <w:r w:rsidR="008A7744">
          <w:rPr>
            <w:noProof/>
            <w:webHidden/>
          </w:rPr>
          <w:t>24</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46" w:history="1">
        <w:r w:rsidR="00350BCD" w:rsidRPr="00346555">
          <w:rPr>
            <w:rStyle w:val="Hyperlink"/>
            <w:noProof/>
          </w:rPr>
          <w:t>3.3.1 Aplicativo</w:t>
        </w:r>
        <w:r w:rsidR="00350BCD">
          <w:rPr>
            <w:noProof/>
            <w:webHidden/>
          </w:rPr>
          <w:tab/>
        </w:r>
        <w:r w:rsidR="00350BCD">
          <w:rPr>
            <w:noProof/>
            <w:webHidden/>
          </w:rPr>
          <w:fldChar w:fldCharType="begin"/>
        </w:r>
        <w:r w:rsidR="00350BCD">
          <w:rPr>
            <w:noProof/>
            <w:webHidden/>
          </w:rPr>
          <w:instrText xml:space="preserve"> PAGEREF _Toc21877146 \h </w:instrText>
        </w:r>
        <w:r w:rsidR="00350BCD">
          <w:rPr>
            <w:noProof/>
            <w:webHidden/>
          </w:rPr>
        </w:r>
        <w:r w:rsidR="00350BCD">
          <w:rPr>
            <w:noProof/>
            <w:webHidden/>
          </w:rPr>
          <w:fldChar w:fldCharType="separate"/>
        </w:r>
        <w:r w:rsidR="008A7744">
          <w:rPr>
            <w:noProof/>
            <w:webHidden/>
          </w:rPr>
          <w:t>24</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47" w:history="1">
        <w:r w:rsidR="00350BCD" w:rsidRPr="00346555">
          <w:rPr>
            <w:rStyle w:val="Hyperlink"/>
            <w:noProof/>
          </w:rPr>
          <w:t>3.3.2 Web Service</w:t>
        </w:r>
        <w:r w:rsidR="00350BCD">
          <w:rPr>
            <w:noProof/>
            <w:webHidden/>
          </w:rPr>
          <w:tab/>
        </w:r>
        <w:r w:rsidR="00350BCD">
          <w:rPr>
            <w:noProof/>
            <w:webHidden/>
          </w:rPr>
          <w:fldChar w:fldCharType="begin"/>
        </w:r>
        <w:r w:rsidR="00350BCD">
          <w:rPr>
            <w:noProof/>
            <w:webHidden/>
          </w:rPr>
          <w:instrText xml:space="preserve"> PAGEREF _Toc21877147 \h </w:instrText>
        </w:r>
        <w:r w:rsidR="00350BCD">
          <w:rPr>
            <w:noProof/>
            <w:webHidden/>
          </w:rPr>
        </w:r>
        <w:r w:rsidR="00350BCD">
          <w:rPr>
            <w:noProof/>
            <w:webHidden/>
          </w:rPr>
          <w:fldChar w:fldCharType="separate"/>
        </w:r>
        <w:r w:rsidR="008A7744">
          <w:rPr>
            <w:noProof/>
            <w:webHidden/>
          </w:rPr>
          <w:t>25</w:t>
        </w:r>
        <w:r w:rsidR="00350BCD">
          <w:rPr>
            <w:noProof/>
            <w:webHidden/>
          </w:rPr>
          <w:fldChar w:fldCharType="end"/>
        </w:r>
      </w:hyperlink>
    </w:p>
    <w:p w:rsidR="00350BCD" w:rsidRDefault="00A5556A">
      <w:pPr>
        <w:pStyle w:val="Sumrio3"/>
        <w:rPr>
          <w:rFonts w:asciiTheme="minorHAnsi" w:eastAsiaTheme="minorEastAsia" w:hAnsiTheme="minorHAnsi" w:cstheme="minorBidi"/>
          <w:noProof/>
          <w:sz w:val="22"/>
          <w:lang w:eastAsia="pt-BR"/>
        </w:rPr>
      </w:pPr>
      <w:hyperlink w:anchor="_Toc21877148" w:history="1">
        <w:r w:rsidR="00350BCD" w:rsidRPr="00346555">
          <w:rPr>
            <w:rStyle w:val="Hyperlink"/>
            <w:noProof/>
          </w:rPr>
          <w:t>3.3.3 Banco de dados</w:t>
        </w:r>
        <w:r w:rsidR="00350BCD">
          <w:rPr>
            <w:noProof/>
            <w:webHidden/>
          </w:rPr>
          <w:tab/>
        </w:r>
        <w:r w:rsidR="00350BCD">
          <w:rPr>
            <w:noProof/>
            <w:webHidden/>
          </w:rPr>
          <w:fldChar w:fldCharType="begin"/>
        </w:r>
        <w:r w:rsidR="00350BCD">
          <w:rPr>
            <w:noProof/>
            <w:webHidden/>
          </w:rPr>
          <w:instrText xml:space="preserve"> PAGEREF _Toc21877148 \h </w:instrText>
        </w:r>
        <w:r w:rsidR="00350BCD">
          <w:rPr>
            <w:noProof/>
            <w:webHidden/>
          </w:rPr>
        </w:r>
        <w:r w:rsidR="00350BCD">
          <w:rPr>
            <w:noProof/>
            <w:webHidden/>
          </w:rPr>
          <w:fldChar w:fldCharType="separate"/>
        </w:r>
        <w:r w:rsidR="008A7744">
          <w:rPr>
            <w:noProof/>
            <w:webHidden/>
          </w:rPr>
          <w:t>26</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49" w:history="1">
        <w:r w:rsidR="00350BCD" w:rsidRPr="00346555">
          <w:rPr>
            <w:rStyle w:val="Hyperlink"/>
            <w:noProof/>
          </w:rPr>
          <w:t>4 APRESENTAÇÃO DOS RESULTADOS</w:t>
        </w:r>
        <w:r w:rsidR="00350BCD">
          <w:rPr>
            <w:noProof/>
            <w:webHidden/>
          </w:rPr>
          <w:tab/>
        </w:r>
        <w:r w:rsidR="00350BCD">
          <w:rPr>
            <w:noProof/>
            <w:webHidden/>
          </w:rPr>
          <w:fldChar w:fldCharType="begin"/>
        </w:r>
        <w:r w:rsidR="00350BCD">
          <w:rPr>
            <w:noProof/>
            <w:webHidden/>
          </w:rPr>
          <w:instrText xml:space="preserve"> PAGEREF _Toc21877149 \h </w:instrText>
        </w:r>
        <w:r w:rsidR="00350BCD">
          <w:rPr>
            <w:noProof/>
            <w:webHidden/>
          </w:rPr>
        </w:r>
        <w:r w:rsidR="00350BCD">
          <w:rPr>
            <w:noProof/>
            <w:webHidden/>
          </w:rPr>
          <w:fldChar w:fldCharType="separate"/>
        </w:r>
        <w:r w:rsidR="008A7744">
          <w:rPr>
            <w:noProof/>
            <w:webHidden/>
          </w:rPr>
          <w:t>26</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50" w:history="1">
        <w:r w:rsidR="00350BCD" w:rsidRPr="00346555">
          <w:rPr>
            <w:rStyle w:val="Hyperlink"/>
            <w:noProof/>
          </w:rPr>
          <w:t>4.1 LOGIN</w:t>
        </w:r>
        <w:r w:rsidR="00350BCD">
          <w:rPr>
            <w:noProof/>
            <w:webHidden/>
          </w:rPr>
          <w:tab/>
        </w:r>
        <w:r w:rsidR="00350BCD">
          <w:rPr>
            <w:noProof/>
            <w:webHidden/>
          </w:rPr>
          <w:fldChar w:fldCharType="begin"/>
        </w:r>
        <w:r w:rsidR="00350BCD">
          <w:rPr>
            <w:noProof/>
            <w:webHidden/>
          </w:rPr>
          <w:instrText xml:space="preserve"> PAGEREF _Toc21877150 \h </w:instrText>
        </w:r>
        <w:r w:rsidR="00350BCD">
          <w:rPr>
            <w:noProof/>
            <w:webHidden/>
          </w:rPr>
        </w:r>
        <w:r w:rsidR="00350BCD">
          <w:rPr>
            <w:noProof/>
            <w:webHidden/>
          </w:rPr>
          <w:fldChar w:fldCharType="separate"/>
        </w:r>
        <w:r w:rsidR="008A7744">
          <w:rPr>
            <w:noProof/>
            <w:webHidden/>
          </w:rPr>
          <w:t>26</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51" w:history="1">
        <w:r w:rsidR="00350BCD" w:rsidRPr="00346555">
          <w:rPr>
            <w:rStyle w:val="Hyperlink"/>
            <w:noProof/>
          </w:rPr>
          <w:t>4.2 CADASTRO DE USUÁRIO</w:t>
        </w:r>
        <w:r w:rsidR="00350BCD">
          <w:rPr>
            <w:noProof/>
            <w:webHidden/>
          </w:rPr>
          <w:tab/>
        </w:r>
        <w:r w:rsidR="00350BCD">
          <w:rPr>
            <w:noProof/>
            <w:webHidden/>
          </w:rPr>
          <w:fldChar w:fldCharType="begin"/>
        </w:r>
        <w:r w:rsidR="00350BCD">
          <w:rPr>
            <w:noProof/>
            <w:webHidden/>
          </w:rPr>
          <w:instrText xml:space="preserve"> PAGEREF _Toc21877151 \h </w:instrText>
        </w:r>
        <w:r w:rsidR="00350BCD">
          <w:rPr>
            <w:noProof/>
            <w:webHidden/>
          </w:rPr>
        </w:r>
        <w:r w:rsidR="00350BCD">
          <w:rPr>
            <w:noProof/>
            <w:webHidden/>
          </w:rPr>
          <w:fldChar w:fldCharType="separate"/>
        </w:r>
        <w:r w:rsidR="008A7744">
          <w:rPr>
            <w:noProof/>
            <w:webHidden/>
          </w:rPr>
          <w:t>28</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52" w:history="1">
        <w:r w:rsidR="00350BCD" w:rsidRPr="00346555">
          <w:rPr>
            <w:rStyle w:val="Hyperlink"/>
            <w:noProof/>
          </w:rPr>
          <w:t>4.3 LISTA DE INGREDIENTES</w:t>
        </w:r>
        <w:r w:rsidR="00350BCD">
          <w:rPr>
            <w:noProof/>
            <w:webHidden/>
          </w:rPr>
          <w:tab/>
        </w:r>
        <w:r w:rsidR="00350BCD">
          <w:rPr>
            <w:noProof/>
            <w:webHidden/>
          </w:rPr>
          <w:fldChar w:fldCharType="begin"/>
        </w:r>
        <w:r w:rsidR="00350BCD">
          <w:rPr>
            <w:noProof/>
            <w:webHidden/>
          </w:rPr>
          <w:instrText xml:space="preserve"> PAGEREF _Toc21877152 \h </w:instrText>
        </w:r>
        <w:r w:rsidR="00350BCD">
          <w:rPr>
            <w:noProof/>
            <w:webHidden/>
          </w:rPr>
        </w:r>
        <w:r w:rsidR="00350BCD">
          <w:rPr>
            <w:noProof/>
            <w:webHidden/>
          </w:rPr>
          <w:fldChar w:fldCharType="separate"/>
        </w:r>
        <w:r w:rsidR="008A7744">
          <w:rPr>
            <w:noProof/>
            <w:webHidden/>
          </w:rPr>
          <w:t>29</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53" w:history="1">
        <w:r w:rsidR="00350BCD" w:rsidRPr="00346555">
          <w:rPr>
            <w:rStyle w:val="Hyperlink"/>
            <w:noProof/>
          </w:rPr>
          <w:t>4.4 CADASTRO DE INGREDIENTE</w:t>
        </w:r>
        <w:r w:rsidR="00350BCD">
          <w:rPr>
            <w:noProof/>
            <w:webHidden/>
          </w:rPr>
          <w:tab/>
        </w:r>
        <w:r w:rsidR="00350BCD">
          <w:rPr>
            <w:noProof/>
            <w:webHidden/>
          </w:rPr>
          <w:fldChar w:fldCharType="begin"/>
        </w:r>
        <w:r w:rsidR="00350BCD">
          <w:rPr>
            <w:noProof/>
            <w:webHidden/>
          </w:rPr>
          <w:instrText xml:space="preserve"> PAGEREF _Toc21877153 \h </w:instrText>
        </w:r>
        <w:r w:rsidR="00350BCD">
          <w:rPr>
            <w:noProof/>
            <w:webHidden/>
          </w:rPr>
        </w:r>
        <w:r w:rsidR="00350BCD">
          <w:rPr>
            <w:noProof/>
            <w:webHidden/>
          </w:rPr>
          <w:fldChar w:fldCharType="separate"/>
        </w:r>
        <w:r w:rsidR="008A7744">
          <w:rPr>
            <w:noProof/>
            <w:webHidden/>
          </w:rPr>
          <w:t>32</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54" w:history="1">
        <w:r w:rsidR="00350BCD" w:rsidRPr="00346555">
          <w:rPr>
            <w:rStyle w:val="Hyperlink"/>
            <w:noProof/>
          </w:rPr>
          <w:t>4.5 ATUALIZAÇÃO DE INGREDIENTE</w:t>
        </w:r>
        <w:r w:rsidR="00350BCD">
          <w:rPr>
            <w:noProof/>
            <w:webHidden/>
          </w:rPr>
          <w:tab/>
        </w:r>
        <w:r w:rsidR="00350BCD">
          <w:rPr>
            <w:noProof/>
            <w:webHidden/>
          </w:rPr>
          <w:fldChar w:fldCharType="begin"/>
        </w:r>
        <w:r w:rsidR="00350BCD">
          <w:rPr>
            <w:noProof/>
            <w:webHidden/>
          </w:rPr>
          <w:instrText xml:space="preserve"> PAGEREF _Toc21877154 \h </w:instrText>
        </w:r>
        <w:r w:rsidR="00350BCD">
          <w:rPr>
            <w:noProof/>
            <w:webHidden/>
          </w:rPr>
        </w:r>
        <w:r w:rsidR="00350BCD">
          <w:rPr>
            <w:noProof/>
            <w:webHidden/>
          </w:rPr>
          <w:fldChar w:fldCharType="separate"/>
        </w:r>
        <w:r w:rsidR="008A7744">
          <w:rPr>
            <w:noProof/>
            <w:webHidden/>
          </w:rPr>
          <w:t>34</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55" w:history="1">
        <w:r w:rsidR="00350BCD" w:rsidRPr="00346555">
          <w:rPr>
            <w:rStyle w:val="Hyperlink"/>
            <w:noProof/>
          </w:rPr>
          <w:t>4.6 BUSCA DE PRATOS</w:t>
        </w:r>
        <w:r w:rsidR="00350BCD">
          <w:rPr>
            <w:noProof/>
            <w:webHidden/>
          </w:rPr>
          <w:tab/>
        </w:r>
        <w:r w:rsidR="00350BCD">
          <w:rPr>
            <w:noProof/>
            <w:webHidden/>
          </w:rPr>
          <w:fldChar w:fldCharType="begin"/>
        </w:r>
        <w:r w:rsidR="00350BCD">
          <w:rPr>
            <w:noProof/>
            <w:webHidden/>
          </w:rPr>
          <w:instrText xml:space="preserve"> PAGEREF _Toc21877155 \h </w:instrText>
        </w:r>
        <w:r w:rsidR="00350BCD">
          <w:rPr>
            <w:noProof/>
            <w:webHidden/>
          </w:rPr>
        </w:r>
        <w:r w:rsidR="00350BCD">
          <w:rPr>
            <w:noProof/>
            <w:webHidden/>
          </w:rPr>
          <w:fldChar w:fldCharType="separate"/>
        </w:r>
        <w:r w:rsidR="008A7744">
          <w:rPr>
            <w:noProof/>
            <w:webHidden/>
          </w:rPr>
          <w:t>35</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56" w:history="1">
        <w:r w:rsidR="00350BCD" w:rsidRPr="00346555">
          <w:rPr>
            <w:rStyle w:val="Hyperlink"/>
            <w:noProof/>
          </w:rPr>
          <w:t>4.7 CADASTRO DE PRATO</w:t>
        </w:r>
        <w:r w:rsidR="00350BCD">
          <w:rPr>
            <w:noProof/>
            <w:webHidden/>
          </w:rPr>
          <w:tab/>
        </w:r>
        <w:r w:rsidR="00350BCD">
          <w:rPr>
            <w:noProof/>
            <w:webHidden/>
          </w:rPr>
          <w:fldChar w:fldCharType="begin"/>
        </w:r>
        <w:r w:rsidR="00350BCD">
          <w:rPr>
            <w:noProof/>
            <w:webHidden/>
          </w:rPr>
          <w:instrText xml:space="preserve"> PAGEREF _Toc21877156 \h </w:instrText>
        </w:r>
        <w:r w:rsidR="00350BCD">
          <w:rPr>
            <w:noProof/>
            <w:webHidden/>
          </w:rPr>
        </w:r>
        <w:r w:rsidR="00350BCD">
          <w:rPr>
            <w:noProof/>
            <w:webHidden/>
          </w:rPr>
          <w:fldChar w:fldCharType="separate"/>
        </w:r>
        <w:r w:rsidR="008A7744">
          <w:rPr>
            <w:noProof/>
            <w:webHidden/>
          </w:rPr>
          <w:t>40</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57" w:history="1">
        <w:r w:rsidR="00350BCD" w:rsidRPr="00346555">
          <w:rPr>
            <w:rStyle w:val="Hyperlink"/>
            <w:noProof/>
          </w:rPr>
          <w:t>4.8 DETALHE DO PRATO</w:t>
        </w:r>
        <w:r w:rsidR="00350BCD">
          <w:rPr>
            <w:noProof/>
            <w:webHidden/>
          </w:rPr>
          <w:tab/>
        </w:r>
        <w:r w:rsidR="00350BCD">
          <w:rPr>
            <w:noProof/>
            <w:webHidden/>
          </w:rPr>
          <w:fldChar w:fldCharType="begin"/>
        </w:r>
        <w:r w:rsidR="00350BCD">
          <w:rPr>
            <w:noProof/>
            <w:webHidden/>
          </w:rPr>
          <w:instrText xml:space="preserve"> PAGEREF _Toc21877157 \h </w:instrText>
        </w:r>
        <w:r w:rsidR="00350BCD">
          <w:rPr>
            <w:noProof/>
            <w:webHidden/>
          </w:rPr>
        </w:r>
        <w:r w:rsidR="00350BCD">
          <w:rPr>
            <w:noProof/>
            <w:webHidden/>
          </w:rPr>
          <w:fldChar w:fldCharType="separate"/>
        </w:r>
        <w:r w:rsidR="008A7744">
          <w:rPr>
            <w:noProof/>
            <w:webHidden/>
          </w:rPr>
          <w:t>41</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58" w:history="1">
        <w:r w:rsidR="00350BCD" w:rsidRPr="00346555">
          <w:rPr>
            <w:rStyle w:val="Hyperlink"/>
            <w:noProof/>
          </w:rPr>
          <w:t>4.9 ALTERAÇÃO DE DADOS DO PRATO</w:t>
        </w:r>
        <w:r w:rsidR="00350BCD">
          <w:rPr>
            <w:noProof/>
            <w:webHidden/>
          </w:rPr>
          <w:tab/>
        </w:r>
        <w:r w:rsidR="00350BCD">
          <w:rPr>
            <w:noProof/>
            <w:webHidden/>
          </w:rPr>
          <w:fldChar w:fldCharType="begin"/>
        </w:r>
        <w:r w:rsidR="00350BCD">
          <w:rPr>
            <w:noProof/>
            <w:webHidden/>
          </w:rPr>
          <w:instrText xml:space="preserve"> PAGEREF _Toc21877158 \h </w:instrText>
        </w:r>
        <w:r w:rsidR="00350BCD">
          <w:rPr>
            <w:noProof/>
            <w:webHidden/>
          </w:rPr>
        </w:r>
        <w:r w:rsidR="00350BCD">
          <w:rPr>
            <w:noProof/>
            <w:webHidden/>
          </w:rPr>
          <w:fldChar w:fldCharType="separate"/>
        </w:r>
        <w:r w:rsidR="008A7744">
          <w:rPr>
            <w:noProof/>
            <w:webHidden/>
          </w:rPr>
          <w:t>47</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59" w:history="1">
        <w:r w:rsidR="00350BCD" w:rsidRPr="00346555">
          <w:rPr>
            <w:rStyle w:val="Hyperlink"/>
            <w:noProof/>
          </w:rPr>
          <w:t>4.10 LISTA DE COMPRAS</w:t>
        </w:r>
        <w:r w:rsidR="00350BCD">
          <w:rPr>
            <w:noProof/>
            <w:webHidden/>
          </w:rPr>
          <w:tab/>
        </w:r>
        <w:r w:rsidR="00350BCD">
          <w:rPr>
            <w:noProof/>
            <w:webHidden/>
          </w:rPr>
          <w:fldChar w:fldCharType="begin"/>
        </w:r>
        <w:r w:rsidR="00350BCD">
          <w:rPr>
            <w:noProof/>
            <w:webHidden/>
          </w:rPr>
          <w:instrText xml:space="preserve"> PAGEREF _Toc21877159 \h </w:instrText>
        </w:r>
        <w:r w:rsidR="00350BCD">
          <w:rPr>
            <w:noProof/>
            <w:webHidden/>
          </w:rPr>
        </w:r>
        <w:r w:rsidR="00350BCD">
          <w:rPr>
            <w:noProof/>
            <w:webHidden/>
          </w:rPr>
          <w:fldChar w:fldCharType="separate"/>
        </w:r>
        <w:r w:rsidR="008A7744">
          <w:rPr>
            <w:noProof/>
            <w:webHidden/>
          </w:rPr>
          <w:t>48</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60" w:history="1">
        <w:r w:rsidR="00350BCD" w:rsidRPr="00346555">
          <w:rPr>
            <w:rStyle w:val="Hyperlink"/>
            <w:noProof/>
          </w:rPr>
          <w:t>4.11 AMIGOS</w:t>
        </w:r>
        <w:r w:rsidR="00350BCD">
          <w:rPr>
            <w:noProof/>
            <w:webHidden/>
          </w:rPr>
          <w:tab/>
        </w:r>
        <w:r w:rsidR="00350BCD">
          <w:rPr>
            <w:noProof/>
            <w:webHidden/>
          </w:rPr>
          <w:fldChar w:fldCharType="begin"/>
        </w:r>
        <w:r w:rsidR="00350BCD">
          <w:rPr>
            <w:noProof/>
            <w:webHidden/>
          </w:rPr>
          <w:instrText xml:space="preserve"> PAGEREF _Toc21877160 \h </w:instrText>
        </w:r>
        <w:r w:rsidR="00350BCD">
          <w:rPr>
            <w:noProof/>
            <w:webHidden/>
          </w:rPr>
        </w:r>
        <w:r w:rsidR="00350BCD">
          <w:rPr>
            <w:noProof/>
            <w:webHidden/>
          </w:rPr>
          <w:fldChar w:fldCharType="separate"/>
        </w:r>
        <w:r w:rsidR="008A7744">
          <w:rPr>
            <w:noProof/>
            <w:webHidden/>
          </w:rPr>
          <w:t>49</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61" w:history="1">
        <w:r w:rsidR="00350BCD" w:rsidRPr="00346555">
          <w:rPr>
            <w:rStyle w:val="Hyperlink"/>
            <w:noProof/>
          </w:rPr>
          <w:t>4.12 PERFIL</w:t>
        </w:r>
        <w:r w:rsidR="00350BCD">
          <w:rPr>
            <w:noProof/>
            <w:webHidden/>
          </w:rPr>
          <w:tab/>
        </w:r>
        <w:r w:rsidR="00350BCD">
          <w:rPr>
            <w:noProof/>
            <w:webHidden/>
          </w:rPr>
          <w:fldChar w:fldCharType="begin"/>
        </w:r>
        <w:r w:rsidR="00350BCD">
          <w:rPr>
            <w:noProof/>
            <w:webHidden/>
          </w:rPr>
          <w:instrText xml:space="preserve"> PAGEREF _Toc21877161 \h </w:instrText>
        </w:r>
        <w:r w:rsidR="00350BCD">
          <w:rPr>
            <w:noProof/>
            <w:webHidden/>
          </w:rPr>
        </w:r>
        <w:r w:rsidR="00350BCD">
          <w:rPr>
            <w:noProof/>
            <w:webHidden/>
          </w:rPr>
          <w:fldChar w:fldCharType="separate"/>
        </w:r>
        <w:r w:rsidR="008A7744">
          <w:rPr>
            <w:noProof/>
            <w:webHidden/>
          </w:rPr>
          <w:t>51</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62" w:history="1">
        <w:r w:rsidR="00350BCD" w:rsidRPr="00346555">
          <w:rPr>
            <w:rStyle w:val="Hyperlink"/>
            <w:noProof/>
          </w:rPr>
          <w:t>5 CONSIDERAÇÕES FINAIS</w:t>
        </w:r>
        <w:r w:rsidR="00350BCD">
          <w:rPr>
            <w:noProof/>
            <w:webHidden/>
          </w:rPr>
          <w:tab/>
        </w:r>
        <w:r w:rsidR="00350BCD">
          <w:rPr>
            <w:noProof/>
            <w:webHidden/>
          </w:rPr>
          <w:fldChar w:fldCharType="begin"/>
        </w:r>
        <w:r w:rsidR="00350BCD">
          <w:rPr>
            <w:noProof/>
            <w:webHidden/>
          </w:rPr>
          <w:instrText xml:space="preserve"> PAGEREF _Toc21877162 \h </w:instrText>
        </w:r>
        <w:r w:rsidR="00350BCD">
          <w:rPr>
            <w:noProof/>
            <w:webHidden/>
          </w:rPr>
        </w:r>
        <w:r w:rsidR="00350BCD">
          <w:rPr>
            <w:noProof/>
            <w:webHidden/>
          </w:rPr>
          <w:fldChar w:fldCharType="separate"/>
        </w:r>
        <w:r w:rsidR="008A7744">
          <w:rPr>
            <w:noProof/>
            <w:webHidden/>
          </w:rPr>
          <w:t>53</w:t>
        </w:r>
        <w:r w:rsidR="00350BCD">
          <w:rPr>
            <w:noProof/>
            <w:webHidden/>
          </w:rPr>
          <w:fldChar w:fldCharType="end"/>
        </w:r>
      </w:hyperlink>
    </w:p>
    <w:p w:rsidR="00350BCD" w:rsidRDefault="00A5556A">
      <w:pPr>
        <w:pStyle w:val="Sumrio2"/>
        <w:rPr>
          <w:rFonts w:asciiTheme="minorHAnsi" w:eastAsiaTheme="minorEastAsia" w:hAnsiTheme="minorHAnsi" w:cstheme="minorBidi"/>
          <w:caps w:val="0"/>
          <w:noProof/>
          <w:sz w:val="22"/>
          <w:lang w:eastAsia="pt-BR"/>
        </w:rPr>
      </w:pPr>
      <w:hyperlink w:anchor="_Toc21877163" w:history="1">
        <w:r w:rsidR="00350BCD" w:rsidRPr="00346555">
          <w:rPr>
            <w:rStyle w:val="Hyperlink"/>
            <w:noProof/>
          </w:rPr>
          <w:t>5.1 RECOMENDAÇÕES PARA TRABALHOS FUTUROS</w:t>
        </w:r>
        <w:r w:rsidR="00350BCD">
          <w:rPr>
            <w:noProof/>
            <w:webHidden/>
          </w:rPr>
          <w:tab/>
        </w:r>
        <w:r w:rsidR="00350BCD">
          <w:rPr>
            <w:noProof/>
            <w:webHidden/>
          </w:rPr>
          <w:fldChar w:fldCharType="begin"/>
        </w:r>
        <w:r w:rsidR="00350BCD">
          <w:rPr>
            <w:noProof/>
            <w:webHidden/>
          </w:rPr>
          <w:instrText xml:space="preserve"> PAGEREF _Toc21877163 \h </w:instrText>
        </w:r>
        <w:r w:rsidR="00350BCD">
          <w:rPr>
            <w:noProof/>
            <w:webHidden/>
          </w:rPr>
        </w:r>
        <w:r w:rsidR="00350BCD">
          <w:rPr>
            <w:noProof/>
            <w:webHidden/>
          </w:rPr>
          <w:fldChar w:fldCharType="separate"/>
        </w:r>
        <w:r w:rsidR="008A7744">
          <w:rPr>
            <w:noProof/>
            <w:webHidden/>
          </w:rPr>
          <w:t>53</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64" w:history="1">
        <w:r w:rsidR="00350BCD" w:rsidRPr="00346555">
          <w:rPr>
            <w:rStyle w:val="Hyperlink"/>
            <w:noProof/>
          </w:rPr>
          <w:t>REFERÊNCIAS</w:t>
        </w:r>
        <w:r w:rsidR="00350BCD">
          <w:rPr>
            <w:noProof/>
            <w:webHidden/>
          </w:rPr>
          <w:tab/>
        </w:r>
        <w:r w:rsidR="00350BCD">
          <w:rPr>
            <w:noProof/>
            <w:webHidden/>
          </w:rPr>
          <w:fldChar w:fldCharType="begin"/>
        </w:r>
        <w:r w:rsidR="00350BCD">
          <w:rPr>
            <w:noProof/>
            <w:webHidden/>
          </w:rPr>
          <w:instrText xml:space="preserve"> PAGEREF _Toc21877164 \h </w:instrText>
        </w:r>
        <w:r w:rsidR="00350BCD">
          <w:rPr>
            <w:noProof/>
            <w:webHidden/>
          </w:rPr>
        </w:r>
        <w:r w:rsidR="00350BCD">
          <w:rPr>
            <w:noProof/>
            <w:webHidden/>
          </w:rPr>
          <w:fldChar w:fldCharType="separate"/>
        </w:r>
        <w:r w:rsidR="008A7744">
          <w:rPr>
            <w:noProof/>
            <w:webHidden/>
          </w:rPr>
          <w:t>54</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65" w:history="1">
        <w:r w:rsidR="00350BCD" w:rsidRPr="00346555">
          <w:rPr>
            <w:rStyle w:val="Hyperlink"/>
            <w:noProof/>
          </w:rPr>
          <w:t>APÊNDICE A – VISÃO INICIAL DO PROJETO</w:t>
        </w:r>
        <w:r w:rsidR="00350BCD">
          <w:rPr>
            <w:noProof/>
            <w:webHidden/>
          </w:rPr>
          <w:tab/>
        </w:r>
        <w:r w:rsidR="00350BCD">
          <w:rPr>
            <w:noProof/>
            <w:webHidden/>
          </w:rPr>
          <w:fldChar w:fldCharType="begin"/>
        </w:r>
        <w:r w:rsidR="00350BCD">
          <w:rPr>
            <w:noProof/>
            <w:webHidden/>
          </w:rPr>
          <w:instrText xml:space="preserve"> PAGEREF _Toc21877165 \h </w:instrText>
        </w:r>
        <w:r w:rsidR="00350BCD">
          <w:rPr>
            <w:noProof/>
            <w:webHidden/>
          </w:rPr>
        </w:r>
        <w:r w:rsidR="00350BCD">
          <w:rPr>
            <w:noProof/>
            <w:webHidden/>
          </w:rPr>
          <w:fldChar w:fldCharType="separate"/>
        </w:r>
        <w:r w:rsidR="008A7744">
          <w:rPr>
            <w:noProof/>
            <w:webHidden/>
          </w:rPr>
          <w:t>56</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66" w:history="1">
        <w:r w:rsidR="00350BCD" w:rsidRPr="00346555">
          <w:rPr>
            <w:rStyle w:val="Hyperlink"/>
            <w:noProof/>
          </w:rPr>
          <w:t>APÊNDICE B – CASO DE USO NEGOCIAL</w:t>
        </w:r>
        <w:r w:rsidR="00350BCD">
          <w:rPr>
            <w:noProof/>
            <w:webHidden/>
          </w:rPr>
          <w:tab/>
        </w:r>
        <w:r w:rsidR="00350BCD">
          <w:rPr>
            <w:noProof/>
            <w:webHidden/>
          </w:rPr>
          <w:fldChar w:fldCharType="begin"/>
        </w:r>
        <w:r w:rsidR="00350BCD">
          <w:rPr>
            <w:noProof/>
            <w:webHidden/>
          </w:rPr>
          <w:instrText xml:space="preserve"> PAGEREF _Toc21877166 \h </w:instrText>
        </w:r>
        <w:r w:rsidR="00350BCD">
          <w:rPr>
            <w:noProof/>
            <w:webHidden/>
          </w:rPr>
        </w:r>
        <w:r w:rsidR="00350BCD">
          <w:rPr>
            <w:noProof/>
            <w:webHidden/>
          </w:rPr>
          <w:fldChar w:fldCharType="separate"/>
        </w:r>
        <w:r w:rsidR="008A7744">
          <w:rPr>
            <w:noProof/>
            <w:webHidden/>
          </w:rPr>
          <w:t>57</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67" w:history="1">
        <w:r w:rsidR="00350BCD" w:rsidRPr="00346555">
          <w:rPr>
            <w:rStyle w:val="Hyperlink"/>
            <w:rFonts w:cs="Arial"/>
            <w:noProof/>
          </w:rPr>
          <w:t>APÊNDICE C – GLOSSÁRIO</w:t>
        </w:r>
        <w:r w:rsidR="00350BCD">
          <w:rPr>
            <w:noProof/>
            <w:webHidden/>
          </w:rPr>
          <w:tab/>
        </w:r>
        <w:r w:rsidR="00350BCD">
          <w:rPr>
            <w:noProof/>
            <w:webHidden/>
          </w:rPr>
          <w:fldChar w:fldCharType="begin"/>
        </w:r>
        <w:r w:rsidR="00350BCD">
          <w:rPr>
            <w:noProof/>
            <w:webHidden/>
          </w:rPr>
          <w:instrText xml:space="preserve"> PAGEREF _Toc21877167 \h </w:instrText>
        </w:r>
        <w:r w:rsidR="00350BCD">
          <w:rPr>
            <w:noProof/>
            <w:webHidden/>
          </w:rPr>
        </w:r>
        <w:r w:rsidR="00350BCD">
          <w:rPr>
            <w:noProof/>
            <w:webHidden/>
          </w:rPr>
          <w:fldChar w:fldCharType="separate"/>
        </w:r>
        <w:r w:rsidR="008A7744">
          <w:rPr>
            <w:noProof/>
            <w:webHidden/>
          </w:rPr>
          <w:t>59</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68" w:history="1">
        <w:r w:rsidR="00350BCD" w:rsidRPr="00346555">
          <w:rPr>
            <w:rStyle w:val="Hyperlink"/>
            <w:rFonts w:cs="Arial"/>
            <w:noProof/>
          </w:rPr>
          <w:t>APÊNDICE D – REGRAS DE NEGÓCIO</w:t>
        </w:r>
        <w:r w:rsidR="00350BCD">
          <w:rPr>
            <w:noProof/>
            <w:webHidden/>
          </w:rPr>
          <w:tab/>
        </w:r>
        <w:r w:rsidR="00350BCD">
          <w:rPr>
            <w:noProof/>
            <w:webHidden/>
          </w:rPr>
          <w:fldChar w:fldCharType="begin"/>
        </w:r>
        <w:r w:rsidR="00350BCD">
          <w:rPr>
            <w:noProof/>
            <w:webHidden/>
          </w:rPr>
          <w:instrText xml:space="preserve"> PAGEREF _Toc21877168 \h </w:instrText>
        </w:r>
        <w:r w:rsidR="00350BCD">
          <w:rPr>
            <w:noProof/>
            <w:webHidden/>
          </w:rPr>
        </w:r>
        <w:r w:rsidR="00350BCD">
          <w:rPr>
            <w:noProof/>
            <w:webHidden/>
          </w:rPr>
          <w:fldChar w:fldCharType="separate"/>
        </w:r>
        <w:r w:rsidR="008A7744">
          <w:rPr>
            <w:noProof/>
            <w:webHidden/>
          </w:rPr>
          <w:t>60</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69" w:history="1">
        <w:r w:rsidR="00350BCD" w:rsidRPr="00346555">
          <w:rPr>
            <w:rStyle w:val="Hyperlink"/>
            <w:rFonts w:cs="Arial"/>
            <w:noProof/>
          </w:rPr>
          <w:t>APÊNDICE E – DIAGRAMA DE CLASSE NEGOCIAL</w:t>
        </w:r>
        <w:r w:rsidR="00350BCD">
          <w:rPr>
            <w:noProof/>
            <w:webHidden/>
          </w:rPr>
          <w:tab/>
        </w:r>
        <w:r w:rsidR="00350BCD">
          <w:rPr>
            <w:noProof/>
            <w:webHidden/>
          </w:rPr>
          <w:fldChar w:fldCharType="begin"/>
        </w:r>
        <w:r w:rsidR="00350BCD">
          <w:rPr>
            <w:noProof/>
            <w:webHidden/>
          </w:rPr>
          <w:instrText xml:space="preserve"> PAGEREF _Toc21877169 \h </w:instrText>
        </w:r>
        <w:r w:rsidR="00350BCD">
          <w:rPr>
            <w:noProof/>
            <w:webHidden/>
          </w:rPr>
        </w:r>
        <w:r w:rsidR="00350BCD">
          <w:rPr>
            <w:noProof/>
            <w:webHidden/>
          </w:rPr>
          <w:fldChar w:fldCharType="separate"/>
        </w:r>
        <w:r w:rsidR="008A7744">
          <w:rPr>
            <w:noProof/>
            <w:webHidden/>
          </w:rPr>
          <w:t>62</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70" w:history="1">
        <w:r w:rsidR="00350BCD" w:rsidRPr="00346555">
          <w:rPr>
            <w:rStyle w:val="Hyperlink"/>
            <w:rFonts w:cs="Arial"/>
            <w:noProof/>
          </w:rPr>
          <w:t>APÊNDICE F – CASOS DE USO</w:t>
        </w:r>
        <w:r w:rsidR="00350BCD">
          <w:rPr>
            <w:noProof/>
            <w:webHidden/>
          </w:rPr>
          <w:tab/>
        </w:r>
        <w:r w:rsidR="00350BCD">
          <w:rPr>
            <w:noProof/>
            <w:webHidden/>
          </w:rPr>
          <w:fldChar w:fldCharType="begin"/>
        </w:r>
        <w:r w:rsidR="00350BCD">
          <w:rPr>
            <w:noProof/>
            <w:webHidden/>
          </w:rPr>
          <w:instrText xml:space="preserve"> PAGEREF _Toc21877170 \h </w:instrText>
        </w:r>
        <w:r w:rsidR="00350BCD">
          <w:rPr>
            <w:noProof/>
            <w:webHidden/>
          </w:rPr>
        </w:r>
        <w:r w:rsidR="00350BCD">
          <w:rPr>
            <w:noProof/>
            <w:webHidden/>
          </w:rPr>
          <w:fldChar w:fldCharType="separate"/>
        </w:r>
        <w:r w:rsidR="008A7744">
          <w:rPr>
            <w:noProof/>
            <w:webHidden/>
          </w:rPr>
          <w:t>63</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71" w:history="1">
        <w:r w:rsidR="00350BCD" w:rsidRPr="00346555">
          <w:rPr>
            <w:rStyle w:val="Hyperlink"/>
            <w:rFonts w:cs="Arial"/>
            <w:noProof/>
          </w:rPr>
          <w:t>APÊNDICE G – CASO DE USO</w:t>
        </w:r>
        <w:r w:rsidR="00350BCD">
          <w:rPr>
            <w:noProof/>
            <w:webHidden/>
          </w:rPr>
          <w:tab/>
        </w:r>
        <w:r w:rsidR="00350BCD">
          <w:rPr>
            <w:noProof/>
            <w:webHidden/>
          </w:rPr>
          <w:fldChar w:fldCharType="begin"/>
        </w:r>
        <w:r w:rsidR="00350BCD">
          <w:rPr>
            <w:noProof/>
            <w:webHidden/>
          </w:rPr>
          <w:instrText xml:space="preserve"> PAGEREF _Toc21877171 \h </w:instrText>
        </w:r>
        <w:r w:rsidR="00350BCD">
          <w:rPr>
            <w:noProof/>
            <w:webHidden/>
          </w:rPr>
        </w:r>
        <w:r w:rsidR="00350BCD">
          <w:rPr>
            <w:noProof/>
            <w:webHidden/>
          </w:rPr>
          <w:fldChar w:fldCharType="separate"/>
        </w:r>
        <w:r w:rsidR="008A7744">
          <w:rPr>
            <w:noProof/>
            <w:webHidden/>
          </w:rPr>
          <w:t>64</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72" w:history="1">
        <w:r w:rsidR="00350BCD" w:rsidRPr="00346555">
          <w:rPr>
            <w:rStyle w:val="Hyperlink"/>
            <w:rFonts w:cs="Arial"/>
            <w:noProof/>
          </w:rPr>
          <w:t>APÊNDICE H – DIAGRAMA DE CLASSE COM ATRIBUTOS</w:t>
        </w:r>
        <w:r w:rsidR="00350BCD">
          <w:rPr>
            <w:noProof/>
            <w:webHidden/>
          </w:rPr>
          <w:tab/>
        </w:r>
        <w:r w:rsidR="00350BCD">
          <w:rPr>
            <w:noProof/>
            <w:webHidden/>
          </w:rPr>
          <w:fldChar w:fldCharType="begin"/>
        </w:r>
        <w:r w:rsidR="00350BCD">
          <w:rPr>
            <w:noProof/>
            <w:webHidden/>
          </w:rPr>
          <w:instrText xml:space="preserve"> PAGEREF _Toc21877172 \h </w:instrText>
        </w:r>
        <w:r w:rsidR="00350BCD">
          <w:rPr>
            <w:noProof/>
            <w:webHidden/>
          </w:rPr>
        </w:r>
        <w:r w:rsidR="00350BCD">
          <w:rPr>
            <w:noProof/>
            <w:webHidden/>
          </w:rPr>
          <w:fldChar w:fldCharType="separate"/>
        </w:r>
        <w:r w:rsidR="008A7744">
          <w:rPr>
            <w:noProof/>
            <w:webHidden/>
          </w:rPr>
          <w:t>88</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73" w:history="1">
        <w:r w:rsidR="00350BCD" w:rsidRPr="00346555">
          <w:rPr>
            <w:rStyle w:val="Hyperlink"/>
            <w:rFonts w:cs="Arial"/>
            <w:noProof/>
          </w:rPr>
          <w:t>APÊNDICE I – DIAGRAMAS DE SEQUENCIA</w:t>
        </w:r>
        <w:r w:rsidR="00350BCD">
          <w:rPr>
            <w:noProof/>
            <w:webHidden/>
          </w:rPr>
          <w:tab/>
        </w:r>
        <w:r w:rsidR="00350BCD">
          <w:rPr>
            <w:noProof/>
            <w:webHidden/>
          </w:rPr>
          <w:fldChar w:fldCharType="begin"/>
        </w:r>
        <w:r w:rsidR="00350BCD">
          <w:rPr>
            <w:noProof/>
            <w:webHidden/>
          </w:rPr>
          <w:instrText xml:space="preserve"> PAGEREF _Toc21877173 \h </w:instrText>
        </w:r>
        <w:r w:rsidR="00350BCD">
          <w:rPr>
            <w:noProof/>
            <w:webHidden/>
          </w:rPr>
        </w:r>
        <w:r w:rsidR="00350BCD">
          <w:rPr>
            <w:noProof/>
            <w:webHidden/>
          </w:rPr>
          <w:fldChar w:fldCharType="separate"/>
        </w:r>
        <w:r w:rsidR="008A7744">
          <w:rPr>
            <w:noProof/>
            <w:webHidden/>
          </w:rPr>
          <w:t>89</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74" w:history="1">
        <w:r w:rsidR="00350BCD" w:rsidRPr="00346555">
          <w:rPr>
            <w:rStyle w:val="Hyperlink"/>
            <w:rFonts w:cs="Arial"/>
            <w:noProof/>
          </w:rPr>
          <w:t>APÊNDICE J – DIAGRAMA DE CLASSE COMPLETO</w:t>
        </w:r>
        <w:r w:rsidR="00350BCD">
          <w:rPr>
            <w:noProof/>
            <w:webHidden/>
          </w:rPr>
          <w:tab/>
        </w:r>
        <w:r w:rsidR="00350BCD">
          <w:rPr>
            <w:noProof/>
            <w:webHidden/>
          </w:rPr>
          <w:fldChar w:fldCharType="begin"/>
        </w:r>
        <w:r w:rsidR="00350BCD">
          <w:rPr>
            <w:noProof/>
            <w:webHidden/>
          </w:rPr>
          <w:instrText xml:space="preserve"> PAGEREF _Toc21877174 \h </w:instrText>
        </w:r>
        <w:r w:rsidR="00350BCD">
          <w:rPr>
            <w:noProof/>
            <w:webHidden/>
          </w:rPr>
        </w:r>
        <w:r w:rsidR="00350BCD">
          <w:rPr>
            <w:noProof/>
            <w:webHidden/>
          </w:rPr>
          <w:fldChar w:fldCharType="separate"/>
        </w:r>
        <w:r w:rsidR="008A7744">
          <w:rPr>
            <w:noProof/>
            <w:webHidden/>
          </w:rPr>
          <w:t>99</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75" w:history="1">
        <w:r w:rsidR="00350BCD" w:rsidRPr="00346555">
          <w:rPr>
            <w:rStyle w:val="Hyperlink"/>
            <w:rFonts w:cs="Arial"/>
            <w:noProof/>
          </w:rPr>
          <w:t>APÊNDICE J – MODELO FÍSICO DE DADOS</w:t>
        </w:r>
        <w:r w:rsidR="00350BCD">
          <w:rPr>
            <w:noProof/>
            <w:webHidden/>
          </w:rPr>
          <w:tab/>
        </w:r>
        <w:r w:rsidR="00350BCD">
          <w:rPr>
            <w:noProof/>
            <w:webHidden/>
          </w:rPr>
          <w:fldChar w:fldCharType="begin"/>
        </w:r>
        <w:r w:rsidR="00350BCD">
          <w:rPr>
            <w:noProof/>
            <w:webHidden/>
          </w:rPr>
          <w:instrText xml:space="preserve"> PAGEREF _Toc21877175 \h </w:instrText>
        </w:r>
        <w:r w:rsidR="00350BCD">
          <w:rPr>
            <w:noProof/>
            <w:webHidden/>
          </w:rPr>
        </w:r>
        <w:r w:rsidR="00350BCD">
          <w:rPr>
            <w:noProof/>
            <w:webHidden/>
          </w:rPr>
          <w:fldChar w:fldCharType="separate"/>
        </w:r>
        <w:r w:rsidR="008A7744">
          <w:rPr>
            <w:noProof/>
            <w:webHidden/>
          </w:rPr>
          <w:t>100</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76" w:history="1">
        <w:r w:rsidR="00350BCD" w:rsidRPr="00346555">
          <w:rPr>
            <w:rStyle w:val="Hyperlink"/>
            <w:rFonts w:cs="Arial"/>
            <w:noProof/>
          </w:rPr>
          <w:t>APÊNDICE K – PLANO DE TESTE</w:t>
        </w:r>
        <w:r w:rsidR="00350BCD">
          <w:rPr>
            <w:noProof/>
            <w:webHidden/>
          </w:rPr>
          <w:tab/>
        </w:r>
        <w:r w:rsidR="00350BCD">
          <w:rPr>
            <w:noProof/>
            <w:webHidden/>
          </w:rPr>
          <w:fldChar w:fldCharType="begin"/>
        </w:r>
        <w:r w:rsidR="00350BCD">
          <w:rPr>
            <w:noProof/>
            <w:webHidden/>
          </w:rPr>
          <w:instrText xml:space="preserve"> PAGEREF _Toc21877176 \h </w:instrText>
        </w:r>
        <w:r w:rsidR="00350BCD">
          <w:rPr>
            <w:noProof/>
            <w:webHidden/>
          </w:rPr>
        </w:r>
        <w:r w:rsidR="00350BCD">
          <w:rPr>
            <w:noProof/>
            <w:webHidden/>
          </w:rPr>
          <w:fldChar w:fldCharType="separate"/>
        </w:r>
        <w:r w:rsidR="008A7744">
          <w:rPr>
            <w:noProof/>
            <w:webHidden/>
          </w:rPr>
          <w:t>101</w:t>
        </w:r>
        <w:r w:rsidR="00350BCD">
          <w:rPr>
            <w:noProof/>
            <w:webHidden/>
          </w:rPr>
          <w:fldChar w:fldCharType="end"/>
        </w:r>
      </w:hyperlink>
    </w:p>
    <w:p w:rsidR="00350BCD" w:rsidRDefault="00A5556A">
      <w:pPr>
        <w:pStyle w:val="Sumrio1"/>
        <w:rPr>
          <w:rFonts w:asciiTheme="minorHAnsi" w:eastAsiaTheme="minorEastAsia" w:hAnsiTheme="minorHAnsi" w:cstheme="minorBidi"/>
          <w:b w:val="0"/>
          <w:caps w:val="0"/>
          <w:noProof/>
          <w:sz w:val="22"/>
          <w:lang w:eastAsia="pt-BR"/>
        </w:rPr>
      </w:pPr>
      <w:hyperlink w:anchor="_Toc21877177" w:history="1">
        <w:r w:rsidR="00350BCD" w:rsidRPr="00346555">
          <w:rPr>
            <w:rStyle w:val="Hyperlink"/>
            <w:rFonts w:cs="Arial"/>
            <w:noProof/>
          </w:rPr>
          <w:t>APÊNDICE L – CASO DE TESTE</w:t>
        </w:r>
        <w:r w:rsidR="00350BCD">
          <w:rPr>
            <w:noProof/>
            <w:webHidden/>
          </w:rPr>
          <w:tab/>
        </w:r>
        <w:r w:rsidR="00350BCD">
          <w:rPr>
            <w:noProof/>
            <w:webHidden/>
          </w:rPr>
          <w:fldChar w:fldCharType="begin"/>
        </w:r>
        <w:r w:rsidR="00350BCD">
          <w:rPr>
            <w:noProof/>
            <w:webHidden/>
          </w:rPr>
          <w:instrText xml:space="preserve"> PAGEREF _Toc21877177 \h </w:instrText>
        </w:r>
        <w:r w:rsidR="00350BCD">
          <w:rPr>
            <w:noProof/>
            <w:webHidden/>
          </w:rPr>
        </w:r>
        <w:r w:rsidR="00350BCD">
          <w:rPr>
            <w:noProof/>
            <w:webHidden/>
          </w:rPr>
          <w:fldChar w:fldCharType="separate"/>
        </w:r>
        <w:r w:rsidR="008A7744">
          <w:rPr>
            <w:noProof/>
            <w:webHidden/>
          </w:rPr>
          <w:t>117</w:t>
        </w:r>
        <w:r w:rsidR="00350BCD">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0"/>
          <w:pgSz w:w="11906" w:h="16838" w:code="9"/>
          <w:pgMar w:top="1701" w:right="1134" w:bottom="1134" w:left="1701" w:header="709" w:footer="709" w:gutter="0"/>
          <w:pgNumType w:start="1"/>
          <w:cols w:space="708"/>
          <w:docGrid w:linePitch="360"/>
        </w:sectPr>
      </w:pPr>
    </w:p>
    <w:p w:rsidR="00CC2015" w:rsidRPr="00F87084" w:rsidRDefault="002775B7" w:rsidP="008D4A9F">
      <w:pPr>
        <w:pStyle w:val="Ttulo1"/>
      </w:pPr>
      <w:bookmarkStart w:id="60" w:name="_Toc257728957"/>
      <w:bookmarkStart w:id="61" w:name="_Toc257729058"/>
      <w:bookmarkStart w:id="62" w:name="_Toc257729280"/>
      <w:bookmarkStart w:id="63" w:name="_Toc257729446"/>
      <w:bookmarkStart w:id="64" w:name="_Toc257729483"/>
      <w:bookmarkStart w:id="65" w:name="_Toc257729500"/>
      <w:bookmarkStart w:id="66" w:name="_Toc257814807"/>
      <w:bookmarkStart w:id="67" w:name="_Toc266865623"/>
      <w:bookmarkStart w:id="68" w:name="_Toc459206320"/>
      <w:bookmarkStart w:id="69" w:name="_Toc459206349"/>
      <w:bookmarkStart w:id="70" w:name="_Toc510121865"/>
      <w:bookmarkStart w:id="71" w:name="_Toc510714396"/>
      <w:bookmarkStart w:id="72" w:name="_Toc21877123"/>
      <w:r w:rsidRPr="00F87084">
        <w:lastRenderedPageBreak/>
        <w:t>INTRODUÇÃO</w:t>
      </w:r>
      <w:bookmarkEnd w:id="60"/>
      <w:bookmarkEnd w:id="61"/>
      <w:bookmarkEnd w:id="62"/>
      <w:bookmarkEnd w:id="63"/>
      <w:bookmarkEnd w:id="64"/>
      <w:bookmarkEnd w:id="65"/>
      <w:bookmarkEnd w:id="66"/>
      <w:bookmarkEnd w:id="67"/>
      <w:bookmarkEnd w:id="68"/>
      <w:bookmarkEnd w:id="69"/>
      <w:bookmarkEnd w:id="70"/>
      <w:bookmarkEnd w:id="71"/>
      <w:bookmarkEnd w:id="72"/>
    </w:p>
    <w:p w:rsidR="00143DFC" w:rsidRPr="00143DFC" w:rsidRDefault="00143DFC" w:rsidP="00143DFC">
      <w:pPr>
        <w:pStyle w:val="Texto"/>
      </w:pPr>
    </w:p>
    <w:p w:rsidR="00942F4B" w:rsidRDefault="008D4A9F" w:rsidP="008D4A9F">
      <w:pPr>
        <w:pStyle w:val="Texto"/>
      </w:pPr>
      <w:r w:rsidRPr="00540F3F">
        <w:t>Comprar um livro de receitas para preparar prat</w:t>
      </w:r>
      <w:r>
        <w:t>os incríveis, buscar uma comida</w:t>
      </w:r>
      <w:r w:rsidRPr="00540F3F">
        <w:t xml:space="preserve"> diferente em um site, </w:t>
      </w:r>
      <w:r>
        <w:t>baixar um aplicativo para ajudar no</w:t>
      </w:r>
      <w:r w:rsidRPr="00540F3F">
        <w:t xml:space="preserve"> almoço de </w:t>
      </w:r>
      <w:r>
        <w:t>domingo.</w:t>
      </w:r>
      <w:r w:rsidRPr="009E22CA">
        <w:t xml:space="preserve"> </w:t>
      </w:r>
      <w:r>
        <w:t>M</w:t>
      </w:r>
      <w:r w:rsidRPr="009E22CA">
        <w:t>uitas</w:t>
      </w:r>
      <w:r w:rsidRPr="00540F3F">
        <w:t xml:space="preserve"> pessoas não veem dificuldade na cozinha, algumas por cozinhar desde </w:t>
      </w:r>
      <w:r>
        <w:t>criança outras por se descobrirem na cozinha</w:t>
      </w:r>
      <w:r w:rsidRPr="00540F3F">
        <w:t xml:space="preserve"> e tem</w:t>
      </w:r>
      <w:r>
        <w:t xml:space="preserve"> até aquelas que se acalmam cozinhando, mas esse estudo</w:t>
      </w:r>
      <w:r w:rsidRPr="00540F3F">
        <w:t xml:space="preserve"> tem </w:t>
      </w:r>
      <w:r>
        <w:t xml:space="preserve">como foco </w:t>
      </w:r>
      <w:r w:rsidRPr="00540F3F">
        <w:t>um</w:t>
      </w:r>
      <w:r w:rsidR="00942F4B">
        <w:t xml:space="preserve"> outro tipo de pessoas, as quais não tem preparo para a cozinha e n</w:t>
      </w:r>
      <w:r w:rsidR="002C42C9">
        <w:t>ão se sentem à</w:t>
      </w:r>
      <w:r w:rsidR="00942F4B">
        <w:t xml:space="preserve"> vontade quando se trata de preparar a própria refeição</w:t>
      </w:r>
      <w:r w:rsidR="006B6BC3">
        <w:t>. Lobo</w:t>
      </w:r>
      <w:r w:rsidR="002C42C9">
        <w:t xml:space="preserve"> (2018) aborda a realidade do início da vida a dois, identificando a falta de energia após um longo dia de trabalho como um dos pontos cruciais para a falta de interesse em cozinhar, o que ocasiona um impulso para o consumo de alimentos </w:t>
      </w:r>
      <w:proofErr w:type="spellStart"/>
      <w:r w:rsidR="002C42C9">
        <w:t>u</w:t>
      </w:r>
      <w:r w:rsidR="000712F2">
        <w:t>ltraprocessados</w:t>
      </w:r>
      <w:proofErr w:type="spellEnd"/>
      <w:r w:rsidR="000712F2">
        <w:t xml:space="preserve"> e </w:t>
      </w:r>
      <w:proofErr w:type="spellStart"/>
      <w:r w:rsidR="000712F2">
        <w:t>Fast-</w:t>
      </w:r>
      <w:r w:rsidR="002C42C9">
        <w:t>Foods</w:t>
      </w:r>
      <w:proofErr w:type="spellEnd"/>
      <w:r w:rsidR="009317F5">
        <w:rPr>
          <w:rStyle w:val="Refdenotaderodap"/>
        </w:rPr>
        <w:footnoteReference w:id="1"/>
      </w:r>
      <w:r w:rsidR="002C42C9">
        <w:t>.</w:t>
      </w:r>
    </w:p>
    <w:p w:rsidR="002C42C9" w:rsidRDefault="006B6BC3" w:rsidP="008D4A9F">
      <w:pPr>
        <w:pStyle w:val="Texto"/>
      </w:pPr>
      <w:r>
        <w:t>Segundo Lobo</w:t>
      </w:r>
      <w:r w:rsidR="002C193A">
        <w:t xml:space="preserve"> (2018)</w:t>
      </w:r>
      <w:r w:rsidR="00142CCB">
        <w:t>, uma forma de contornar este problema é a cumplicidade do casal na hora de preparar os alimentos. Tendo isso em mente, o estudo proposto leva essa ideia e</w:t>
      </w:r>
      <w:r w:rsidR="00123976">
        <w:t xml:space="preserve">m consideração, mas de uma forma </w:t>
      </w:r>
      <w:r w:rsidR="00142CCB">
        <w:t>abrangente, onde a colaboração se dá não apenas na int</w:t>
      </w:r>
      <w:r w:rsidR="00123976">
        <w:t xml:space="preserve">imidade do casal, </w:t>
      </w:r>
      <w:r w:rsidR="00142CCB">
        <w:t>mas em todo o grupo de usuários do aplicativo, que ao colaborarem com o compartilhamento das receitas ajudam a si mesmos e aos outros usuário</w:t>
      </w:r>
      <w:r w:rsidR="00A97FCE">
        <w:t>s</w:t>
      </w:r>
      <w:r w:rsidR="00142CCB">
        <w:t xml:space="preserve"> a se desenvolverem no imenso mundo culinário.</w:t>
      </w:r>
    </w:p>
    <w:p w:rsidR="008D4A9F" w:rsidRDefault="00142CCB" w:rsidP="00750814">
      <w:pPr>
        <w:pStyle w:val="Texto"/>
      </w:pPr>
      <w:r>
        <w:t xml:space="preserve">Mas por que compartilhar receitas e não apenas visualizar as já existentes? Esse é outro ponto </w:t>
      </w:r>
      <w:r w:rsidR="00750814">
        <w:t xml:space="preserve">relevante para este estudo, já que um aplicativo que compartilha receitas, sem receitas, não vale de muita coisa. Para solucionar este problema, foram utilizados alguns conceitos de </w:t>
      </w:r>
      <w:proofErr w:type="spellStart"/>
      <w:r w:rsidR="00F0618B">
        <w:t>Gamification</w:t>
      </w:r>
      <w:proofErr w:type="spellEnd"/>
      <w:r w:rsidR="00750814" w:rsidRPr="00750814">
        <w:t xml:space="preserve"> </w:t>
      </w:r>
      <w:proofErr w:type="spellStart"/>
      <w:r w:rsidR="00750814" w:rsidRPr="00750814">
        <w:t>M</w:t>
      </w:r>
      <w:r w:rsidR="00F0618B">
        <w:t>ethodology</w:t>
      </w:r>
      <w:proofErr w:type="spellEnd"/>
      <w:r w:rsidR="00D56C48">
        <w:rPr>
          <w:rStyle w:val="Refdenotaderodap"/>
        </w:rPr>
        <w:footnoteReference w:id="2"/>
      </w:r>
      <w:r w:rsidR="00750814">
        <w:t>, que incentiva o uso de recompensar para motivar os usuários.</w:t>
      </w:r>
    </w:p>
    <w:p w:rsidR="00F0618B" w:rsidRDefault="00F0618B" w:rsidP="00F0618B">
      <w:pPr>
        <w:pStyle w:val="Citaolonga"/>
      </w:pPr>
      <w:proofErr w:type="spellStart"/>
      <w:r w:rsidRPr="00F0618B">
        <w:rPr>
          <w:i/>
        </w:rPr>
        <w:t>Gamification</w:t>
      </w:r>
      <w:proofErr w:type="spellEnd"/>
      <w:r>
        <w:t xml:space="preserve"> abrange a utilização de mecanismos e sistemáticas de jogos para a resolução de problemas e para a motivação e o engajamento de um determinado público. Sob um ponto de vista emocional, </w:t>
      </w:r>
      <w:proofErr w:type="spellStart"/>
      <w:r>
        <w:t>gamification</w:t>
      </w:r>
      <w:proofErr w:type="spellEnd"/>
      <w:r>
        <w:t xml:space="preserve"> é compreendida como um processo de melhoria de serviços, objetos ou ambientes com base em experiências de elementos de jogos e comportamento dos indivíduos (BUSARELLO, 2016,13).</w:t>
      </w:r>
    </w:p>
    <w:p w:rsidR="00F0618B" w:rsidRDefault="00F0618B" w:rsidP="00F0618B">
      <w:pPr>
        <w:pStyle w:val="Citaolonga"/>
      </w:pPr>
      <w:r>
        <w:lastRenderedPageBreak/>
        <w:t xml:space="preserve">Os mecanismos encontrados em jogos funcionam como um motor motivacional ao indivíduo, contribuindo para o engajamento do sujeito nos mais variados aspectos e ambientes. Em um jogo o nível de engajamento do indivíduo é influenciado pelo grau de dedicação deste às tarefas designadas, e estas, são traduzidas nas soluções das metas, influenciando no processo de imersão do sujeito em um ambiente lúdico e divertido. Nesse contexto, o nível de engajamento do sujeito é preponderante para o sucesso em </w:t>
      </w:r>
      <w:proofErr w:type="spellStart"/>
      <w:r>
        <w:t>gamification</w:t>
      </w:r>
      <w:proofErr w:type="spellEnd"/>
      <w:r>
        <w:t xml:space="preserve"> (BUSARELLO, 2016,</w:t>
      </w:r>
      <w:r w:rsidR="00D56C48">
        <w:t xml:space="preserve"> p. </w:t>
      </w:r>
      <w:r>
        <w:t>13).</w:t>
      </w:r>
    </w:p>
    <w:p w:rsidR="00C43BB6" w:rsidRPr="00540F3F" w:rsidRDefault="008D4A9F" w:rsidP="00750814">
      <w:pPr>
        <w:pStyle w:val="Texto"/>
      </w:pPr>
      <w:r w:rsidRPr="009E22CA">
        <w:t>O presente projeto pretend</w:t>
      </w:r>
      <w:r>
        <w:t>e exibir como um ap</w:t>
      </w:r>
      <w:r w:rsidR="00F0618B">
        <w:t>licativo onde os indivíduos</w:t>
      </w:r>
      <w:r w:rsidR="00C43BB6">
        <w:t xml:space="preserve"> compartilham</w:t>
      </w:r>
      <w:r>
        <w:t xml:space="preserve"> receitas rápidas e de fácil preparo pode auxiliar no dese</w:t>
      </w:r>
      <w:r w:rsidR="00C43BB6">
        <w:t>nvolvimento da cultura culinária</w:t>
      </w:r>
      <w:r>
        <w:t>, motivando os usuários a trabalharem juntos para obter</w:t>
      </w:r>
      <w:r w:rsidR="00750814">
        <w:t>em</w:t>
      </w:r>
      <w:r>
        <w:t xml:space="preserve"> resultados positivos em relação a uma vida mais saudável </w:t>
      </w:r>
      <w:r w:rsidR="00C6219F">
        <w:t xml:space="preserve">e </w:t>
      </w:r>
      <w:r>
        <w:t>sem muito esforço.</w:t>
      </w:r>
      <w:r w:rsidR="00656B82">
        <w:t xml:space="preserve"> </w:t>
      </w:r>
    </w:p>
    <w:p w:rsidR="00143DFC" w:rsidRDefault="00143DFC" w:rsidP="005109B6">
      <w:pPr>
        <w:pStyle w:val="Texto"/>
      </w:pPr>
    </w:p>
    <w:p w:rsidR="001855A0" w:rsidRPr="00BC1C85" w:rsidRDefault="005F25E8" w:rsidP="00BC1C85">
      <w:pPr>
        <w:pStyle w:val="Ttulo2"/>
      </w:pPr>
      <w:bookmarkStart w:id="73" w:name="_Toc459206321"/>
      <w:bookmarkStart w:id="74" w:name="_Toc459206350"/>
      <w:bookmarkStart w:id="75" w:name="_Toc510121866"/>
      <w:bookmarkStart w:id="76" w:name="_Toc510714397"/>
      <w:bookmarkStart w:id="77" w:name="_Toc21877124"/>
      <w:r>
        <w:t>JUSTIFICATIVA</w:t>
      </w:r>
      <w:bookmarkEnd w:id="73"/>
      <w:bookmarkEnd w:id="74"/>
      <w:bookmarkEnd w:id="75"/>
      <w:bookmarkEnd w:id="76"/>
      <w:bookmarkEnd w:id="77"/>
    </w:p>
    <w:p w:rsidR="00143DFC" w:rsidRDefault="00143DFC" w:rsidP="00964CAC">
      <w:pPr>
        <w:pStyle w:val="Texto"/>
        <w:rPr>
          <w:rFonts w:cs="Arial"/>
        </w:rPr>
      </w:pPr>
    </w:p>
    <w:p w:rsidR="005D579E" w:rsidRDefault="005D579E" w:rsidP="005D579E">
      <w:pPr>
        <w:ind w:firstLine="851"/>
        <w:jc w:val="both"/>
        <w:rPr>
          <w:rFonts w:cs="Arial"/>
          <w:szCs w:val="24"/>
        </w:rPr>
      </w:pPr>
      <w:r w:rsidRPr="00540F3F">
        <w:rPr>
          <w:rFonts w:cs="Arial"/>
          <w:szCs w:val="24"/>
        </w:rPr>
        <w:t>Acordar cedo, trabalhar, estudar, são atividades comuns para grande parte dos br</w:t>
      </w:r>
      <w:r>
        <w:rPr>
          <w:rFonts w:cs="Arial"/>
          <w:szCs w:val="24"/>
        </w:rPr>
        <w:t>asileiros, que ocasionam cansaço f</w:t>
      </w:r>
      <w:r w:rsidR="00712C02">
        <w:rPr>
          <w:rFonts w:cs="Arial"/>
          <w:szCs w:val="24"/>
        </w:rPr>
        <w:t>ísico e mental diminuindo o estí</w:t>
      </w:r>
      <w:r>
        <w:rPr>
          <w:rFonts w:cs="Arial"/>
          <w:szCs w:val="24"/>
        </w:rPr>
        <w:t>mulo para as atividades casuais rotineiras, sendo uma dela a cozinhar. Com base nessas características o</w:t>
      </w:r>
      <w:r w:rsidRPr="00540F3F">
        <w:rPr>
          <w:rFonts w:cs="Arial"/>
          <w:szCs w:val="24"/>
        </w:rPr>
        <w:t xml:space="preserve">s menos familiarizados com a cozinha </w:t>
      </w:r>
      <w:r>
        <w:rPr>
          <w:rFonts w:cs="Arial"/>
          <w:szCs w:val="24"/>
        </w:rPr>
        <w:t>acabam optando por facilitadores para a resolução destes p</w:t>
      </w:r>
      <w:r w:rsidR="000712F2">
        <w:rPr>
          <w:rFonts w:cs="Arial"/>
          <w:szCs w:val="24"/>
        </w:rPr>
        <w:t xml:space="preserve">roblemas, sendo um deles o </w:t>
      </w:r>
      <w:proofErr w:type="spellStart"/>
      <w:r w:rsidR="000712F2">
        <w:rPr>
          <w:rFonts w:cs="Arial"/>
          <w:szCs w:val="24"/>
        </w:rPr>
        <w:t>Fast-</w:t>
      </w:r>
      <w:r>
        <w:rPr>
          <w:rFonts w:cs="Arial"/>
          <w:szCs w:val="24"/>
        </w:rPr>
        <w:t>Food</w:t>
      </w:r>
      <w:proofErr w:type="spellEnd"/>
      <w:r>
        <w:rPr>
          <w:rFonts w:cs="Arial"/>
          <w:szCs w:val="24"/>
        </w:rPr>
        <w:t>.</w:t>
      </w:r>
    </w:p>
    <w:p w:rsidR="00905307" w:rsidRDefault="005D579E" w:rsidP="005D579E">
      <w:pPr>
        <w:ind w:firstLine="851"/>
        <w:jc w:val="both"/>
        <w:rPr>
          <w:rFonts w:cs="Arial"/>
          <w:szCs w:val="24"/>
        </w:rPr>
      </w:pPr>
      <w:r>
        <w:rPr>
          <w:rFonts w:cs="Arial"/>
          <w:szCs w:val="24"/>
        </w:rPr>
        <w:t xml:space="preserve">Muitas vezes estes indivíduos </w:t>
      </w:r>
      <w:r w:rsidR="00905307">
        <w:rPr>
          <w:rFonts w:cs="Arial"/>
          <w:szCs w:val="24"/>
        </w:rPr>
        <w:t>ao passarem um longo período na rotina d</w:t>
      </w:r>
      <w:r w:rsidR="000712F2">
        <w:rPr>
          <w:rFonts w:cs="Arial"/>
          <w:szCs w:val="24"/>
        </w:rPr>
        <w:t xml:space="preserve">e atividades como o </w:t>
      </w:r>
      <w:proofErr w:type="spellStart"/>
      <w:r w:rsidR="000712F2">
        <w:rPr>
          <w:rFonts w:cs="Arial"/>
          <w:szCs w:val="24"/>
        </w:rPr>
        <w:t>Fast-</w:t>
      </w:r>
      <w:r w:rsidR="00905307">
        <w:rPr>
          <w:rFonts w:cs="Arial"/>
          <w:szCs w:val="24"/>
        </w:rPr>
        <w:t>Food</w:t>
      </w:r>
      <w:proofErr w:type="spellEnd"/>
      <w:r w:rsidR="00905307">
        <w:rPr>
          <w:rFonts w:cs="Arial"/>
          <w:szCs w:val="24"/>
        </w:rPr>
        <w:t xml:space="preserve"> não percebem que os alimentos e ingredientes disponíveis em suas residências passaram da validade, sendo assim</w:t>
      </w:r>
      <w:r w:rsidR="00DD4716">
        <w:rPr>
          <w:rFonts w:cs="Arial"/>
          <w:szCs w:val="24"/>
        </w:rPr>
        <w:t>,</w:t>
      </w:r>
      <w:r w:rsidR="00905307">
        <w:rPr>
          <w:rFonts w:cs="Arial"/>
          <w:szCs w:val="24"/>
        </w:rPr>
        <w:t xml:space="preserve"> são descartados </w:t>
      </w:r>
      <w:r w:rsidR="00DD4716">
        <w:rPr>
          <w:rFonts w:cs="Arial"/>
          <w:szCs w:val="24"/>
        </w:rPr>
        <w:t>sem ao</w:t>
      </w:r>
      <w:r w:rsidR="00905307">
        <w:rPr>
          <w:rFonts w:cs="Arial"/>
          <w:szCs w:val="24"/>
        </w:rPr>
        <w:t xml:space="preserve"> menos serem preparados.</w:t>
      </w:r>
    </w:p>
    <w:p w:rsidR="00433E68" w:rsidRDefault="006B6BC3" w:rsidP="005D579E">
      <w:pPr>
        <w:ind w:firstLine="851"/>
        <w:jc w:val="both"/>
        <w:rPr>
          <w:rFonts w:cs="Arial"/>
          <w:szCs w:val="24"/>
        </w:rPr>
      </w:pPr>
      <w:proofErr w:type="spellStart"/>
      <w:r>
        <w:rPr>
          <w:rFonts w:cs="Arial"/>
          <w:szCs w:val="24"/>
        </w:rPr>
        <w:t>Porpino</w:t>
      </w:r>
      <w:proofErr w:type="spellEnd"/>
      <w:r w:rsidR="00433E68">
        <w:rPr>
          <w:rFonts w:cs="Arial"/>
          <w:szCs w:val="24"/>
        </w:rPr>
        <w:t xml:space="preserve"> (2018, 84) enfatiza que:</w:t>
      </w:r>
    </w:p>
    <w:p w:rsidR="00433E68" w:rsidRPr="00433E68" w:rsidRDefault="00433E68" w:rsidP="00433E68">
      <w:pPr>
        <w:pStyle w:val="Citaolonga"/>
        <w:rPr>
          <w:rFonts w:cs="Arial"/>
          <w:szCs w:val="24"/>
          <w:u w:val="single"/>
        </w:rPr>
      </w:pPr>
      <w:r>
        <w:t>O desperdício de alimentos no final da cadeia agroalimentar representa perdas de todos os recursos e insumos necessários para a produção na fazenda, escoamento da safra, processamento, distribuição e estocagem</w:t>
      </w:r>
      <w:r w:rsidR="006B6BC3">
        <w:t xml:space="preserve"> dos produtos alimentícios [...]</w:t>
      </w:r>
      <w:r>
        <w:t xml:space="preserve"> No contexto brasileiro, enfatiza-se que a mitigação do desperdício de alimentos deve ser uma prioridade nacional dadas as características do Brasil, um País exportador de alimentos para o mundo, mas ainda com problemas de insegurança alimentar, baixo consumo per capita de frutas e hortaliças e com crescente sobrepeso entre a população de baixa renda.</w:t>
      </w:r>
    </w:p>
    <w:p w:rsidR="00143DFC" w:rsidRDefault="005D579E" w:rsidP="005D579E">
      <w:pPr>
        <w:ind w:firstLine="851"/>
        <w:jc w:val="both"/>
        <w:rPr>
          <w:rFonts w:cs="Arial"/>
          <w:szCs w:val="24"/>
        </w:rPr>
      </w:pPr>
      <w:r w:rsidRPr="00540F3F">
        <w:rPr>
          <w:rFonts w:cs="Arial"/>
          <w:szCs w:val="24"/>
        </w:rPr>
        <w:t>A ideia de um aplicativo que além de compartilhar receitas rápidas</w:t>
      </w:r>
      <w:r w:rsidR="00433E68">
        <w:rPr>
          <w:rFonts w:cs="Arial"/>
          <w:szCs w:val="24"/>
        </w:rPr>
        <w:t>,</w:t>
      </w:r>
      <w:r w:rsidRPr="00540F3F">
        <w:rPr>
          <w:rFonts w:cs="Arial"/>
          <w:szCs w:val="24"/>
        </w:rPr>
        <w:t xml:space="preserve"> ajuda os usuários a evitar o desperdício de alimentos, combinando os </w:t>
      </w:r>
      <w:r>
        <w:rPr>
          <w:rFonts w:cs="Arial"/>
          <w:szCs w:val="24"/>
        </w:rPr>
        <w:t>ingredientes</w:t>
      </w:r>
      <w:r w:rsidRPr="00540F3F">
        <w:rPr>
          <w:rFonts w:cs="Arial"/>
          <w:szCs w:val="24"/>
        </w:rPr>
        <w:t xml:space="preserve"> que o </w:t>
      </w:r>
      <w:r w:rsidR="00DD4716">
        <w:rPr>
          <w:rFonts w:cs="Arial"/>
          <w:szCs w:val="24"/>
        </w:rPr>
        <w:t>indivíduo</w:t>
      </w:r>
      <w:r w:rsidRPr="00540F3F">
        <w:rPr>
          <w:rFonts w:cs="Arial"/>
          <w:szCs w:val="24"/>
        </w:rPr>
        <w:t xml:space="preserve"> </w:t>
      </w:r>
      <w:r w:rsidR="00DD4716">
        <w:rPr>
          <w:rFonts w:cs="Arial"/>
          <w:szCs w:val="24"/>
        </w:rPr>
        <w:t>possui em sua residência</w:t>
      </w:r>
      <w:r w:rsidRPr="00540F3F">
        <w:rPr>
          <w:rFonts w:cs="Arial"/>
          <w:szCs w:val="24"/>
        </w:rPr>
        <w:t xml:space="preserve"> com as receitas</w:t>
      </w:r>
      <w:r>
        <w:rPr>
          <w:rFonts w:cs="Arial"/>
          <w:szCs w:val="24"/>
        </w:rPr>
        <w:t xml:space="preserve"> postadas,</w:t>
      </w:r>
      <w:r w:rsidRPr="00540F3F">
        <w:rPr>
          <w:rFonts w:cs="Arial"/>
          <w:szCs w:val="24"/>
        </w:rPr>
        <w:t xml:space="preserve"> pode ser </w:t>
      </w:r>
      <w:r w:rsidR="00DD4716">
        <w:rPr>
          <w:rFonts w:cs="Arial"/>
          <w:szCs w:val="24"/>
        </w:rPr>
        <w:t>a ajuda</w:t>
      </w:r>
      <w:r w:rsidRPr="00540F3F">
        <w:rPr>
          <w:rFonts w:cs="Arial"/>
          <w:szCs w:val="24"/>
        </w:rPr>
        <w:t xml:space="preserve"> que faltava para motivá-los nas atividades culinárias.</w:t>
      </w:r>
    </w:p>
    <w:p w:rsidR="005D579E" w:rsidRPr="005D579E" w:rsidRDefault="005D579E" w:rsidP="005D579E">
      <w:pPr>
        <w:ind w:firstLine="851"/>
        <w:jc w:val="both"/>
        <w:rPr>
          <w:rFonts w:cs="Arial"/>
          <w:szCs w:val="24"/>
        </w:rPr>
      </w:pPr>
    </w:p>
    <w:p w:rsidR="00483FF9" w:rsidRDefault="002775B7" w:rsidP="00F87084">
      <w:pPr>
        <w:pStyle w:val="Ttulo2"/>
      </w:pPr>
      <w:bookmarkStart w:id="78" w:name="_Toc257728959"/>
      <w:bookmarkStart w:id="79" w:name="_Toc257729060"/>
      <w:bookmarkStart w:id="80" w:name="_Toc257729282"/>
      <w:bookmarkStart w:id="81" w:name="_Toc257729448"/>
      <w:bookmarkStart w:id="82" w:name="_Toc257729485"/>
      <w:bookmarkStart w:id="83" w:name="_Toc257729502"/>
      <w:bookmarkStart w:id="84" w:name="_Toc257814809"/>
      <w:bookmarkStart w:id="85" w:name="_Toc266865625"/>
      <w:bookmarkStart w:id="86" w:name="_Toc459206322"/>
      <w:bookmarkStart w:id="87" w:name="_Toc459206351"/>
      <w:bookmarkStart w:id="88" w:name="_Toc510121867"/>
      <w:bookmarkStart w:id="89" w:name="_Toc510714398"/>
      <w:bookmarkStart w:id="90" w:name="_Toc21877125"/>
      <w:r>
        <w:rPr>
          <w:caps w:val="0"/>
        </w:rPr>
        <w:t>OBJETIVOS</w:t>
      </w:r>
      <w:bookmarkEnd w:id="78"/>
      <w:bookmarkEnd w:id="79"/>
      <w:bookmarkEnd w:id="80"/>
      <w:bookmarkEnd w:id="81"/>
      <w:bookmarkEnd w:id="82"/>
      <w:bookmarkEnd w:id="83"/>
      <w:bookmarkEnd w:id="84"/>
      <w:bookmarkEnd w:id="85"/>
      <w:bookmarkEnd w:id="86"/>
      <w:bookmarkEnd w:id="87"/>
      <w:bookmarkEnd w:id="88"/>
      <w:bookmarkEnd w:id="89"/>
      <w:bookmarkEnd w:id="90"/>
    </w:p>
    <w:p w:rsidR="00143DFC" w:rsidRDefault="00143DFC" w:rsidP="00964CAC">
      <w:pPr>
        <w:pStyle w:val="Texto"/>
        <w:rPr>
          <w:rFonts w:cs="Arial"/>
        </w:rPr>
      </w:pPr>
    </w:p>
    <w:p w:rsidR="00455524" w:rsidRPr="00B74FAD" w:rsidRDefault="00906A14" w:rsidP="00BC1C85">
      <w:pPr>
        <w:pStyle w:val="Ttulo3"/>
      </w:pPr>
      <w:bookmarkStart w:id="91" w:name="_Toc257728960"/>
      <w:bookmarkStart w:id="92" w:name="_Toc257729061"/>
      <w:bookmarkStart w:id="93" w:name="_Toc257729283"/>
      <w:bookmarkStart w:id="94" w:name="_Toc257729449"/>
      <w:bookmarkStart w:id="95" w:name="_Toc257729486"/>
      <w:bookmarkStart w:id="96" w:name="_Toc257729503"/>
      <w:bookmarkStart w:id="97" w:name="_Toc266865626"/>
      <w:bookmarkStart w:id="98" w:name="_Toc257814810"/>
      <w:bookmarkStart w:id="99" w:name="_Toc459206323"/>
      <w:bookmarkStart w:id="100" w:name="_Toc459206352"/>
      <w:bookmarkStart w:id="101" w:name="_Toc510121868"/>
      <w:bookmarkStart w:id="102" w:name="_Toc510714399"/>
      <w:bookmarkStart w:id="103" w:name="_Toc21877126"/>
      <w:r w:rsidRPr="00B74FAD">
        <w:t xml:space="preserve">Objetivo </w:t>
      </w:r>
      <w:r w:rsidR="007A2D1E" w:rsidRPr="00B74FAD">
        <w:t>geral</w:t>
      </w:r>
      <w:bookmarkEnd w:id="91"/>
      <w:bookmarkEnd w:id="92"/>
      <w:bookmarkEnd w:id="93"/>
      <w:bookmarkEnd w:id="94"/>
      <w:bookmarkEnd w:id="95"/>
      <w:bookmarkEnd w:id="96"/>
      <w:bookmarkEnd w:id="97"/>
      <w:bookmarkEnd w:id="98"/>
      <w:bookmarkEnd w:id="99"/>
      <w:bookmarkEnd w:id="100"/>
      <w:bookmarkEnd w:id="101"/>
      <w:bookmarkEnd w:id="102"/>
      <w:bookmarkEnd w:id="103"/>
    </w:p>
    <w:p w:rsidR="00143DFC" w:rsidRDefault="00143DFC" w:rsidP="00964CAC">
      <w:pPr>
        <w:pStyle w:val="Texto"/>
        <w:rPr>
          <w:rFonts w:cs="Arial"/>
        </w:rPr>
      </w:pPr>
      <w:bookmarkStart w:id="104" w:name="_Toc257728961"/>
      <w:bookmarkStart w:id="105" w:name="_Toc257729062"/>
      <w:bookmarkStart w:id="106" w:name="_Toc257729284"/>
      <w:bookmarkStart w:id="107" w:name="_Toc257729450"/>
      <w:bookmarkStart w:id="108" w:name="_Toc257729487"/>
      <w:bookmarkStart w:id="109" w:name="_Toc257729504"/>
      <w:bookmarkStart w:id="110" w:name="_Toc266865627"/>
      <w:bookmarkStart w:id="111" w:name="_Toc257814811"/>
    </w:p>
    <w:p w:rsidR="002A5095" w:rsidRDefault="002A5095" w:rsidP="00EA27A4">
      <w:pPr>
        <w:pStyle w:val="Texto"/>
        <w:rPr>
          <w:rFonts w:cs="Arial"/>
        </w:rPr>
      </w:pPr>
      <w:r>
        <w:rPr>
          <w:rFonts w:cs="Arial"/>
        </w:rPr>
        <w:t>O foco deste estudo é o desenvolvimento de um aplicativo que proporcione o compartilhamento de receitas</w:t>
      </w:r>
      <w:r w:rsidR="00EA27A4">
        <w:rPr>
          <w:rFonts w:cs="Arial"/>
        </w:rPr>
        <w:t xml:space="preserve"> rápidas</w:t>
      </w:r>
      <w:r w:rsidR="00712C02">
        <w:rPr>
          <w:rFonts w:cs="Arial"/>
        </w:rPr>
        <w:t xml:space="preserve"> en</w:t>
      </w:r>
      <w:r>
        <w:rPr>
          <w:rFonts w:cs="Arial"/>
        </w:rPr>
        <w:t>tre os usuários</w:t>
      </w:r>
      <w:r w:rsidR="00712C02">
        <w:rPr>
          <w:rFonts w:cs="Arial"/>
        </w:rPr>
        <w:t>, as quais poderão ser</w:t>
      </w:r>
      <w:r w:rsidR="00EA27A4">
        <w:rPr>
          <w:rFonts w:cs="Arial"/>
        </w:rPr>
        <w:t xml:space="preserve"> preparadas em no máximo 30 (trinta) minutos, </w:t>
      </w:r>
      <w:r>
        <w:rPr>
          <w:rFonts w:cs="Arial"/>
        </w:rPr>
        <w:t>utiliz</w:t>
      </w:r>
      <w:r w:rsidR="00EA27A4">
        <w:rPr>
          <w:rFonts w:cs="Arial"/>
        </w:rPr>
        <w:t>ando um cadastro de alimentos</w:t>
      </w:r>
      <w:r>
        <w:rPr>
          <w:rFonts w:cs="Arial"/>
        </w:rPr>
        <w:t xml:space="preserve"> que os in</w:t>
      </w:r>
      <w:r w:rsidR="00712C02">
        <w:rPr>
          <w:rFonts w:cs="Arial"/>
        </w:rPr>
        <w:t>divíduos possuem a sua disposição</w:t>
      </w:r>
      <w:r>
        <w:rPr>
          <w:rFonts w:cs="Arial"/>
        </w:rPr>
        <w:t xml:space="preserve"> para balancear o resultado da busca de receitas, evidenciando as quais podem ser preparadas com os ingredientes disponíveis. O aplicativo </w:t>
      </w:r>
      <w:r w:rsidR="00EA27A4">
        <w:rPr>
          <w:rFonts w:cs="Arial"/>
        </w:rPr>
        <w:t xml:space="preserve">também </w:t>
      </w:r>
      <w:r>
        <w:rPr>
          <w:rFonts w:cs="Arial"/>
        </w:rPr>
        <w:t>possibilita</w:t>
      </w:r>
      <w:r w:rsidR="00712C02">
        <w:rPr>
          <w:rFonts w:cs="Arial"/>
        </w:rPr>
        <w:t>rá</w:t>
      </w:r>
      <w:r>
        <w:rPr>
          <w:rFonts w:cs="Arial"/>
        </w:rPr>
        <w:t xml:space="preserve"> o desenvolvimento das habilidades culinárias do indivíduo de forma a utilizar mecanismos motivacionais para auxiliar no engajamento do usuário.</w:t>
      </w:r>
    </w:p>
    <w:p w:rsidR="00143DFC" w:rsidRDefault="00143DFC" w:rsidP="00964CAC">
      <w:pPr>
        <w:pStyle w:val="Texto"/>
      </w:pPr>
    </w:p>
    <w:p w:rsidR="001855A0" w:rsidRDefault="00BC1C85" w:rsidP="00BC1C85">
      <w:pPr>
        <w:pStyle w:val="Ttulo3"/>
        <w:rPr>
          <w:lang w:val="pt-BR"/>
        </w:rPr>
      </w:pPr>
      <w:bookmarkStart w:id="112" w:name="_Toc459206324"/>
      <w:bookmarkStart w:id="113" w:name="_Toc459206353"/>
      <w:bookmarkStart w:id="114" w:name="_Toc510121869"/>
      <w:bookmarkStart w:id="115" w:name="_Toc510714400"/>
      <w:bookmarkStart w:id="116" w:name="_Toc21877127"/>
      <w:r>
        <w:t xml:space="preserve">Objetivos </w:t>
      </w:r>
      <w:bookmarkEnd w:id="104"/>
      <w:bookmarkEnd w:id="105"/>
      <w:bookmarkEnd w:id="106"/>
      <w:bookmarkEnd w:id="107"/>
      <w:bookmarkEnd w:id="108"/>
      <w:bookmarkEnd w:id="109"/>
      <w:bookmarkEnd w:id="110"/>
      <w:bookmarkEnd w:id="111"/>
      <w:bookmarkEnd w:id="112"/>
      <w:bookmarkEnd w:id="113"/>
      <w:r w:rsidR="00343D3A" w:rsidRPr="005C2F13">
        <w:t>específicos</w:t>
      </w:r>
      <w:bookmarkEnd w:id="114"/>
      <w:bookmarkEnd w:id="115"/>
      <w:bookmarkEnd w:id="116"/>
    </w:p>
    <w:p w:rsidR="00143DFC" w:rsidRDefault="00143DFC" w:rsidP="00143DFC">
      <w:pPr>
        <w:pStyle w:val="Texto"/>
      </w:pPr>
    </w:p>
    <w:p w:rsidR="00545EB5" w:rsidRDefault="00545EB5" w:rsidP="00343D3A">
      <w:pPr>
        <w:pStyle w:val="Texto"/>
        <w:rPr>
          <w:rFonts w:cs="Arial"/>
        </w:rPr>
      </w:pPr>
      <w:r>
        <w:rPr>
          <w:rFonts w:cs="Arial"/>
        </w:rPr>
        <w:t>Os objetivos específicos desse estudo são:</w:t>
      </w:r>
    </w:p>
    <w:p w:rsidR="00545EB5" w:rsidRPr="00545EB5" w:rsidRDefault="00545EB5" w:rsidP="00EE494B">
      <w:pPr>
        <w:pStyle w:val="Texto"/>
        <w:numPr>
          <w:ilvl w:val="0"/>
          <w:numId w:val="6"/>
        </w:numPr>
      </w:pPr>
      <w:r>
        <w:rPr>
          <w:rFonts w:cs="Arial"/>
        </w:rPr>
        <w:t>Desenvolver um webservice para realizar a comunicação do aplicativo com o banco de dados.</w:t>
      </w:r>
    </w:p>
    <w:p w:rsidR="00AD0AE2" w:rsidRPr="00AD0AE2" w:rsidRDefault="00545EB5" w:rsidP="00EE494B">
      <w:pPr>
        <w:pStyle w:val="Texto"/>
        <w:numPr>
          <w:ilvl w:val="0"/>
          <w:numId w:val="6"/>
        </w:numPr>
      </w:pPr>
      <w:r>
        <w:rPr>
          <w:rFonts w:cs="Arial"/>
        </w:rPr>
        <w:t>Con</w:t>
      </w:r>
      <w:r w:rsidR="00AD0AE2">
        <w:rPr>
          <w:rFonts w:cs="Arial"/>
        </w:rPr>
        <w:t xml:space="preserve">struir um aplicativo em </w:t>
      </w:r>
      <w:proofErr w:type="spellStart"/>
      <w:r w:rsidR="00AD0AE2">
        <w:rPr>
          <w:rFonts w:cs="Arial"/>
        </w:rPr>
        <w:t>Android</w:t>
      </w:r>
      <w:proofErr w:type="spellEnd"/>
      <w:r w:rsidR="00AD0AE2">
        <w:rPr>
          <w:rFonts w:cs="Arial"/>
        </w:rPr>
        <w:t xml:space="preserve"> para que os usuários possam cadastrar receitas e ingredientes.</w:t>
      </w:r>
    </w:p>
    <w:p w:rsidR="00AD0AE2" w:rsidRPr="00AD0AE2" w:rsidRDefault="00AD0AE2" w:rsidP="00EE494B">
      <w:pPr>
        <w:pStyle w:val="Texto"/>
        <w:numPr>
          <w:ilvl w:val="0"/>
          <w:numId w:val="6"/>
        </w:numPr>
      </w:pPr>
      <w:r>
        <w:rPr>
          <w:rFonts w:cs="Arial"/>
        </w:rPr>
        <w:t>Elaborar no aplicativo um</w:t>
      </w:r>
      <w:r w:rsidR="00391069">
        <w:rPr>
          <w:rFonts w:cs="Arial"/>
        </w:rPr>
        <w:t>a</w:t>
      </w:r>
      <w:r>
        <w:rPr>
          <w:rFonts w:cs="Arial"/>
        </w:rPr>
        <w:t xml:space="preserve"> ordenação </w:t>
      </w:r>
      <w:r w:rsidR="00391069">
        <w:rPr>
          <w:rFonts w:cs="Arial"/>
        </w:rPr>
        <w:t>das receitas cadastradas para que</w:t>
      </w:r>
      <w:r>
        <w:rPr>
          <w:rFonts w:cs="Arial"/>
        </w:rPr>
        <w:t xml:space="preserve"> possam ser combinadas aos ingredientes.</w:t>
      </w:r>
    </w:p>
    <w:p w:rsidR="00343D3A" w:rsidRPr="00143DFC" w:rsidRDefault="00AD0AE2" w:rsidP="00EE494B">
      <w:pPr>
        <w:pStyle w:val="Texto"/>
        <w:numPr>
          <w:ilvl w:val="0"/>
          <w:numId w:val="6"/>
        </w:numPr>
      </w:pPr>
      <w:proofErr w:type="spellStart"/>
      <w:r>
        <w:rPr>
          <w:rFonts w:cs="Arial"/>
        </w:rPr>
        <w:t>Fornecer</w:t>
      </w:r>
      <w:proofErr w:type="spellEnd"/>
      <w:r>
        <w:rPr>
          <w:rFonts w:cs="Arial"/>
        </w:rPr>
        <w:t xml:space="preserve"> uma f</w:t>
      </w:r>
      <w:r w:rsidR="008743E0">
        <w:rPr>
          <w:rFonts w:cs="Arial"/>
        </w:rPr>
        <w:t>orma para que</w:t>
      </w:r>
      <w:r>
        <w:rPr>
          <w:rFonts w:cs="Arial"/>
        </w:rPr>
        <w:t xml:space="preserve"> os </w:t>
      </w:r>
      <w:r w:rsidR="008743E0">
        <w:rPr>
          <w:rFonts w:cs="Arial"/>
        </w:rPr>
        <w:t>usuários possam se vincular e</w:t>
      </w:r>
      <w:r>
        <w:rPr>
          <w:rFonts w:cs="Arial"/>
        </w:rPr>
        <w:t xml:space="preserve"> acompanhar o progresso uns dos outros.</w:t>
      </w:r>
      <w:r w:rsidRPr="00143DFC">
        <w:t xml:space="preserve"> </w:t>
      </w:r>
    </w:p>
    <w:p w:rsidR="00737F59" w:rsidRDefault="00737F59" w:rsidP="00391069">
      <w:pPr>
        <w:pStyle w:val="Texto"/>
      </w:pPr>
    </w:p>
    <w:p w:rsidR="008743E0" w:rsidRDefault="008743E0" w:rsidP="008743E0">
      <w:pPr>
        <w:pStyle w:val="Texto"/>
      </w:pPr>
      <w:r>
        <w:t>O pres</w:t>
      </w:r>
      <w:r w:rsidR="004B131C">
        <w:t>ente estudo está dividido em 5</w:t>
      </w:r>
      <w:r>
        <w:t xml:space="preserve"> capítulos. No capítulo dois </w:t>
      </w:r>
      <w:r w:rsidR="00712C02">
        <w:t>apresenta-se a revisão literária</w:t>
      </w:r>
      <w:r>
        <w:t xml:space="preserve"> com os conceitos </w:t>
      </w:r>
      <w:r w:rsidR="00712C02">
        <w:t>bibliográficos que o baseiam</w:t>
      </w:r>
      <w:r>
        <w:t xml:space="preserve"> e também a fundamentação para o desenvolvimento do aplicativo Mais Pratos, exibindo suas diferenças em relação a aplicativos semelhantes.</w:t>
      </w:r>
    </w:p>
    <w:p w:rsidR="008743E0" w:rsidRDefault="008743E0" w:rsidP="008743E0">
      <w:pPr>
        <w:pStyle w:val="Texto"/>
      </w:pPr>
      <w:r>
        <w:t>No capitu</w:t>
      </w:r>
      <w:r w:rsidR="00A97FCE">
        <w:t>lo três são apresentados os mate</w:t>
      </w:r>
      <w:r>
        <w:t>ria</w:t>
      </w:r>
      <w:r w:rsidR="00A97FCE">
        <w:t>i</w:t>
      </w:r>
      <w:r>
        <w:t>s utilizados para a elaboração da pesquisa e a construção do aplicativo, assim como os métodos utilizados para atingir o resultado esperado.</w:t>
      </w:r>
    </w:p>
    <w:p w:rsidR="00D56C48" w:rsidRPr="008743E0" w:rsidRDefault="008743E0" w:rsidP="008743E0">
      <w:pPr>
        <w:pStyle w:val="Texto"/>
        <w:rPr>
          <w:rStyle w:val="Ttulo1Char"/>
          <w:b w:val="0"/>
          <w:bCs w:val="0"/>
          <w:caps w:val="0"/>
          <w:szCs w:val="22"/>
          <w:lang w:val="pt-BR"/>
        </w:rPr>
      </w:pPr>
      <w:r>
        <w:lastRenderedPageBreak/>
        <w:t xml:space="preserve">Toda a apresentação do software com suas </w:t>
      </w:r>
      <w:r w:rsidR="00A97FCE">
        <w:t>funcionalidades é apresentada</w:t>
      </w:r>
      <w:r>
        <w:t xml:space="preserve"> no capítulo quatro, onde pode-se encontrar a demonstração da</w:t>
      </w:r>
      <w:r w:rsidR="00712C02">
        <w:t>s funcionalidades do aplicativo. P</w:t>
      </w:r>
      <w:r>
        <w:t>or fim, o capítulo cinco apresenta as considerações finais.</w:t>
      </w:r>
      <w:bookmarkStart w:id="117" w:name="_Toc510121871"/>
      <w:bookmarkStart w:id="118" w:name="_Toc510714402"/>
      <w:r w:rsidR="00D56C48">
        <w:rPr>
          <w:rStyle w:val="Ttulo1Char"/>
          <w:b w:val="0"/>
          <w:bCs w:val="0"/>
          <w:caps w:val="0"/>
        </w:rPr>
        <w:br w:type="page"/>
      </w:r>
    </w:p>
    <w:p w:rsidR="00861004" w:rsidRPr="009317F5" w:rsidRDefault="00C525FE" w:rsidP="009317F5">
      <w:pPr>
        <w:pStyle w:val="Ttulo1"/>
      </w:pPr>
      <w:bookmarkStart w:id="119" w:name="_Toc21877128"/>
      <w:bookmarkEnd w:id="117"/>
      <w:bookmarkEnd w:id="118"/>
      <w:r>
        <w:rPr>
          <w:rStyle w:val="Ttulo1Char"/>
          <w:b/>
          <w:bCs/>
          <w:caps/>
        </w:rPr>
        <w:lastRenderedPageBreak/>
        <w:t>FUNDAMENTAÇ</w:t>
      </w:r>
      <w:r>
        <w:rPr>
          <w:rStyle w:val="Ttulo1Char"/>
          <w:b/>
          <w:bCs/>
          <w:caps/>
          <w:lang w:val="pt-BR"/>
        </w:rPr>
        <w:t>ÃO TEÓRICA</w:t>
      </w:r>
      <w:bookmarkEnd w:id="119"/>
    </w:p>
    <w:p w:rsidR="00143DFC" w:rsidRDefault="00143DFC" w:rsidP="007A2D1E">
      <w:pPr>
        <w:pStyle w:val="Texto"/>
        <w:rPr>
          <w:rFonts w:cs="Arial"/>
        </w:rPr>
      </w:pPr>
    </w:p>
    <w:p w:rsidR="00143DFC" w:rsidRDefault="008E13AC" w:rsidP="002D27CD">
      <w:pPr>
        <w:pStyle w:val="Texto"/>
        <w:rPr>
          <w:rFonts w:cs="Arial"/>
        </w:rPr>
      </w:pPr>
      <w:r>
        <w:rPr>
          <w:rFonts w:cs="Arial"/>
        </w:rPr>
        <w:t xml:space="preserve">A população mundial cresce a cada ano e </w:t>
      </w:r>
      <w:r w:rsidR="002D27CD">
        <w:rPr>
          <w:rFonts w:cs="Arial"/>
        </w:rPr>
        <w:t>para suprir as necessidades alimentares de toda a população além de uma produção maior de alimentos, que ocasiona um aumento da degradação dos territórios de mata virgem do planeta, também é necessária a reeducação dos indivíduos. Mas para haver a reeducação é necessário ter motivação.</w:t>
      </w:r>
    </w:p>
    <w:p w:rsidR="002D27CD" w:rsidRDefault="002D27CD" w:rsidP="002D27CD">
      <w:pPr>
        <w:pStyle w:val="Texto"/>
        <w:rPr>
          <w:rFonts w:cs="Arial"/>
        </w:rPr>
      </w:pPr>
      <w:r>
        <w:rPr>
          <w:rFonts w:cs="Arial"/>
        </w:rPr>
        <w:t xml:space="preserve">No decorrer deste capítulo </w:t>
      </w:r>
      <w:r w:rsidR="0052469B">
        <w:rPr>
          <w:rFonts w:cs="Arial"/>
        </w:rPr>
        <w:t>são apresentadas as bases literárias que fundamentam este trabalho, indicando pontos que auxiliam na</w:t>
      </w:r>
      <w:r w:rsidR="00712C02">
        <w:rPr>
          <w:rFonts w:cs="Arial"/>
        </w:rPr>
        <w:t>s</w:t>
      </w:r>
      <w:r w:rsidR="0052469B">
        <w:rPr>
          <w:rFonts w:cs="Arial"/>
        </w:rPr>
        <w:t xml:space="preserve"> mudança</w:t>
      </w:r>
      <w:r w:rsidR="00712C02">
        <w:rPr>
          <w:rFonts w:cs="Arial"/>
        </w:rPr>
        <w:t>s</w:t>
      </w:r>
      <w:r w:rsidR="0052469B">
        <w:rPr>
          <w:rFonts w:cs="Arial"/>
        </w:rPr>
        <w:t xml:space="preserve"> de hábitos dos indivíduos tornando viável a construção do aplicativo Mais Pratos para motivar o manuseio correto dos alimentos pelos indivíduos</w:t>
      </w:r>
      <w:r w:rsidR="00712C02">
        <w:rPr>
          <w:rFonts w:cs="Arial"/>
        </w:rPr>
        <w:t>.</w:t>
      </w:r>
    </w:p>
    <w:p w:rsidR="00E575D3" w:rsidRPr="002D27CD" w:rsidRDefault="00E575D3" w:rsidP="002D27CD">
      <w:pPr>
        <w:pStyle w:val="Texto"/>
        <w:rPr>
          <w:rFonts w:cs="Arial"/>
        </w:rPr>
      </w:pPr>
    </w:p>
    <w:p w:rsidR="00021AA1" w:rsidRDefault="00D56C48" w:rsidP="00D56C48">
      <w:pPr>
        <w:pStyle w:val="Ttulo2"/>
      </w:pPr>
      <w:bookmarkStart w:id="120" w:name="_Toc21877129"/>
      <w:r w:rsidRPr="00540F3F">
        <w:t>DESPERDÍCIO DE ALIMENTOS PELO CONSUMIDOR</w:t>
      </w:r>
      <w:bookmarkEnd w:id="120"/>
    </w:p>
    <w:p w:rsidR="00143DFC" w:rsidRPr="00143DFC" w:rsidRDefault="00143DFC" w:rsidP="00143DFC">
      <w:pPr>
        <w:pStyle w:val="Texto"/>
      </w:pPr>
    </w:p>
    <w:p w:rsidR="006B6BC3" w:rsidRDefault="006B6BC3" w:rsidP="006B6BC3">
      <w:pPr>
        <w:ind w:firstLine="851"/>
        <w:jc w:val="both"/>
        <w:rPr>
          <w:rFonts w:cs="Arial"/>
          <w:szCs w:val="24"/>
        </w:rPr>
      </w:pPr>
      <w:r w:rsidRPr="006E5D96">
        <w:rPr>
          <w:rFonts w:cs="Arial"/>
          <w:szCs w:val="24"/>
        </w:rPr>
        <w:t>Uma das maiores crises da humanidade está acontecendo neste momento, na qual alimentos são desperdiçados enquanto uma infinidade de pessoas passa fome.</w:t>
      </w:r>
      <w:r>
        <w:rPr>
          <w:rFonts w:cs="Arial"/>
          <w:szCs w:val="24"/>
        </w:rPr>
        <w:t xml:space="preserve"> E se não bastasse, a produção de alimentos está tomando dimensões catastróficas para poder suprir a demanda criada pela população. Segundo </w:t>
      </w:r>
      <w:proofErr w:type="spellStart"/>
      <w:r>
        <w:rPr>
          <w:rFonts w:cs="Arial"/>
          <w:szCs w:val="24"/>
        </w:rPr>
        <w:t>Belik</w:t>
      </w:r>
      <w:proofErr w:type="spellEnd"/>
      <w:r>
        <w:rPr>
          <w:rFonts w:cs="Arial"/>
          <w:szCs w:val="24"/>
        </w:rPr>
        <w:t>, Cunha e Costa (2012, p. 109):</w:t>
      </w:r>
    </w:p>
    <w:p w:rsidR="00143DFC" w:rsidRDefault="006B6BC3" w:rsidP="006B6BC3">
      <w:pPr>
        <w:pStyle w:val="Citaolonga"/>
      </w:pPr>
      <w:r w:rsidRPr="006B6BC3">
        <w:t xml:space="preserve">Com a eclosão da crise alimentar mundial de 2007, expressa pela elevação dos preços das </w:t>
      </w:r>
      <w:r w:rsidRPr="006B6BC3">
        <w:rPr>
          <w:i/>
        </w:rPr>
        <w:t>commodities</w:t>
      </w:r>
      <w:r w:rsidRPr="006B6BC3">
        <w:t xml:space="preserve"> e pelo desabastecimento de gêneros alimentícios essenciais em diversos países, muitos analistas passaram a apontar para a necessidade de promover uma nova revolução verde, exigindo rápido aumento da oferta de produtos agrícolas. Os argumentos estão baseados em relatórios de agências internacionais que chamam atenção para a redução do ritmo de crescimento da oferta de alimentos e para a aceleração da demanda, com a incorporação de massas de novos consumidores ao mercado. Os fatores agravantes desse quadro de desequilíbrio estariam na mudança climática, que provocaria redução das áreas aptas para a produção agropecuária e também na competição pelo uso da biomassa dada a disseminação do uso de biocombustíveis.</w:t>
      </w:r>
    </w:p>
    <w:p w:rsidR="006B6BC3" w:rsidRDefault="006B6BC3" w:rsidP="006B6BC3">
      <w:pPr>
        <w:pStyle w:val="Texto"/>
        <w:rPr>
          <w:rFonts w:cs="Arial"/>
          <w:szCs w:val="24"/>
          <w:shd w:val="clear" w:color="auto" w:fill="FFFFFF"/>
        </w:rPr>
      </w:pPr>
      <w:r>
        <w:rPr>
          <w:rFonts w:cs="Arial"/>
          <w:szCs w:val="24"/>
        </w:rPr>
        <w:t>Este</w:t>
      </w:r>
      <w:r w:rsidRPr="00B04667">
        <w:rPr>
          <w:rFonts w:cs="Arial"/>
          <w:szCs w:val="24"/>
        </w:rPr>
        <w:t xml:space="preserve"> </w:t>
      </w:r>
      <w:r>
        <w:rPr>
          <w:rFonts w:cs="Arial"/>
          <w:szCs w:val="24"/>
        </w:rPr>
        <w:t>estudo</w:t>
      </w:r>
      <w:r w:rsidRPr="00B04667">
        <w:rPr>
          <w:rFonts w:cs="Arial"/>
          <w:szCs w:val="24"/>
        </w:rPr>
        <w:t xml:space="preserve"> se co</w:t>
      </w:r>
      <w:r>
        <w:rPr>
          <w:rFonts w:cs="Arial"/>
          <w:szCs w:val="24"/>
        </w:rPr>
        <w:t>ncentra em uma minúscula, mas não menos importante, parte desse problema</w:t>
      </w:r>
      <w:r w:rsidRPr="00B04667">
        <w:rPr>
          <w:rFonts w:cs="Arial"/>
          <w:szCs w:val="24"/>
        </w:rPr>
        <w:t xml:space="preserve"> que é</w:t>
      </w:r>
      <w:r>
        <w:rPr>
          <w:rFonts w:cs="Arial"/>
          <w:szCs w:val="24"/>
        </w:rPr>
        <w:t xml:space="preserve"> o desperdício de alimento pelo consumidor final levando em consideração apenas os ingredientes que estragam por não serem utilizados. </w:t>
      </w:r>
      <w:r w:rsidRPr="00657195">
        <w:rPr>
          <w:rFonts w:cs="Arial"/>
          <w:szCs w:val="24"/>
        </w:rPr>
        <w:lastRenderedPageBreak/>
        <w:t xml:space="preserve">Segundo </w:t>
      </w:r>
      <w:proofErr w:type="spellStart"/>
      <w:r w:rsidRPr="00657195">
        <w:rPr>
          <w:rFonts w:cs="Arial"/>
          <w:szCs w:val="24"/>
          <w:shd w:val="clear" w:color="auto" w:fill="FFFFFF"/>
        </w:rPr>
        <w:t>Benítez</w:t>
      </w:r>
      <w:proofErr w:type="spellEnd"/>
      <w:r w:rsidR="00C61E73">
        <w:rPr>
          <w:rStyle w:val="Refdenotaderodap"/>
          <w:rFonts w:cs="Arial"/>
          <w:szCs w:val="24"/>
          <w:shd w:val="clear" w:color="auto" w:fill="FFFFFF"/>
        </w:rPr>
        <w:footnoteReference w:id="3"/>
      </w:r>
      <w:r w:rsidRPr="00657195">
        <w:rPr>
          <w:rFonts w:cs="Arial"/>
          <w:szCs w:val="24"/>
          <w:shd w:val="clear" w:color="auto" w:fill="FFFFFF"/>
        </w:rPr>
        <w:t xml:space="preserve"> (</w:t>
      </w:r>
      <w:r w:rsidRPr="00657195">
        <w:rPr>
          <w:rFonts w:cs="Arial"/>
          <w:szCs w:val="24"/>
        </w:rPr>
        <w:t>s/d</w:t>
      </w:r>
      <w:r w:rsidRPr="00657195">
        <w:rPr>
          <w:rFonts w:cs="Arial"/>
          <w:szCs w:val="24"/>
          <w:shd w:val="clear" w:color="auto" w:fill="FFFFFF"/>
        </w:rPr>
        <w:t>) “</w:t>
      </w:r>
      <w:bookmarkStart w:id="121" w:name="_GoBack"/>
      <w:r w:rsidRPr="00657195">
        <w:rPr>
          <w:rFonts w:cs="Arial"/>
          <w:szCs w:val="24"/>
          <w:shd w:val="clear" w:color="auto" w:fill="FFFFFF"/>
        </w:rPr>
        <w:t>28% de todo o alimento produzido na América Latina e no Caribe é descartado pelo consumidor</w:t>
      </w:r>
      <w:bookmarkEnd w:id="121"/>
      <w:r w:rsidRPr="00657195">
        <w:rPr>
          <w:rFonts w:cs="Arial"/>
          <w:szCs w:val="24"/>
          <w:shd w:val="clear" w:color="auto" w:fill="FFFFFF"/>
        </w:rPr>
        <w:t>. Uma parte desse desperdício, dá-se por má administração dos ingredientes devido a cultura de desperdício adquirida pela sociedade”.</w:t>
      </w:r>
      <w:r>
        <w:rPr>
          <w:rFonts w:cs="Arial"/>
          <w:szCs w:val="24"/>
          <w:shd w:val="clear" w:color="auto" w:fill="FFFFFF"/>
        </w:rPr>
        <w:t xml:space="preserve"> De acordo com a pesquisa realizada pela </w:t>
      </w:r>
      <w:r w:rsidRPr="00657195">
        <w:rPr>
          <w:rFonts w:cs="Arial"/>
          <w:szCs w:val="24"/>
          <w:shd w:val="clear" w:color="auto" w:fill="FFFFFF"/>
        </w:rPr>
        <w:t>Empresa Brasileira de Pesquisa Agropecuária (Embrapa) em 2018, [...] 61% das famílias priorizam uma grande compra mensal de alimentos, o que aumenta a propensão de comprar itens desnecessários (</w:t>
      </w:r>
      <w:r w:rsidRPr="006B6BC3">
        <w:t>https://www.embrapa.br/busca-de-noticias/-/noticia/37697781/arroz-e-feijao-estao-entre-os-alimentos-mais-desperdicados-no-brasil?link=agencia</w:t>
      </w:r>
      <w:r w:rsidRPr="00657195">
        <w:rPr>
          <w:rFonts w:cs="Arial"/>
          <w:szCs w:val="24"/>
          <w:shd w:val="clear" w:color="auto" w:fill="FFFFFF"/>
        </w:rPr>
        <w:t>).</w:t>
      </w:r>
      <w:r w:rsidRPr="006B6BC3">
        <w:rPr>
          <w:rFonts w:cs="Arial"/>
          <w:szCs w:val="24"/>
          <w:shd w:val="clear" w:color="auto" w:fill="FFFFFF"/>
        </w:rPr>
        <w:t xml:space="preserve"> </w:t>
      </w:r>
      <w:r>
        <w:rPr>
          <w:rFonts w:cs="Arial"/>
          <w:szCs w:val="24"/>
          <w:shd w:val="clear" w:color="auto" w:fill="FFFFFF"/>
        </w:rPr>
        <w:t>Esses itens ficam ociosos e grande parte acaba sendo descartada sem serem usados.</w:t>
      </w:r>
    </w:p>
    <w:p w:rsidR="006B6BC3" w:rsidRPr="006B6BC3" w:rsidRDefault="006B6BC3" w:rsidP="006B6BC3">
      <w:pPr>
        <w:pStyle w:val="Texto"/>
      </w:pPr>
    </w:p>
    <w:p w:rsidR="00143DFC" w:rsidRDefault="006B6BC3" w:rsidP="006B6BC3">
      <w:pPr>
        <w:pStyle w:val="Ttulo2"/>
      </w:pPr>
      <w:bookmarkStart w:id="122" w:name="_Toc21877130"/>
      <w:r>
        <w:t>HÁ</w:t>
      </w:r>
      <w:r w:rsidRPr="00E96700">
        <w:t>B</w:t>
      </w:r>
      <w:r>
        <w:t>I</w:t>
      </w:r>
      <w:r w:rsidRPr="00E96700">
        <w:t>TOS QUE LEVAM A FALTA DE MOTIVAÇÃO CULINÁRIA</w:t>
      </w:r>
      <w:bookmarkEnd w:id="122"/>
    </w:p>
    <w:p w:rsidR="006B6BC3" w:rsidRPr="006B6BC3" w:rsidRDefault="006B6BC3" w:rsidP="006B6BC3">
      <w:pPr>
        <w:pStyle w:val="Texto"/>
      </w:pPr>
    </w:p>
    <w:p w:rsidR="00435299" w:rsidRDefault="00435299" w:rsidP="00435299">
      <w:pPr>
        <w:ind w:firstLine="851"/>
        <w:jc w:val="both"/>
      </w:pPr>
      <w:bookmarkStart w:id="123" w:name="_Ref292982830"/>
      <w:bookmarkStart w:id="124" w:name="_Toc292982923"/>
      <w:bookmarkStart w:id="125" w:name="_Toc342050853"/>
      <w:r>
        <w:t xml:space="preserve">Cozinhar não é mais uma tarefa essencial, periodicamente pode-se recorrer a alimentos congelados e </w:t>
      </w:r>
      <w:proofErr w:type="spellStart"/>
      <w:r>
        <w:t>Fast</w:t>
      </w:r>
      <w:proofErr w:type="spellEnd"/>
      <w:r>
        <w:t xml:space="preserve"> </w:t>
      </w:r>
      <w:proofErr w:type="spellStart"/>
      <w:r>
        <w:t>Foods</w:t>
      </w:r>
      <w:proofErr w:type="spellEnd"/>
      <w:r>
        <w:t>, os quais muitas vezes são prejudiciais à saúde</w:t>
      </w:r>
      <w:r w:rsidR="00712C02">
        <w:t>.</w:t>
      </w:r>
      <w:r>
        <w:t xml:space="preserve"> </w:t>
      </w:r>
      <w:r w:rsidR="00712C02">
        <w:t>E</w:t>
      </w:r>
      <w:r>
        <w:t>ssa falta de interesse pela culinária se dá por inúmeros fatores. Rita Lobo descreve alguns desses ob</w:t>
      </w:r>
      <w:r w:rsidR="00712C02">
        <w:t>stáculos em sua obra Cozinha a Quatro M</w:t>
      </w:r>
      <w:r>
        <w:t>ãos, onde ela aborda de forma pratica que pessoas vivendo a dois podem ter uma vida saudável, preparando seus próprios alimentos em parceria. Lobo (2018) cita que a falta de preparo e a monopolização da cozinha por apenas um indivíduo causa estresse no mesmo, que desencadeia uma repulsa pela cozinha, levando ao consumo de alimentos menos saudáveis.</w:t>
      </w:r>
    </w:p>
    <w:p w:rsidR="00435299" w:rsidRDefault="00435299" w:rsidP="00435299">
      <w:pPr>
        <w:ind w:firstLine="851"/>
        <w:jc w:val="both"/>
      </w:pPr>
      <w:r>
        <w:t xml:space="preserve">Para entender um pouco melhor esse ponto, imagina-se que duas pessoas iniciam sua vida juntos, ambos sem domínio culinário, e além de enfrentar todos os desafios que a vida a dois trás, ainda tem que desbravar um ambiente até então não muito explorado, a cozinha, mas o que preparar? Como intercalar o tempo na cozinha com as outras atividades propostas pelo dia? </w:t>
      </w:r>
    </w:p>
    <w:p w:rsidR="0009619B" w:rsidRDefault="000A660F" w:rsidP="00435299">
      <w:pPr>
        <w:ind w:firstLine="851"/>
        <w:jc w:val="both"/>
      </w:pPr>
      <w:r>
        <w:t xml:space="preserve">Este estudo propõe uma culinária colaborativa, que </w:t>
      </w:r>
      <w:r w:rsidR="003E0D8B">
        <w:t>facilita a comunicação entre os indivíduos, tornando a cozinha um ambiente me nos hostil.</w:t>
      </w:r>
    </w:p>
    <w:p w:rsidR="003E0D8B" w:rsidRDefault="003E0D8B" w:rsidP="00435299">
      <w:pPr>
        <w:ind w:firstLine="851"/>
        <w:jc w:val="both"/>
      </w:pPr>
    </w:p>
    <w:p w:rsidR="0009619B" w:rsidRDefault="00982F54" w:rsidP="0009619B">
      <w:pPr>
        <w:pStyle w:val="Ttulo2"/>
      </w:pPr>
      <w:bookmarkStart w:id="126" w:name="_Toc21877131"/>
      <w:r>
        <w:lastRenderedPageBreak/>
        <w:t>gamification</w:t>
      </w:r>
      <w:bookmarkEnd w:id="126"/>
    </w:p>
    <w:p w:rsidR="00982F54" w:rsidRDefault="00982F54" w:rsidP="00982F54">
      <w:pPr>
        <w:pStyle w:val="Texto"/>
      </w:pPr>
    </w:p>
    <w:p w:rsidR="00CC4F8A" w:rsidRDefault="00CC4F8A" w:rsidP="00CC4F8A">
      <w:pPr>
        <w:pStyle w:val="Texto"/>
      </w:pPr>
      <w:r>
        <w:t xml:space="preserve">Criar um aplicativo que pode melhorar </w:t>
      </w:r>
      <w:r w:rsidR="003E0D8B">
        <w:t>a vida dos indivíduos é o intuito deste projeto</w:t>
      </w:r>
      <w:r>
        <w:t>, mas isso não vale de nada se as pessoas não o utilizarem. Existem inúmer</w:t>
      </w:r>
      <w:r w:rsidR="00BE02DC">
        <w:t>as forma de conseguir o auxí</w:t>
      </w:r>
      <w:r>
        <w:t>lio desejado na hora de preparar alimentos, sendo assim, o Mais Pratos precisa de métodos inovadores, que o torne atrativo aos olhos do usuário. O fato de ele ser um aplicativo</w:t>
      </w:r>
      <w:r w:rsidR="00712C02">
        <w:t xml:space="preserve"> onde o indivíduo pode gerenciar</w:t>
      </w:r>
      <w:r>
        <w:t xml:space="preserve"> sua despensa já o torna uma inovação no ramo culinário</w:t>
      </w:r>
      <w:r w:rsidR="00712C02">
        <w:t>, porém, não garante o uso contí</w:t>
      </w:r>
      <w:r>
        <w:t xml:space="preserve">nuo. Para resolver esse problema opta-se pela metodologia de </w:t>
      </w:r>
      <w:proofErr w:type="spellStart"/>
      <w:r>
        <w:t>gamificação</w:t>
      </w:r>
      <w:proofErr w:type="spellEnd"/>
      <w:r>
        <w:t xml:space="preserve">. Para </w:t>
      </w:r>
      <w:proofErr w:type="spellStart"/>
      <w:r w:rsidR="00C735CA">
        <w:t>Busarello</w:t>
      </w:r>
      <w:proofErr w:type="spellEnd"/>
      <w:r w:rsidR="00C735CA">
        <w:t xml:space="preserve"> (</w:t>
      </w:r>
      <w:r>
        <w:t xml:space="preserve">2016) a </w:t>
      </w:r>
      <w:proofErr w:type="spellStart"/>
      <w:r w:rsidRPr="00C735CA">
        <w:rPr>
          <w:i/>
        </w:rPr>
        <w:t>gamification</w:t>
      </w:r>
      <w:proofErr w:type="spellEnd"/>
      <w:r>
        <w:t xml:space="preserve"> está baseada em teorias psicológicas que utilizam modelos motivacionais. Neste sentido, é necessário reconhecer que a motivação do ato de jogar abrange as </w:t>
      </w:r>
      <w:r w:rsidRPr="00AB6196">
        <w:t>áreas cognitiva, emocional e social</w:t>
      </w:r>
      <w:r>
        <w:t xml:space="preserve"> do indivíduo.</w:t>
      </w:r>
    </w:p>
    <w:p w:rsidR="00C735CA" w:rsidRDefault="00C735CA" w:rsidP="00CC4F8A">
      <w:pPr>
        <w:pStyle w:val="Texto"/>
      </w:pPr>
      <w:r>
        <w:t>Então para atingir a experiência deseja</w:t>
      </w:r>
      <w:r w:rsidR="00A97FCE">
        <w:t xml:space="preserve">da do usuário, o Mais Pratos fornece </w:t>
      </w:r>
      <w:r>
        <w:t>recompensas em forma de classificação do indivíduo perante os demais levando em consideração a quantidade de receitas postadas pela pessoa e a avaliação de cada receita. Toda essa experiência classificatória gera satisfação cognitiva e emocional no indivíduo, já que ele pode acompanhar seu progresso culinário.</w:t>
      </w:r>
    </w:p>
    <w:p w:rsidR="00BE02DC" w:rsidRDefault="00BE02DC" w:rsidP="00CC4F8A">
      <w:pPr>
        <w:pStyle w:val="Texto"/>
      </w:pPr>
    </w:p>
    <w:p w:rsidR="00BE02DC" w:rsidRDefault="00BE02DC" w:rsidP="00BE02DC">
      <w:pPr>
        <w:pStyle w:val="Ttulo2"/>
      </w:pPr>
      <w:bookmarkStart w:id="127" w:name="_Toc21877132"/>
      <w:r>
        <w:t>CÓDIGOS DE BARRA</w:t>
      </w:r>
      <w:bookmarkEnd w:id="127"/>
    </w:p>
    <w:p w:rsidR="006F69F6" w:rsidRPr="006F69F6" w:rsidRDefault="006F69F6" w:rsidP="006F69F6">
      <w:pPr>
        <w:pStyle w:val="Texto"/>
      </w:pPr>
    </w:p>
    <w:p w:rsidR="00BE02DC" w:rsidRDefault="00BE02DC" w:rsidP="00BE02DC">
      <w:pPr>
        <w:pStyle w:val="Texto"/>
      </w:pPr>
      <w:r>
        <w:t>Outra ferramenta utilizada neste trabalho é o leitor de código de barras, que além de tornar mais fácil o cadastro de ingredientes ainda auxilia na eliminação de duplicidades no banco de dados.</w:t>
      </w:r>
    </w:p>
    <w:p w:rsidR="00B5756B" w:rsidRDefault="00BE02DC" w:rsidP="00B5756B">
      <w:pPr>
        <w:pStyle w:val="Texto"/>
      </w:pPr>
      <w:r>
        <w:t xml:space="preserve">Existem vários </w:t>
      </w:r>
      <w:r w:rsidR="009C6F77">
        <w:t>padrões</w:t>
      </w:r>
      <w:r>
        <w:t xml:space="preserve"> de código </w:t>
      </w:r>
      <w:r w:rsidR="009C6F77">
        <w:t>que podem ser utilizados para identificar objetos, segundo a Associação Brasileira de Automaç</w:t>
      </w:r>
      <w:r w:rsidR="005C66CE">
        <w:t>ão (GS1 Brasil), Associação</w:t>
      </w:r>
      <w:r w:rsidR="009C6F77">
        <w:t xml:space="preserve"> sem fins lucrativos, que tem como objetivo implementar e disseminar padrões de identificação de produtos, os padrões utilizados atualmente para identificar alimentos são o </w:t>
      </w:r>
      <w:r w:rsidR="006F69F6">
        <w:t xml:space="preserve">EAN-13, </w:t>
      </w:r>
      <w:r w:rsidR="009C6F77">
        <w:t xml:space="preserve">EAN/UPC e o GS1 </w:t>
      </w:r>
      <w:proofErr w:type="spellStart"/>
      <w:r w:rsidR="009C6F77">
        <w:t>DataBar</w:t>
      </w:r>
      <w:proofErr w:type="spellEnd"/>
      <w:r w:rsidR="00B5756B">
        <w:t xml:space="preserve">. Existem outros tipos de códigos que são o GS1-128, ITF-14 e o GS1 </w:t>
      </w:r>
      <w:proofErr w:type="spellStart"/>
      <w:r w:rsidR="00B5756B">
        <w:t>DataMatrix</w:t>
      </w:r>
      <w:proofErr w:type="spellEnd"/>
      <w:r w:rsidR="00B5756B">
        <w:t>, mas estes são utilizados para reme</w:t>
      </w:r>
      <w:r w:rsidR="005C66CE">
        <w:t>ssas e lotes de produtos e contê</w:t>
      </w:r>
      <w:r w:rsidR="00B5756B">
        <w:t xml:space="preserve">m em seu código valores além dos necessários para a identificação dos produtos, ainda há o GS1 QR </w:t>
      </w:r>
      <w:proofErr w:type="spellStart"/>
      <w:r w:rsidR="00B5756B">
        <w:t>Code</w:t>
      </w:r>
      <w:proofErr w:type="spellEnd"/>
      <w:r w:rsidR="00B5756B">
        <w:t xml:space="preserve"> que além de armazenar os dados de identificação do produto, ainda pode guardar uma URL.</w:t>
      </w:r>
    </w:p>
    <w:p w:rsidR="00B5756B" w:rsidRDefault="00B5756B" w:rsidP="00B5756B">
      <w:pPr>
        <w:pStyle w:val="Texto"/>
      </w:pPr>
      <w:r>
        <w:lastRenderedPageBreak/>
        <w:t xml:space="preserve">Para o objetivo desta pesquisa, utiliza-se o código </w:t>
      </w:r>
      <w:r w:rsidR="006F69F6">
        <w:t>de barras EAN-13</w:t>
      </w:r>
      <w:r>
        <w:t xml:space="preserve"> que carrega em sua composição apenas os dados necessários para a identificação do produto, diferente do GS1 </w:t>
      </w:r>
      <w:proofErr w:type="spellStart"/>
      <w:r>
        <w:t>DataBar</w:t>
      </w:r>
      <w:proofErr w:type="spellEnd"/>
      <w:r>
        <w:t xml:space="preserve"> que além do código de identificaçã</w:t>
      </w:r>
      <w:r w:rsidR="005C66CE">
        <w:t>o também armazena o código de sé</w:t>
      </w:r>
      <w:r>
        <w:t>rie, o lote e a data de validade do produto.</w:t>
      </w:r>
    </w:p>
    <w:p w:rsidR="006F69F6" w:rsidRDefault="006F69F6" w:rsidP="00B5756B">
      <w:pPr>
        <w:pStyle w:val="Texto"/>
      </w:pPr>
    </w:p>
    <w:p w:rsidR="006F69F6" w:rsidRDefault="006F69F6" w:rsidP="006F69F6">
      <w:pPr>
        <w:pStyle w:val="Ttulo3"/>
        <w:rPr>
          <w:lang w:val="pt-BR"/>
        </w:rPr>
      </w:pPr>
      <w:bookmarkStart w:id="128" w:name="_Toc21877133"/>
      <w:r>
        <w:rPr>
          <w:lang w:val="pt-BR"/>
        </w:rPr>
        <w:t>EAN-13</w:t>
      </w:r>
      <w:bookmarkEnd w:id="128"/>
    </w:p>
    <w:p w:rsidR="006F69F6" w:rsidRPr="006F69F6" w:rsidRDefault="006F69F6" w:rsidP="006F69F6">
      <w:pPr>
        <w:pStyle w:val="Texto"/>
      </w:pPr>
    </w:p>
    <w:p w:rsidR="00B5756B" w:rsidRDefault="006F69F6" w:rsidP="00BE02DC">
      <w:pPr>
        <w:pStyle w:val="Texto"/>
      </w:pPr>
      <w:r>
        <w:t>Segundo o site oficial da GS1 Brasil:</w:t>
      </w:r>
    </w:p>
    <w:p w:rsidR="006F69F6" w:rsidRDefault="006F69F6" w:rsidP="006F69F6">
      <w:pPr>
        <w:pStyle w:val="Citaolonga"/>
        <w:rPr>
          <w:shd w:val="clear" w:color="auto" w:fill="FFFFFF"/>
        </w:rPr>
      </w:pPr>
      <w:r w:rsidRPr="00B20FF6">
        <w:rPr>
          <w:shd w:val="clear" w:color="auto" w:fill="FFFFFF"/>
        </w:rPr>
        <w:t>Para identificação de itens comerciais vendidos ao varejo, na maioria das vezes, o GTIN é representado na estrutura numérica GTIN-13, composta por 13 dígitos, que jamais deve ser separada no cadastro e referência gerais dos itens, pois somente a combinação completa dos dígitos garante a exclusividade das numerações no mercado. </w:t>
      </w:r>
    </w:p>
    <w:p w:rsidR="00B20FF6" w:rsidRDefault="00B20FF6" w:rsidP="00B20FF6">
      <w:pPr>
        <w:pStyle w:val="Texto"/>
      </w:pPr>
      <w:r>
        <w:t>A partir do código GTIN, pode-se identificar a empresa fabricante do produto e a identidade do produto. Identifica-se estes aspectos na imagem a seguir:</w:t>
      </w:r>
    </w:p>
    <w:p w:rsidR="00B20FF6" w:rsidRPr="00B20FF6" w:rsidRDefault="00B20FF6" w:rsidP="00B20FF6">
      <w:pPr>
        <w:pStyle w:val="Texto"/>
      </w:pPr>
    </w:p>
    <w:p w:rsidR="0093220C" w:rsidRDefault="0093220C" w:rsidP="0093220C">
      <w:pPr>
        <w:pStyle w:val="Legenda"/>
        <w:keepNext/>
      </w:pPr>
      <w:bookmarkStart w:id="129" w:name="_Toc21877243"/>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1</w:t>
      </w:r>
      <w:r w:rsidR="0050418C">
        <w:rPr>
          <w:noProof/>
        </w:rPr>
        <w:fldChar w:fldCharType="end"/>
      </w:r>
      <w:r>
        <w:t xml:space="preserve"> - MODELO DE CÓDIGO DE BARRAS</w:t>
      </w:r>
      <w:bookmarkEnd w:id="129"/>
    </w:p>
    <w:p w:rsidR="00B20FF6" w:rsidRPr="00F37F51" w:rsidRDefault="00B20FF6" w:rsidP="00B20FF6">
      <w:pPr>
        <w:pStyle w:val="Legenda"/>
      </w:pPr>
      <w:r w:rsidRPr="00B20FF6">
        <w:rPr>
          <w:noProof/>
          <w:lang w:eastAsia="pt-BR"/>
        </w:rPr>
        <w:drawing>
          <wp:inline distT="0" distB="0" distL="0" distR="0" wp14:anchorId="0643A3CB" wp14:editId="6BEF5000">
            <wp:extent cx="5760085" cy="2847438"/>
            <wp:effectExtent l="0" t="0" r="0" b="0"/>
            <wp:docPr id="9" name="Imagem 9" descr="C:\Users\Leandro\Desktop\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esktop\codi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2847438"/>
                    </a:xfrm>
                    <a:prstGeom prst="rect">
                      <a:avLst/>
                    </a:prstGeom>
                    <a:noFill/>
                    <a:ln>
                      <a:noFill/>
                    </a:ln>
                  </pic:spPr>
                </pic:pic>
              </a:graphicData>
            </a:graphic>
          </wp:inline>
        </w:drawing>
      </w:r>
      <w:r w:rsidRPr="008734D6">
        <w:t xml:space="preserve"> </w:t>
      </w:r>
    </w:p>
    <w:p w:rsidR="00B20FF6" w:rsidRDefault="00B20FF6" w:rsidP="00B20FF6">
      <w:pPr>
        <w:pStyle w:val="Fonte"/>
        <w:spacing w:line="240" w:lineRule="auto"/>
        <w:ind w:firstLine="0"/>
        <w:jc w:val="left"/>
      </w:pPr>
    </w:p>
    <w:p w:rsidR="00B20FF6" w:rsidRDefault="00B20FF6" w:rsidP="00B20FF6">
      <w:pPr>
        <w:pStyle w:val="Legenda"/>
      </w:pPr>
      <w:r>
        <w:t>FONTE:</w:t>
      </w:r>
      <w:r w:rsidRPr="009F50EF">
        <w:t xml:space="preserve"> </w:t>
      </w:r>
      <w:r>
        <w:t>GS1 Brasil (</w:t>
      </w:r>
      <w:r w:rsidR="00CF7CA2">
        <w:t>2019</w:t>
      </w:r>
      <w:r w:rsidRPr="00B74FAD">
        <w:t>).</w:t>
      </w:r>
    </w:p>
    <w:p w:rsidR="00B20FF6" w:rsidRPr="00A757F8" w:rsidRDefault="00B20FF6" w:rsidP="00B20FF6">
      <w:pPr>
        <w:pStyle w:val="Legenda"/>
      </w:pPr>
      <w:r>
        <w:t>LEGENDA: Na imagem acima pode-se identificar a composição do código GTIN-13 e do código de barras EAN-13.</w:t>
      </w:r>
    </w:p>
    <w:p w:rsidR="00A403A9" w:rsidRDefault="00A403A9" w:rsidP="00CC4F8A">
      <w:pPr>
        <w:pStyle w:val="Texto"/>
      </w:pPr>
    </w:p>
    <w:p w:rsidR="00B20FF6" w:rsidRDefault="00B20FF6" w:rsidP="00CC4F8A">
      <w:pPr>
        <w:pStyle w:val="Texto"/>
      </w:pPr>
    </w:p>
    <w:p w:rsidR="00A403A9" w:rsidRDefault="00A403A9" w:rsidP="00A403A9">
      <w:pPr>
        <w:pStyle w:val="Ttulo2"/>
      </w:pPr>
      <w:bookmarkStart w:id="130" w:name="_Toc21877134"/>
      <w:r>
        <w:lastRenderedPageBreak/>
        <w:t>SOFTWARES SEMELHANTES</w:t>
      </w:r>
      <w:bookmarkEnd w:id="130"/>
    </w:p>
    <w:p w:rsidR="00A403A9" w:rsidRDefault="00A403A9" w:rsidP="00A403A9">
      <w:pPr>
        <w:pStyle w:val="Texto"/>
      </w:pPr>
    </w:p>
    <w:p w:rsidR="00A403A9" w:rsidRDefault="00A403A9" w:rsidP="00A403A9">
      <w:pPr>
        <w:pStyle w:val="Texto"/>
      </w:pPr>
      <w:r>
        <w:t>O Mais Pratos faz parte do seguimento de aplicativo de receitas, já que sua atividade principal se baseia no compartilhamento de receitas fornecidas pelos usu</w:t>
      </w:r>
      <w:r w:rsidR="00672DFD">
        <w:t>ário</w:t>
      </w:r>
      <w:r w:rsidR="00D354FB">
        <w:t>s</w:t>
      </w:r>
      <w:r>
        <w:t>.</w:t>
      </w:r>
      <w:r w:rsidR="00672DFD">
        <w:t xml:space="preserve"> Outros aplicativos com características próximas são o Home Chefs, </w:t>
      </w:r>
      <w:r w:rsidR="00F02EF5">
        <w:t xml:space="preserve">o </w:t>
      </w:r>
      <w:proofErr w:type="spellStart"/>
      <w:r w:rsidR="00F02EF5">
        <w:t>TudoGostoso</w:t>
      </w:r>
      <w:proofErr w:type="spellEnd"/>
      <w:r w:rsidR="00F02EF5">
        <w:t xml:space="preserve"> Receitas e o Receitas Fáceis.</w:t>
      </w:r>
    </w:p>
    <w:p w:rsidR="00672DFD" w:rsidRDefault="00672DFD" w:rsidP="00A403A9">
      <w:pPr>
        <w:pStyle w:val="Texto"/>
      </w:pPr>
      <w:r>
        <w:t>No Home Chefs o usuário deve assinar um pacote pago no qual receberá toda a semana um cardápio para jantares contendo 6 receitas que levam no máximo 30 minutos para serem preparadas. Além de gerar uma lista de compras com todos os ingredi</w:t>
      </w:r>
      <w:r w:rsidR="005C66CE">
        <w:t>entes necessários para o preparo</w:t>
      </w:r>
      <w:r>
        <w:t xml:space="preserve"> destes 6 pratos.</w:t>
      </w:r>
    </w:p>
    <w:p w:rsidR="00F02EF5" w:rsidRDefault="00F02EF5" w:rsidP="00A403A9">
      <w:pPr>
        <w:pStyle w:val="Texto"/>
      </w:pPr>
      <w:r>
        <w:t xml:space="preserve">O </w:t>
      </w:r>
      <w:proofErr w:type="spellStart"/>
      <w:r>
        <w:t>TudoGostoso</w:t>
      </w:r>
      <w:proofErr w:type="spellEnd"/>
      <w:r>
        <w:t xml:space="preserve"> Receitas é outro aplicativo com características próximas ao Mais Pratos, nele é possível encontrar receitas de todos os tipos que são postadas pelos usuários, além disso é possível deixar comentários e notas par</w:t>
      </w:r>
      <w:r w:rsidR="005C66CE">
        <w:t>a as receitas e o ato de prepará</w:t>
      </w:r>
      <w:r>
        <w:t>-las fica mais</w:t>
      </w:r>
      <w:r w:rsidR="005C66CE">
        <w:t xml:space="preserve"> intuitivo com o uso de um cronô</w:t>
      </w:r>
      <w:r>
        <w:t>metro que exibe o tempo restante para a finalização do prato. Por fim, é possível salvar as receitas favoritas para serem encontradas mais facilmente.</w:t>
      </w:r>
    </w:p>
    <w:p w:rsidR="00F02EF5" w:rsidRDefault="00F02EF5" w:rsidP="00A403A9">
      <w:pPr>
        <w:pStyle w:val="Texto"/>
      </w:pPr>
      <w:r>
        <w:t>Já o Receitas Fáceis</w:t>
      </w:r>
      <w:r w:rsidR="003B1DC9">
        <w:t xml:space="preserve"> é um aplicativo mais simples, para quem só pretende encontrar a receita</w:t>
      </w:r>
      <w:r w:rsidR="005C66CE">
        <w:t xml:space="preserve"> para o prato desejado e prepará</w:t>
      </w:r>
      <w:r w:rsidR="003B1DC9">
        <w:t>-lo, ele conta com um acervo de receitas onde o usuário pode ver os ingredientes necessários e o modo de preparo. Outro ponto é que o aplicativo permite salvar as receitas favoritas.</w:t>
      </w:r>
    </w:p>
    <w:p w:rsidR="00672DFD" w:rsidRDefault="00672DFD" w:rsidP="00A403A9">
      <w:pPr>
        <w:pStyle w:val="Texto"/>
      </w:pPr>
    </w:p>
    <w:p w:rsidR="003B1DC9" w:rsidRPr="008B5A8A" w:rsidRDefault="003B1DC9" w:rsidP="003B1DC9">
      <w:pPr>
        <w:pStyle w:val="Legenda"/>
        <w:jc w:val="left"/>
      </w:pPr>
      <w:bookmarkStart w:id="131" w:name="_Toc21877178"/>
      <w:r>
        <w:t xml:space="preserve">TABELA </w:t>
      </w:r>
      <w:r w:rsidR="00037FF7">
        <w:rPr>
          <w:noProof/>
        </w:rPr>
        <w:fldChar w:fldCharType="begin"/>
      </w:r>
      <w:r w:rsidR="00037FF7">
        <w:rPr>
          <w:noProof/>
        </w:rPr>
        <w:instrText xml:space="preserve"> SEQ TABELA \* ARABIC </w:instrText>
      </w:r>
      <w:r w:rsidR="00037FF7">
        <w:rPr>
          <w:noProof/>
        </w:rPr>
        <w:fldChar w:fldCharType="separate"/>
      </w:r>
      <w:r w:rsidR="008A7744">
        <w:rPr>
          <w:noProof/>
        </w:rPr>
        <w:t>1</w:t>
      </w:r>
      <w:r w:rsidR="00037FF7">
        <w:rPr>
          <w:noProof/>
        </w:rPr>
        <w:fldChar w:fldCharType="end"/>
      </w:r>
      <w:r>
        <w:t xml:space="preserve"> – SOFTWARES SEMELHANTES</w:t>
      </w:r>
      <w:bookmarkEnd w:id="131"/>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085"/>
        <w:gridCol w:w="1419"/>
        <w:gridCol w:w="1558"/>
        <w:gridCol w:w="1843"/>
        <w:gridCol w:w="1382"/>
      </w:tblGrid>
      <w:tr w:rsidR="003B1DC9" w:rsidRPr="008B5A8A" w:rsidTr="009047A0">
        <w:trPr>
          <w:tblHeader/>
          <w:jc w:val="center"/>
        </w:trPr>
        <w:tc>
          <w:tcPr>
            <w:tcW w:w="1661" w:type="pct"/>
            <w:tcBorders>
              <w:top w:val="single" w:sz="4" w:space="0" w:color="auto"/>
              <w:left w:val="nil"/>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Itens</w:t>
            </w:r>
          </w:p>
        </w:tc>
        <w:tc>
          <w:tcPr>
            <w:tcW w:w="764" w:type="pct"/>
            <w:tcBorders>
              <w:top w:val="single" w:sz="4" w:space="0" w:color="auto"/>
              <w:left w:val="single" w:sz="4" w:space="0" w:color="auto"/>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Home Chefs</w:t>
            </w:r>
          </w:p>
        </w:tc>
        <w:tc>
          <w:tcPr>
            <w:tcW w:w="839"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proofErr w:type="spellStart"/>
            <w:r>
              <w:rPr>
                <w:b/>
                <w:sz w:val="20"/>
                <w:szCs w:val="20"/>
              </w:rPr>
              <w:t>TudoGostoso</w:t>
            </w:r>
            <w:proofErr w:type="spellEnd"/>
          </w:p>
        </w:tc>
        <w:tc>
          <w:tcPr>
            <w:tcW w:w="992"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r>
              <w:rPr>
                <w:b/>
                <w:sz w:val="20"/>
                <w:szCs w:val="20"/>
              </w:rPr>
              <w:t>Receitas Fáceis</w:t>
            </w:r>
          </w:p>
        </w:tc>
        <w:tc>
          <w:tcPr>
            <w:tcW w:w="744" w:type="pct"/>
            <w:tcBorders>
              <w:top w:val="single" w:sz="4" w:space="0" w:color="auto"/>
              <w:left w:val="single" w:sz="4" w:space="0" w:color="auto"/>
              <w:bottom w:val="single" w:sz="4" w:space="0" w:color="auto"/>
              <w:right w:val="nil"/>
            </w:tcBorders>
          </w:tcPr>
          <w:p w:rsidR="003B1DC9" w:rsidRDefault="003B1DC9" w:rsidP="00D45701">
            <w:pPr>
              <w:pStyle w:val="Texto"/>
              <w:spacing w:line="240" w:lineRule="auto"/>
              <w:ind w:firstLine="0"/>
              <w:jc w:val="center"/>
              <w:rPr>
                <w:b/>
                <w:sz w:val="20"/>
                <w:szCs w:val="20"/>
              </w:rPr>
            </w:pPr>
            <w:r>
              <w:rPr>
                <w:b/>
                <w:sz w:val="20"/>
                <w:szCs w:val="20"/>
              </w:rPr>
              <w:t>Mais Pratos</w:t>
            </w:r>
          </w:p>
        </w:tc>
      </w:tr>
      <w:tr w:rsidR="003B1DC9" w:rsidRPr="008B5A8A" w:rsidTr="009047A0">
        <w:trPr>
          <w:jc w:val="center"/>
        </w:trPr>
        <w:tc>
          <w:tcPr>
            <w:tcW w:w="1661" w:type="pct"/>
            <w:tcBorders>
              <w:top w:val="single" w:sz="4" w:space="0" w:color="auto"/>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Receitas Colaborativas</w:t>
            </w:r>
          </w:p>
        </w:tc>
        <w:tc>
          <w:tcPr>
            <w:tcW w:w="764" w:type="pct"/>
            <w:tcBorders>
              <w:top w:val="single" w:sz="4" w:space="0" w:color="auto"/>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single" w:sz="4" w:space="0" w:color="auto"/>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single" w:sz="4" w:space="0" w:color="auto"/>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single" w:sz="4" w:space="0" w:color="auto"/>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Preparo de 30 minutos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sidRPr="009047A0">
              <w:rPr>
                <w:sz w:val="20"/>
                <w:szCs w:val="20"/>
              </w:rPr>
              <w:t>X</w:t>
            </w: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Ingredientes Limitados</w:t>
            </w:r>
          </w:p>
        </w:tc>
        <w:tc>
          <w:tcPr>
            <w:tcW w:w="764" w:type="pct"/>
            <w:tcBorders>
              <w:top w:val="nil"/>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Comentários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Lista de compras</w:t>
            </w:r>
          </w:p>
        </w:tc>
        <w:tc>
          <w:tcPr>
            <w:tcW w:w="764" w:type="pct"/>
            <w:tcBorders>
              <w:top w:val="nil"/>
              <w:left w:val="single" w:sz="4" w:space="0" w:color="auto"/>
              <w:bottom w:val="nil"/>
              <w:right w:val="single" w:sz="4" w:space="0" w:color="auto"/>
            </w:tcBorders>
          </w:tcPr>
          <w:p w:rsidR="003B1DC9"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Despensa</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Vinculo de ingredientes com as receitas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Favoritos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9047A0" w:rsidRPr="008B5A8A" w:rsidTr="009047A0">
        <w:trPr>
          <w:jc w:val="center"/>
        </w:trPr>
        <w:tc>
          <w:tcPr>
            <w:tcW w:w="1661" w:type="pct"/>
            <w:tcBorders>
              <w:top w:val="nil"/>
              <w:left w:val="nil"/>
              <w:bottom w:val="single" w:sz="4" w:space="0" w:color="auto"/>
              <w:right w:val="single" w:sz="4" w:space="0" w:color="auto"/>
            </w:tcBorders>
          </w:tcPr>
          <w:p w:rsidR="009047A0" w:rsidRDefault="009047A0" w:rsidP="00D45701">
            <w:pPr>
              <w:pStyle w:val="Texto"/>
              <w:spacing w:line="240" w:lineRule="auto"/>
              <w:ind w:firstLine="0"/>
              <w:jc w:val="left"/>
              <w:rPr>
                <w:sz w:val="20"/>
                <w:szCs w:val="20"/>
              </w:rPr>
            </w:pPr>
            <w:r>
              <w:rPr>
                <w:sz w:val="20"/>
                <w:szCs w:val="20"/>
              </w:rPr>
              <w:t>Avaliação</w:t>
            </w:r>
          </w:p>
        </w:tc>
        <w:tc>
          <w:tcPr>
            <w:tcW w:w="764" w:type="pct"/>
            <w:tcBorders>
              <w:top w:val="nil"/>
              <w:left w:val="single" w:sz="4" w:space="0" w:color="auto"/>
              <w:bottom w:val="single" w:sz="4" w:space="0" w:color="auto"/>
              <w:right w:val="single" w:sz="4" w:space="0" w:color="auto"/>
            </w:tcBorders>
          </w:tcPr>
          <w:p w:rsidR="009047A0"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p>
        </w:tc>
        <w:tc>
          <w:tcPr>
            <w:tcW w:w="744"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r>
    </w:tbl>
    <w:p w:rsidR="003B1DC9" w:rsidRDefault="003B1DC9" w:rsidP="003B1DC9">
      <w:pPr>
        <w:pStyle w:val="Legenda"/>
        <w:jc w:val="left"/>
      </w:pPr>
      <w:r w:rsidRPr="008B5A8A">
        <w:t xml:space="preserve">FONTE: </w:t>
      </w:r>
      <w:r>
        <w:t>O</w:t>
      </w:r>
      <w:r w:rsidR="00B20FF6">
        <w:t xml:space="preserve"> autor</w:t>
      </w:r>
      <w:r w:rsidR="00D354FB">
        <w:t xml:space="preserve"> </w:t>
      </w:r>
      <w:r w:rsidR="00CF7CA2">
        <w:t>(2019)</w:t>
      </w:r>
      <w:r w:rsidRPr="008B5A8A">
        <w:t>.</w:t>
      </w:r>
    </w:p>
    <w:p w:rsidR="003B1DC9" w:rsidRDefault="003B1DC9" w:rsidP="00A403A9">
      <w:pPr>
        <w:pStyle w:val="Texto"/>
      </w:pPr>
    </w:p>
    <w:p w:rsidR="009047A0" w:rsidRDefault="005C66CE" w:rsidP="009047A0">
      <w:pPr>
        <w:pStyle w:val="Ttulo3"/>
        <w:rPr>
          <w:lang w:val="pt-BR"/>
        </w:rPr>
      </w:pPr>
      <w:bookmarkStart w:id="132" w:name="_Toc21877135"/>
      <w:r>
        <w:rPr>
          <w:lang w:val="pt-BR"/>
        </w:rPr>
        <w:t>Aná</w:t>
      </w:r>
      <w:r w:rsidR="009047A0">
        <w:rPr>
          <w:lang w:val="pt-BR"/>
        </w:rPr>
        <w:t>lise</w:t>
      </w:r>
      <w:bookmarkEnd w:id="132"/>
    </w:p>
    <w:p w:rsidR="009047A0" w:rsidRDefault="009047A0" w:rsidP="009047A0">
      <w:pPr>
        <w:pStyle w:val="Texto"/>
      </w:pPr>
    </w:p>
    <w:p w:rsidR="009047A0" w:rsidRDefault="00D45701" w:rsidP="009047A0">
      <w:pPr>
        <w:pStyle w:val="Texto"/>
      </w:pPr>
      <w:r>
        <w:lastRenderedPageBreak/>
        <w:t xml:space="preserve">Com o </w:t>
      </w:r>
      <w:r w:rsidR="00D354FB">
        <w:t xml:space="preserve">aplicativo </w:t>
      </w:r>
      <w:r>
        <w:t>Home Chefs</w:t>
      </w:r>
      <w:r w:rsidR="00D354FB">
        <w:t xml:space="preserve"> os usuários não tê</w:t>
      </w:r>
      <w:r>
        <w:t>m a</w:t>
      </w:r>
      <w:r w:rsidR="00DB4B63">
        <w:t>utonomia na escolha das receitas, já que elas não fornecidas semanalmente pelo aplicativo, além disso, o sistema é pago o</w:t>
      </w:r>
      <w:r w:rsidR="005C66CE">
        <w:t xml:space="preserve"> que restringe o uso por</w:t>
      </w:r>
      <w:r w:rsidR="00777044">
        <w:t xml:space="preserve"> parte d</w:t>
      </w:r>
      <w:r w:rsidR="00DB4B63">
        <w:t>os indivíduos</w:t>
      </w:r>
      <w:r w:rsidR="00777044">
        <w:t xml:space="preserve">. Porém, já que o controle </w:t>
      </w:r>
      <w:r w:rsidR="005C66CE">
        <w:t>d</w:t>
      </w:r>
      <w:r w:rsidR="00777044">
        <w:t>as receitas fica de responsabilidade dos administradores do aplicativo, elas são mais confiáveis</w:t>
      </w:r>
      <w:r w:rsidR="005C66CE">
        <w:t xml:space="preserve"> e</w:t>
      </w:r>
      <w:r w:rsidR="00777044">
        <w:t>, por cerem receitas de pouca complexidade e pouco tempo de preparo, é um bom atrativo para os usuários.</w:t>
      </w:r>
    </w:p>
    <w:p w:rsidR="0070088C" w:rsidRDefault="0070088C" w:rsidP="009047A0">
      <w:pPr>
        <w:pStyle w:val="Texto"/>
      </w:pPr>
      <w:r>
        <w:t xml:space="preserve">O </w:t>
      </w:r>
      <w:proofErr w:type="spellStart"/>
      <w:r>
        <w:t>TudoGostoso</w:t>
      </w:r>
      <w:proofErr w:type="spellEnd"/>
      <w:r>
        <w:t xml:space="preserve"> Receitas é o mais abrangente dos softwares pesquisados, ele possibilita o cadastro de receitas pelos usuários o que o deixa com um acervo muito maior que os demais, ele também auxilia no tempo de preparo e o usu</w:t>
      </w:r>
      <w:r w:rsidR="007D7DFA">
        <w:t>ário fica</w:t>
      </w:r>
      <w:r>
        <w:t xml:space="preserve"> livre para o tipo e tempo de preparo </w:t>
      </w:r>
      <w:r w:rsidR="005C66CE">
        <w:t>das receitas desejadas. No entanto</w:t>
      </w:r>
      <w:r w:rsidR="007D7DFA">
        <w:t xml:space="preserve"> não é um aplicativo com o foco no dia-a-dia, já que não oferece </w:t>
      </w:r>
      <w:r w:rsidR="00E13754">
        <w:t>nenhuma forma de gerenciamento das receitas.</w:t>
      </w:r>
    </w:p>
    <w:p w:rsidR="00D61F8D" w:rsidRDefault="00D61F8D" w:rsidP="009047A0">
      <w:pPr>
        <w:pStyle w:val="Texto"/>
      </w:pPr>
      <w:r>
        <w:t>Já o aplicativo Receitas Rápidas fornece um acervo de receitas para o dia-a-dia, mas sem a pos</w:t>
      </w:r>
      <w:r w:rsidR="005C66CE">
        <w:t>sibilidade de o usuário cadastrá</w:t>
      </w:r>
      <w:r>
        <w:t>-las, ou seja, é um</w:t>
      </w:r>
      <w:r w:rsidR="00986A52">
        <w:t xml:space="preserve"> aplicativo de uso esporádico que</w:t>
      </w:r>
      <w:r>
        <w:t xml:space="preserve"> não detém a atenção do usuário</w:t>
      </w:r>
      <w:r w:rsidR="00986A52">
        <w:t xml:space="preserve">. Além disso, por mais que ele se denomine um aplicativo de receitas rápidas, não </w:t>
      </w:r>
      <w:r w:rsidR="005C66CE">
        <w:t>há</w:t>
      </w:r>
      <w:r w:rsidR="00986A52">
        <w:t xml:space="preserve"> nada em seu uso que o defina como tal</w:t>
      </w:r>
      <w:r>
        <w:t>.</w:t>
      </w:r>
    </w:p>
    <w:p w:rsidR="00207B2F" w:rsidRDefault="00207B2F" w:rsidP="00207B2F">
      <w:pPr>
        <w:pStyle w:val="Texto"/>
        <w:ind w:firstLine="0"/>
        <w:sectPr w:rsidR="00207B2F" w:rsidSect="005229B6">
          <w:headerReference w:type="default" r:id="rId12"/>
          <w:footerReference w:type="default" r:id="rId13"/>
          <w:pgSz w:w="11906" w:h="16838" w:code="9"/>
          <w:pgMar w:top="1701" w:right="1134" w:bottom="1134" w:left="1701" w:header="709" w:footer="709" w:gutter="0"/>
          <w:pgNumType w:start="17"/>
          <w:cols w:space="708"/>
          <w:docGrid w:linePitch="360"/>
        </w:sectPr>
      </w:pPr>
    </w:p>
    <w:p w:rsidR="00207B2F" w:rsidRDefault="00207B2F" w:rsidP="00207B2F">
      <w:pPr>
        <w:pStyle w:val="Texto"/>
        <w:ind w:firstLine="0"/>
      </w:pPr>
    </w:p>
    <w:p w:rsidR="00C525FE" w:rsidRDefault="00C525FE" w:rsidP="00C525FE">
      <w:pPr>
        <w:pStyle w:val="Ttulo1"/>
        <w:rPr>
          <w:lang w:val="pt-BR"/>
        </w:rPr>
      </w:pPr>
      <w:bookmarkStart w:id="133" w:name="_Toc21877136"/>
      <w:r>
        <w:rPr>
          <w:lang w:val="pt-BR"/>
        </w:rPr>
        <w:t>MATERIAIS E MÉTODOS</w:t>
      </w:r>
      <w:bookmarkEnd w:id="133"/>
    </w:p>
    <w:p w:rsidR="005437A3" w:rsidRDefault="005437A3" w:rsidP="00D4523B">
      <w:pPr>
        <w:pStyle w:val="Texto"/>
      </w:pPr>
    </w:p>
    <w:p w:rsidR="00F83083" w:rsidRDefault="00F83083" w:rsidP="00D4523B">
      <w:pPr>
        <w:pStyle w:val="Texto"/>
      </w:pPr>
      <w:r>
        <w:t xml:space="preserve">Para a modelagem de dados e do sistema foi utilizado o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(UML), já o gerenciamento das atividades do projeto ficou por conta do </w:t>
      </w:r>
      <w:proofErr w:type="spellStart"/>
      <w:r>
        <w:t>Scrum</w:t>
      </w:r>
      <w:proofErr w:type="spellEnd"/>
      <w:r>
        <w:t xml:space="preserve">, juntamente com o quadro </w:t>
      </w:r>
      <w:proofErr w:type="spellStart"/>
      <w:r>
        <w:t>Kanban</w:t>
      </w:r>
      <w:proofErr w:type="spellEnd"/>
      <w:r>
        <w:t>.</w:t>
      </w:r>
    </w:p>
    <w:p w:rsidR="00F83083" w:rsidRDefault="00F83083" w:rsidP="00D4523B">
      <w:pPr>
        <w:pStyle w:val="Texto"/>
      </w:pPr>
      <w:r>
        <w:t>Desta forma foi possível realizar o desenvolvimento ágil do projeto, de forma a alcançar as expectativas em relação ao prazo e qualidade.</w:t>
      </w:r>
    </w:p>
    <w:p w:rsidR="00F83083" w:rsidRDefault="00F83083" w:rsidP="00D4523B">
      <w:pPr>
        <w:pStyle w:val="Texto"/>
      </w:pPr>
      <w:r>
        <w:t>Abaixo serão descritas as características das metodologias utilizadas.</w:t>
      </w:r>
    </w:p>
    <w:p w:rsidR="005437A3" w:rsidRDefault="005437A3" w:rsidP="00D4523B">
      <w:pPr>
        <w:pStyle w:val="Texto"/>
      </w:pPr>
    </w:p>
    <w:p w:rsidR="00F83083" w:rsidRDefault="00F83083" w:rsidP="00F83083">
      <w:pPr>
        <w:pStyle w:val="Ttulo2"/>
      </w:pPr>
      <w:bookmarkStart w:id="134" w:name="_Toc21877137"/>
      <w:r>
        <w:t>UML</w:t>
      </w:r>
      <w:bookmarkEnd w:id="134"/>
    </w:p>
    <w:p w:rsidR="005437A3" w:rsidRDefault="005437A3" w:rsidP="00F83083">
      <w:pPr>
        <w:pStyle w:val="Texto"/>
      </w:pPr>
    </w:p>
    <w:p w:rsidR="00F83083" w:rsidRDefault="00F83083" w:rsidP="00F83083">
      <w:pPr>
        <w:pStyle w:val="Texto"/>
      </w:pPr>
      <w:r>
        <w:t>O UML se baseia em um conjunto de artefatos que auxiliam na modelagem do projeto, identificando previamente possíveis complicações no decorrer do desenvolvimento</w:t>
      </w:r>
      <w:r w:rsidR="007C3EA9">
        <w:t>, tornado mais simples a elaboração de sistemas complexos, diminuindo o retrabalho, o tempo de desenvolvimento e consequentemente o valor final do sistema.</w:t>
      </w:r>
    </w:p>
    <w:p w:rsidR="00CE15E2" w:rsidRPr="005C66CE" w:rsidRDefault="004B131C" w:rsidP="00CE15E2">
      <w:pPr>
        <w:pStyle w:val="Fonte"/>
        <w:jc w:val="both"/>
        <w:rPr>
          <w:sz w:val="24"/>
          <w:szCs w:val="24"/>
        </w:rPr>
      </w:pPr>
      <w:r w:rsidRPr="005C66CE">
        <w:rPr>
          <w:sz w:val="24"/>
          <w:szCs w:val="24"/>
        </w:rPr>
        <w:t>Segundo Guedes</w:t>
      </w:r>
      <w:r w:rsidR="00CE15E2" w:rsidRPr="005C66CE">
        <w:rPr>
          <w:sz w:val="24"/>
          <w:szCs w:val="24"/>
        </w:rPr>
        <w:t xml:space="preserve"> (2018), </w:t>
      </w:r>
      <w:r w:rsidR="00CE15E2" w:rsidRPr="005C66CE">
        <w:rPr>
          <w:rStyle w:val="a"/>
          <w:color w:val="000000"/>
          <w:sz w:val="24"/>
          <w:szCs w:val="24"/>
          <w:bdr w:val="none" w:sz="0" w:space="0" w:color="auto" w:frame="1"/>
        </w:rPr>
        <w:t xml:space="preserve">a UML – </w:t>
      </w:r>
      <w:proofErr w:type="spellStart"/>
      <w:r w:rsidR="00CE15E2" w:rsidRPr="005C66CE">
        <w:rPr>
          <w:rStyle w:val="a"/>
          <w:color w:val="000000"/>
          <w:sz w:val="24"/>
          <w:szCs w:val="24"/>
          <w:bdr w:val="none" w:sz="0" w:space="0" w:color="auto" w:frame="1"/>
        </w:rPr>
        <w:t>Uniﬁed</w:t>
      </w:r>
      <w:proofErr w:type="spellEnd"/>
      <w:r w:rsidR="00CE15E2" w:rsidRPr="005C66CE">
        <w:rPr>
          <w:rStyle w:val="a"/>
          <w:color w:val="000000"/>
          <w:sz w:val="24"/>
          <w:szCs w:val="24"/>
          <w:bdr w:val="none" w:sz="0" w:space="0" w:color="auto" w:frame="1"/>
        </w:rPr>
        <w:t xml:space="preserve"> </w:t>
      </w:r>
      <w:proofErr w:type="spellStart"/>
      <w:r w:rsidR="00CE15E2" w:rsidRPr="005C66CE">
        <w:rPr>
          <w:rStyle w:val="a"/>
          <w:color w:val="000000"/>
          <w:sz w:val="24"/>
          <w:szCs w:val="24"/>
          <w:bdr w:val="none" w:sz="0" w:space="0" w:color="auto" w:frame="1"/>
        </w:rPr>
        <w:t>Modeling</w:t>
      </w:r>
      <w:proofErr w:type="spellEnd"/>
      <w:r w:rsidR="00CE15E2" w:rsidRPr="005C66CE">
        <w:rPr>
          <w:rStyle w:val="a"/>
          <w:color w:val="000000"/>
          <w:sz w:val="24"/>
          <w:szCs w:val="24"/>
          <w:bdr w:val="none" w:sz="0" w:space="0" w:color="auto" w:frame="1"/>
        </w:rPr>
        <w:t xml:space="preserve"> </w:t>
      </w:r>
      <w:proofErr w:type="spellStart"/>
      <w:r w:rsidR="00CE15E2" w:rsidRPr="005C66CE">
        <w:rPr>
          <w:rStyle w:val="a"/>
          <w:color w:val="000000"/>
          <w:sz w:val="24"/>
          <w:szCs w:val="24"/>
          <w:bdr w:val="none" w:sz="0" w:space="0" w:color="auto" w:frame="1"/>
        </w:rPr>
        <w:t>Language</w:t>
      </w:r>
      <w:proofErr w:type="spellEnd"/>
      <w:r w:rsidR="00CE15E2" w:rsidRPr="005C66CE">
        <w:rPr>
          <w:rStyle w:val="a"/>
          <w:color w:val="000000"/>
          <w:sz w:val="24"/>
          <w:szCs w:val="24"/>
          <w:bdr w:val="none" w:sz="0" w:space="0" w:color="auto" w:frame="1"/>
        </w:rPr>
        <w:t xml:space="preserve"> ou Linguagem de Modelagem </w:t>
      </w:r>
      <w:proofErr w:type="spellStart"/>
      <w:r w:rsidR="00CE15E2" w:rsidRPr="005C66CE">
        <w:rPr>
          <w:rStyle w:val="a"/>
          <w:color w:val="000000"/>
          <w:sz w:val="24"/>
          <w:szCs w:val="24"/>
          <w:bdr w:val="none" w:sz="0" w:space="0" w:color="auto" w:frame="1"/>
        </w:rPr>
        <w:t>Uniﬁcada</w:t>
      </w:r>
      <w:proofErr w:type="spellEnd"/>
      <w:r w:rsidR="00CE15E2" w:rsidRPr="005C66CE">
        <w:rPr>
          <w:rStyle w:val="a"/>
          <w:color w:val="000000"/>
          <w:sz w:val="24"/>
          <w:szCs w:val="24"/>
          <w:bdr w:val="none" w:sz="0" w:space="0" w:color="auto" w:frame="1"/>
        </w:rPr>
        <w:t> – é uma linguagem visual utilizada para modelar softwares base</w:t>
      </w:r>
      <w:r w:rsidR="00CE15E2" w:rsidRPr="005C66CE">
        <w:rPr>
          <w:rStyle w:val="l6"/>
          <w:color w:val="000000"/>
          <w:sz w:val="24"/>
          <w:szCs w:val="24"/>
          <w:bdr w:val="none" w:sz="0" w:space="0" w:color="auto" w:frame="1"/>
        </w:rPr>
        <w:t>ados no</w:t>
      </w:r>
      <w:r w:rsidR="00D354FB" w:rsidRPr="005C66CE">
        <w:rPr>
          <w:rStyle w:val="l6"/>
          <w:color w:val="000000"/>
          <w:sz w:val="24"/>
          <w:szCs w:val="24"/>
          <w:bdr w:val="none" w:sz="0" w:space="0" w:color="auto" w:frame="1"/>
        </w:rPr>
        <w:t xml:space="preserve"> paradigma de orientação a objetos. É uma linguagem de modelagem de propósito geral que pode ser aplicada a todos os domínios de aplicação.</w:t>
      </w:r>
    </w:p>
    <w:p w:rsidR="00CE15E2" w:rsidRDefault="00CE15E2" w:rsidP="00D4523B">
      <w:pPr>
        <w:pStyle w:val="Texto"/>
      </w:pPr>
      <w:r>
        <w:t>Neste projeto foram utilizados os seguintes artefatos</w:t>
      </w:r>
      <w:r w:rsidR="00D354FB">
        <w:t xml:space="preserve"> da UML</w:t>
      </w:r>
      <w:r>
        <w:t>:</w:t>
      </w:r>
    </w:p>
    <w:p w:rsidR="008D6D5C" w:rsidRDefault="008D6D5C" w:rsidP="00217EA2">
      <w:pPr>
        <w:pStyle w:val="Texto"/>
        <w:numPr>
          <w:ilvl w:val="0"/>
          <w:numId w:val="8"/>
        </w:numPr>
      </w:pPr>
      <w:r>
        <w:t>Visão do sistema: Disponível no Apêndice A;</w:t>
      </w:r>
    </w:p>
    <w:p w:rsidR="008D6D5C" w:rsidRDefault="008D6D5C" w:rsidP="00217EA2">
      <w:pPr>
        <w:pStyle w:val="Texto"/>
        <w:numPr>
          <w:ilvl w:val="0"/>
          <w:numId w:val="8"/>
        </w:numPr>
      </w:pPr>
      <w:r>
        <w:t>Casos de uso gerenciais: Disponível no Apêndice B;</w:t>
      </w:r>
    </w:p>
    <w:p w:rsidR="008D6D5C" w:rsidRDefault="008D6D5C" w:rsidP="00217EA2">
      <w:pPr>
        <w:pStyle w:val="Texto"/>
        <w:numPr>
          <w:ilvl w:val="0"/>
          <w:numId w:val="8"/>
        </w:numPr>
      </w:pPr>
      <w:r>
        <w:t>Glossário do sistema: Disponível no Apêndice C;</w:t>
      </w:r>
    </w:p>
    <w:p w:rsidR="008D6D5C" w:rsidRDefault="008D6D5C" w:rsidP="006E03BB">
      <w:pPr>
        <w:pStyle w:val="Texto"/>
        <w:numPr>
          <w:ilvl w:val="0"/>
          <w:numId w:val="8"/>
        </w:numPr>
      </w:pPr>
      <w:r>
        <w:t>Regras de negócio: Disponível no Apêndice D;</w:t>
      </w:r>
    </w:p>
    <w:p w:rsidR="008D6D5C" w:rsidRDefault="008D6D5C" w:rsidP="00217EA2">
      <w:pPr>
        <w:pStyle w:val="Texto"/>
        <w:numPr>
          <w:ilvl w:val="0"/>
          <w:numId w:val="8"/>
        </w:numPr>
      </w:pPr>
      <w:r>
        <w:t>Diagrama de classe ne</w:t>
      </w:r>
      <w:r w:rsidR="006E03BB">
        <w:t>gocial: Disponível no Apêndice E</w:t>
      </w:r>
      <w:r>
        <w:t>;</w:t>
      </w:r>
    </w:p>
    <w:p w:rsidR="008D6D5C" w:rsidRDefault="008D6D5C" w:rsidP="00217EA2">
      <w:pPr>
        <w:pStyle w:val="Texto"/>
        <w:numPr>
          <w:ilvl w:val="0"/>
          <w:numId w:val="8"/>
        </w:numPr>
      </w:pPr>
      <w:r>
        <w:t xml:space="preserve">Casos </w:t>
      </w:r>
      <w:r w:rsidR="006E03BB">
        <w:t>de uso: Disponível no Apêndice F</w:t>
      </w:r>
      <w:r>
        <w:t>;</w:t>
      </w:r>
    </w:p>
    <w:p w:rsidR="008D6D5C" w:rsidRDefault="008D6D5C" w:rsidP="00217EA2">
      <w:pPr>
        <w:pStyle w:val="Texto"/>
        <w:numPr>
          <w:ilvl w:val="0"/>
          <w:numId w:val="8"/>
        </w:numPr>
      </w:pPr>
      <w:r>
        <w:t>Diagrama de classe com atri</w:t>
      </w:r>
      <w:r w:rsidR="006E03BB">
        <w:t>butos: Disponível no Apêndice G;</w:t>
      </w:r>
    </w:p>
    <w:p w:rsidR="008D6D5C" w:rsidRDefault="008D6D5C" w:rsidP="00217EA2">
      <w:pPr>
        <w:pStyle w:val="Texto"/>
        <w:numPr>
          <w:ilvl w:val="0"/>
          <w:numId w:val="8"/>
        </w:numPr>
      </w:pPr>
      <w:r>
        <w:t xml:space="preserve">Diagrama de sequência: Disponível </w:t>
      </w:r>
      <w:r w:rsidR="006E03BB">
        <w:t>no Apêndice H</w:t>
      </w:r>
      <w:r>
        <w:t>;</w:t>
      </w:r>
    </w:p>
    <w:p w:rsidR="008D6D5C" w:rsidRDefault="008D6D5C" w:rsidP="00217EA2">
      <w:pPr>
        <w:pStyle w:val="Texto"/>
        <w:numPr>
          <w:ilvl w:val="0"/>
          <w:numId w:val="8"/>
        </w:numPr>
      </w:pPr>
      <w:r>
        <w:t>Diagrama de classes co</w:t>
      </w:r>
      <w:r w:rsidR="006E03BB">
        <w:t>mpleto: Disponível no Apêndice I</w:t>
      </w:r>
      <w:r>
        <w:t>;</w:t>
      </w:r>
    </w:p>
    <w:p w:rsidR="008D6D5C" w:rsidRDefault="008D6D5C" w:rsidP="00217EA2">
      <w:pPr>
        <w:pStyle w:val="Texto"/>
        <w:numPr>
          <w:ilvl w:val="0"/>
          <w:numId w:val="8"/>
        </w:numPr>
      </w:pPr>
      <w:r>
        <w:t>Modelo físico de</w:t>
      </w:r>
      <w:r w:rsidR="006E03BB">
        <w:t xml:space="preserve"> dados: Disponível no Apêndice J</w:t>
      </w:r>
      <w:r>
        <w:t>;</w:t>
      </w:r>
    </w:p>
    <w:p w:rsidR="008D6D5C" w:rsidRDefault="008D6D5C" w:rsidP="00217EA2">
      <w:pPr>
        <w:pStyle w:val="Texto"/>
        <w:numPr>
          <w:ilvl w:val="0"/>
          <w:numId w:val="8"/>
        </w:numPr>
      </w:pPr>
      <w:r>
        <w:t xml:space="preserve">Plano de </w:t>
      </w:r>
      <w:r w:rsidR="006E03BB">
        <w:t>testes: Disponível no Apêndice K</w:t>
      </w:r>
      <w:r>
        <w:t>;</w:t>
      </w:r>
    </w:p>
    <w:p w:rsidR="00434586" w:rsidRDefault="00434586" w:rsidP="00217EA2">
      <w:pPr>
        <w:pStyle w:val="Texto"/>
        <w:numPr>
          <w:ilvl w:val="0"/>
          <w:numId w:val="8"/>
        </w:numPr>
      </w:pPr>
      <w:r>
        <w:lastRenderedPageBreak/>
        <w:t>Casos de</w:t>
      </w:r>
      <w:r w:rsidR="006E03BB">
        <w:t xml:space="preserve"> teste: Disponível no Apêndice L</w:t>
      </w:r>
      <w:r>
        <w:t>;</w:t>
      </w:r>
    </w:p>
    <w:p w:rsidR="00434586" w:rsidRDefault="00434586" w:rsidP="00D4523B">
      <w:pPr>
        <w:pStyle w:val="Texto"/>
      </w:pPr>
    </w:p>
    <w:p w:rsidR="00C852F6" w:rsidRDefault="00C852F6" w:rsidP="00C852F6">
      <w:pPr>
        <w:pStyle w:val="Texto"/>
        <w:ind w:firstLine="0"/>
      </w:pPr>
      <w:bookmarkStart w:id="135" w:name="_Ref510714548"/>
      <w:bookmarkStart w:id="136" w:name="_Toc451265493"/>
      <w:bookmarkStart w:id="137" w:name="_Toc451266529"/>
      <w:bookmarkEnd w:id="123"/>
    </w:p>
    <w:p w:rsidR="00C852F6" w:rsidRDefault="000319B5" w:rsidP="00C852F6">
      <w:pPr>
        <w:pStyle w:val="Ttulo2"/>
      </w:pPr>
      <w:bookmarkStart w:id="138" w:name="_Toc21877138"/>
      <w:r>
        <w:t>SCRUM</w:t>
      </w:r>
      <w:bookmarkEnd w:id="138"/>
    </w:p>
    <w:p w:rsidR="005437A3" w:rsidRDefault="005437A3" w:rsidP="00C852F6">
      <w:pPr>
        <w:pStyle w:val="Texto"/>
      </w:pPr>
    </w:p>
    <w:p w:rsidR="00C852F6" w:rsidRDefault="007673A0" w:rsidP="00C852F6">
      <w:pPr>
        <w:pStyle w:val="Texto"/>
      </w:pPr>
      <w:r>
        <w:t xml:space="preserve">O </w:t>
      </w:r>
      <w:proofErr w:type="spellStart"/>
      <w:r>
        <w:t>Scrum</w:t>
      </w:r>
      <w:proofErr w:type="spellEnd"/>
      <w:r w:rsidR="005C66CE">
        <w:t xml:space="preserve"> é um framework para auxiliar no</w:t>
      </w:r>
      <w:r>
        <w:t xml:space="preserve"> </w:t>
      </w:r>
      <w:r w:rsidR="000E5843">
        <w:t>gerenciamento de projetos ágeis. F</w:t>
      </w:r>
      <w:r>
        <w:t xml:space="preserve">icou popularmente conhecido depois do lançamento do livro </w:t>
      </w:r>
      <w:proofErr w:type="spellStart"/>
      <w:r>
        <w:t>Scrum</w:t>
      </w:r>
      <w:proofErr w:type="spellEnd"/>
      <w:r>
        <w:t xml:space="preserve"> – a arte de fazer o dobro do trabalho na metade do tempo, e sua construção de bas</w:t>
      </w:r>
      <w:r w:rsidR="00A97FCE">
        <w:t xml:space="preserve">eia em uma formação do jogo </w:t>
      </w:r>
      <w:proofErr w:type="spellStart"/>
      <w:r w:rsidR="00A97FCE">
        <w:t>Rugb</w:t>
      </w:r>
      <w:r>
        <w:t>y</w:t>
      </w:r>
      <w:proofErr w:type="spellEnd"/>
      <w:r>
        <w:t xml:space="preserve">, da qual vem seu nome, a arte marcial </w:t>
      </w:r>
      <w:proofErr w:type="spellStart"/>
      <w:r>
        <w:t>Aikido</w:t>
      </w:r>
      <w:proofErr w:type="spellEnd"/>
      <w:r>
        <w:t xml:space="preserve">, na qual seu método de aprendizado foi baseado, </w:t>
      </w:r>
      <w:r w:rsidR="00D45493">
        <w:t>o Cic</w:t>
      </w:r>
      <w:r w:rsidR="006E03BB">
        <w:t>lo de Deming (PDCA) e o Ciclo OO</w:t>
      </w:r>
      <w:r w:rsidR="00D45493">
        <w:t xml:space="preserve">DA dos quais deriva o ciclo de qualidade usado no </w:t>
      </w:r>
      <w:proofErr w:type="spellStart"/>
      <w:r w:rsidR="00D45493">
        <w:t>Scrum</w:t>
      </w:r>
      <w:proofErr w:type="spellEnd"/>
      <w:r w:rsidR="00D45493">
        <w:t xml:space="preserve">, e por fim, o sistema de produção da Toyota de 1948 a 1975, que foi base para o fluxo de produção utilizado no </w:t>
      </w:r>
      <w:proofErr w:type="spellStart"/>
      <w:r w:rsidR="00D45493">
        <w:t>Scrum</w:t>
      </w:r>
      <w:proofErr w:type="spellEnd"/>
      <w:r w:rsidR="00D45493">
        <w:t>.</w:t>
      </w:r>
    </w:p>
    <w:p w:rsidR="006E4DA2" w:rsidRDefault="006E4DA2" w:rsidP="00C852F6">
      <w:pPr>
        <w:pStyle w:val="Texto"/>
      </w:pPr>
      <w:r>
        <w:t>Com base em t</w:t>
      </w:r>
      <w:r w:rsidR="00FB6F4B">
        <w:t xml:space="preserve">odos os conceitos do </w:t>
      </w:r>
      <w:proofErr w:type="spellStart"/>
      <w:r w:rsidR="00FB6F4B">
        <w:t>Scrum</w:t>
      </w:r>
      <w:proofErr w:type="spellEnd"/>
      <w:r w:rsidR="00FB6F4B">
        <w:t>, sua implementação ideal é em projetos onde ha</w:t>
      </w:r>
      <w:r w:rsidR="00D90BBE">
        <w:t>ja uma equipe de desenvolvimento</w:t>
      </w:r>
      <w:r w:rsidR="00FB6F4B">
        <w:t xml:space="preserve">, no entanto, nada impede que ele seja implementado por uma única pessoa, mas dessa forma algum dos seus processos </w:t>
      </w:r>
      <w:r w:rsidR="00D90BBE">
        <w:t xml:space="preserve">precisam ser </w:t>
      </w:r>
      <w:r w:rsidR="003654AB">
        <w:t>adaptados.</w:t>
      </w:r>
    </w:p>
    <w:p w:rsidR="00FA1B4D" w:rsidRDefault="00FA1B4D" w:rsidP="00C852F6">
      <w:pPr>
        <w:pStyle w:val="Texto"/>
      </w:pPr>
      <w:r>
        <w:t xml:space="preserve">A seguir serão apresentadas as etapas do </w:t>
      </w:r>
      <w:proofErr w:type="spellStart"/>
      <w:r>
        <w:t>Scrum</w:t>
      </w:r>
      <w:proofErr w:type="spellEnd"/>
      <w:r>
        <w:t xml:space="preserve"> com base na implementação utilizadas deste projeto.</w:t>
      </w:r>
    </w:p>
    <w:p w:rsidR="00434586" w:rsidRDefault="00434586" w:rsidP="00C852F6">
      <w:pPr>
        <w:pStyle w:val="Texto"/>
      </w:pPr>
    </w:p>
    <w:p w:rsidR="00434586" w:rsidRDefault="000319B5" w:rsidP="00434586">
      <w:pPr>
        <w:pStyle w:val="Ttulo3"/>
        <w:rPr>
          <w:lang w:val="pt-BR"/>
        </w:rPr>
      </w:pPr>
      <w:bookmarkStart w:id="139" w:name="_Toc21877139"/>
      <w:r>
        <w:rPr>
          <w:lang w:val="pt-BR"/>
        </w:rPr>
        <w:t>Sprint</w:t>
      </w:r>
      <w:bookmarkEnd w:id="139"/>
    </w:p>
    <w:p w:rsidR="005437A3" w:rsidRDefault="005437A3" w:rsidP="00F4082C">
      <w:pPr>
        <w:pStyle w:val="Texto"/>
      </w:pPr>
    </w:p>
    <w:p w:rsidR="00F4082C" w:rsidRDefault="00F4082C" w:rsidP="00F4082C">
      <w:pPr>
        <w:pStyle w:val="Texto"/>
      </w:pPr>
      <w:r>
        <w:t xml:space="preserve">O </w:t>
      </w:r>
      <w:r w:rsidR="005132CD">
        <w:t>Sprint nada mais é do que um período pré-estabelecido para cada projeto que visa realizar a entrega de uma pequena parte funcional do sistema. Uma Sprint pode ser de uma semana, uma quinzena, um mês, e assim por diante, dependendo da complexidade das tarefas que serão realizadas neste período, porém não é aconselhável que uma Sprint tenha um período muito grande, pois assim todo o processo ágil será comprometido</w:t>
      </w:r>
      <w:r w:rsidR="00B53B3F">
        <w:t>, já que a ideia é identificar os gargalos e dificuldades de cada S</w:t>
      </w:r>
      <w:r w:rsidR="00E66B75">
        <w:t>print para assim obter um melhor desempenho na Sprint seguinte</w:t>
      </w:r>
      <w:r w:rsidR="005132CD">
        <w:t>. Uma atividade de complexidade suficiente para extrapolar o tempo ideal da Sprint deve ser dividida em outras tarefas menos complexas.</w:t>
      </w:r>
      <w:r w:rsidR="00AE01CF">
        <w:t xml:space="preserve"> Para S</w:t>
      </w:r>
      <w:r w:rsidR="00D354FB">
        <w:t>utherland</w:t>
      </w:r>
      <w:r w:rsidR="00AE01CF">
        <w:t xml:space="preserve"> (2014):</w:t>
      </w:r>
    </w:p>
    <w:p w:rsidR="00AE01CF" w:rsidRDefault="00AE01CF" w:rsidP="00AE01CF">
      <w:pPr>
        <w:pStyle w:val="Citaolonga"/>
      </w:pPr>
      <w:r>
        <w:lastRenderedPageBreak/>
        <w:t xml:space="preserve">Os </w:t>
      </w:r>
      <w:proofErr w:type="spellStart"/>
      <w:r>
        <w:t>Sprints</w:t>
      </w:r>
      <w:proofErr w:type="spellEnd"/>
      <w:r>
        <w:t xml:space="preserve"> às vezes são chamados de “caixas de tempo”, porque são definidos para ter certa duração. Você não pode fazer um Sprint de uma semana e, depois, um de três semanas. Você precisa ser consistente: quer estabelecer o ritmo de trabalho no qual as pessoas saibam o que pode ser feito em determinado período. Em geral, a quantidade os surpreende. Um elemento crucial de um Sprint individual, porém, é que uma vez que a equipe se compromete com o objetivo, as tarefas são bloqueadas. Nada mais pode ser acrescentado por ninguém fora da equipe. [...] interferir e distrair a equipe reduz drasticamente sua velocidade.</w:t>
      </w:r>
    </w:p>
    <w:p w:rsidR="00A76F59" w:rsidRDefault="000319B5" w:rsidP="00A76F59">
      <w:pPr>
        <w:pStyle w:val="Ttulo3"/>
        <w:rPr>
          <w:lang w:val="pt-BR"/>
        </w:rPr>
      </w:pPr>
      <w:bookmarkStart w:id="140" w:name="_Toc21877140"/>
      <w:r>
        <w:rPr>
          <w:lang w:val="pt-BR"/>
        </w:rPr>
        <w:t>Reuniões Diárias</w:t>
      </w:r>
      <w:bookmarkEnd w:id="140"/>
    </w:p>
    <w:p w:rsidR="005437A3" w:rsidRDefault="005437A3" w:rsidP="006C26A6">
      <w:pPr>
        <w:pStyle w:val="Texto"/>
      </w:pPr>
    </w:p>
    <w:p w:rsidR="00FA1B4D" w:rsidRDefault="00D354FB" w:rsidP="006C26A6">
      <w:pPr>
        <w:pStyle w:val="Texto"/>
      </w:pPr>
      <w:r>
        <w:t xml:space="preserve">Sutherland </w:t>
      </w:r>
      <w:r w:rsidR="00A76F59">
        <w:t xml:space="preserve">(2014) diz que em seu primeiro </w:t>
      </w:r>
      <w:proofErr w:type="spellStart"/>
      <w:r w:rsidR="00A76F59">
        <w:t>Scrum</w:t>
      </w:r>
      <w:proofErr w:type="spellEnd"/>
      <w:r w:rsidR="00A76F59">
        <w:t xml:space="preserve">, definiram </w:t>
      </w:r>
      <w:proofErr w:type="spellStart"/>
      <w:r w:rsidR="00A76F59">
        <w:t>Sprints</w:t>
      </w:r>
      <w:proofErr w:type="spellEnd"/>
      <w:r w:rsidR="00A76F59">
        <w:t xml:space="preserve"> de quatro semanas </w:t>
      </w:r>
      <w:r w:rsidR="006C26A6">
        <w:t>e ao final do primeiro Sprint, perceberam que não estavam sendo rápidos o suficiente, então depois de observar o trabalho de uma empresa não mencionada, começaram a implementar as reuniões diárias.</w:t>
      </w:r>
    </w:p>
    <w:p w:rsidR="006C26A6" w:rsidRDefault="006C26A6" w:rsidP="006C26A6">
      <w:pPr>
        <w:pStyle w:val="Texto"/>
        <w:ind w:firstLine="0"/>
      </w:pPr>
      <w:r>
        <w:tab/>
        <w:t xml:space="preserve">Este passo do </w:t>
      </w:r>
      <w:proofErr w:type="spellStart"/>
      <w:r>
        <w:t>Scrum</w:t>
      </w:r>
      <w:proofErr w:type="spellEnd"/>
      <w:r>
        <w:t xml:space="preserve"> foi o primeiro a ser adaptado no projeto Mais Pratos. Já que a ideia das reuniões diárias é identificar possíveis dificuldades no desenvolvimento e sugerir uma solução em grupo, isso não pode ser implementado ao desenvolver o projeto Mais Pratos, pois o projeto contava apenas com um desenvolvedor. Dessa forma, as reuniões se tornaram uma revisão diária apenas para marcar o status do desenvolvimento.</w:t>
      </w:r>
    </w:p>
    <w:p w:rsidR="005437A3" w:rsidRDefault="005437A3" w:rsidP="006C26A6">
      <w:pPr>
        <w:pStyle w:val="Texto"/>
        <w:ind w:firstLine="0"/>
      </w:pPr>
    </w:p>
    <w:p w:rsidR="005437A3" w:rsidRDefault="000319B5" w:rsidP="005437A3">
      <w:pPr>
        <w:pStyle w:val="Ttulo3"/>
        <w:rPr>
          <w:lang w:val="pt-BR"/>
        </w:rPr>
      </w:pPr>
      <w:bookmarkStart w:id="141" w:name="_Toc21877141"/>
      <w:r>
        <w:rPr>
          <w:lang w:val="pt-BR"/>
        </w:rPr>
        <w:t xml:space="preserve">Planning </w:t>
      </w:r>
      <w:proofErr w:type="spellStart"/>
      <w:r>
        <w:rPr>
          <w:lang w:val="pt-BR"/>
        </w:rPr>
        <w:t>Poker</w:t>
      </w:r>
      <w:bookmarkEnd w:id="141"/>
      <w:proofErr w:type="spellEnd"/>
    </w:p>
    <w:p w:rsidR="005437A3" w:rsidRDefault="005437A3" w:rsidP="005437A3">
      <w:pPr>
        <w:pStyle w:val="Texto"/>
      </w:pPr>
    </w:p>
    <w:p w:rsidR="005437A3" w:rsidRDefault="005437A3" w:rsidP="005437A3">
      <w:pPr>
        <w:pStyle w:val="Texto"/>
      </w:pPr>
      <w:r>
        <w:t xml:space="preserve">O Planning </w:t>
      </w:r>
      <w:proofErr w:type="spellStart"/>
      <w:r>
        <w:t>Poker</w:t>
      </w:r>
      <w:proofErr w:type="spellEnd"/>
      <w:r>
        <w:t xml:space="preserve"> é uma das maneiras utilizadas para o auxílio no levantamento de estimativa das atividades de um projeto ágil. Sua política se baseia na tentativa de prever o tempo necessário para a realização de uma atividade. Isso se dá pela pontuação dada por cada membro da equipe a uma determinada atividade</w:t>
      </w:r>
      <w:r w:rsidR="00C50F4C">
        <w:t xml:space="preserve"> e assim a pontuação mais coerente em relação aos demais é a declarada mais próxima da realidade do projeto</w:t>
      </w:r>
      <w:r>
        <w:t>.</w:t>
      </w:r>
    </w:p>
    <w:p w:rsidR="00C50F4C" w:rsidRDefault="00C50F4C" w:rsidP="005437A3">
      <w:pPr>
        <w:pStyle w:val="Texto"/>
      </w:pPr>
      <w:r>
        <w:t>Cada ponto dado a uma atividade representa um valor temporal que definirá o tempo total para a sua realização. Porém, é importante salientar que não se pode prever com certeza o</w:t>
      </w:r>
      <w:r w:rsidR="005C66CE">
        <w:t xml:space="preserve"> tempo que cada atividade levará</w:t>
      </w:r>
      <w:r>
        <w:t xml:space="preserve"> para ser realizada, apenas pode-se mensurar uma estimativa que vai amadurecendo a cada Sprint de forma a ficar cada vez mais condizente com a realidade.</w:t>
      </w:r>
    </w:p>
    <w:p w:rsidR="00C50F4C" w:rsidRDefault="00C50F4C" w:rsidP="005437A3">
      <w:pPr>
        <w:pStyle w:val="Texto"/>
      </w:pPr>
      <w:r>
        <w:lastRenderedPageBreak/>
        <w:t xml:space="preserve">No projeto </w:t>
      </w:r>
      <w:r w:rsidR="00076B27">
        <w:t xml:space="preserve">Mais Pratos, utilizou-se do Planning </w:t>
      </w:r>
      <w:proofErr w:type="spellStart"/>
      <w:r w:rsidR="00076B27">
        <w:t>Poker</w:t>
      </w:r>
      <w:proofErr w:type="spellEnd"/>
      <w:r w:rsidR="00076B27">
        <w:t xml:space="preserve"> de forma que cada ponto dado a uma atividade representou</w:t>
      </w:r>
      <w:r w:rsidR="002D70B9">
        <w:t xml:space="preserve"> quatro</w:t>
      </w:r>
      <w:r w:rsidR="00076B27">
        <w:t xml:space="preserve"> horas de desenvolvimento. Tendo em vista</w:t>
      </w:r>
      <w:r w:rsidR="002D70B9">
        <w:t xml:space="preserve"> que foram estabelecidas duas</w:t>
      </w:r>
      <w:r w:rsidR="00076B27">
        <w:t xml:space="preserve"> horas de trabalho diário, e que para realizar entregas de valor as </w:t>
      </w:r>
      <w:proofErr w:type="spellStart"/>
      <w:r w:rsidR="00076B27">
        <w:t>Sprint</w:t>
      </w:r>
      <w:r w:rsidR="00914226">
        <w:t>s</w:t>
      </w:r>
      <w:proofErr w:type="spellEnd"/>
      <w:r w:rsidR="00076B27">
        <w:t xml:space="preserve"> teriam duração mensal, em cada Sprint puderam ser desenvolvidos quinze pontos de atividade</w:t>
      </w:r>
      <w:r w:rsidR="000319B5">
        <w:t>.</w:t>
      </w:r>
    </w:p>
    <w:p w:rsidR="000319B5" w:rsidRDefault="000319B5" w:rsidP="005437A3">
      <w:pPr>
        <w:pStyle w:val="Texto"/>
      </w:pPr>
    </w:p>
    <w:p w:rsidR="000319B5" w:rsidRPr="005437A3" w:rsidRDefault="0080323B" w:rsidP="000319B5">
      <w:pPr>
        <w:pStyle w:val="Ttulo3"/>
      </w:pPr>
      <w:bookmarkStart w:id="142" w:name="_Toc21877142"/>
      <w:r>
        <w:rPr>
          <w:lang w:val="pt-BR"/>
        </w:rPr>
        <w:t>Descrição de</w:t>
      </w:r>
      <w:r w:rsidR="00BE49E7">
        <w:rPr>
          <w:lang w:val="pt-BR"/>
        </w:rPr>
        <w:t xml:space="preserve"> Requisitos</w:t>
      </w:r>
      <w:bookmarkEnd w:id="142"/>
    </w:p>
    <w:p w:rsidR="00AF4F3D" w:rsidRDefault="00AF4F3D" w:rsidP="006C26A6">
      <w:pPr>
        <w:pStyle w:val="Texto"/>
        <w:ind w:firstLine="0"/>
      </w:pPr>
    </w:p>
    <w:p w:rsidR="000319B5" w:rsidRDefault="00BE49E7" w:rsidP="00BE49E7">
      <w:pPr>
        <w:pStyle w:val="Texto"/>
      </w:pPr>
      <w:r>
        <w:t xml:space="preserve">Com as </w:t>
      </w:r>
      <w:r w:rsidR="0080323B">
        <w:t xml:space="preserve">métricas ágeis </w:t>
      </w:r>
      <w:r w:rsidR="005C66CE">
        <w:t>definidas, pôde-se levantar</w:t>
      </w:r>
      <w:r>
        <w:t xml:space="preserve"> os requisitos do sistema. Mas diferente das metodologias</w:t>
      </w:r>
      <w:r w:rsidR="0067565E">
        <w:t xml:space="preserve"> em cascata</w:t>
      </w:r>
      <w:r>
        <w:t xml:space="preserve">, no </w:t>
      </w:r>
      <w:proofErr w:type="spellStart"/>
      <w:r>
        <w:t>Scrum</w:t>
      </w:r>
      <w:proofErr w:type="spellEnd"/>
      <w:r>
        <w:t xml:space="preserve"> os requisitos são levantados em forma de histórias</w:t>
      </w:r>
      <w:r w:rsidR="0080323B">
        <w:t xml:space="preserve"> que é dividida em cartões, onde cada cartão</w:t>
      </w:r>
      <w:r>
        <w:t xml:space="preserve"> represent</w:t>
      </w:r>
      <w:r w:rsidR="0080323B">
        <w:t>a uma parte do fluxo do sistema</w:t>
      </w:r>
      <w:r>
        <w:t>.</w:t>
      </w:r>
    </w:p>
    <w:p w:rsidR="0067565E" w:rsidRDefault="0067565E" w:rsidP="00BE49E7">
      <w:pPr>
        <w:pStyle w:val="Texto"/>
      </w:pPr>
      <w:r>
        <w:t xml:space="preserve">As histórias não são oriundas do </w:t>
      </w:r>
      <w:proofErr w:type="spellStart"/>
      <w:r>
        <w:t>Scrum</w:t>
      </w:r>
      <w:proofErr w:type="spellEnd"/>
      <w:r>
        <w:t xml:space="preserve">, elas surgiram com a metodologia ágil Extreme </w:t>
      </w:r>
      <w:proofErr w:type="spellStart"/>
      <w:r>
        <w:t>Programming</w:t>
      </w:r>
      <w:proofErr w:type="spellEnd"/>
      <w:r>
        <w:t xml:space="preserve"> (XP)</w:t>
      </w:r>
      <w:r w:rsidR="007A0EEB">
        <w:t>, mas pode ser adotada em todas as metodologias ágeis.</w:t>
      </w:r>
    </w:p>
    <w:p w:rsidR="0080323B" w:rsidRDefault="008A6FD7" w:rsidP="00BE49E7">
      <w:pPr>
        <w:pStyle w:val="Texto"/>
      </w:pPr>
      <w:r>
        <w:t>Para que uma história seja considerada boa, ela deve ter um ator, que nada mais é do que uma pessoa que necessita de alguma coisa, uma necessidade e um motivo.</w:t>
      </w:r>
    </w:p>
    <w:p w:rsidR="008A6FD7" w:rsidRDefault="008A6FD7" w:rsidP="00BE49E7">
      <w:pPr>
        <w:pStyle w:val="Texto"/>
      </w:pPr>
      <w:r>
        <w:t>BERTEIG (2014) disponibilizou um documento com um modelo para uma boa história de usuário</w:t>
      </w:r>
      <w:r w:rsidR="00BB1A97">
        <w:t>.</w:t>
      </w:r>
    </w:p>
    <w:p w:rsidR="00D354FB" w:rsidRDefault="00D354FB" w:rsidP="00D354FB">
      <w:pPr>
        <w:pStyle w:val="Legenda"/>
        <w:keepNext/>
      </w:pPr>
      <w:bookmarkStart w:id="143" w:name="_Toc21877244"/>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2</w:t>
      </w:r>
      <w:r w:rsidR="0050418C">
        <w:rPr>
          <w:noProof/>
        </w:rPr>
        <w:fldChar w:fldCharType="end"/>
      </w:r>
      <w:r w:rsidRPr="00384AA9">
        <w:t xml:space="preserve"> – MODELO DE HISTÓRIA DE USUÁRIO</w:t>
      </w:r>
      <w:bookmarkEnd w:id="143"/>
    </w:p>
    <w:p w:rsidR="00BB1A97" w:rsidRDefault="00BB1A97" w:rsidP="00BB1A97">
      <w:pPr>
        <w:spacing w:line="240" w:lineRule="auto"/>
        <w:ind w:firstLine="0"/>
      </w:pPr>
      <w:r>
        <w:rPr>
          <w:noProof/>
          <w:lang w:eastAsia="pt-BR"/>
        </w:rPr>
        <w:drawing>
          <wp:inline distT="0" distB="0" distL="0" distR="0" wp14:anchorId="70F6D867" wp14:editId="4221089E">
            <wp:extent cx="4191000" cy="2438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2438400"/>
                    </a:xfrm>
                    <a:prstGeom prst="rect">
                      <a:avLst/>
                    </a:prstGeom>
                  </pic:spPr>
                </pic:pic>
              </a:graphicData>
            </a:graphic>
          </wp:inline>
        </w:drawing>
      </w:r>
    </w:p>
    <w:p w:rsidR="00BB1A97" w:rsidRPr="00B74FAD" w:rsidRDefault="00BB1A97" w:rsidP="00BB1A97">
      <w:pPr>
        <w:pStyle w:val="Legenda"/>
      </w:pPr>
      <w:r>
        <w:t>FONTE: BERTEIG (2014</w:t>
      </w:r>
      <w:r w:rsidRPr="00B74FAD">
        <w:t>).</w:t>
      </w:r>
    </w:p>
    <w:p w:rsidR="00BB1A97" w:rsidRDefault="00BB1A97" w:rsidP="00BE49E7">
      <w:pPr>
        <w:pStyle w:val="Texto"/>
      </w:pPr>
      <w:r>
        <w:t xml:space="preserve">No projeto Mais Pratos utilizou-se este </w:t>
      </w:r>
      <w:proofErr w:type="spellStart"/>
      <w:r>
        <w:t>template</w:t>
      </w:r>
      <w:proofErr w:type="spellEnd"/>
      <w:r>
        <w:t>, porém traduzido para a língua portuguesa.</w:t>
      </w:r>
    </w:p>
    <w:p w:rsidR="007C02A2" w:rsidRDefault="007C02A2" w:rsidP="00BE49E7">
      <w:pPr>
        <w:pStyle w:val="Texto"/>
      </w:pPr>
    </w:p>
    <w:p w:rsidR="007C02A2" w:rsidRDefault="007556C9" w:rsidP="007C02A2">
      <w:pPr>
        <w:pStyle w:val="Ttulo3"/>
        <w:rPr>
          <w:lang w:val="pt-BR"/>
        </w:rPr>
      </w:pPr>
      <w:bookmarkStart w:id="144" w:name="_Toc21877143"/>
      <w:r>
        <w:rPr>
          <w:lang w:val="pt-BR"/>
        </w:rPr>
        <w:t xml:space="preserve">O </w:t>
      </w:r>
      <w:proofErr w:type="spellStart"/>
      <w:r>
        <w:rPr>
          <w:lang w:val="pt-BR"/>
        </w:rPr>
        <w:t>Scrum</w:t>
      </w:r>
      <w:proofErr w:type="spellEnd"/>
      <w:r>
        <w:rPr>
          <w:lang w:val="pt-BR"/>
        </w:rPr>
        <w:t xml:space="preserve"> na prá</w:t>
      </w:r>
      <w:r w:rsidR="007C02A2">
        <w:rPr>
          <w:lang w:val="pt-BR"/>
        </w:rPr>
        <w:t>tica</w:t>
      </w:r>
      <w:bookmarkEnd w:id="144"/>
    </w:p>
    <w:p w:rsidR="00BB1A97" w:rsidRDefault="007C02A2" w:rsidP="007C02A2">
      <w:pPr>
        <w:pStyle w:val="Texto"/>
      </w:pPr>
      <w:r>
        <w:t>Depois de todo o trabalho de levantamento de requisi</w:t>
      </w:r>
      <w:r w:rsidR="005C66CE">
        <w:t xml:space="preserve">tos e cálculo das </w:t>
      </w:r>
      <w:proofErr w:type="spellStart"/>
      <w:r w:rsidR="005C66CE">
        <w:t>Sprints</w:t>
      </w:r>
      <w:proofErr w:type="spellEnd"/>
      <w:r w:rsidR="005C66CE">
        <w:t xml:space="preserve"> acerca</w:t>
      </w:r>
      <w:r>
        <w:t xml:space="preserve"> do projeto em questão, levando em consideração o prato para a entrega do mesmo e a data de início das atividades, foi possível chegar ao seguinte resultado:</w:t>
      </w:r>
    </w:p>
    <w:p w:rsidR="00D30FF8" w:rsidRDefault="00D30FF8" w:rsidP="007C02A2">
      <w:pPr>
        <w:pStyle w:val="Texto"/>
        <w:sectPr w:rsidR="00D30FF8" w:rsidSect="005229B6">
          <w:pgSz w:w="11906" w:h="16838" w:code="9"/>
          <w:pgMar w:top="1701" w:right="1134" w:bottom="1134" w:left="1701" w:header="709" w:footer="709" w:gutter="0"/>
          <w:pgNumType w:start="17"/>
          <w:cols w:space="708"/>
          <w:docGrid w:linePitch="360"/>
        </w:sectPr>
      </w:pPr>
    </w:p>
    <w:p w:rsidR="00D30FF8" w:rsidRDefault="00D30FF8" w:rsidP="007C02A2">
      <w:pPr>
        <w:pStyle w:val="Texto"/>
      </w:pPr>
    </w:p>
    <w:p w:rsidR="007D5AED" w:rsidRDefault="007D5AED" w:rsidP="007D5AED">
      <w:pPr>
        <w:pStyle w:val="Fonte"/>
      </w:pPr>
      <w:bookmarkStart w:id="145" w:name="_Toc21877245"/>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3</w:t>
      </w:r>
      <w:r w:rsidR="0050418C">
        <w:rPr>
          <w:noProof/>
        </w:rPr>
        <w:fldChar w:fldCharType="end"/>
      </w:r>
      <w:r>
        <w:t xml:space="preserve"> - SPRINTS PROJETO MAIS PRATOS</w:t>
      </w:r>
      <w:bookmarkEnd w:id="145"/>
    </w:p>
    <w:p w:rsidR="00D30FF8" w:rsidRDefault="009670A4" w:rsidP="00EE6F82">
      <w:pPr>
        <w:pStyle w:val="Texto"/>
        <w:ind w:firstLine="0"/>
      </w:pPr>
      <w:r>
        <w:rPr>
          <w:noProof/>
          <w:lang w:eastAsia="pt-BR"/>
        </w:rPr>
        <w:drawing>
          <wp:inline distT="0" distB="0" distL="0" distR="0" wp14:anchorId="2E7C1A98" wp14:editId="6AC91E27">
            <wp:extent cx="13154025" cy="635203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179615" cy="6364390"/>
                    </a:xfrm>
                    <a:prstGeom prst="rect">
                      <a:avLst/>
                    </a:prstGeom>
                  </pic:spPr>
                </pic:pic>
              </a:graphicData>
            </a:graphic>
          </wp:inline>
        </w:drawing>
      </w:r>
    </w:p>
    <w:p w:rsidR="007D5AED" w:rsidRDefault="007D5AED" w:rsidP="007D5AED">
      <w:pPr>
        <w:pStyle w:val="Legenda"/>
        <w:sectPr w:rsidR="007D5AED" w:rsidSect="00EE6F82">
          <w:headerReference w:type="default" r:id="rId16"/>
          <w:pgSz w:w="23814" w:h="16840" w:orient="landscape" w:code="9"/>
          <w:pgMar w:top="1701" w:right="1701" w:bottom="1134" w:left="1134" w:header="709" w:footer="709" w:gutter="0"/>
          <w:cols w:space="708"/>
          <w:docGrid w:linePitch="360"/>
        </w:sectPr>
      </w:pPr>
      <w:r>
        <w:t>FONTE: O autor (2014</w:t>
      </w:r>
      <w:r w:rsidRPr="00B74FAD">
        <w:t>).</w:t>
      </w:r>
    </w:p>
    <w:p w:rsidR="00D30FF8" w:rsidRDefault="00D30FF8" w:rsidP="007C02A2">
      <w:pPr>
        <w:pStyle w:val="Texto"/>
      </w:pPr>
    </w:p>
    <w:p w:rsidR="00AF4F3D" w:rsidRDefault="007D5AED" w:rsidP="00AF4F3D">
      <w:pPr>
        <w:pStyle w:val="Ttulo3"/>
        <w:rPr>
          <w:lang w:val="pt-BR"/>
        </w:rPr>
      </w:pPr>
      <w:bookmarkStart w:id="146" w:name="_Toc21877144"/>
      <w:proofErr w:type="spellStart"/>
      <w:r>
        <w:rPr>
          <w:lang w:val="pt-BR"/>
        </w:rPr>
        <w:t>Kanban</w:t>
      </w:r>
      <w:bookmarkEnd w:id="146"/>
      <w:proofErr w:type="spellEnd"/>
    </w:p>
    <w:p w:rsidR="00EE3B4A" w:rsidRPr="00EE3B4A" w:rsidRDefault="00EE3B4A" w:rsidP="00EE3B4A">
      <w:pPr>
        <w:pStyle w:val="Texto"/>
      </w:pPr>
    </w:p>
    <w:p w:rsidR="00AF4F3D" w:rsidRDefault="00AF4F3D" w:rsidP="00AF4F3D">
      <w:pPr>
        <w:pStyle w:val="Texto"/>
      </w:pPr>
      <w:r>
        <w:t>Com a intenção de obter uma visão geral das atividades</w:t>
      </w:r>
      <w:r w:rsidR="007D5AED">
        <w:t xml:space="preserve"> de cada Sprint e organizar a ordem de execução das mesmas</w:t>
      </w:r>
      <w:r>
        <w:t xml:space="preserve">, foi necessário o desenvolvimento de um quadro </w:t>
      </w:r>
      <w:proofErr w:type="spellStart"/>
      <w:r>
        <w:t>Kanban</w:t>
      </w:r>
      <w:proofErr w:type="spellEnd"/>
      <w:r>
        <w:t>, que além de fornecer uma maneira simples de organizar o de</w:t>
      </w:r>
      <w:r w:rsidR="007D5AED">
        <w:t xml:space="preserve">senvolvimento do projeto tornou </w:t>
      </w:r>
      <w:r>
        <w:t>fáci</w:t>
      </w:r>
      <w:r w:rsidR="007D5AED">
        <w:t>l a compreensão das atividades.</w:t>
      </w:r>
    </w:p>
    <w:p w:rsidR="00B06312" w:rsidRDefault="00B06312" w:rsidP="00AF4F3D">
      <w:pPr>
        <w:pStyle w:val="Texto"/>
      </w:pPr>
      <w:r>
        <w:t xml:space="preserve">Para Anderson e </w:t>
      </w:r>
      <w:proofErr w:type="spellStart"/>
      <w:r>
        <w:t>Carmichael</w:t>
      </w:r>
      <w:proofErr w:type="spellEnd"/>
      <w:r>
        <w:t xml:space="preserve"> (2016):</w:t>
      </w:r>
    </w:p>
    <w:p w:rsidR="00B06312" w:rsidRDefault="00B06312" w:rsidP="00B06312">
      <w:pPr>
        <w:pStyle w:val="Citaolonga"/>
      </w:pPr>
      <w:proofErr w:type="spellStart"/>
      <w:r>
        <w:t>Kanban</w:t>
      </w:r>
      <w:proofErr w:type="spellEnd"/>
      <w:r>
        <w:t xml:space="preserve"> </w:t>
      </w:r>
      <w:proofErr w:type="spellStart"/>
      <w:r>
        <w:t>is</w:t>
      </w:r>
      <w:proofErr w:type="spellEnd"/>
      <w:r>
        <w:t xml:space="preserve"> a </w:t>
      </w:r>
      <w:proofErr w:type="spellStart"/>
      <w:r>
        <w:t>method</w:t>
      </w:r>
      <w:proofErr w:type="spellEnd"/>
      <w:r>
        <w:t xml:space="preserve"> for </w:t>
      </w:r>
      <w:proofErr w:type="spellStart"/>
      <w:r>
        <w:t>defining</w:t>
      </w:r>
      <w:proofErr w:type="spellEnd"/>
      <w:r>
        <w:t xml:space="preserve">, </w:t>
      </w:r>
      <w:proofErr w:type="spellStart"/>
      <w:r>
        <w:t>managing</w:t>
      </w:r>
      <w:proofErr w:type="spellEnd"/>
      <w:r>
        <w:t xml:space="preserve">, </w:t>
      </w:r>
      <w:proofErr w:type="spellStart"/>
      <w:r>
        <w:t>and</w:t>
      </w:r>
      <w:proofErr w:type="spellEnd"/>
      <w:r>
        <w:t xml:space="preserve"> </w:t>
      </w:r>
      <w:proofErr w:type="spellStart"/>
      <w:r>
        <w:t>improving</w:t>
      </w:r>
      <w:proofErr w:type="spellEnd"/>
      <w:r>
        <w:t xml:space="preserve"> </w:t>
      </w:r>
      <w:proofErr w:type="spellStart"/>
      <w:r>
        <w:t>services</w:t>
      </w:r>
      <w:proofErr w:type="spellEnd"/>
      <w:r>
        <w:t xml:space="preserve"> </w:t>
      </w:r>
      <w:proofErr w:type="spellStart"/>
      <w:r>
        <w:t>that</w:t>
      </w:r>
      <w:proofErr w:type="spellEnd"/>
      <w:r>
        <w:t xml:space="preserve"> </w:t>
      </w:r>
      <w:proofErr w:type="spellStart"/>
      <w:r>
        <w:t>deliver</w:t>
      </w:r>
      <w:proofErr w:type="spellEnd"/>
      <w:r>
        <w:t xml:space="preserve"> </w:t>
      </w:r>
      <w:proofErr w:type="spellStart"/>
      <w:r>
        <w:t>knowledge</w:t>
      </w:r>
      <w:proofErr w:type="spellEnd"/>
      <w:r>
        <w:t xml:space="preserve"> </w:t>
      </w:r>
      <w:proofErr w:type="spellStart"/>
      <w:r>
        <w:t>work</w:t>
      </w:r>
      <w:proofErr w:type="spellEnd"/>
      <w:r>
        <w:t xml:space="preserve">, </w:t>
      </w:r>
      <w:proofErr w:type="spellStart"/>
      <w:r>
        <w:t>such</w:t>
      </w:r>
      <w:proofErr w:type="spellEnd"/>
      <w:r>
        <w:t xml:space="preserve"> as professional </w:t>
      </w:r>
      <w:proofErr w:type="spellStart"/>
      <w:r>
        <w:t>services</w:t>
      </w:r>
      <w:proofErr w:type="spellEnd"/>
      <w:r>
        <w:t xml:space="preserve">, </w:t>
      </w:r>
      <w:proofErr w:type="spellStart"/>
      <w:r>
        <w:t>creative</w:t>
      </w:r>
      <w:proofErr w:type="spellEnd"/>
      <w:r>
        <w:t xml:space="preserve"> </w:t>
      </w:r>
      <w:proofErr w:type="spellStart"/>
      <w:r>
        <w:t>endeavors</w:t>
      </w:r>
      <w:proofErr w:type="spellEnd"/>
      <w:r>
        <w:t xml:space="preserve">, </w:t>
      </w:r>
      <w:proofErr w:type="spellStart"/>
      <w:r>
        <w:t>and</w:t>
      </w:r>
      <w:proofErr w:type="spellEnd"/>
      <w:r>
        <w:t xml:space="preserve"> </w:t>
      </w:r>
      <w:proofErr w:type="spellStart"/>
      <w:r>
        <w:t>the</w:t>
      </w:r>
      <w:proofErr w:type="spellEnd"/>
      <w:r>
        <w:t xml:space="preserve"> design </w:t>
      </w:r>
      <w:proofErr w:type="spellStart"/>
      <w:r>
        <w:t>of</w:t>
      </w:r>
      <w:proofErr w:type="spellEnd"/>
      <w:r>
        <w:t xml:space="preserve"> </w:t>
      </w:r>
      <w:proofErr w:type="spellStart"/>
      <w:r>
        <w:t>both</w:t>
      </w:r>
      <w:proofErr w:type="spellEnd"/>
      <w:r>
        <w:t xml:space="preserve"> </w:t>
      </w:r>
      <w:proofErr w:type="spellStart"/>
      <w:r>
        <w:t>physical</w:t>
      </w:r>
      <w:proofErr w:type="spellEnd"/>
      <w:r>
        <w:t xml:space="preserve"> </w:t>
      </w:r>
      <w:proofErr w:type="spellStart"/>
      <w:r>
        <w:t>and</w:t>
      </w:r>
      <w:proofErr w:type="spellEnd"/>
      <w:r>
        <w:t xml:space="preserve"> software </w:t>
      </w:r>
      <w:proofErr w:type="spellStart"/>
      <w:r>
        <w:t>products</w:t>
      </w:r>
      <w:proofErr w:type="spellEnd"/>
      <w:r>
        <w:t xml:space="preserve">. It </w:t>
      </w:r>
      <w:proofErr w:type="spellStart"/>
      <w:r>
        <w:t>may</w:t>
      </w:r>
      <w:proofErr w:type="spellEnd"/>
      <w:r>
        <w:t xml:space="preserve"> </w:t>
      </w:r>
      <w:proofErr w:type="spellStart"/>
      <w:r>
        <w:t>be</w:t>
      </w:r>
      <w:proofErr w:type="spellEnd"/>
      <w:r>
        <w:t xml:space="preserve"> </w:t>
      </w:r>
      <w:proofErr w:type="spellStart"/>
      <w:r>
        <w:t>characterized</w:t>
      </w:r>
      <w:proofErr w:type="spellEnd"/>
      <w:r>
        <w:t xml:space="preserve"> as a “start </w:t>
      </w:r>
      <w:proofErr w:type="spellStart"/>
      <w:r>
        <w:t>from</w:t>
      </w:r>
      <w:proofErr w:type="spellEnd"/>
      <w:r>
        <w:t xml:space="preserve"> </w:t>
      </w:r>
      <w:proofErr w:type="spellStart"/>
      <w:r>
        <w:t>what</w:t>
      </w:r>
      <w:proofErr w:type="spellEnd"/>
      <w:r>
        <w:t xml:space="preserve"> </w:t>
      </w:r>
      <w:proofErr w:type="spellStart"/>
      <w:r>
        <w:t>you</w:t>
      </w:r>
      <w:proofErr w:type="spellEnd"/>
      <w:r>
        <w:t xml:space="preserve"> do </w:t>
      </w:r>
      <w:proofErr w:type="spellStart"/>
      <w:r>
        <w:t>now</w:t>
      </w:r>
      <w:proofErr w:type="spellEnd"/>
      <w:r>
        <w:t xml:space="preserve">” </w:t>
      </w:r>
      <w:proofErr w:type="spellStart"/>
      <w:r>
        <w:t>method</w:t>
      </w:r>
      <w:proofErr w:type="spellEnd"/>
      <w:r>
        <w:t xml:space="preserve">—a </w:t>
      </w:r>
      <w:proofErr w:type="spellStart"/>
      <w:r>
        <w:t>catalyst</w:t>
      </w:r>
      <w:proofErr w:type="spellEnd"/>
      <w:r>
        <w:t xml:space="preserve"> for </w:t>
      </w:r>
      <w:proofErr w:type="spellStart"/>
      <w:r>
        <w:t>rapid</w:t>
      </w:r>
      <w:proofErr w:type="spellEnd"/>
      <w:r>
        <w:t xml:space="preserve"> </w:t>
      </w:r>
      <w:proofErr w:type="spellStart"/>
      <w:r>
        <w:t>and</w:t>
      </w:r>
      <w:proofErr w:type="spellEnd"/>
      <w:r>
        <w:t xml:space="preserve"> </w:t>
      </w:r>
      <w:proofErr w:type="spellStart"/>
      <w:r>
        <w:t>focused</w:t>
      </w:r>
      <w:proofErr w:type="spellEnd"/>
      <w:r>
        <w:t xml:space="preserve"> </w:t>
      </w:r>
      <w:proofErr w:type="spellStart"/>
      <w:r>
        <w:t>change</w:t>
      </w:r>
      <w:proofErr w:type="spellEnd"/>
      <w:r>
        <w:t xml:space="preserve"> </w:t>
      </w:r>
      <w:proofErr w:type="spellStart"/>
      <w:r>
        <w:t>within</w:t>
      </w:r>
      <w:proofErr w:type="spellEnd"/>
      <w:r>
        <w:t xml:space="preserve"> </w:t>
      </w:r>
      <w:proofErr w:type="spellStart"/>
      <w:r>
        <w:t>organizations</w:t>
      </w:r>
      <w:proofErr w:type="spellEnd"/>
      <w:r>
        <w:t>—</w:t>
      </w:r>
      <w:proofErr w:type="spellStart"/>
      <w:r>
        <w:t>that</w:t>
      </w:r>
      <w:proofErr w:type="spellEnd"/>
      <w:r>
        <w:t xml:space="preserve"> </w:t>
      </w:r>
      <w:proofErr w:type="spellStart"/>
      <w:r>
        <w:t>reduces</w:t>
      </w:r>
      <w:proofErr w:type="spellEnd"/>
      <w:r>
        <w:t xml:space="preserve"> </w:t>
      </w:r>
      <w:proofErr w:type="spellStart"/>
      <w:r>
        <w:t>resistance</w:t>
      </w:r>
      <w:proofErr w:type="spellEnd"/>
      <w:r>
        <w:t xml:space="preserve"> </w:t>
      </w:r>
      <w:proofErr w:type="spellStart"/>
      <w:r>
        <w:t>to</w:t>
      </w:r>
      <w:proofErr w:type="spellEnd"/>
      <w:r>
        <w:t xml:space="preserve"> beneficial </w:t>
      </w:r>
      <w:proofErr w:type="spellStart"/>
      <w:r>
        <w:t>change</w:t>
      </w:r>
      <w:proofErr w:type="spellEnd"/>
      <w:r>
        <w:t xml:space="preserve"> in </w:t>
      </w:r>
      <w:proofErr w:type="spellStart"/>
      <w:r>
        <w:t>line</w:t>
      </w:r>
      <w:proofErr w:type="spellEnd"/>
      <w:r>
        <w:t xml:space="preserve"> </w:t>
      </w:r>
      <w:proofErr w:type="spellStart"/>
      <w:r>
        <w:t>with</w:t>
      </w:r>
      <w:proofErr w:type="spellEnd"/>
      <w:r>
        <w:t xml:space="preserve"> </w:t>
      </w:r>
      <w:proofErr w:type="spellStart"/>
      <w:r>
        <w:t>the</w:t>
      </w:r>
      <w:proofErr w:type="spellEnd"/>
      <w:r>
        <w:t xml:space="preserve"> </w:t>
      </w:r>
      <w:proofErr w:type="spellStart"/>
      <w:r>
        <w:t>organization’s</w:t>
      </w:r>
      <w:proofErr w:type="spellEnd"/>
      <w:r>
        <w:t xml:space="preserve"> </w:t>
      </w:r>
      <w:proofErr w:type="spellStart"/>
      <w:r>
        <w:t>goals</w:t>
      </w:r>
      <w:proofErr w:type="spellEnd"/>
      <w:r>
        <w:t>.</w:t>
      </w:r>
    </w:p>
    <w:p w:rsidR="007556C9" w:rsidRDefault="007556C9" w:rsidP="007556C9">
      <w:pPr>
        <w:pStyle w:val="Texto"/>
      </w:pPr>
      <w:r>
        <w:t xml:space="preserve">Com o auxílio do </w:t>
      </w:r>
      <w:proofErr w:type="spellStart"/>
      <w:r>
        <w:t>Kanban</w:t>
      </w:r>
      <w:proofErr w:type="spellEnd"/>
      <w:r>
        <w:t xml:space="preserve">, foi possível organizar os </w:t>
      </w:r>
      <w:proofErr w:type="spellStart"/>
      <w:r>
        <w:t>cards</w:t>
      </w:r>
      <w:proofErr w:type="spellEnd"/>
      <w:r>
        <w:t xml:space="preserve"> de cada Sprint de forma a obter uma prioridade do desenvolvimento do sistema, levando a um gerenciamento assertivo em relação ao tempo e qualidade do software.</w:t>
      </w:r>
    </w:p>
    <w:p w:rsidR="007556C9" w:rsidRDefault="007556C9" w:rsidP="007556C9">
      <w:pPr>
        <w:pStyle w:val="Texto"/>
      </w:pPr>
      <w:r>
        <w:t xml:space="preserve">O modelo de quadro utilizado conta com três divisões, as quais foram definidas como </w:t>
      </w:r>
      <w:proofErr w:type="spellStart"/>
      <w:r w:rsidR="00E23EEF">
        <w:t>To</w:t>
      </w:r>
      <w:proofErr w:type="spellEnd"/>
      <w:r w:rsidR="00E23EEF">
        <w:t xml:space="preserve"> Do, In </w:t>
      </w:r>
      <w:proofErr w:type="spellStart"/>
      <w:r w:rsidR="00E23EEF">
        <w:t>progress</w:t>
      </w:r>
      <w:proofErr w:type="spellEnd"/>
      <w:r w:rsidR="00E23EEF">
        <w:t xml:space="preserve"> e </w:t>
      </w:r>
      <w:proofErr w:type="spellStart"/>
      <w:r w:rsidR="00E23EEF">
        <w:t>Done</w:t>
      </w:r>
      <w:proofErr w:type="spellEnd"/>
      <w:r w:rsidR="00E23EEF">
        <w:t>, como podemos ver na figura 4.</w:t>
      </w:r>
    </w:p>
    <w:p w:rsidR="00E23EEF" w:rsidRDefault="00E23EEF" w:rsidP="00E23EEF">
      <w:pPr>
        <w:pStyle w:val="Legenda"/>
        <w:keepNext/>
      </w:pPr>
      <w:bookmarkStart w:id="147" w:name="_Toc21877246"/>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4</w:t>
      </w:r>
      <w:r w:rsidR="0050418C">
        <w:rPr>
          <w:noProof/>
        </w:rPr>
        <w:fldChar w:fldCharType="end"/>
      </w:r>
      <w:r>
        <w:t xml:space="preserve"> - MODELO QUADRO KANBAN</w:t>
      </w:r>
      <w:bookmarkEnd w:id="147"/>
    </w:p>
    <w:p w:rsidR="00E23EEF" w:rsidRPr="007556C9" w:rsidRDefault="00DF6228" w:rsidP="00DF6228">
      <w:pPr>
        <w:pStyle w:val="Texto"/>
        <w:jc w:val="left"/>
      </w:pPr>
      <w:r>
        <w:t xml:space="preserve">       </w:t>
      </w:r>
      <w:r w:rsidR="00E23EEF" w:rsidRPr="00E23EEF">
        <w:rPr>
          <w:noProof/>
          <w:lang w:eastAsia="pt-BR"/>
        </w:rPr>
        <w:drawing>
          <wp:inline distT="0" distB="0" distL="0" distR="0">
            <wp:extent cx="4044495" cy="1556426"/>
            <wp:effectExtent l="0" t="0" r="0" b="5715"/>
            <wp:docPr id="14" name="Imagem 14" descr="C:\Users\leand\Desktop\metodologia-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esktop\metodologia-kanb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850" cy="1578498"/>
                    </a:xfrm>
                    <a:prstGeom prst="rect">
                      <a:avLst/>
                    </a:prstGeom>
                    <a:noFill/>
                    <a:ln>
                      <a:noFill/>
                    </a:ln>
                  </pic:spPr>
                </pic:pic>
              </a:graphicData>
            </a:graphic>
          </wp:inline>
        </w:drawing>
      </w:r>
    </w:p>
    <w:p w:rsidR="00EE3B4A" w:rsidRDefault="00E23EEF" w:rsidP="003D3E20">
      <w:pPr>
        <w:pStyle w:val="Fonte"/>
        <w:ind w:firstLine="0"/>
      </w:pPr>
      <w:r w:rsidRPr="0032419E">
        <w:t xml:space="preserve">FONTE: </w:t>
      </w:r>
      <w:r>
        <w:t>Dutra (2016</w:t>
      </w:r>
      <w:r w:rsidRPr="00B74FAD">
        <w:t>).</w:t>
      </w:r>
    </w:p>
    <w:p w:rsidR="005C66CE" w:rsidRDefault="005C66CE" w:rsidP="003D3E20">
      <w:pPr>
        <w:pStyle w:val="Fonte"/>
        <w:ind w:firstLine="0"/>
      </w:pPr>
    </w:p>
    <w:p w:rsidR="00C3438D" w:rsidRDefault="005C66CE" w:rsidP="00AF4F3D">
      <w:pPr>
        <w:pStyle w:val="Texto"/>
      </w:pPr>
      <w:r>
        <w:t>A utilização do quadro ocorre</w:t>
      </w:r>
      <w:r w:rsidR="001545D1">
        <w:t xml:space="preserve"> de forma que todas as atividades </w:t>
      </w:r>
      <w:r w:rsidR="005F2AD3">
        <w:t>descritas na Sprint corrente sejam</w:t>
      </w:r>
      <w:r w:rsidR="001545D1">
        <w:t xml:space="preserve"> colocadas inicialmente na coluna </w:t>
      </w:r>
      <w:proofErr w:type="spellStart"/>
      <w:r w:rsidR="001545D1">
        <w:t>To</w:t>
      </w:r>
      <w:proofErr w:type="spellEnd"/>
      <w:r w:rsidR="001545D1">
        <w:t xml:space="preserve"> Do, e vão percorrendo o quadro de acordo com seu processo de desenvolvimento. Quando uma tarefa é iniciada, seu </w:t>
      </w:r>
      <w:proofErr w:type="spellStart"/>
      <w:r w:rsidR="001545D1">
        <w:t>card</w:t>
      </w:r>
      <w:proofErr w:type="spellEnd"/>
      <w:r w:rsidR="001545D1">
        <w:t xml:space="preserve"> correspondente é movido da coluna </w:t>
      </w:r>
      <w:proofErr w:type="spellStart"/>
      <w:r w:rsidR="001545D1">
        <w:t>To</w:t>
      </w:r>
      <w:proofErr w:type="spellEnd"/>
      <w:r w:rsidR="001545D1">
        <w:t xml:space="preserve"> Do para a coluna In </w:t>
      </w:r>
      <w:proofErr w:type="spellStart"/>
      <w:r w:rsidR="001545D1">
        <w:t>Progress</w:t>
      </w:r>
      <w:proofErr w:type="spellEnd"/>
      <w:r w:rsidR="001545D1">
        <w:t xml:space="preserve"> e quando a mesma é finalizada, seu </w:t>
      </w:r>
      <w:proofErr w:type="spellStart"/>
      <w:r w:rsidR="001545D1">
        <w:t>card</w:t>
      </w:r>
      <w:proofErr w:type="spellEnd"/>
      <w:r w:rsidR="001545D1">
        <w:t xml:space="preserve"> é movido da coluna In </w:t>
      </w:r>
      <w:proofErr w:type="spellStart"/>
      <w:r w:rsidR="001545D1">
        <w:t>Progress</w:t>
      </w:r>
      <w:proofErr w:type="spellEnd"/>
      <w:r w:rsidR="001545D1">
        <w:t xml:space="preserve"> para a coluna </w:t>
      </w:r>
      <w:proofErr w:type="spellStart"/>
      <w:r w:rsidR="001545D1">
        <w:t>Done</w:t>
      </w:r>
      <w:proofErr w:type="spellEnd"/>
      <w:r w:rsidR="001545D1">
        <w:t>.</w:t>
      </w:r>
    </w:p>
    <w:p w:rsidR="001545D1" w:rsidRDefault="001545D1" w:rsidP="001545D1">
      <w:pPr>
        <w:pStyle w:val="Texto"/>
      </w:pPr>
      <w:r>
        <w:lastRenderedPageBreak/>
        <w:t xml:space="preserve">Não podem haver duas atividades sendo realizadas pela mesma pessoa na coluna In </w:t>
      </w:r>
      <w:proofErr w:type="spellStart"/>
      <w:r>
        <w:t>Progress</w:t>
      </w:r>
      <w:proofErr w:type="spellEnd"/>
      <w:r>
        <w:t>, cada desenvolvedor deve estar realizando apenas uma tarefa por vez.</w:t>
      </w:r>
    </w:p>
    <w:p w:rsidR="001545D1" w:rsidRDefault="001545D1" w:rsidP="001545D1">
      <w:pPr>
        <w:pStyle w:val="Texto"/>
      </w:pPr>
      <w:r>
        <w:t xml:space="preserve">Ao final do prazo da Sprint, todas as atividades que estavam na coluna </w:t>
      </w:r>
      <w:proofErr w:type="spellStart"/>
      <w:r>
        <w:t>Done</w:t>
      </w:r>
      <w:proofErr w:type="spellEnd"/>
      <w:r>
        <w:t xml:space="preserve"> </w:t>
      </w:r>
      <w:proofErr w:type="spellStart"/>
      <w:r w:rsidR="005F2AD3">
        <w:t>sao</w:t>
      </w:r>
      <w:proofErr w:type="spellEnd"/>
      <w:r>
        <w:t xml:space="preserve"> removidas, as que estavam na coluna In </w:t>
      </w:r>
      <w:proofErr w:type="spellStart"/>
      <w:r>
        <w:t>Progress</w:t>
      </w:r>
      <w:proofErr w:type="spellEnd"/>
      <w:r>
        <w:t xml:space="preserve"> permanecem, pois não se pode congelar o desenvolvimento de uma atividade, e por fim as atividades que estavam na colu</w:t>
      </w:r>
      <w:r w:rsidR="005F2AD3">
        <w:t xml:space="preserve">na </w:t>
      </w:r>
      <w:proofErr w:type="spellStart"/>
      <w:r w:rsidR="005F2AD3">
        <w:t>To</w:t>
      </w:r>
      <w:proofErr w:type="spellEnd"/>
      <w:r w:rsidR="005F2AD3">
        <w:t xml:space="preserve"> Do, quando houveram, são</w:t>
      </w:r>
      <w:r>
        <w:t xml:space="preserve"> remanejadas para </w:t>
      </w:r>
      <w:r w:rsidR="0023281F">
        <w:t xml:space="preserve">outras </w:t>
      </w:r>
      <w:proofErr w:type="spellStart"/>
      <w:r w:rsidR="0023281F">
        <w:t>Sprints</w:t>
      </w:r>
      <w:proofErr w:type="spellEnd"/>
      <w:r w:rsidR="0023281F">
        <w:t xml:space="preserve"> conse</w:t>
      </w:r>
      <w:r w:rsidR="005F2AD3">
        <w:t>cutivas de forma a não prejudicá</w:t>
      </w:r>
      <w:r w:rsidR="0023281F">
        <w:t>-las.</w:t>
      </w:r>
    </w:p>
    <w:p w:rsidR="0023281F" w:rsidRDefault="0023281F" w:rsidP="001545D1">
      <w:pPr>
        <w:pStyle w:val="Texto"/>
      </w:pPr>
    </w:p>
    <w:p w:rsidR="00EE3B4A" w:rsidRDefault="00EE3B4A" w:rsidP="00EE3B4A">
      <w:pPr>
        <w:pStyle w:val="Ttulo2"/>
      </w:pPr>
      <w:bookmarkStart w:id="148" w:name="_Toc21877145"/>
      <w:r>
        <w:t>desenvolvimento</w:t>
      </w:r>
      <w:bookmarkEnd w:id="148"/>
    </w:p>
    <w:p w:rsidR="00DB3009" w:rsidRPr="00DB3009" w:rsidRDefault="00DB3009" w:rsidP="00DB3009">
      <w:pPr>
        <w:pStyle w:val="Texto"/>
      </w:pPr>
    </w:p>
    <w:p w:rsidR="00EE3B4A" w:rsidRDefault="00DB3009" w:rsidP="00EE3B4A">
      <w:pPr>
        <w:pStyle w:val="Texto"/>
      </w:pPr>
      <w:r>
        <w:t>Para que o sistema funcionasse de fo</w:t>
      </w:r>
      <w:r w:rsidR="005F2AD3">
        <w:t xml:space="preserve">rma eficaz foi necessário </w:t>
      </w:r>
      <w:proofErr w:type="spellStart"/>
      <w:r w:rsidR="005F2AD3">
        <w:t>dividí</w:t>
      </w:r>
      <w:r>
        <w:t>-lo</w:t>
      </w:r>
      <w:proofErr w:type="spellEnd"/>
      <w:r>
        <w:t xml:space="preserve"> em três partes</w:t>
      </w:r>
      <w:r w:rsidR="0023281F">
        <w:t>, Aplicação, Web Service e Base de dados, essa divisão se fez necessária tendo em vista que o sistema fornece um compartilhame</w:t>
      </w:r>
      <w:r w:rsidR="005F2AD3">
        <w:t>nto de conteúdo, o que indica que</w:t>
      </w:r>
      <w:r w:rsidR="0023281F">
        <w:t xml:space="preserve"> as informações devem ser persistidas em um único lugar, porém deve ser possível acessa-las de diferentes dispositivos.</w:t>
      </w:r>
    </w:p>
    <w:p w:rsidR="0023281F" w:rsidRDefault="0023281F" w:rsidP="00EE3B4A">
      <w:pPr>
        <w:pStyle w:val="Texto"/>
      </w:pPr>
      <w:r>
        <w:t>Pode-se perceber como ficou a divisão do sistema observando os itens abaixo.</w:t>
      </w:r>
    </w:p>
    <w:p w:rsidR="00DB3009" w:rsidRDefault="00DB3009" w:rsidP="00EE3B4A">
      <w:pPr>
        <w:pStyle w:val="Texto"/>
      </w:pPr>
    </w:p>
    <w:p w:rsidR="00DB3009" w:rsidRDefault="00DB3009" w:rsidP="00DB3009">
      <w:pPr>
        <w:pStyle w:val="Ttulo3"/>
        <w:rPr>
          <w:lang w:val="pt-BR"/>
        </w:rPr>
      </w:pPr>
      <w:bookmarkStart w:id="149" w:name="_Toc21877146"/>
      <w:r>
        <w:rPr>
          <w:lang w:val="pt-BR"/>
        </w:rPr>
        <w:t>Aplicativo</w:t>
      </w:r>
      <w:bookmarkEnd w:id="149"/>
    </w:p>
    <w:p w:rsidR="00DB3009" w:rsidRPr="00DB3009" w:rsidRDefault="00DB3009" w:rsidP="00DB3009">
      <w:pPr>
        <w:pStyle w:val="Texto"/>
      </w:pPr>
    </w:p>
    <w:p w:rsidR="00DB3009" w:rsidRDefault="00DB3009" w:rsidP="00DB3009">
      <w:pPr>
        <w:pStyle w:val="Texto"/>
      </w:pPr>
      <w:r>
        <w:t xml:space="preserve">O produto de todo este projeto foi um aplicativo desenvolvido em Java para ser utilizado em plataformas </w:t>
      </w:r>
      <w:proofErr w:type="spellStart"/>
      <w:r>
        <w:t>Android</w:t>
      </w:r>
      <w:proofErr w:type="spellEnd"/>
      <w:r>
        <w:t>. Neste aplicativo foram desenvolvidas as telas com suas funcionalidades. Porém, tod</w:t>
      </w:r>
      <w:r w:rsidR="00A1342F">
        <w:t>as as vezes que</w:t>
      </w:r>
      <w:r>
        <w:t xml:space="preserve"> for necessário acessar a base de dados para realizar alguma consulta ou persistir algum dado é necessário que o aplicativo</w:t>
      </w:r>
      <w:r w:rsidR="005F2AD3">
        <w:t xml:space="preserve"> realize</w:t>
      </w:r>
      <w:r>
        <w:t xml:space="preserve"> uma chamada ao Web Service da aplicação.</w:t>
      </w:r>
    </w:p>
    <w:p w:rsidR="00F224B0" w:rsidRPr="00892F3F" w:rsidRDefault="00F224B0" w:rsidP="00DB3009">
      <w:pPr>
        <w:pStyle w:val="Texto"/>
        <w:rPr>
          <w:szCs w:val="24"/>
        </w:rPr>
      </w:pPr>
      <w:r>
        <w:t xml:space="preserve">O aplicativo foi desenvolvido com a </w:t>
      </w:r>
      <w:proofErr w:type="spellStart"/>
      <w:r>
        <w:t>Android</w:t>
      </w:r>
      <w:proofErr w:type="spellEnd"/>
      <w:r>
        <w:t xml:space="preserve"> </w:t>
      </w:r>
      <w:proofErr w:type="spellStart"/>
      <w:r>
        <w:t>Application</w:t>
      </w:r>
      <w:proofErr w:type="spellEnd"/>
      <w:r>
        <w:t xml:space="preserve"> Pack (APK) 28 do </w:t>
      </w:r>
      <w:proofErr w:type="spellStart"/>
      <w:r>
        <w:t>Android</w:t>
      </w:r>
      <w:proofErr w:type="spellEnd"/>
      <w:r>
        <w:t xml:space="preserve"> que corresponde a versão popular </w:t>
      </w:r>
      <w:proofErr w:type="spellStart"/>
      <w:r>
        <w:t>Android</w:t>
      </w:r>
      <w:proofErr w:type="spellEnd"/>
      <w:r>
        <w:t xml:space="preserve"> 9, porém é compatível com versões anteriores.</w:t>
      </w:r>
    </w:p>
    <w:p w:rsidR="001407F9" w:rsidRDefault="001407F9" w:rsidP="00DB3009">
      <w:pPr>
        <w:pStyle w:val="Texto"/>
        <w:rPr>
          <w:szCs w:val="24"/>
        </w:rPr>
      </w:pPr>
      <w:r w:rsidRPr="00892F3F">
        <w:rPr>
          <w:szCs w:val="24"/>
        </w:rPr>
        <w:t>Toda a comunicaç</w:t>
      </w:r>
      <w:r w:rsidR="00AD4192" w:rsidRPr="00892F3F">
        <w:rPr>
          <w:szCs w:val="24"/>
        </w:rPr>
        <w:t xml:space="preserve">ão feita do aplicativo para o Web Service é realizada através do </w:t>
      </w:r>
      <w:proofErr w:type="spellStart"/>
      <w:r w:rsidR="00BF604F" w:rsidRPr="00892F3F">
        <w:rPr>
          <w:szCs w:val="24"/>
        </w:rPr>
        <w:t>HttpURLConnection</w:t>
      </w:r>
      <w:proofErr w:type="spellEnd"/>
      <w:r w:rsidR="00F90B86">
        <w:rPr>
          <w:rStyle w:val="Refdenotaderodap"/>
          <w:szCs w:val="24"/>
        </w:rPr>
        <w:footnoteReference w:id="4"/>
      </w:r>
      <w:r w:rsidR="00BF604F" w:rsidRPr="00892F3F">
        <w:rPr>
          <w:szCs w:val="24"/>
        </w:rPr>
        <w:t xml:space="preserve"> que auxilia nas requisições </w:t>
      </w:r>
      <w:r w:rsidR="00BF604F" w:rsidRPr="00892F3F">
        <w:rPr>
          <w:rFonts w:cs="Arial"/>
          <w:szCs w:val="24"/>
          <w:shd w:val="clear" w:color="auto" w:fill="FFFFFF"/>
        </w:rPr>
        <w:t xml:space="preserve">Hypertext </w:t>
      </w:r>
      <w:proofErr w:type="spellStart"/>
      <w:r w:rsidR="00BF604F" w:rsidRPr="00892F3F">
        <w:rPr>
          <w:rFonts w:cs="Arial"/>
          <w:szCs w:val="24"/>
          <w:shd w:val="clear" w:color="auto" w:fill="FFFFFF"/>
        </w:rPr>
        <w:t>Transfer</w:t>
      </w:r>
      <w:proofErr w:type="spellEnd"/>
      <w:r w:rsidR="00BF604F" w:rsidRPr="00892F3F">
        <w:rPr>
          <w:rFonts w:cs="Arial"/>
          <w:szCs w:val="24"/>
          <w:shd w:val="clear" w:color="auto" w:fill="FFFFFF"/>
        </w:rPr>
        <w:t xml:space="preserve"> </w:t>
      </w:r>
      <w:proofErr w:type="spellStart"/>
      <w:r w:rsidR="00BF604F" w:rsidRPr="00892F3F">
        <w:rPr>
          <w:rFonts w:cs="Arial"/>
          <w:szCs w:val="24"/>
          <w:shd w:val="clear" w:color="auto" w:fill="FFFFFF"/>
        </w:rPr>
        <w:lastRenderedPageBreak/>
        <w:t>Protocol</w:t>
      </w:r>
      <w:proofErr w:type="spellEnd"/>
      <w:r w:rsidR="00BF604F" w:rsidRPr="00892F3F">
        <w:rPr>
          <w:szCs w:val="24"/>
        </w:rPr>
        <w:t xml:space="preserve"> (HTTP).</w:t>
      </w:r>
      <w:r w:rsidR="00892F3F" w:rsidRPr="00892F3F">
        <w:rPr>
          <w:szCs w:val="24"/>
        </w:rPr>
        <w:t xml:space="preserve"> Quando necessário as chamadas enviam e retornam dados no formato </w:t>
      </w:r>
      <w:proofErr w:type="spellStart"/>
      <w:r w:rsidR="00892F3F" w:rsidRPr="00892F3F">
        <w:rPr>
          <w:rFonts w:cs="Arial"/>
          <w:szCs w:val="24"/>
          <w:shd w:val="clear" w:color="auto" w:fill="FFFFFF"/>
        </w:rPr>
        <w:t>JavaScript</w:t>
      </w:r>
      <w:proofErr w:type="spellEnd"/>
      <w:r w:rsidR="00892F3F" w:rsidRPr="00892F3F">
        <w:rPr>
          <w:rFonts w:cs="Arial"/>
          <w:szCs w:val="24"/>
          <w:shd w:val="clear" w:color="auto" w:fill="FFFFFF"/>
        </w:rPr>
        <w:t xml:space="preserve"> </w:t>
      </w:r>
      <w:proofErr w:type="spellStart"/>
      <w:r w:rsidR="00892F3F" w:rsidRPr="00892F3F">
        <w:rPr>
          <w:rFonts w:cs="Arial"/>
          <w:szCs w:val="24"/>
          <w:shd w:val="clear" w:color="auto" w:fill="FFFFFF"/>
        </w:rPr>
        <w:t>Object</w:t>
      </w:r>
      <w:proofErr w:type="spellEnd"/>
      <w:r w:rsidR="00892F3F" w:rsidRPr="00892F3F">
        <w:rPr>
          <w:rFonts w:cs="Arial"/>
          <w:szCs w:val="24"/>
          <w:shd w:val="clear" w:color="auto" w:fill="FFFFFF"/>
        </w:rPr>
        <w:t xml:space="preserve"> </w:t>
      </w:r>
      <w:proofErr w:type="spellStart"/>
      <w:r w:rsidR="00892F3F" w:rsidRPr="00892F3F">
        <w:rPr>
          <w:rFonts w:cs="Arial"/>
          <w:szCs w:val="24"/>
          <w:shd w:val="clear" w:color="auto" w:fill="FFFFFF"/>
        </w:rPr>
        <w:t>Notation</w:t>
      </w:r>
      <w:proofErr w:type="spellEnd"/>
      <w:r w:rsidR="00892F3F" w:rsidRPr="00892F3F">
        <w:rPr>
          <w:szCs w:val="24"/>
        </w:rPr>
        <w:t xml:space="preserve"> (JSON)</w:t>
      </w:r>
      <w:r w:rsidR="00892F3F">
        <w:rPr>
          <w:szCs w:val="24"/>
        </w:rPr>
        <w:t>, os quais são apresentados nas telas e també</w:t>
      </w:r>
      <w:r w:rsidR="005F2AD3">
        <w:rPr>
          <w:szCs w:val="24"/>
        </w:rPr>
        <w:t>m utilizados para formular as ló</w:t>
      </w:r>
      <w:r w:rsidR="00892F3F">
        <w:rPr>
          <w:szCs w:val="24"/>
        </w:rPr>
        <w:t>gicas do sistema.</w:t>
      </w:r>
    </w:p>
    <w:p w:rsidR="002024B4" w:rsidRDefault="002024B4" w:rsidP="00DB3009">
      <w:pPr>
        <w:pStyle w:val="Texto"/>
        <w:rPr>
          <w:szCs w:val="24"/>
        </w:rPr>
      </w:pPr>
      <w:r>
        <w:rPr>
          <w:szCs w:val="24"/>
        </w:rPr>
        <w:t xml:space="preserve">Outra inovação do sistema Mais Pratos é a utilização de uma biblioteca Java para capturar informações contidas em códigos de marras do tipo EAN-13. Essa biblioteca chama-se </w:t>
      </w:r>
      <w:proofErr w:type="spellStart"/>
      <w:r w:rsidR="00B022DC">
        <w:rPr>
          <w:szCs w:val="24"/>
        </w:rPr>
        <w:t>IntentIntegrator</w:t>
      </w:r>
      <w:proofErr w:type="spellEnd"/>
      <w:r w:rsidR="00B022DC">
        <w:rPr>
          <w:szCs w:val="24"/>
        </w:rPr>
        <w:t>, que utiliza a função de captura de códigos através da câmera do dispositivo.</w:t>
      </w:r>
    </w:p>
    <w:p w:rsidR="00B022DC" w:rsidRPr="00892F3F" w:rsidRDefault="00B022DC" w:rsidP="00DB3009">
      <w:pPr>
        <w:pStyle w:val="Texto"/>
        <w:rPr>
          <w:szCs w:val="24"/>
        </w:rPr>
      </w:pPr>
      <w:r>
        <w:rPr>
          <w:szCs w:val="24"/>
        </w:rPr>
        <w:t>Com o código de barras EAN-13, é possível identificar o produto, a empresa fabricante e o país de origem, porém, as bases nacionais mantenedoras destas informações só as fornece mediante pagamento, dessa forma optou-se por utilizar o código de barras apenas como uma referência dentro do sistema para um determinado produto cadastrado pelo usuário.</w:t>
      </w:r>
    </w:p>
    <w:p w:rsidR="00DB3009" w:rsidRDefault="00DB3009" w:rsidP="00DB3009">
      <w:pPr>
        <w:pStyle w:val="Texto"/>
      </w:pPr>
    </w:p>
    <w:p w:rsidR="00DB3009" w:rsidRDefault="00DB3009" w:rsidP="00DB3009">
      <w:pPr>
        <w:pStyle w:val="Ttulo3"/>
        <w:rPr>
          <w:lang w:val="pt-BR"/>
        </w:rPr>
      </w:pPr>
      <w:bookmarkStart w:id="150" w:name="_Toc21877147"/>
      <w:r>
        <w:rPr>
          <w:lang w:val="pt-BR"/>
        </w:rPr>
        <w:t>Web Service</w:t>
      </w:r>
      <w:bookmarkEnd w:id="150"/>
    </w:p>
    <w:p w:rsidR="00DB3009" w:rsidRDefault="00DB3009" w:rsidP="00DB3009">
      <w:pPr>
        <w:pStyle w:val="Texto"/>
      </w:pPr>
    </w:p>
    <w:p w:rsidR="00DB3009" w:rsidRDefault="00DB3009" w:rsidP="00DB3009">
      <w:pPr>
        <w:pStyle w:val="Texto"/>
      </w:pPr>
      <w:r>
        <w:t>Já que o sistema Mais Pratos conta com a funcionalidade de compartilhamento de receitas e gerenciamento de usuários, os d</w:t>
      </w:r>
      <w:r w:rsidR="00A802D7">
        <w:t>ados tiveram que ser consolidado</w:t>
      </w:r>
      <w:r>
        <w:t>s em um único local, de forma a ser necessário o desenvolvimento de um Web Service</w:t>
      </w:r>
      <w:r w:rsidR="00B022DC">
        <w:t xml:space="preserve"> com arquitetura </w:t>
      </w:r>
      <w:proofErr w:type="spellStart"/>
      <w:r w:rsidR="00B022DC">
        <w:rPr>
          <w:rFonts w:cs="Arial"/>
          <w:color w:val="222222"/>
          <w:shd w:val="clear" w:color="auto" w:fill="FFFFFF"/>
        </w:rPr>
        <w:t>Representational</w:t>
      </w:r>
      <w:proofErr w:type="spellEnd"/>
      <w:r w:rsidR="00B022DC">
        <w:rPr>
          <w:rFonts w:cs="Arial"/>
          <w:color w:val="222222"/>
          <w:shd w:val="clear" w:color="auto" w:fill="FFFFFF"/>
        </w:rPr>
        <w:t xml:space="preserve"> </w:t>
      </w:r>
      <w:proofErr w:type="spellStart"/>
      <w:r w:rsidR="00B022DC">
        <w:rPr>
          <w:rFonts w:cs="Arial"/>
          <w:color w:val="222222"/>
          <w:shd w:val="clear" w:color="auto" w:fill="FFFFFF"/>
        </w:rPr>
        <w:t>State</w:t>
      </w:r>
      <w:proofErr w:type="spellEnd"/>
      <w:r w:rsidR="00B022DC">
        <w:rPr>
          <w:rFonts w:cs="Arial"/>
          <w:color w:val="222222"/>
          <w:shd w:val="clear" w:color="auto" w:fill="FFFFFF"/>
        </w:rPr>
        <w:t xml:space="preserve"> </w:t>
      </w:r>
      <w:proofErr w:type="spellStart"/>
      <w:r w:rsidR="00B022DC">
        <w:rPr>
          <w:rFonts w:cs="Arial"/>
          <w:color w:val="222222"/>
          <w:shd w:val="clear" w:color="auto" w:fill="FFFFFF"/>
        </w:rPr>
        <w:t>Transfer</w:t>
      </w:r>
      <w:proofErr w:type="spellEnd"/>
      <w:r w:rsidR="00B022DC">
        <w:t xml:space="preserve"> (REST)</w:t>
      </w:r>
      <w:r>
        <w:t xml:space="preserve"> para realizar a comunicação do aplicativo com os dados.</w:t>
      </w:r>
      <w:r w:rsidR="00A802D7">
        <w:t xml:space="preserve"> Para mont</w:t>
      </w:r>
      <w:r w:rsidR="001B0977">
        <w:t>ar essa estrutura foi utilizado Java</w:t>
      </w:r>
      <w:r w:rsidR="001B0977">
        <w:rPr>
          <w:rFonts w:cs="Arial"/>
          <w:color w:val="222222"/>
          <w:shd w:val="clear" w:color="auto" w:fill="FFFFFF"/>
        </w:rPr>
        <w:t> API for XML Web Services</w:t>
      </w:r>
      <w:r w:rsidR="001B0977">
        <w:t xml:space="preserve"> (</w:t>
      </w:r>
      <w:proofErr w:type="spellStart"/>
      <w:r w:rsidR="00A802D7">
        <w:t>Jax-rs</w:t>
      </w:r>
      <w:proofErr w:type="spellEnd"/>
      <w:r w:rsidR="001B0977">
        <w:t>)</w:t>
      </w:r>
      <w:r w:rsidR="00A802D7">
        <w:t>, que nada mais é do que uma</w:t>
      </w:r>
      <w:r w:rsidR="001B0977">
        <w:t xml:space="preserve"> </w:t>
      </w:r>
      <w:proofErr w:type="spellStart"/>
      <w:r w:rsidR="001B0977">
        <w:rPr>
          <w:rFonts w:cs="Arial"/>
          <w:color w:val="222222"/>
          <w:shd w:val="clear" w:color="auto" w:fill="FFFFFF"/>
        </w:rPr>
        <w:t>Application</w:t>
      </w:r>
      <w:proofErr w:type="spellEnd"/>
      <w:r w:rsidR="001B0977">
        <w:rPr>
          <w:rFonts w:cs="Arial"/>
          <w:color w:val="222222"/>
          <w:shd w:val="clear" w:color="auto" w:fill="FFFFFF"/>
        </w:rPr>
        <w:t xml:space="preserve"> </w:t>
      </w:r>
      <w:proofErr w:type="spellStart"/>
      <w:r w:rsidR="001B0977">
        <w:rPr>
          <w:rFonts w:cs="Arial"/>
          <w:color w:val="222222"/>
          <w:shd w:val="clear" w:color="auto" w:fill="FFFFFF"/>
        </w:rPr>
        <w:t>Programming</w:t>
      </w:r>
      <w:proofErr w:type="spellEnd"/>
      <w:r w:rsidR="001B0977">
        <w:rPr>
          <w:rFonts w:cs="Arial"/>
          <w:color w:val="222222"/>
          <w:shd w:val="clear" w:color="auto" w:fill="FFFFFF"/>
        </w:rPr>
        <w:t xml:space="preserve"> Interface</w:t>
      </w:r>
      <w:r w:rsidR="00A802D7">
        <w:t xml:space="preserve"> </w:t>
      </w:r>
      <w:r w:rsidR="001B0977">
        <w:t>(API)</w:t>
      </w:r>
      <w:r w:rsidR="00A802D7">
        <w:t xml:space="preserve"> desenvolvida em Java, que fornece uma interface para a comunicação </w:t>
      </w:r>
      <w:proofErr w:type="spellStart"/>
      <w:r w:rsidR="00A802D7">
        <w:t>rest</w:t>
      </w:r>
      <w:proofErr w:type="spellEnd"/>
      <w:r w:rsidR="00A802D7">
        <w:t xml:space="preserve"> entre o </w:t>
      </w:r>
      <w:proofErr w:type="spellStart"/>
      <w:r w:rsidR="00A802D7">
        <w:t>client</w:t>
      </w:r>
      <w:proofErr w:type="spellEnd"/>
      <w:r w:rsidR="00A802D7">
        <w:t xml:space="preserve"> e o web </w:t>
      </w:r>
      <w:proofErr w:type="spellStart"/>
      <w:r w:rsidR="00A802D7">
        <w:t>service</w:t>
      </w:r>
      <w:proofErr w:type="spellEnd"/>
      <w:r w:rsidR="00A802D7">
        <w:t>.</w:t>
      </w:r>
    </w:p>
    <w:p w:rsidR="001B0977" w:rsidRDefault="00B022DC" w:rsidP="00DB3009">
      <w:pPr>
        <w:pStyle w:val="Texto"/>
      </w:pPr>
      <w:r>
        <w:t xml:space="preserve">O Web </w:t>
      </w:r>
      <w:proofErr w:type="spellStart"/>
      <w:r>
        <w:t>servic</w:t>
      </w:r>
      <w:r w:rsidR="00A802D7">
        <w:t>e</w:t>
      </w:r>
      <w:proofErr w:type="spellEnd"/>
      <w:r w:rsidR="00A802D7">
        <w:t xml:space="preserve"> foi desenvolvido em Java na versão 8, utilizando o modelo de desenvolvimento </w:t>
      </w:r>
      <w:proofErr w:type="spellStart"/>
      <w:r w:rsidR="001B0977">
        <w:t>Model-View-Controller</w:t>
      </w:r>
      <w:proofErr w:type="spellEnd"/>
      <w:r w:rsidR="001B0977">
        <w:t xml:space="preserve"> (</w:t>
      </w:r>
      <w:r w:rsidR="00BB03E2">
        <w:t>M</w:t>
      </w:r>
      <w:r w:rsidR="00A802D7">
        <w:t>V</w:t>
      </w:r>
      <w:r w:rsidR="00BB03E2">
        <w:t>C</w:t>
      </w:r>
      <w:r w:rsidR="001B0977">
        <w:t>), que estabelece que o desenvolvimento de uma aplicação deve ser dividido em três partes:</w:t>
      </w:r>
    </w:p>
    <w:p w:rsidR="001B0977" w:rsidRDefault="001B0977" w:rsidP="00217EA2">
      <w:pPr>
        <w:pStyle w:val="Texto"/>
        <w:numPr>
          <w:ilvl w:val="0"/>
          <w:numId w:val="9"/>
        </w:numPr>
      </w:pPr>
      <w:r>
        <w:t>O modelo, que são as classes que representam as entidades do banco de dados;</w:t>
      </w:r>
    </w:p>
    <w:p w:rsidR="001B0977" w:rsidRDefault="001B0977" w:rsidP="00217EA2">
      <w:pPr>
        <w:pStyle w:val="Texto"/>
        <w:numPr>
          <w:ilvl w:val="0"/>
          <w:numId w:val="9"/>
        </w:numPr>
      </w:pPr>
      <w:r>
        <w:t xml:space="preserve">As </w:t>
      </w:r>
      <w:proofErr w:type="spellStart"/>
      <w:r>
        <w:t>views</w:t>
      </w:r>
      <w:proofErr w:type="spellEnd"/>
      <w:r>
        <w:t xml:space="preserve">, que no caso são as representações de dados </w:t>
      </w:r>
      <w:proofErr w:type="spellStart"/>
      <w:r>
        <w:t>Json</w:t>
      </w:r>
      <w:proofErr w:type="spellEnd"/>
      <w:r>
        <w:t xml:space="preserve"> enviadas para o </w:t>
      </w:r>
      <w:proofErr w:type="spellStart"/>
      <w:r>
        <w:t>client</w:t>
      </w:r>
      <w:proofErr w:type="spellEnd"/>
      <w:r>
        <w:t>;</w:t>
      </w:r>
    </w:p>
    <w:p w:rsidR="00A802D7" w:rsidRDefault="001B0977" w:rsidP="00217EA2">
      <w:pPr>
        <w:pStyle w:val="Texto"/>
        <w:numPr>
          <w:ilvl w:val="0"/>
          <w:numId w:val="9"/>
        </w:numPr>
      </w:pPr>
      <w:r>
        <w:t xml:space="preserve">E os controles, que são classes destinadas a realizas o gerenciamento entre a solicitação do </w:t>
      </w:r>
      <w:proofErr w:type="spellStart"/>
      <w:r>
        <w:t>client</w:t>
      </w:r>
      <w:proofErr w:type="spellEnd"/>
      <w:r w:rsidR="00A802D7">
        <w:t xml:space="preserve"> </w:t>
      </w:r>
      <w:r>
        <w:t xml:space="preserve">e o envio de resposta ao mesmo. Nestas </w:t>
      </w:r>
      <w:r>
        <w:lastRenderedPageBreak/>
        <w:t xml:space="preserve">classes normalmente são implementadas as regras de </w:t>
      </w:r>
      <w:proofErr w:type="spellStart"/>
      <w:r>
        <w:t>permissionamento</w:t>
      </w:r>
      <w:proofErr w:type="spellEnd"/>
      <w:r>
        <w:t xml:space="preserve"> e logicas referentes a determinada requisição.</w:t>
      </w:r>
    </w:p>
    <w:p w:rsidR="008F6C28" w:rsidRDefault="008F6C28" w:rsidP="008F6C28">
      <w:pPr>
        <w:pStyle w:val="Texto"/>
        <w:ind w:firstLine="0"/>
      </w:pPr>
    </w:p>
    <w:p w:rsidR="008F6C28" w:rsidRDefault="008F6C28" w:rsidP="008F6C28">
      <w:pPr>
        <w:pStyle w:val="Ttulo3"/>
        <w:rPr>
          <w:lang w:val="pt-BR"/>
        </w:rPr>
      </w:pPr>
      <w:bookmarkStart w:id="151" w:name="_Toc21877148"/>
      <w:r>
        <w:rPr>
          <w:lang w:val="pt-BR"/>
        </w:rPr>
        <w:t>Banco de dados</w:t>
      </w:r>
      <w:bookmarkEnd w:id="151"/>
    </w:p>
    <w:p w:rsidR="008F6C28" w:rsidRDefault="008F6C28" w:rsidP="008F6C28">
      <w:pPr>
        <w:pStyle w:val="Texto"/>
      </w:pPr>
    </w:p>
    <w:p w:rsidR="008F6C28" w:rsidRDefault="008F6C28" w:rsidP="008F6C28">
      <w:pPr>
        <w:pStyle w:val="Texto"/>
      </w:pPr>
      <w:r>
        <w:t xml:space="preserve">O banco de dados utilizado pelo sistema foi o </w:t>
      </w:r>
      <w:proofErr w:type="spellStart"/>
      <w:r>
        <w:t>Maria</w:t>
      </w:r>
      <w:r w:rsidR="00BB03E2">
        <w:t>DB</w:t>
      </w:r>
      <w:proofErr w:type="spellEnd"/>
      <w:r>
        <w:t xml:space="preserve"> que é uma versão gratuita do </w:t>
      </w:r>
      <w:proofErr w:type="spellStart"/>
      <w:r>
        <w:t>MySql</w:t>
      </w:r>
      <w:proofErr w:type="spellEnd"/>
      <w:r>
        <w:t>, mas conserva suas características, por ser um banco de dados relacional, ou seja, fornece um relacionamento entre as entidades tornando o banco mais seguro em relação a persistência de dados.</w:t>
      </w:r>
    </w:p>
    <w:p w:rsidR="00F8537C" w:rsidRPr="008F6C28" w:rsidRDefault="00F8537C" w:rsidP="008F6C28">
      <w:pPr>
        <w:pStyle w:val="Texto"/>
      </w:pPr>
    </w:p>
    <w:p w:rsidR="003604FB" w:rsidRDefault="005F25E8" w:rsidP="006A7348">
      <w:pPr>
        <w:pStyle w:val="Ttulo1"/>
      </w:pPr>
      <w:bookmarkStart w:id="152" w:name="_Toc266865634"/>
      <w:bookmarkStart w:id="153" w:name="_Toc459206333"/>
      <w:bookmarkStart w:id="154" w:name="_Toc459206361"/>
      <w:bookmarkStart w:id="155" w:name="_Toc510121876"/>
      <w:bookmarkStart w:id="156" w:name="_Toc510714408"/>
      <w:bookmarkStart w:id="157" w:name="_Toc21877149"/>
      <w:bookmarkStart w:id="158" w:name="_Toc257728969"/>
      <w:bookmarkStart w:id="159" w:name="_Toc257729068"/>
      <w:bookmarkStart w:id="160" w:name="_Toc257729292"/>
      <w:bookmarkStart w:id="161" w:name="_Toc257729458"/>
      <w:bookmarkStart w:id="162" w:name="_Toc257729495"/>
      <w:bookmarkStart w:id="163" w:name="_Toc257729512"/>
      <w:bookmarkStart w:id="164" w:name="_Toc257814819"/>
      <w:bookmarkEnd w:id="124"/>
      <w:bookmarkEnd w:id="125"/>
      <w:bookmarkEnd w:id="135"/>
      <w:bookmarkEnd w:id="136"/>
      <w:bookmarkEnd w:id="137"/>
      <w:r>
        <w:t>APRESENTAÇÃO</w:t>
      </w:r>
      <w:r w:rsidR="003604FB">
        <w:t xml:space="preserve"> DOS RESULTADOS</w:t>
      </w:r>
      <w:bookmarkEnd w:id="152"/>
      <w:bookmarkEnd w:id="153"/>
      <w:bookmarkEnd w:id="154"/>
      <w:bookmarkEnd w:id="155"/>
      <w:bookmarkEnd w:id="156"/>
      <w:bookmarkEnd w:id="157"/>
    </w:p>
    <w:p w:rsidR="00143DFC" w:rsidRDefault="00143DFC" w:rsidP="00143DFC">
      <w:pPr>
        <w:pStyle w:val="Texto"/>
        <w:rPr>
          <w:rFonts w:cs="Arial"/>
        </w:rPr>
      </w:pPr>
    </w:p>
    <w:p w:rsidR="004F00D4" w:rsidRDefault="004F00D4" w:rsidP="00143DFC">
      <w:pPr>
        <w:pStyle w:val="Texto"/>
        <w:rPr>
          <w:rFonts w:cs="Arial"/>
        </w:rPr>
      </w:pPr>
      <w:r>
        <w:rPr>
          <w:rFonts w:cs="Arial"/>
        </w:rPr>
        <w:t>No decorrer deste capitulo serão apresentados os resultados deste projeto, por meio de uma demonstração visual do aplicativo que foi o produto final da pesquisa, juntamente com uma breve descrição de suas funcionalidades.</w:t>
      </w:r>
    </w:p>
    <w:p w:rsidR="004F00D4" w:rsidRDefault="004F00D4" w:rsidP="00143DFC">
      <w:pPr>
        <w:pStyle w:val="Texto"/>
        <w:rPr>
          <w:rFonts w:cs="Arial"/>
        </w:rPr>
      </w:pPr>
    </w:p>
    <w:p w:rsidR="004F00D4" w:rsidRDefault="004F00D4" w:rsidP="004F00D4">
      <w:pPr>
        <w:pStyle w:val="Ttulo2"/>
      </w:pPr>
      <w:bookmarkStart w:id="165" w:name="_Toc21877150"/>
      <w:r>
        <w:t>LOGIN</w:t>
      </w:r>
      <w:bookmarkEnd w:id="165"/>
    </w:p>
    <w:p w:rsidR="004334BA" w:rsidRDefault="005F2AD3" w:rsidP="004334BA">
      <w:pPr>
        <w:pStyle w:val="Texto"/>
      </w:pPr>
      <w:r>
        <w:t>Ao acessar</w:t>
      </w:r>
      <w:r w:rsidR="004F00D4">
        <w:t xml:space="preserve"> o aplicativo o usuário inicialmente vai se deparar com a tela de </w:t>
      </w:r>
      <w:proofErr w:type="spellStart"/>
      <w:r w:rsidR="004F00D4">
        <w:t>login</w:t>
      </w:r>
      <w:proofErr w:type="spellEnd"/>
      <w:r w:rsidR="00983A81">
        <w:t xml:space="preserve"> apresentada na figura 5, onde ele terá a alternativa de efetivamente realizar o </w:t>
      </w:r>
      <w:proofErr w:type="spellStart"/>
      <w:r w:rsidR="00983A81">
        <w:t>login</w:t>
      </w:r>
      <w:proofErr w:type="spellEnd"/>
      <w:r w:rsidR="00983A81">
        <w:t>, ou se dirigir para a tela de realização do cadastro do usuário.</w:t>
      </w:r>
    </w:p>
    <w:p w:rsidR="009028F9" w:rsidRDefault="009028F9" w:rsidP="004334BA">
      <w:pPr>
        <w:pStyle w:val="Texto"/>
      </w:pPr>
    </w:p>
    <w:p w:rsidR="00087ED1" w:rsidRDefault="00087ED1" w:rsidP="00087ED1">
      <w:pPr>
        <w:pStyle w:val="Legenda"/>
        <w:keepNext/>
      </w:pPr>
      <w:bookmarkStart w:id="166" w:name="_Toc21877247"/>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5</w:t>
      </w:r>
      <w:r w:rsidR="0050418C">
        <w:rPr>
          <w:noProof/>
        </w:rPr>
        <w:fldChar w:fldCharType="end"/>
      </w:r>
      <w:r>
        <w:t xml:space="preserve"> - TELA DE LOGIN</w:t>
      </w:r>
      <w:bookmarkEnd w:id="166"/>
    </w:p>
    <w:p w:rsidR="00983A81" w:rsidRDefault="004334BA" w:rsidP="004334BA">
      <w:pPr>
        <w:pStyle w:val="Texto"/>
        <w:ind w:firstLine="0"/>
        <w:jc w:val="center"/>
      </w:pPr>
      <w:r w:rsidRPr="004334BA">
        <w:rPr>
          <w:noProof/>
          <w:lang w:eastAsia="pt-BR"/>
        </w:rPr>
        <w:drawing>
          <wp:inline distT="0" distB="0" distL="0" distR="0">
            <wp:extent cx="2840400" cy="5400000"/>
            <wp:effectExtent l="0" t="0" r="0" b="0"/>
            <wp:docPr id="26" name="Imagem 26" descr="C:\Users\leand\Documents\git\TCC\Nova pasta\imagens\afe756fd-b035-4747-88f5-44a90cddb7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ocuments\git\TCC\Nova pasta\imagens\afe756fd-b035-4747-88f5-44a90cddb77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0400" cy="5400000"/>
                    </a:xfrm>
                    <a:prstGeom prst="rect">
                      <a:avLst/>
                    </a:prstGeom>
                    <a:noFill/>
                    <a:ln>
                      <a:noFill/>
                    </a:ln>
                  </pic:spPr>
                </pic:pic>
              </a:graphicData>
            </a:graphic>
          </wp:inline>
        </w:drawing>
      </w:r>
    </w:p>
    <w:p w:rsidR="004334BA" w:rsidRDefault="004334BA" w:rsidP="00087ED1">
      <w:pPr>
        <w:pStyle w:val="Fonte"/>
        <w:ind w:firstLine="0"/>
      </w:pPr>
      <w:r>
        <w:t>FONTE:</w:t>
      </w:r>
      <w:r w:rsidR="00087ED1">
        <w:t xml:space="preserve"> </w:t>
      </w:r>
      <w:r>
        <w:t>O autor</w:t>
      </w:r>
      <w:r w:rsidR="006700A1">
        <w:t xml:space="preserve"> </w:t>
      </w:r>
      <w:r>
        <w:t>(2019).</w:t>
      </w:r>
    </w:p>
    <w:p w:rsidR="009028F9" w:rsidRDefault="009028F9" w:rsidP="00087ED1">
      <w:pPr>
        <w:pStyle w:val="Fonte"/>
        <w:ind w:firstLine="0"/>
      </w:pPr>
    </w:p>
    <w:p w:rsidR="00087ED1" w:rsidRDefault="00087ED1" w:rsidP="00561C34">
      <w:pPr>
        <w:pStyle w:val="Texto"/>
        <w:rPr>
          <w:rFonts w:cs="Arial"/>
        </w:rPr>
      </w:pPr>
      <w:r>
        <w:rPr>
          <w:rFonts w:cs="Arial"/>
        </w:rPr>
        <w:t xml:space="preserve">Caso o usuário queira realiza o </w:t>
      </w:r>
      <w:proofErr w:type="spellStart"/>
      <w:r>
        <w:rPr>
          <w:rFonts w:cs="Arial"/>
        </w:rPr>
        <w:t>login</w:t>
      </w:r>
      <w:proofErr w:type="spellEnd"/>
      <w:r>
        <w:rPr>
          <w:rFonts w:cs="Arial"/>
        </w:rPr>
        <w:t>, será necessário informar o e-mail e a senha registrados no momento do cadastro do usuário</w:t>
      </w:r>
      <w:r w:rsidR="006700A1">
        <w:rPr>
          <w:rFonts w:cs="Arial"/>
        </w:rPr>
        <w:t>, e pressionar o botão “Entrar”</w:t>
      </w:r>
      <w:r w:rsidR="007A6270">
        <w:rPr>
          <w:rFonts w:cs="Arial"/>
        </w:rPr>
        <w:t>.</w:t>
      </w:r>
    </w:p>
    <w:p w:rsidR="009776CF" w:rsidRDefault="009776CF" w:rsidP="00561C34">
      <w:pPr>
        <w:pStyle w:val="Texto"/>
        <w:rPr>
          <w:rFonts w:cs="Arial"/>
        </w:rPr>
      </w:pPr>
      <w:r>
        <w:rPr>
          <w:rFonts w:cs="Arial"/>
        </w:rPr>
        <w:t>Ao pressionar o botão “Entrar” o sistema realizará uma verificação dos dados informados e caso os mesmos estejam corretos, o sistema realiza outra verificação, para identificar se o usuário já possui ingredientes cadastrados. Caso ele possua, será direcionado para a tela de busca geral de pratos, caso contrário, será direcionado para a listagem de ingredientes, onde poderá inserir os ingredientes que possui.</w:t>
      </w:r>
    </w:p>
    <w:p w:rsidR="009776CF" w:rsidRDefault="009776CF" w:rsidP="00561C34">
      <w:pPr>
        <w:pStyle w:val="Texto"/>
        <w:rPr>
          <w:rFonts w:cs="Arial"/>
        </w:rPr>
      </w:pPr>
      <w:r>
        <w:rPr>
          <w:rFonts w:cs="Arial"/>
        </w:rPr>
        <w:lastRenderedPageBreak/>
        <w:t>Esta verificação de ingrediente é necessária pois esse é um dos motivos por este aplicativo ser diferente dos demais, seu funcionamento ideal, é realizar a ordenação de pratos de acordo com a composição de ingredientes informada pelo usuário.</w:t>
      </w:r>
    </w:p>
    <w:p w:rsidR="007A6270" w:rsidRDefault="009776CF" w:rsidP="00561C34">
      <w:pPr>
        <w:pStyle w:val="Texto"/>
        <w:rPr>
          <w:rFonts w:cs="Arial"/>
        </w:rPr>
      </w:pPr>
      <w:r>
        <w:rPr>
          <w:rFonts w:cs="Arial"/>
        </w:rPr>
        <w:t xml:space="preserve">Outra opção que o usuário tem na tela de </w:t>
      </w:r>
      <w:proofErr w:type="spellStart"/>
      <w:r>
        <w:rPr>
          <w:rFonts w:cs="Arial"/>
        </w:rPr>
        <w:t>login</w:t>
      </w:r>
      <w:proofErr w:type="spellEnd"/>
      <w:r>
        <w:rPr>
          <w:rFonts w:cs="Arial"/>
        </w:rPr>
        <w:t xml:space="preserve"> </w:t>
      </w:r>
      <w:r w:rsidR="007A6270">
        <w:rPr>
          <w:rFonts w:cs="Arial"/>
        </w:rPr>
        <w:t>é pressionar o botão “Novo Cadastro”, o que vai direcioná-lo para a tela responsável por realizar o cadastro.</w:t>
      </w:r>
      <w:r>
        <w:rPr>
          <w:rFonts w:cs="Arial"/>
        </w:rPr>
        <w:t xml:space="preserve"> Essa ação deve ser tomada quando o usuário ainda não possui acesso ao sistema.</w:t>
      </w:r>
    </w:p>
    <w:p w:rsidR="006A1C94" w:rsidRDefault="006A1C94" w:rsidP="00561C34">
      <w:pPr>
        <w:pStyle w:val="Texto"/>
        <w:rPr>
          <w:rFonts w:cs="Arial"/>
        </w:rPr>
      </w:pPr>
    </w:p>
    <w:p w:rsidR="006A1C94" w:rsidRDefault="006A1C94" w:rsidP="006A1C94">
      <w:pPr>
        <w:pStyle w:val="Ttulo2"/>
      </w:pPr>
      <w:bookmarkStart w:id="167" w:name="_Toc21877151"/>
      <w:r>
        <w:t>CADAS</w:t>
      </w:r>
      <w:r w:rsidR="005F2AD3">
        <w:t>TRO DE USUÁ</w:t>
      </w:r>
      <w:r>
        <w:t>RIO</w:t>
      </w:r>
      <w:bookmarkEnd w:id="167"/>
    </w:p>
    <w:p w:rsidR="006A1C94" w:rsidRDefault="006A1C94" w:rsidP="006A1C94">
      <w:pPr>
        <w:pStyle w:val="Texto"/>
      </w:pPr>
    </w:p>
    <w:p w:rsidR="006A1C94" w:rsidRDefault="006A1C94" w:rsidP="006A1C94">
      <w:pPr>
        <w:pStyle w:val="Texto"/>
      </w:pPr>
      <w:r>
        <w:t xml:space="preserve">Esta tela é acessada a partir da tela de </w:t>
      </w:r>
      <w:proofErr w:type="spellStart"/>
      <w:r>
        <w:t>login</w:t>
      </w:r>
      <w:proofErr w:type="spellEnd"/>
      <w:r>
        <w:t xml:space="preserve">, e nela o usuário pode realizar um novo cadastro. Isso é necessário para que ao </w:t>
      </w:r>
      <w:proofErr w:type="spellStart"/>
      <w:r>
        <w:t>logar</w:t>
      </w:r>
      <w:proofErr w:type="spellEnd"/>
      <w:r>
        <w:t>, o sistema identifique as ações do usuário dentro do sistema e possa mapear suas atividades.</w:t>
      </w:r>
    </w:p>
    <w:p w:rsidR="009028F9" w:rsidRDefault="009028F9" w:rsidP="006A1C94">
      <w:pPr>
        <w:pStyle w:val="Texto"/>
      </w:pPr>
    </w:p>
    <w:p w:rsidR="006A1C94" w:rsidRDefault="006A1C94" w:rsidP="005F2AD3">
      <w:pPr>
        <w:pStyle w:val="Fonte"/>
        <w:spacing w:before="240"/>
        <w:ind w:firstLine="0"/>
      </w:pPr>
      <w:bookmarkStart w:id="168" w:name="_Toc21877248"/>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6</w:t>
      </w:r>
      <w:r w:rsidR="0050418C">
        <w:rPr>
          <w:noProof/>
        </w:rPr>
        <w:fldChar w:fldCharType="end"/>
      </w:r>
      <w:r w:rsidR="005F2AD3">
        <w:t xml:space="preserve"> - TELA DE CADASTRO DE USUÁ</w:t>
      </w:r>
      <w:r>
        <w:t>RIO</w:t>
      </w:r>
      <w:bookmarkEnd w:id="168"/>
    </w:p>
    <w:p w:rsidR="006A1C94" w:rsidRDefault="006A1C94" w:rsidP="006A1C94">
      <w:pPr>
        <w:pStyle w:val="Texto"/>
        <w:ind w:firstLine="0"/>
        <w:jc w:val="center"/>
      </w:pPr>
      <w:r w:rsidRPr="006A1C94">
        <w:rPr>
          <w:noProof/>
          <w:lang w:eastAsia="pt-BR"/>
        </w:rPr>
        <w:drawing>
          <wp:inline distT="0" distB="0" distL="0" distR="0">
            <wp:extent cx="1706400" cy="3600000"/>
            <wp:effectExtent l="0" t="0" r="8255" b="635"/>
            <wp:docPr id="3" name="Imagem 3" descr="C:\Users\Leandro\Documents\TCC\Nova pasta\imagens\Cadastro de us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andro\Documents\TCC\Nova pasta\imagens\Cadastro de usuári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480DB8" w:rsidRDefault="00480DB8" w:rsidP="00480DB8">
      <w:pPr>
        <w:pStyle w:val="Fonte"/>
        <w:ind w:firstLine="0"/>
      </w:pPr>
      <w:r>
        <w:t>FONTE: O autor (2019).</w:t>
      </w:r>
    </w:p>
    <w:p w:rsidR="009028F9" w:rsidRPr="006A1C94" w:rsidRDefault="009028F9" w:rsidP="00480DB8">
      <w:pPr>
        <w:pStyle w:val="Fonte"/>
        <w:ind w:firstLine="0"/>
      </w:pPr>
    </w:p>
    <w:p w:rsidR="006A1C94" w:rsidRDefault="006A1C94" w:rsidP="00561C34">
      <w:pPr>
        <w:pStyle w:val="Texto"/>
        <w:rPr>
          <w:rFonts w:cs="Arial"/>
        </w:rPr>
      </w:pPr>
      <w:r>
        <w:rPr>
          <w:rFonts w:cs="Arial"/>
        </w:rPr>
        <w:t>Observando a figura 6, pode-se identificar os campos necessários para o cadastro de um novo usuário, os quais são:</w:t>
      </w:r>
    </w:p>
    <w:p w:rsidR="006A1C94" w:rsidRDefault="00587F12" w:rsidP="00587F12">
      <w:pPr>
        <w:pStyle w:val="Texto"/>
        <w:numPr>
          <w:ilvl w:val="0"/>
          <w:numId w:val="51"/>
        </w:numPr>
        <w:rPr>
          <w:rFonts w:cs="Arial"/>
        </w:rPr>
      </w:pPr>
      <w:r>
        <w:rPr>
          <w:rFonts w:cs="Arial"/>
        </w:rPr>
        <w:lastRenderedPageBreak/>
        <w:t>Nome: Neste campo o usuário deve inserir um nome que será utiliz</w:t>
      </w:r>
      <w:r w:rsidR="005F2AD3">
        <w:rPr>
          <w:rFonts w:cs="Arial"/>
        </w:rPr>
        <w:t>ado para identificá</w:t>
      </w:r>
      <w:r>
        <w:rPr>
          <w:rFonts w:cs="Arial"/>
        </w:rPr>
        <w:t>-lo em suas atividades dentro do aplicativo, por esse motivo o nome deve ser único no sistema, caso o usuário informe um nome que já está sendo utilizado, o sistema exibirá uma mensagem informando que o nome já está sendo utilizado.</w:t>
      </w:r>
    </w:p>
    <w:p w:rsidR="00587F12" w:rsidRDefault="00587F12" w:rsidP="00587F12">
      <w:pPr>
        <w:pStyle w:val="Texto"/>
        <w:numPr>
          <w:ilvl w:val="0"/>
          <w:numId w:val="51"/>
        </w:numPr>
        <w:rPr>
          <w:rFonts w:cs="Arial"/>
        </w:rPr>
      </w:pPr>
      <w:r>
        <w:rPr>
          <w:rFonts w:cs="Arial"/>
        </w:rPr>
        <w:t xml:space="preserve">E-mail: Este campo funciona em conjunto com o campo “Confirmar E-mail” de forma que o e-mail informado nos dois deve conter o mesmo valor, caso contrário o sistema exibirá uma mensagem informando ao usuário que os campos estão divergentes. Essa ação é necessária, pois o e-mail informado pelo usuário será a chave para os </w:t>
      </w:r>
      <w:proofErr w:type="spellStart"/>
      <w:r>
        <w:rPr>
          <w:rFonts w:cs="Arial"/>
        </w:rPr>
        <w:t>logins</w:t>
      </w:r>
      <w:proofErr w:type="spellEnd"/>
      <w:r>
        <w:rPr>
          <w:rFonts w:cs="Arial"/>
        </w:rPr>
        <w:t xml:space="preserve"> posteriores realizados por ele no aplicativo, desta forma não pode cometer o equívoco de informar o valor errado.</w:t>
      </w:r>
    </w:p>
    <w:p w:rsidR="00587F12" w:rsidRDefault="00587F12" w:rsidP="00587F12">
      <w:pPr>
        <w:pStyle w:val="Texto"/>
        <w:numPr>
          <w:ilvl w:val="0"/>
          <w:numId w:val="51"/>
        </w:numPr>
        <w:rPr>
          <w:rFonts w:cs="Arial"/>
        </w:rPr>
      </w:pPr>
      <w:r>
        <w:rPr>
          <w:rFonts w:cs="Arial"/>
        </w:rPr>
        <w:t>Senha: Da mesma maneira que o campo “E-mail”, a senha também possui um campo de apoio, denominado “Confirmar Senha”, onde deve ser informado o mesmo valor que no campo senha.</w:t>
      </w:r>
    </w:p>
    <w:p w:rsidR="00587F12" w:rsidRDefault="00587F12" w:rsidP="009776CF">
      <w:pPr>
        <w:pStyle w:val="Texto"/>
      </w:pPr>
      <w:r w:rsidRPr="009776CF">
        <w:t>As confirmações d</w:t>
      </w:r>
      <w:r w:rsidR="005F2AD3">
        <w:t>e e-mail e senha são uma boa prá</w:t>
      </w:r>
      <w:r w:rsidRPr="009776CF">
        <w:t>tica e são necess</w:t>
      </w:r>
      <w:r w:rsidR="009776CF" w:rsidRPr="009776CF">
        <w:t>árias</w:t>
      </w:r>
      <w:r w:rsidR="009776CF">
        <w:t xml:space="preserve"> </w:t>
      </w:r>
      <w:r w:rsidRPr="009776CF">
        <w:t xml:space="preserve">pois no sistema não foram implementados métodos de recuperação de acesso, já que essa funcionalidade não </w:t>
      </w:r>
      <w:r w:rsidR="009776CF" w:rsidRPr="009776CF">
        <w:t>influenciaria no resultado esperado para a pesquisa.</w:t>
      </w:r>
    </w:p>
    <w:p w:rsidR="009776CF" w:rsidRDefault="009776CF" w:rsidP="009776CF">
      <w:pPr>
        <w:pStyle w:val="Texto"/>
      </w:pPr>
      <w:r>
        <w:t>Ao clicar no botão “Salvar” o usuário confirma os dados informados e caso esteja tudo de acordo com</w:t>
      </w:r>
      <w:r w:rsidR="005F2AD3">
        <w:t xml:space="preserve"> as especificações dos campos a</w:t>
      </w:r>
      <w:r>
        <w:t xml:space="preserve">cima, o sistema salvará as informações e realizará o </w:t>
      </w:r>
      <w:proofErr w:type="spellStart"/>
      <w:r>
        <w:t>login</w:t>
      </w:r>
      <w:proofErr w:type="spellEnd"/>
      <w:r>
        <w:t xml:space="preserve"> do usuário, redirecionando-o para a tela de cadastro de ingrediente.</w:t>
      </w:r>
    </w:p>
    <w:p w:rsidR="009776CF" w:rsidRDefault="009776CF" w:rsidP="009776CF">
      <w:pPr>
        <w:pStyle w:val="Texto"/>
      </w:pPr>
    </w:p>
    <w:p w:rsidR="009776CF" w:rsidRDefault="009776CF" w:rsidP="009776CF">
      <w:pPr>
        <w:pStyle w:val="Ttulo2"/>
      </w:pPr>
      <w:bookmarkStart w:id="169" w:name="_Toc21877152"/>
      <w:r>
        <w:t>LISTA DE INGREDIENTE</w:t>
      </w:r>
      <w:r w:rsidR="005F2AD3">
        <w:t>S</w:t>
      </w:r>
      <w:bookmarkEnd w:id="169"/>
    </w:p>
    <w:p w:rsidR="009776CF" w:rsidRDefault="009776CF" w:rsidP="009776CF">
      <w:pPr>
        <w:pStyle w:val="Texto"/>
      </w:pPr>
    </w:p>
    <w:p w:rsidR="009776CF" w:rsidRDefault="0026097B" w:rsidP="009776CF">
      <w:pPr>
        <w:pStyle w:val="Texto"/>
      </w:pPr>
      <w:r>
        <w:t xml:space="preserve">Após realizar o </w:t>
      </w:r>
      <w:proofErr w:type="spellStart"/>
      <w:r>
        <w:t>login</w:t>
      </w:r>
      <w:proofErr w:type="spellEnd"/>
      <w:r>
        <w:t xml:space="preserve"> uma das opções de redirecionamento do sistema é para a tela de listagem dos ingredientes, nesta tela são listados os ingredientes que o usuário cadastrou, como pode-se ver na figura 7.</w:t>
      </w:r>
    </w:p>
    <w:p w:rsidR="009028F9" w:rsidRDefault="009028F9" w:rsidP="009776CF">
      <w:pPr>
        <w:pStyle w:val="Texto"/>
      </w:pPr>
    </w:p>
    <w:p w:rsidR="005F2AD3" w:rsidRDefault="005F2AD3" w:rsidP="009776CF">
      <w:pPr>
        <w:pStyle w:val="Texto"/>
      </w:pPr>
    </w:p>
    <w:p w:rsidR="005F2AD3" w:rsidRDefault="005F2AD3" w:rsidP="009776CF">
      <w:pPr>
        <w:pStyle w:val="Texto"/>
      </w:pPr>
    </w:p>
    <w:p w:rsidR="005F2AD3" w:rsidRDefault="005F2AD3" w:rsidP="009776CF">
      <w:pPr>
        <w:pStyle w:val="Texto"/>
      </w:pPr>
    </w:p>
    <w:p w:rsidR="005F2AD3" w:rsidRDefault="005F2AD3" w:rsidP="009776CF">
      <w:pPr>
        <w:pStyle w:val="Texto"/>
      </w:pPr>
    </w:p>
    <w:p w:rsidR="00480DB8" w:rsidRDefault="004B31C2" w:rsidP="00480DB8">
      <w:pPr>
        <w:pStyle w:val="Fonte"/>
        <w:ind w:firstLine="0"/>
      </w:pPr>
      <w:bookmarkStart w:id="170" w:name="_Toc21877249"/>
      <w:r>
        <w:lastRenderedPageBreak/>
        <w:t>FIGURA</w:t>
      </w:r>
      <w:r w:rsidR="00480DB8">
        <w:t xml:space="preserve">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7</w:t>
      </w:r>
      <w:r w:rsidR="0050418C">
        <w:rPr>
          <w:noProof/>
        </w:rPr>
        <w:fldChar w:fldCharType="end"/>
      </w:r>
      <w:r w:rsidR="00480DB8">
        <w:t xml:space="preserve"> - LISTA DE INGREDIENTES</w:t>
      </w:r>
      <w:bookmarkEnd w:id="170"/>
    </w:p>
    <w:p w:rsidR="0026097B" w:rsidRDefault="00480DB8" w:rsidP="00480DB8">
      <w:pPr>
        <w:pStyle w:val="Texto"/>
        <w:ind w:firstLine="0"/>
        <w:jc w:val="center"/>
      </w:pPr>
      <w:r w:rsidRPr="00480DB8">
        <w:rPr>
          <w:noProof/>
          <w:lang w:eastAsia="pt-BR"/>
        </w:rPr>
        <w:drawing>
          <wp:inline distT="0" distB="0" distL="0" distR="0">
            <wp:extent cx="2559600" cy="5400000"/>
            <wp:effectExtent l="0" t="0" r="0" b="0"/>
            <wp:docPr id="4" name="Imagem 4"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andro\Documents\TCC\Nova pasta\imagens\Lista de ingrediente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480DB8" w:rsidRDefault="00480DB8" w:rsidP="00480DB8">
      <w:pPr>
        <w:pStyle w:val="Fonte"/>
        <w:ind w:firstLine="0"/>
      </w:pPr>
      <w:r>
        <w:t>FONTE: O autor (2019).</w:t>
      </w:r>
    </w:p>
    <w:p w:rsidR="009028F9" w:rsidRDefault="009028F9" w:rsidP="00480DB8">
      <w:pPr>
        <w:pStyle w:val="Fonte"/>
        <w:ind w:firstLine="0"/>
      </w:pPr>
    </w:p>
    <w:p w:rsidR="00480DB8" w:rsidRDefault="00480DB8" w:rsidP="00480DB8">
      <w:pPr>
        <w:pStyle w:val="Texto"/>
      </w:pPr>
      <w:r>
        <w:t>Nesta tela o usuário pode visualizar uma lista com todos os ingredientes cadastrados por ele, assim com</w:t>
      </w:r>
      <w:r w:rsidR="005F2AD3">
        <w:t>o</w:t>
      </w:r>
      <w:r>
        <w:t xml:space="preserve"> a quantidade e</w:t>
      </w:r>
      <w:r w:rsidR="005F2AD3">
        <w:t>xistente de cada um deles, e</w:t>
      </w:r>
      <w:r>
        <w:t xml:space="preserve"> sua respectiva unidade de medida.</w:t>
      </w:r>
    </w:p>
    <w:p w:rsidR="00480DB8" w:rsidRDefault="00480DB8" w:rsidP="00480DB8">
      <w:pPr>
        <w:pStyle w:val="Texto"/>
      </w:pPr>
      <w:r>
        <w:t>Além da lista, a tela possibilita que o usuário realize o cadastro de novos ingredientes, pressionando o botão “+” no canto inferior direito da figura, assim como alterar ou até mesmo excluir um ingrediente existente na lista, clicando sobre ele, como pode ser visto na figura 8. O usuário também pode ser redirecionado para a tela de busca geral de pratos, pressionando o botão “Buscar Pratos”.</w:t>
      </w:r>
    </w:p>
    <w:p w:rsidR="009028F9" w:rsidRDefault="009028F9" w:rsidP="00480DB8">
      <w:pPr>
        <w:pStyle w:val="Texto"/>
      </w:pPr>
    </w:p>
    <w:p w:rsidR="005F2AD3" w:rsidRDefault="005F2AD3" w:rsidP="00480DB8">
      <w:pPr>
        <w:pStyle w:val="Texto"/>
      </w:pPr>
    </w:p>
    <w:p w:rsidR="00480DB8" w:rsidRDefault="00AF5B4E" w:rsidP="00AF5B4E">
      <w:pPr>
        <w:pStyle w:val="Fonte"/>
        <w:ind w:firstLine="0"/>
      </w:pPr>
      <w:bookmarkStart w:id="171" w:name="_Toc21877250"/>
      <w:r>
        <w:lastRenderedPageBreak/>
        <w:t>FIGURA</w:t>
      </w:r>
      <w:r w:rsidR="00480DB8">
        <w:t xml:space="preserve">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8</w:t>
      </w:r>
      <w:r w:rsidR="0050418C">
        <w:rPr>
          <w:noProof/>
        </w:rPr>
        <w:fldChar w:fldCharType="end"/>
      </w:r>
      <w:r w:rsidR="00480DB8">
        <w:t xml:space="preserve"> - ALTERAR/EXCLUIR INGREDIENTE</w:t>
      </w:r>
      <w:bookmarkEnd w:id="171"/>
    </w:p>
    <w:p w:rsidR="00480DB8" w:rsidRDefault="00480DB8" w:rsidP="00480DB8">
      <w:pPr>
        <w:pStyle w:val="Texto"/>
        <w:ind w:firstLine="0"/>
        <w:jc w:val="center"/>
      </w:pPr>
      <w:r w:rsidRPr="00480DB8">
        <w:rPr>
          <w:noProof/>
          <w:lang w:eastAsia="pt-BR"/>
        </w:rPr>
        <w:drawing>
          <wp:inline distT="0" distB="0" distL="0" distR="0">
            <wp:extent cx="2559600" cy="5400000"/>
            <wp:effectExtent l="0" t="0" r="0" b="0"/>
            <wp:docPr id="28" name="Imagem 28" descr="C:\Users\Leandro\Documents\TCC\Nova pasta\imagens\Alterar-excluir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andro\Documents\TCC\Nova pasta\imagens\Alterar-excluir ingredient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AF5B4E" w:rsidRDefault="00AF5B4E" w:rsidP="00AF5B4E">
      <w:pPr>
        <w:pStyle w:val="Fonte"/>
        <w:ind w:firstLine="0"/>
      </w:pPr>
      <w:r>
        <w:t>FONTE: O autor (2019).</w:t>
      </w:r>
    </w:p>
    <w:p w:rsidR="009028F9" w:rsidRDefault="009028F9" w:rsidP="00AF5B4E">
      <w:pPr>
        <w:pStyle w:val="Fonte"/>
        <w:ind w:firstLine="0"/>
      </w:pPr>
    </w:p>
    <w:p w:rsidR="00AF5B4E" w:rsidRDefault="00AF5B4E" w:rsidP="00AF5B4E">
      <w:pPr>
        <w:pStyle w:val="Texto"/>
      </w:pPr>
      <w:r>
        <w:t>Seguindo a figura 8, pode-se observar que o sistema permite que um ingrediente seja alterado ou excluído. Ao pressionar o botão “Alterar” o usuário será redirecionado para a tela de alteração de ingrediente onde ele pode alterar todos os dados exibidos, como p</w:t>
      </w:r>
      <w:r w:rsidR="00C21C77">
        <w:t>ode ser visto na figura 11</w:t>
      </w:r>
      <w:r>
        <w:t>.</w:t>
      </w:r>
    </w:p>
    <w:p w:rsidR="00AF5B4E" w:rsidRDefault="00AF5B4E" w:rsidP="00AF5B4E">
      <w:pPr>
        <w:pStyle w:val="Texto"/>
      </w:pPr>
      <w:r>
        <w:t>Caso o usuário opte por pressionar o botão “Excluir”, o sistema exibirá um novo alerta para que o usuário confirme a exclusão do ingrediente selecionado, essa ação pode ser vista na figura 9.</w:t>
      </w:r>
    </w:p>
    <w:p w:rsidR="00AF5B4E" w:rsidRDefault="00AF5B4E" w:rsidP="00AF5B4E">
      <w:pPr>
        <w:pStyle w:val="Texto"/>
      </w:pPr>
      <w:r>
        <w:t>O usuário ainda pode pressionar o botão “Cancelar”, o que irá fechar o alerta, d</w:t>
      </w:r>
      <w:r w:rsidR="009028F9">
        <w:t>ando foco novamente à</w:t>
      </w:r>
      <w:r>
        <w:t xml:space="preserve"> lista de ingredientes.</w:t>
      </w:r>
    </w:p>
    <w:p w:rsidR="009028F9" w:rsidRDefault="009028F9" w:rsidP="00AF5B4E">
      <w:pPr>
        <w:pStyle w:val="Texto"/>
      </w:pPr>
    </w:p>
    <w:p w:rsidR="009028F9" w:rsidRDefault="009028F9" w:rsidP="00F9093A">
      <w:pPr>
        <w:pStyle w:val="Fonte"/>
        <w:spacing w:before="240"/>
        <w:ind w:firstLine="0"/>
      </w:pPr>
      <w:bookmarkStart w:id="172" w:name="_Toc21877251"/>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9</w:t>
      </w:r>
      <w:r w:rsidR="0050418C">
        <w:rPr>
          <w:noProof/>
        </w:rPr>
        <w:fldChar w:fldCharType="end"/>
      </w:r>
      <w:r w:rsidR="005F2AD3">
        <w:t xml:space="preserve"> - ALERTA DE EXCLUSÃ</w:t>
      </w:r>
      <w:r>
        <w:t>O DE INGREDIENTE</w:t>
      </w:r>
      <w:bookmarkEnd w:id="172"/>
    </w:p>
    <w:p w:rsidR="00AF5B4E" w:rsidRDefault="009028F9" w:rsidP="009028F9">
      <w:pPr>
        <w:pStyle w:val="Texto"/>
        <w:ind w:firstLine="0"/>
        <w:jc w:val="center"/>
      </w:pPr>
      <w:r w:rsidRPr="009028F9">
        <w:rPr>
          <w:noProof/>
          <w:lang w:eastAsia="pt-BR"/>
        </w:rPr>
        <w:drawing>
          <wp:inline distT="0" distB="0" distL="0" distR="0">
            <wp:extent cx="2559600" cy="5400000"/>
            <wp:effectExtent l="0" t="0" r="0" b="0"/>
            <wp:docPr id="32" name="Imagem 32" descr="C:\Users\Leandro\Documents\TCC\Nova pasta\imagens\Alerta de exclusçã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andro\Documents\TCC\Nova pasta\imagens\Alerta de exclusção de ingredien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9028F9" w:rsidRDefault="009028F9" w:rsidP="009028F9">
      <w:pPr>
        <w:pStyle w:val="Fonte"/>
        <w:ind w:firstLine="0"/>
      </w:pPr>
      <w:r>
        <w:t>FONTE: O autor (2019).</w:t>
      </w:r>
    </w:p>
    <w:p w:rsidR="009028F9" w:rsidRPr="00AF5B4E" w:rsidRDefault="009028F9" w:rsidP="009028F9">
      <w:pPr>
        <w:pStyle w:val="Fonte"/>
        <w:ind w:firstLine="0"/>
      </w:pPr>
    </w:p>
    <w:p w:rsidR="009028F9" w:rsidRDefault="009028F9" w:rsidP="00561C34">
      <w:pPr>
        <w:pStyle w:val="Texto"/>
        <w:rPr>
          <w:rFonts w:cs="Arial"/>
        </w:rPr>
      </w:pPr>
      <w:r>
        <w:rPr>
          <w:rFonts w:cs="Arial"/>
        </w:rPr>
        <w:t>Observando a figura 9, ao clicar no botão “Excluir” o usuário confirma a exclusão do ingrediente, assim, o sistema realizará a exclusão do mesmo, fechará o alerta e exibirá novamente a lista de ingredientes, já com o ingrediente selecionado excluído.</w:t>
      </w:r>
    </w:p>
    <w:p w:rsidR="009028F9" w:rsidRDefault="009028F9" w:rsidP="00561C34">
      <w:pPr>
        <w:pStyle w:val="Texto"/>
        <w:rPr>
          <w:rFonts w:cs="Arial"/>
        </w:rPr>
      </w:pPr>
    </w:p>
    <w:p w:rsidR="009028F9" w:rsidRDefault="009028F9" w:rsidP="009028F9">
      <w:pPr>
        <w:pStyle w:val="Ttulo2"/>
      </w:pPr>
      <w:bookmarkStart w:id="173" w:name="_Toc21877153"/>
      <w:r>
        <w:t>CADASTRO DE INGREDIENTE</w:t>
      </w:r>
      <w:bookmarkEnd w:id="173"/>
    </w:p>
    <w:p w:rsidR="009028F9" w:rsidRDefault="009028F9" w:rsidP="009028F9">
      <w:pPr>
        <w:pStyle w:val="Texto"/>
      </w:pPr>
      <w:r>
        <w:t>Ao acessar a tela de cadastro</w:t>
      </w:r>
      <w:r w:rsidR="00F9093A">
        <w:t xml:space="preserve"> de ingrediente o usuário acessa</w:t>
      </w:r>
      <w:r>
        <w:t xml:space="preserve"> a alguns campos de deverão ser preenchidos para que o cadastro do ingrediente seja realizado.</w:t>
      </w:r>
    </w:p>
    <w:p w:rsidR="009028F9" w:rsidRDefault="009028F9" w:rsidP="009028F9">
      <w:pPr>
        <w:pStyle w:val="Legenda"/>
        <w:keepNext/>
      </w:pPr>
      <w:bookmarkStart w:id="174" w:name="_Toc21877252"/>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10</w:t>
      </w:r>
      <w:r w:rsidR="0050418C">
        <w:rPr>
          <w:noProof/>
        </w:rPr>
        <w:fldChar w:fldCharType="end"/>
      </w:r>
      <w:r>
        <w:t xml:space="preserve"> - CADASTRO DE INGREDIENTE</w:t>
      </w:r>
      <w:bookmarkEnd w:id="174"/>
    </w:p>
    <w:p w:rsidR="009028F9" w:rsidRDefault="009028F9" w:rsidP="009028F9">
      <w:pPr>
        <w:pStyle w:val="Texto"/>
        <w:ind w:firstLine="0"/>
        <w:jc w:val="center"/>
      </w:pPr>
      <w:r w:rsidRPr="009028F9">
        <w:rPr>
          <w:noProof/>
          <w:lang w:eastAsia="pt-BR"/>
        </w:rPr>
        <w:drawing>
          <wp:inline distT="0" distB="0" distL="0" distR="0">
            <wp:extent cx="2559600" cy="5400000"/>
            <wp:effectExtent l="0" t="0" r="0" b="0"/>
            <wp:docPr id="37" name="Imagem 37"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andro\Documents\TCC\Nova pasta\imagens\Cadastro de ingred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E3018" w:rsidRDefault="00CE3018" w:rsidP="00CE3018">
      <w:pPr>
        <w:pStyle w:val="Fonte"/>
        <w:ind w:firstLine="0"/>
      </w:pPr>
      <w:r>
        <w:t>FONTE: O autor (2019).</w:t>
      </w:r>
    </w:p>
    <w:p w:rsidR="00CE3018" w:rsidRDefault="00CE3018" w:rsidP="00CE3018">
      <w:pPr>
        <w:pStyle w:val="Texto"/>
      </w:pPr>
    </w:p>
    <w:p w:rsidR="00CE3018" w:rsidRDefault="00CE3018" w:rsidP="00CE3018">
      <w:pPr>
        <w:pStyle w:val="Texto"/>
      </w:pPr>
      <w:r>
        <w:t>Para cadastrar um ingrediente o usuário precisa fornecer um nome para o produto que deseja inserir, assim como a quantidade desejada e o tipo relacionado a quantidade, que no caso é uma unidade de medida, que pode ser gramas, “mililitros” ou unidade.</w:t>
      </w:r>
    </w:p>
    <w:p w:rsidR="00CE3018" w:rsidRDefault="00CE3018" w:rsidP="00CE3018">
      <w:pPr>
        <w:pStyle w:val="Texto"/>
      </w:pPr>
      <w:r>
        <w:t xml:space="preserve">Os campos “Nome” e “Tipo” são do tipo </w:t>
      </w:r>
      <w:proofErr w:type="spellStart"/>
      <w:r>
        <w:t>altocomplete</w:t>
      </w:r>
      <w:proofErr w:type="spellEnd"/>
      <w:r>
        <w:t xml:space="preserve">, ou seja, a partir de duas letras digitadas, ele inicia uma pesquisa na base de dados para buscar possíveis combinações para as letras digitadas. As combinações compatíveis são apresentadas, de forma que o usuário pode selecionar uma para ser utilizada. A diferença entre os dois campos, é que no “Nome”, o campo permite que o usuário </w:t>
      </w:r>
      <w:r>
        <w:lastRenderedPageBreak/>
        <w:t xml:space="preserve">insira um nome que não consta na base de dados, já o “Tipo” deve ser um dos indicados pelo </w:t>
      </w:r>
      <w:proofErr w:type="spellStart"/>
      <w:r>
        <w:t>autocomplete</w:t>
      </w:r>
      <w:proofErr w:type="spellEnd"/>
      <w:r>
        <w:t>.</w:t>
      </w:r>
    </w:p>
    <w:p w:rsidR="00CE3018" w:rsidRDefault="00CE3018" w:rsidP="00CE3018">
      <w:pPr>
        <w:pStyle w:val="Texto"/>
      </w:pPr>
      <w:r>
        <w:t xml:space="preserve">O campo “Código de barras” não é obrigatório, mas caso o usuário tenha em mãos o código de barras referente ao ingrediente que deseja cadastrar, o cadastro dele é útil </w:t>
      </w:r>
      <w:r w:rsidR="00C21C77">
        <w:t xml:space="preserve">para auxiliar os </w:t>
      </w:r>
      <w:r>
        <w:t>outros usuário</w:t>
      </w:r>
      <w:r w:rsidR="00F9093A">
        <w:t>s</w:t>
      </w:r>
      <w:r>
        <w:t xml:space="preserve"> ou a si mesmo, já que caso o sistema identifique o código digitado, vai carregar o campo “Nome” com o nome referente ao código</w:t>
      </w:r>
      <w:r w:rsidR="00C21C77">
        <w:t>.</w:t>
      </w:r>
    </w:p>
    <w:p w:rsidR="00C21C77" w:rsidRDefault="00C21C77" w:rsidP="00CE3018">
      <w:pPr>
        <w:pStyle w:val="Texto"/>
      </w:pPr>
      <w:r>
        <w:t>Além disso, o código de barras de torna útil quando o botão “Inserir código de barras” é utilizado, já que por meio dele, o sistema ativa a câmera do dispositivo, a qual ficará preparada para identificar códigos, e quando identificado, o sistema retorna este código para a aplicação, carregando o campo “Código de barras” e o campo “Nome” quando o código já constar na base de dados.</w:t>
      </w:r>
    </w:p>
    <w:p w:rsidR="00C21C77" w:rsidRDefault="00C21C77" w:rsidP="00CE3018">
      <w:pPr>
        <w:pStyle w:val="Texto"/>
      </w:pPr>
      <w:r>
        <w:t>Ao pressionar o botão “Adicionar” o sistema verificar os campos cadastrados e executará a inclusão do ingrediente na base e na lista de ingredientes do usuário, após isso, o usuário será direcionado novamente para a tela com a lista dos ingredientes.</w:t>
      </w:r>
    </w:p>
    <w:p w:rsidR="00C21C77" w:rsidRDefault="00C21C77" w:rsidP="00CE3018">
      <w:pPr>
        <w:pStyle w:val="Texto"/>
      </w:pPr>
    </w:p>
    <w:p w:rsidR="00C21C77" w:rsidRDefault="00C21C77" w:rsidP="00C21C77">
      <w:pPr>
        <w:pStyle w:val="Ttulo2"/>
      </w:pPr>
      <w:bookmarkStart w:id="175" w:name="_Toc21877154"/>
      <w:r>
        <w:t>ATUALIZAÇÃO DE INGREDIENTE</w:t>
      </w:r>
      <w:bookmarkEnd w:id="175"/>
    </w:p>
    <w:p w:rsidR="00C21C77" w:rsidRDefault="00C21C77" w:rsidP="00C21C77">
      <w:pPr>
        <w:pStyle w:val="Texto"/>
      </w:pPr>
      <w:r>
        <w:t>A tela de atualização de ingredientes tem as mesmas características da tela de cadastro de ingredientes, a única diferença é que quando ativa, a tela de atualização de cadastro carrega todos os campos com os dados do ingrediente que o usuário escolheu alterar.</w:t>
      </w:r>
    </w:p>
    <w:p w:rsidR="00C21C77" w:rsidRDefault="00C21C77" w:rsidP="00C21C77">
      <w:pPr>
        <w:pStyle w:val="Texto"/>
        <w:ind w:firstLine="0"/>
      </w:pPr>
    </w:p>
    <w:p w:rsidR="00C21C77" w:rsidRDefault="004B31C2" w:rsidP="00C21C77">
      <w:pPr>
        <w:pStyle w:val="Legenda"/>
        <w:keepNext/>
      </w:pPr>
      <w:bookmarkStart w:id="176" w:name="_Toc21877253"/>
      <w:r>
        <w:lastRenderedPageBreak/>
        <w:t>FIGURA</w:t>
      </w:r>
      <w:r w:rsidR="00C21C77">
        <w:t xml:space="preserve">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11</w:t>
      </w:r>
      <w:r w:rsidR="0050418C">
        <w:rPr>
          <w:noProof/>
        </w:rPr>
        <w:fldChar w:fldCharType="end"/>
      </w:r>
      <w:r w:rsidR="00C21C77">
        <w:t xml:space="preserve"> - TELA DE ALTERAÇÃO DE DADOS DO INGREDIENTE</w:t>
      </w:r>
      <w:bookmarkEnd w:id="176"/>
    </w:p>
    <w:p w:rsidR="00C21C77" w:rsidRDefault="00C21C77" w:rsidP="00C21C77">
      <w:pPr>
        <w:pStyle w:val="Texto"/>
        <w:ind w:firstLine="0"/>
        <w:jc w:val="center"/>
      </w:pPr>
      <w:r w:rsidRPr="00C21C77">
        <w:rPr>
          <w:noProof/>
          <w:lang w:eastAsia="pt-BR"/>
        </w:rPr>
        <w:drawing>
          <wp:inline distT="0" distB="0" distL="0" distR="0">
            <wp:extent cx="2559600" cy="5400000"/>
            <wp:effectExtent l="0" t="0" r="0" b="0"/>
            <wp:docPr id="38" name="Imagem 38" descr="C:\Users\Leandro\Documents\TCC\Nova pasta\imagens\Alteraça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andro\Documents\TCC\Nova pasta\imagens\Alteraçao de ingredien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21C77" w:rsidRDefault="00C21C77" w:rsidP="00C21C77">
      <w:pPr>
        <w:pStyle w:val="Fonte"/>
        <w:ind w:firstLine="0"/>
      </w:pPr>
      <w:r>
        <w:t>FONTE: O autor (2019).</w:t>
      </w:r>
    </w:p>
    <w:p w:rsidR="005100C5" w:rsidRDefault="005100C5" w:rsidP="005100C5">
      <w:pPr>
        <w:pStyle w:val="Texto"/>
        <w:ind w:firstLine="0"/>
      </w:pPr>
    </w:p>
    <w:p w:rsidR="005100C5" w:rsidRDefault="005100C5" w:rsidP="005100C5">
      <w:pPr>
        <w:pStyle w:val="Ttulo2"/>
      </w:pPr>
      <w:bookmarkStart w:id="177" w:name="_Toc21877155"/>
      <w:r>
        <w:t>BUSCA DE PRATOS</w:t>
      </w:r>
      <w:bookmarkEnd w:id="177"/>
    </w:p>
    <w:p w:rsidR="005100C5" w:rsidRDefault="005100C5" w:rsidP="005100C5">
      <w:pPr>
        <w:pStyle w:val="Texto"/>
      </w:pPr>
      <w:r>
        <w:t xml:space="preserve">Após o </w:t>
      </w:r>
      <w:proofErr w:type="spellStart"/>
      <w:r>
        <w:t>login</w:t>
      </w:r>
      <w:proofErr w:type="spellEnd"/>
      <w:r>
        <w:t xml:space="preserve"> do usuário, caso o mesmo possua ingredientes cadastrados em sua lista, o sistema direcionará o usuário para esta tela.</w:t>
      </w:r>
    </w:p>
    <w:p w:rsidR="005100C5" w:rsidRDefault="005100C5" w:rsidP="005100C5">
      <w:pPr>
        <w:pStyle w:val="Texto"/>
      </w:pPr>
      <w:r>
        <w:t>A tela de busca de pratos é dividida em quatro tipos de busca.</w:t>
      </w:r>
    </w:p>
    <w:p w:rsidR="005100C5" w:rsidRDefault="005100C5" w:rsidP="005100C5">
      <w:pPr>
        <w:pStyle w:val="Texto"/>
      </w:pPr>
      <w:r>
        <w:t>A primeira a ser carregada é a busca geral, esta tela traz uma lista com todos os pratos cadastrados, de forma a exibi-los sempre do com maior avaliação e número de ingredientes compatíveis, para o com menor avaliação e menor número de ingredientes compatíveis. Além disso, o usuário ainda pode utilizar o campo de busca, apresentado na parte superior da tela, para realizar uma busca por nome de prato.</w:t>
      </w:r>
    </w:p>
    <w:p w:rsidR="009D6EC7" w:rsidRDefault="009D6EC7" w:rsidP="005100C5">
      <w:pPr>
        <w:pStyle w:val="Texto"/>
      </w:pPr>
    </w:p>
    <w:p w:rsidR="009D6EC7" w:rsidRDefault="009D6EC7" w:rsidP="009D6EC7">
      <w:pPr>
        <w:pStyle w:val="Legenda"/>
        <w:keepNext/>
      </w:pPr>
      <w:bookmarkStart w:id="178" w:name="_Toc21877254"/>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12</w:t>
      </w:r>
      <w:r w:rsidR="0050418C">
        <w:rPr>
          <w:noProof/>
        </w:rPr>
        <w:fldChar w:fldCharType="end"/>
      </w:r>
      <w:r>
        <w:t xml:space="preserve"> - BUSCA GERAL DE PRATOS</w:t>
      </w:r>
      <w:bookmarkEnd w:id="178"/>
    </w:p>
    <w:p w:rsidR="009D6EC7" w:rsidRDefault="009D6EC7" w:rsidP="009D6EC7">
      <w:pPr>
        <w:pStyle w:val="Texto"/>
        <w:ind w:firstLine="0"/>
        <w:jc w:val="center"/>
      </w:pPr>
      <w:r w:rsidRPr="009D6EC7">
        <w:rPr>
          <w:noProof/>
          <w:lang w:eastAsia="pt-BR"/>
        </w:rPr>
        <w:drawing>
          <wp:inline distT="0" distB="0" distL="0" distR="0">
            <wp:extent cx="2559600" cy="5400000"/>
            <wp:effectExtent l="0" t="0" r="0" b="0"/>
            <wp:docPr id="39" name="Imagem 39"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andro\Documents\TCC\Nova pasta\imagens\Busca geral de prato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9D6EC7" w:rsidRDefault="009D6EC7" w:rsidP="009D6EC7">
      <w:pPr>
        <w:pStyle w:val="Fonte"/>
        <w:ind w:firstLine="0"/>
      </w:pPr>
      <w:r>
        <w:t>FONTE: O autor (2019).</w:t>
      </w:r>
    </w:p>
    <w:p w:rsidR="009D6EC7" w:rsidRPr="005100C5" w:rsidRDefault="009D6EC7" w:rsidP="009D6EC7">
      <w:pPr>
        <w:pStyle w:val="Fonte"/>
        <w:ind w:firstLine="0"/>
      </w:pPr>
    </w:p>
    <w:p w:rsidR="009D6EC7" w:rsidRDefault="009D6EC7" w:rsidP="00561C34">
      <w:pPr>
        <w:pStyle w:val="Texto"/>
        <w:rPr>
          <w:rFonts w:cs="Arial"/>
        </w:rPr>
      </w:pPr>
      <w:r>
        <w:rPr>
          <w:rFonts w:cs="Arial"/>
        </w:rPr>
        <w:t>A partir da figura 12 pode-se perceber que as telas de busca de pratos são interligadas e que além da busca geral</w:t>
      </w:r>
      <w:r w:rsidR="00F9093A">
        <w:rPr>
          <w:rFonts w:cs="Arial"/>
        </w:rPr>
        <w:t>, o sistema também possibilita</w:t>
      </w:r>
      <w:r>
        <w:rPr>
          <w:rFonts w:cs="Arial"/>
        </w:rPr>
        <w:t xml:space="preserve"> buscar por pratos marcados como favoritos, histórico de preparo e lista dos pratos cadastrados pelo usuário.</w:t>
      </w:r>
    </w:p>
    <w:p w:rsidR="009D6EC7" w:rsidRDefault="009D6EC7" w:rsidP="00561C34">
      <w:pPr>
        <w:pStyle w:val="Texto"/>
        <w:rPr>
          <w:rFonts w:cs="Arial"/>
        </w:rPr>
      </w:pPr>
    </w:p>
    <w:p w:rsidR="00171EB1" w:rsidRDefault="00171EB1" w:rsidP="00171EB1">
      <w:pPr>
        <w:pStyle w:val="Legenda"/>
        <w:keepNext/>
      </w:pPr>
      <w:bookmarkStart w:id="179" w:name="_Toc21877255"/>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13</w:t>
      </w:r>
      <w:r w:rsidR="0050418C">
        <w:rPr>
          <w:noProof/>
        </w:rPr>
        <w:fldChar w:fldCharType="end"/>
      </w:r>
      <w:r>
        <w:t xml:space="preserve"> - BUSCA DE PRATOS FAVORITOS</w:t>
      </w:r>
      <w:bookmarkEnd w:id="179"/>
    </w:p>
    <w:p w:rsidR="009D6EC7" w:rsidRDefault="00171EB1" w:rsidP="00171EB1">
      <w:pPr>
        <w:pStyle w:val="Texto"/>
        <w:ind w:firstLine="0"/>
        <w:jc w:val="center"/>
        <w:rPr>
          <w:rFonts w:cs="Arial"/>
        </w:rPr>
      </w:pPr>
      <w:r w:rsidRPr="00171EB1">
        <w:rPr>
          <w:rFonts w:cs="Arial"/>
          <w:noProof/>
          <w:lang w:eastAsia="pt-BR"/>
        </w:rPr>
        <w:drawing>
          <wp:inline distT="0" distB="0" distL="0" distR="0">
            <wp:extent cx="2559600" cy="5400000"/>
            <wp:effectExtent l="0" t="0" r="0" b="0"/>
            <wp:docPr id="40" name="Imagem 40" descr="C:\Users\Leandro\Documents\TCC\Nova pasta\imagens\Busca pratos favo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andro\Documents\TCC\Nova pasta\imagens\Busca pratos favorito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171EB1" w:rsidRDefault="00171EB1" w:rsidP="00171EB1">
      <w:pPr>
        <w:pStyle w:val="Fonte"/>
        <w:ind w:firstLine="0"/>
      </w:pPr>
      <w:r>
        <w:t>FONTE: O autor (2019).</w:t>
      </w:r>
    </w:p>
    <w:p w:rsidR="00171EB1" w:rsidRDefault="00171EB1" w:rsidP="00171EB1">
      <w:pPr>
        <w:pStyle w:val="Texto"/>
      </w:pPr>
    </w:p>
    <w:p w:rsidR="00171EB1" w:rsidRDefault="00171EB1" w:rsidP="00171EB1">
      <w:pPr>
        <w:pStyle w:val="Texto"/>
      </w:pPr>
      <w:r>
        <w:t>Na busca de pratos favoritos são listados todos os pratos que o usuário selecionou como favorito, porém ainda segue a ordenação identificada na busca geral. A forma como o usuário marca um prato como favorito será apresentada na tela de detalhe do prato.</w:t>
      </w:r>
    </w:p>
    <w:p w:rsidR="00171EB1" w:rsidRDefault="00171EB1" w:rsidP="00171EB1">
      <w:pPr>
        <w:pStyle w:val="Texto"/>
        <w:ind w:firstLine="0"/>
      </w:pPr>
    </w:p>
    <w:p w:rsidR="007508A6" w:rsidRDefault="007508A6" w:rsidP="007508A6">
      <w:pPr>
        <w:pStyle w:val="Legenda"/>
        <w:keepNext/>
      </w:pPr>
      <w:bookmarkStart w:id="180" w:name="_Toc21877256"/>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14</w:t>
      </w:r>
      <w:r w:rsidR="0050418C">
        <w:rPr>
          <w:noProof/>
        </w:rPr>
        <w:fldChar w:fldCharType="end"/>
      </w:r>
      <w:r>
        <w:t xml:space="preserve"> - BUSCA DE HISTÓRICO DE PRATOS PREPARADOS</w:t>
      </w:r>
      <w:bookmarkEnd w:id="180"/>
    </w:p>
    <w:p w:rsidR="00171EB1" w:rsidRDefault="007508A6" w:rsidP="007508A6">
      <w:pPr>
        <w:pStyle w:val="Texto"/>
        <w:ind w:firstLine="0"/>
        <w:jc w:val="center"/>
      </w:pPr>
      <w:r w:rsidRPr="007508A6">
        <w:rPr>
          <w:noProof/>
          <w:lang w:eastAsia="pt-BR"/>
        </w:rPr>
        <w:drawing>
          <wp:inline distT="0" distB="0" distL="0" distR="0">
            <wp:extent cx="2559600" cy="5400000"/>
            <wp:effectExtent l="0" t="0" r="0" b="0"/>
            <wp:docPr id="41" name="Imagem 41" descr="C:\Users\Leandro\Documents\TCC\Nova pasta\imagens\Busca Histórico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andro\Documents\TCC\Nova pasta\imagens\Busca Histórico de prato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7508A6" w:rsidRPr="00171EB1" w:rsidRDefault="007508A6" w:rsidP="007508A6">
      <w:pPr>
        <w:pStyle w:val="Fonte"/>
        <w:ind w:firstLine="0"/>
      </w:pPr>
      <w:r>
        <w:t>FONTE: O autor (2019).</w:t>
      </w:r>
    </w:p>
    <w:p w:rsidR="007508A6" w:rsidRDefault="007508A6" w:rsidP="00561C34">
      <w:pPr>
        <w:pStyle w:val="Texto"/>
        <w:rPr>
          <w:rFonts w:cs="Arial"/>
        </w:rPr>
      </w:pPr>
    </w:p>
    <w:p w:rsidR="007508A6" w:rsidRDefault="007508A6" w:rsidP="00561C34">
      <w:pPr>
        <w:pStyle w:val="Texto"/>
        <w:rPr>
          <w:rFonts w:cs="Arial"/>
        </w:rPr>
      </w:pPr>
      <w:r>
        <w:rPr>
          <w:rFonts w:cs="Arial"/>
        </w:rPr>
        <w:t>A busca por histórico busca todos os pratos que o usuário já preparou, e os apresenta na ordem decrescente de preparo.</w:t>
      </w:r>
    </w:p>
    <w:p w:rsidR="007508A6" w:rsidRDefault="007508A6" w:rsidP="007508A6">
      <w:pPr>
        <w:pStyle w:val="Texto"/>
        <w:ind w:firstLine="0"/>
        <w:rPr>
          <w:rFonts w:cs="Arial"/>
        </w:rPr>
      </w:pPr>
    </w:p>
    <w:p w:rsidR="007508A6" w:rsidRDefault="004B31C2" w:rsidP="007508A6">
      <w:pPr>
        <w:pStyle w:val="Legenda"/>
        <w:keepNext/>
      </w:pPr>
      <w:bookmarkStart w:id="181" w:name="_Toc21877257"/>
      <w:r>
        <w:lastRenderedPageBreak/>
        <w:t>FIGURA</w:t>
      </w:r>
      <w:r w:rsidR="007508A6">
        <w:t xml:space="preserve">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15</w:t>
      </w:r>
      <w:r w:rsidR="0050418C">
        <w:rPr>
          <w:noProof/>
        </w:rPr>
        <w:fldChar w:fldCharType="end"/>
      </w:r>
      <w:r w:rsidR="007508A6">
        <w:t xml:space="preserve"> - BUSCA DE PRATOS DO USUÁRIO</w:t>
      </w:r>
      <w:bookmarkEnd w:id="181"/>
    </w:p>
    <w:p w:rsidR="007508A6" w:rsidRDefault="007508A6" w:rsidP="007508A6">
      <w:pPr>
        <w:pStyle w:val="Texto"/>
        <w:ind w:firstLine="0"/>
        <w:jc w:val="center"/>
        <w:rPr>
          <w:rFonts w:cs="Arial"/>
        </w:rPr>
      </w:pPr>
      <w:r w:rsidRPr="007508A6">
        <w:rPr>
          <w:rFonts w:cs="Arial"/>
          <w:noProof/>
          <w:lang w:eastAsia="pt-BR"/>
        </w:rPr>
        <w:drawing>
          <wp:inline distT="0" distB="0" distL="0" distR="0">
            <wp:extent cx="2559600" cy="5400000"/>
            <wp:effectExtent l="0" t="0" r="0" b="0"/>
            <wp:docPr id="42" name="Imagem 42" descr="C:\Users\Leandro\Documents\TCC\Nova pasta\imagens\Busca meus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Busca meus prato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7508A6" w:rsidRPr="007508A6" w:rsidRDefault="007508A6" w:rsidP="007508A6">
      <w:pPr>
        <w:pStyle w:val="Fonte"/>
        <w:ind w:firstLine="0"/>
      </w:pPr>
      <w:r>
        <w:t>FONTE: O autor (2019).</w:t>
      </w:r>
    </w:p>
    <w:p w:rsidR="007508A6" w:rsidRDefault="007508A6" w:rsidP="00561C34">
      <w:pPr>
        <w:pStyle w:val="Texto"/>
        <w:rPr>
          <w:rFonts w:cs="Arial"/>
        </w:rPr>
      </w:pPr>
    </w:p>
    <w:p w:rsidR="007508A6" w:rsidRDefault="007508A6" w:rsidP="00561C34">
      <w:pPr>
        <w:pStyle w:val="Texto"/>
        <w:rPr>
          <w:rFonts w:cs="Arial"/>
        </w:rPr>
      </w:pPr>
      <w:r>
        <w:rPr>
          <w:rFonts w:cs="Arial"/>
        </w:rPr>
        <w:t>Nesta tela são listados os pratos que foram cadastrados pelo usuário.</w:t>
      </w:r>
    </w:p>
    <w:p w:rsidR="007508A6" w:rsidRDefault="007508A6" w:rsidP="00561C34">
      <w:pPr>
        <w:pStyle w:val="Texto"/>
        <w:rPr>
          <w:rFonts w:cs="Arial"/>
        </w:rPr>
      </w:pPr>
      <w:r>
        <w:rPr>
          <w:rFonts w:cs="Arial"/>
        </w:rPr>
        <w:t xml:space="preserve">Em todas as telas que realizam a busca dos pratos existem características comuns, como por exemplo, cada </w:t>
      </w:r>
      <w:proofErr w:type="spellStart"/>
      <w:r>
        <w:rPr>
          <w:rFonts w:cs="Arial"/>
        </w:rPr>
        <w:t>card</w:t>
      </w:r>
      <w:proofErr w:type="spellEnd"/>
      <w:r>
        <w:rPr>
          <w:rFonts w:cs="Arial"/>
        </w:rPr>
        <w:t xml:space="preserve"> que representa um prato da lista, exibe a foto cadastrada do prato, seu nome, sua nota geral, e a quantidade de ingredientes compatíveis com os alimentos cadastrados na lista de ingredientes.</w:t>
      </w:r>
    </w:p>
    <w:p w:rsidR="007508A6" w:rsidRDefault="007508A6" w:rsidP="00561C34">
      <w:pPr>
        <w:pStyle w:val="Texto"/>
        <w:rPr>
          <w:rFonts w:cs="Arial"/>
        </w:rPr>
      </w:pPr>
      <w:r>
        <w:rPr>
          <w:rFonts w:cs="Arial"/>
        </w:rPr>
        <w:t xml:space="preserve">Para cadastrar outro prato o usuário deve </w:t>
      </w:r>
      <w:r w:rsidR="00442FEC">
        <w:rPr>
          <w:rFonts w:cs="Arial"/>
        </w:rPr>
        <w:t>pressionar o botão “+” presente no canto infe</w:t>
      </w:r>
      <w:r w:rsidR="00F9093A">
        <w:rPr>
          <w:rFonts w:cs="Arial"/>
        </w:rPr>
        <w:t>rior direito da tela, em seguida</w:t>
      </w:r>
      <w:r w:rsidR="00442FEC">
        <w:rPr>
          <w:rFonts w:cs="Arial"/>
        </w:rPr>
        <w:t xml:space="preserve"> ele será redirecionado para a tela de cadastro de pratos, como podemos ver na figura 16.</w:t>
      </w:r>
    </w:p>
    <w:p w:rsidR="00442FEC" w:rsidRDefault="00442FEC" w:rsidP="00561C34">
      <w:pPr>
        <w:pStyle w:val="Texto"/>
        <w:rPr>
          <w:rFonts w:cs="Arial"/>
        </w:rPr>
      </w:pPr>
    </w:p>
    <w:p w:rsidR="00442FEC" w:rsidRDefault="00442FEC" w:rsidP="00442FEC">
      <w:pPr>
        <w:pStyle w:val="Ttulo2"/>
      </w:pPr>
      <w:bookmarkStart w:id="182" w:name="_Toc21877156"/>
      <w:r>
        <w:lastRenderedPageBreak/>
        <w:t>CADASTRO DE PRATO</w:t>
      </w:r>
      <w:bookmarkEnd w:id="182"/>
    </w:p>
    <w:p w:rsidR="00442FEC" w:rsidRDefault="00442FEC" w:rsidP="00442FEC">
      <w:pPr>
        <w:pStyle w:val="Texto"/>
      </w:pPr>
    </w:p>
    <w:p w:rsidR="00442FEC" w:rsidRDefault="00442FEC" w:rsidP="00442FEC">
      <w:pPr>
        <w:pStyle w:val="Texto"/>
      </w:pPr>
      <w:r>
        <w:t>A tela de cadastro de pratos é responsável por cadastrar os pratos do usuário. Todos os pratos cadastrados são apresentados a todos os usuários nas telas de busca. Todos os Usuários podem preparar avaliar e comentar qualquer prato cadastrado</w:t>
      </w:r>
      <w:r w:rsidR="00D82C40">
        <w:t>, i</w:t>
      </w:r>
      <w:r>
        <w:t>nclusive os seus.</w:t>
      </w:r>
    </w:p>
    <w:p w:rsidR="00D82C40" w:rsidRDefault="00D82C40" w:rsidP="00D82C40">
      <w:pPr>
        <w:pStyle w:val="Texto"/>
        <w:ind w:firstLine="0"/>
      </w:pPr>
    </w:p>
    <w:p w:rsidR="00D82C40" w:rsidRDefault="00D82C40" w:rsidP="00D82C40">
      <w:pPr>
        <w:pStyle w:val="Legenda"/>
        <w:keepNext/>
      </w:pPr>
      <w:bookmarkStart w:id="183" w:name="_Toc21877258"/>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16</w:t>
      </w:r>
      <w:r w:rsidR="0050418C">
        <w:rPr>
          <w:noProof/>
        </w:rPr>
        <w:fldChar w:fldCharType="end"/>
      </w:r>
      <w:r>
        <w:t xml:space="preserve"> - CADASTRO DE PRATO</w:t>
      </w:r>
      <w:bookmarkEnd w:id="183"/>
    </w:p>
    <w:p w:rsidR="00D82C40" w:rsidRDefault="00D82C40" w:rsidP="00D82C40">
      <w:pPr>
        <w:pStyle w:val="Texto"/>
        <w:ind w:firstLine="0"/>
        <w:jc w:val="center"/>
      </w:pPr>
      <w:r w:rsidRPr="00D82C40">
        <w:rPr>
          <w:noProof/>
          <w:lang w:eastAsia="pt-BR"/>
        </w:rPr>
        <w:drawing>
          <wp:inline distT="0" distB="0" distL="0" distR="0">
            <wp:extent cx="2559600" cy="5400000"/>
            <wp:effectExtent l="0" t="0" r="0" b="0"/>
            <wp:docPr id="43" name="Imagem 43"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andro\Documents\TCC\Nova pasta\imagens\Cadastro de prat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82C40" w:rsidRPr="00442FEC" w:rsidRDefault="00D82C40" w:rsidP="00D82C40">
      <w:pPr>
        <w:pStyle w:val="Fonte"/>
        <w:ind w:firstLine="0"/>
      </w:pPr>
      <w:r>
        <w:t>FONTE: O autor (2019).</w:t>
      </w:r>
    </w:p>
    <w:p w:rsidR="00D82C40" w:rsidRDefault="00D82C40" w:rsidP="00561C34">
      <w:pPr>
        <w:pStyle w:val="Texto"/>
        <w:rPr>
          <w:rFonts w:cs="Arial"/>
        </w:rPr>
      </w:pPr>
    </w:p>
    <w:p w:rsidR="00D82C40" w:rsidRDefault="007C6CCC" w:rsidP="00561C34">
      <w:pPr>
        <w:pStyle w:val="Texto"/>
        <w:rPr>
          <w:rFonts w:cs="Arial"/>
        </w:rPr>
      </w:pPr>
      <w:r>
        <w:rPr>
          <w:rFonts w:cs="Arial"/>
        </w:rPr>
        <w:t xml:space="preserve">Para que um prato possa ser cadastrado, ele deve ter um nome, ingredientes, modo de preparo e o tempo de preparo preenchidos. A imagem do prato é opcional. Após informados os dados, o usuário deve clicar no botão “Salvar”, </w:t>
      </w:r>
      <w:r>
        <w:rPr>
          <w:rFonts w:cs="Arial"/>
        </w:rPr>
        <w:lastRenderedPageBreak/>
        <w:t>dessa forma o prato será salvo e o usuário será redirecionado para a tela de</w:t>
      </w:r>
      <w:r w:rsidR="008B5604">
        <w:rPr>
          <w:rFonts w:cs="Arial"/>
        </w:rPr>
        <w:t xml:space="preserve"> detalhe do prato</w:t>
      </w:r>
      <w:r>
        <w:rPr>
          <w:rFonts w:cs="Arial"/>
        </w:rPr>
        <w:t>.</w:t>
      </w:r>
    </w:p>
    <w:p w:rsidR="007C6CCC" w:rsidRDefault="007C6CCC" w:rsidP="00561C34">
      <w:pPr>
        <w:pStyle w:val="Texto"/>
        <w:rPr>
          <w:rFonts w:cs="Arial"/>
        </w:rPr>
      </w:pPr>
      <w:r>
        <w:rPr>
          <w:rFonts w:cs="Arial"/>
        </w:rPr>
        <w:t>O sistema não invalida pratos com nome igual, pois isso pode acontecer naturalmente, dois pratos podem ter o mesmo nome</w:t>
      </w:r>
      <w:r w:rsidR="008B5604">
        <w:rPr>
          <w:rFonts w:cs="Arial"/>
        </w:rPr>
        <w:t xml:space="preserve"> e</w:t>
      </w:r>
      <w:r>
        <w:rPr>
          <w:rFonts w:cs="Arial"/>
        </w:rPr>
        <w:t xml:space="preserve"> serem preparados de forma diferente e com ingredientes diferentes.</w:t>
      </w:r>
    </w:p>
    <w:p w:rsidR="008B5604" w:rsidRDefault="008B5604" w:rsidP="008B5604">
      <w:pPr>
        <w:pStyle w:val="Texto"/>
        <w:ind w:firstLine="0"/>
        <w:rPr>
          <w:rFonts w:cs="Arial"/>
        </w:rPr>
      </w:pPr>
    </w:p>
    <w:p w:rsidR="008B5604" w:rsidRDefault="008B5604" w:rsidP="008B5604">
      <w:pPr>
        <w:pStyle w:val="Ttulo2"/>
      </w:pPr>
      <w:bookmarkStart w:id="184" w:name="_Toc21877157"/>
      <w:r>
        <w:t>DETALHE DO PRATO</w:t>
      </w:r>
      <w:bookmarkEnd w:id="184"/>
    </w:p>
    <w:p w:rsidR="008B5604" w:rsidRDefault="008B5604" w:rsidP="008B5604">
      <w:pPr>
        <w:pStyle w:val="Texto"/>
      </w:pPr>
    </w:p>
    <w:p w:rsidR="008B5604" w:rsidRDefault="008B5604" w:rsidP="008B5604">
      <w:pPr>
        <w:pStyle w:val="Texto"/>
      </w:pPr>
      <w:r>
        <w:t>Esta é a tela onde são apresentadas todas as informações que foram cadastradas de um prato. Essas informações são visíveis a todos os usuários, mas só podem ser alteradas pelo usuário que realizou o cadastro. Além disso o usuário que acessa o detalhe de</w:t>
      </w:r>
      <w:r w:rsidR="00F9093A">
        <w:t xml:space="preserve"> um prato pode optar por prepará-lo, avaliá</w:t>
      </w:r>
      <w:r>
        <w:t>-lo ou deixar um comentário, como pode-se ver na figura 17.</w:t>
      </w:r>
    </w:p>
    <w:p w:rsidR="008B5604" w:rsidRDefault="008B5604" w:rsidP="008B5604">
      <w:pPr>
        <w:pStyle w:val="Texto"/>
        <w:ind w:firstLine="0"/>
      </w:pPr>
    </w:p>
    <w:p w:rsidR="008B5604" w:rsidRDefault="008B5604" w:rsidP="008B5604">
      <w:pPr>
        <w:pStyle w:val="Legenda"/>
        <w:keepNext/>
      </w:pPr>
      <w:bookmarkStart w:id="185" w:name="_Toc21877259"/>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17</w:t>
      </w:r>
      <w:r w:rsidR="0050418C">
        <w:rPr>
          <w:noProof/>
        </w:rPr>
        <w:fldChar w:fldCharType="end"/>
      </w:r>
      <w:r>
        <w:t xml:space="preserve"> - DETALHE DO PRATO</w:t>
      </w:r>
      <w:bookmarkEnd w:id="185"/>
    </w:p>
    <w:p w:rsidR="008B5604" w:rsidRDefault="008B5604" w:rsidP="008B5604">
      <w:pPr>
        <w:pStyle w:val="Texto"/>
        <w:ind w:firstLine="0"/>
        <w:jc w:val="center"/>
      </w:pPr>
      <w:r w:rsidRPr="008B5604">
        <w:rPr>
          <w:noProof/>
          <w:lang w:eastAsia="pt-BR"/>
        </w:rPr>
        <w:drawing>
          <wp:inline distT="0" distB="0" distL="0" distR="0">
            <wp:extent cx="2559600" cy="5400000"/>
            <wp:effectExtent l="0" t="0" r="0" b="0"/>
            <wp:docPr id="44" name="Imagem 44"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andro\Documents\TCC\Nova pasta\imagens\Detalhe do prat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8B5604" w:rsidRDefault="008B5604" w:rsidP="008B5604">
      <w:pPr>
        <w:pStyle w:val="Fonte"/>
        <w:ind w:firstLine="0"/>
      </w:pPr>
      <w:r>
        <w:t>FONTE: O autor (2019).</w:t>
      </w:r>
    </w:p>
    <w:p w:rsidR="008B5604" w:rsidRPr="008B5604" w:rsidRDefault="008B5604" w:rsidP="008B5604">
      <w:pPr>
        <w:pStyle w:val="Fonte"/>
        <w:ind w:firstLine="0"/>
      </w:pPr>
    </w:p>
    <w:p w:rsidR="008B5604" w:rsidRDefault="00F91F68" w:rsidP="00561C34">
      <w:pPr>
        <w:pStyle w:val="Texto"/>
        <w:rPr>
          <w:rFonts w:cs="Arial"/>
        </w:rPr>
      </w:pPr>
      <w:r>
        <w:rPr>
          <w:rFonts w:cs="Arial"/>
        </w:rPr>
        <w:t>Para que o usuário avalie um prato, ele deve clicar sobre uma das estrelas que ficam na parte superior esquerda da tela, quando o prato não possui avaliação elas ficam todas cinza, mas se alguém já avaliou ele vai mostrar uma média das avaliações colorindo as estrelas de amarelo. Caso o usuário corrente avaliar o prato, as estrelas vão parar de representar a média das avaliações e passam a representar a avaliação do usuário corrente, porém, a avaliação que aparece na lista de pratos das telas de busca continuação apresentando a média das avaliações.</w:t>
      </w:r>
    </w:p>
    <w:p w:rsidR="00F91F68" w:rsidRDefault="00F91F68" w:rsidP="00561C34">
      <w:pPr>
        <w:pStyle w:val="Texto"/>
        <w:rPr>
          <w:rFonts w:cs="Arial"/>
        </w:rPr>
      </w:pPr>
      <w:r>
        <w:rPr>
          <w:rFonts w:cs="Arial"/>
        </w:rPr>
        <w:t xml:space="preserve">Caso o usuário opte por salvar o prato em sua lista de pratos favoritos, ele deve clicar no botão que contém uma estrela, indicado no canto inferior esquerdo da tela, quando o prato não é um favorito esse botão é apresentado na cor cinza com a </w:t>
      </w:r>
      <w:r>
        <w:rPr>
          <w:rFonts w:cs="Arial"/>
        </w:rPr>
        <w:lastRenderedPageBreak/>
        <w:t>estrela também na cor cinza, mas quando o prato for um favorito, o botão é apresentado na cor verde com a estrela em cor amarela.</w:t>
      </w:r>
    </w:p>
    <w:p w:rsidR="00F91F68" w:rsidRDefault="00F91F68" w:rsidP="00561C34">
      <w:pPr>
        <w:pStyle w:val="Texto"/>
        <w:rPr>
          <w:rFonts w:cs="Arial"/>
        </w:rPr>
      </w:pPr>
      <w:r>
        <w:rPr>
          <w:rFonts w:cs="Arial"/>
        </w:rPr>
        <w:t>Outra funcionalidade desta tela é a possibilidad</w:t>
      </w:r>
      <w:r w:rsidR="00F9093A">
        <w:rPr>
          <w:rFonts w:cs="Arial"/>
        </w:rPr>
        <w:t>e de preparar um prato, mas o sistema não o prepara</w:t>
      </w:r>
      <w:r>
        <w:rPr>
          <w:rFonts w:cs="Arial"/>
        </w:rPr>
        <w:t xml:space="preserve"> para o usu</w:t>
      </w:r>
      <w:r w:rsidR="00C91749">
        <w:rPr>
          <w:rFonts w:cs="Arial"/>
        </w:rPr>
        <w:t>ário, o botão que indica a ação de preparo fica na parte inferior direita da tela e quando pressionado aciona um timer regressivo</w:t>
      </w:r>
      <w:r w:rsidR="00F9093A">
        <w:rPr>
          <w:rFonts w:cs="Arial"/>
        </w:rPr>
        <w:t xml:space="preserve"> com o tempo de preparo</w:t>
      </w:r>
      <w:r w:rsidR="00C91749">
        <w:rPr>
          <w:rFonts w:cs="Arial"/>
        </w:rPr>
        <w:t>. Esta funcionalidade é mais um diferencial deste aplicativo e serve para ajudar com que os dado</w:t>
      </w:r>
      <w:r w:rsidR="00F9093A">
        <w:rPr>
          <w:rFonts w:cs="Arial"/>
        </w:rPr>
        <w:t>s apresentados no prato sejam o mais próximo</w:t>
      </w:r>
      <w:r w:rsidR="00C91749">
        <w:rPr>
          <w:rFonts w:cs="Arial"/>
        </w:rPr>
        <w:t xml:space="preserve"> da realidade possível. Sem que a ação de preparo do prato seja encerrada, o usuário não pode nem comentar e nem avaliar o prato, isso, ajuda a garantir que o prato só será avaliado ou comentado por quem já o preparou. Não é uma validação completamente segura, pois o usuário pode pressionar o botão de deixar o tempo passar sem preparar prato. Esta funcionalidade pode ser vista na figura 18.</w:t>
      </w:r>
    </w:p>
    <w:p w:rsidR="006A7AA6" w:rsidRDefault="006A7AA6" w:rsidP="00561C34">
      <w:pPr>
        <w:pStyle w:val="Texto"/>
        <w:rPr>
          <w:rFonts w:cs="Arial"/>
        </w:rPr>
      </w:pPr>
      <w:r>
        <w:rPr>
          <w:rFonts w:cs="Arial"/>
        </w:rPr>
        <w:t>O detalhe do prato também apresenta o nome do usuário que o criou e a sua classificação de cozinheiro, de acordo com a quantidade de pratos que ele cadas</w:t>
      </w:r>
      <w:r w:rsidR="00F9093A">
        <w:rPr>
          <w:rFonts w:cs="Arial"/>
        </w:rPr>
        <w:t>trou e a avaliação destes</w:t>
      </w:r>
      <w:r>
        <w:rPr>
          <w:rFonts w:cs="Arial"/>
        </w:rPr>
        <w:t>.</w:t>
      </w:r>
    </w:p>
    <w:p w:rsidR="00C91749" w:rsidRDefault="00C91749" w:rsidP="00C91749">
      <w:pPr>
        <w:pStyle w:val="Texto"/>
        <w:ind w:firstLine="0"/>
        <w:rPr>
          <w:rFonts w:cs="Arial"/>
        </w:rPr>
      </w:pPr>
    </w:p>
    <w:p w:rsidR="00C91749" w:rsidRDefault="0062572D" w:rsidP="00C91749">
      <w:pPr>
        <w:pStyle w:val="Legenda"/>
        <w:keepNext/>
      </w:pPr>
      <w:bookmarkStart w:id="186" w:name="_Toc21877260"/>
      <w:r>
        <w:lastRenderedPageBreak/>
        <w:t>FIGURA</w:t>
      </w:r>
      <w:r w:rsidR="00C91749">
        <w:t xml:space="preserve">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18</w:t>
      </w:r>
      <w:r w:rsidR="0050418C">
        <w:rPr>
          <w:noProof/>
        </w:rPr>
        <w:fldChar w:fldCharType="end"/>
      </w:r>
      <w:r w:rsidR="00C91749">
        <w:t xml:space="preserve"> - CRONOMETRO</w:t>
      </w:r>
      <w:bookmarkEnd w:id="186"/>
    </w:p>
    <w:p w:rsidR="00C91749" w:rsidRDefault="00C91749" w:rsidP="00C91749">
      <w:pPr>
        <w:pStyle w:val="Texto"/>
        <w:ind w:firstLine="0"/>
        <w:jc w:val="center"/>
        <w:rPr>
          <w:rFonts w:cs="Arial"/>
        </w:rPr>
      </w:pPr>
      <w:r w:rsidRPr="00C91749">
        <w:rPr>
          <w:rFonts w:cs="Arial"/>
          <w:noProof/>
          <w:lang w:eastAsia="pt-BR"/>
        </w:rPr>
        <w:drawing>
          <wp:inline distT="0" distB="0" distL="0" distR="0">
            <wp:extent cx="2559600" cy="5400000"/>
            <wp:effectExtent l="0" t="0" r="0" b="0"/>
            <wp:docPr id="45" name="Imagem 45" descr="C:\Users\Leandro\Documents\TCC\Nova pasta\imagens\Detalhe do prato com cron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andro\Documents\TCC\Nova pasta\imagens\Detalhe do prato com cronometr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250CF" w:rsidRPr="00D250CF" w:rsidRDefault="00D250CF" w:rsidP="00D250CF">
      <w:pPr>
        <w:pStyle w:val="Fonte"/>
        <w:ind w:firstLine="0"/>
      </w:pPr>
      <w:r>
        <w:t>FONTE: O autor (2019).</w:t>
      </w:r>
    </w:p>
    <w:p w:rsidR="00D250CF" w:rsidRDefault="00D250CF" w:rsidP="00561C34">
      <w:pPr>
        <w:pStyle w:val="Texto"/>
        <w:rPr>
          <w:rFonts w:cs="Arial"/>
        </w:rPr>
      </w:pPr>
    </w:p>
    <w:p w:rsidR="003A4747" w:rsidRDefault="00623C1E" w:rsidP="00561C34">
      <w:pPr>
        <w:pStyle w:val="Texto"/>
        <w:rPr>
          <w:rFonts w:cs="Arial"/>
        </w:rPr>
      </w:pPr>
      <w:r>
        <w:rPr>
          <w:rFonts w:cs="Arial"/>
        </w:rPr>
        <w:t>Quando o usuário opta por preparar um prato o sistema verifica se a lista de ingredientes do usuário possui todos os ingredientes nec</w:t>
      </w:r>
      <w:r w:rsidR="00F9093A">
        <w:rPr>
          <w:rFonts w:cs="Arial"/>
        </w:rPr>
        <w:t>essários para o preparo</w:t>
      </w:r>
      <w:r>
        <w:rPr>
          <w:rFonts w:cs="Arial"/>
        </w:rPr>
        <w:t xml:space="preserve">. Caso não tenha todos os ingredientes, </w:t>
      </w:r>
      <w:r w:rsidR="0043718E">
        <w:rPr>
          <w:rFonts w:cs="Arial"/>
        </w:rPr>
        <w:t>o sistema exibirá um alerta inf</w:t>
      </w:r>
      <w:r w:rsidR="00C25E12">
        <w:rPr>
          <w:rFonts w:cs="Arial"/>
        </w:rPr>
        <w:t xml:space="preserve">ormando para </w:t>
      </w:r>
      <w:r w:rsidR="0043718E">
        <w:rPr>
          <w:rFonts w:cs="Arial"/>
        </w:rPr>
        <w:t>o usuário os ingredientes que estão faltando como pode-se ver na figura 19.</w:t>
      </w:r>
    </w:p>
    <w:p w:rsidR="0043718E" w:rsidRDefault="0043718E" w:rsidP="0043718E">
      <w:pPr>
        <w:pStyle w:val="Texto"/>
        <w:ind w:firstLine="0"/>
        <w:rPr>
          <w:rFonts w:cs="Arial"/>
        </w:rPr>
      </w:pPr>
    </w:p>
    <w:p w:rsidR="00C25E12" w:rsidRDefault="00C25E12" w:rsidP="00C25E12">
      <w:pPr>
        <w:pStyle w:val="Legenda"/>
        <w:keepNext/>
      </w:pPr>
      <w:bookmarkStart w:id="187" w:name="_Toc21877261"/>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19</w:t>
      </w:r>
      <w:r w:rsidR="0050418C">
        <w:rPr>
          <w:noProof/>
        </w:rPr>
        <w:fldChar w:fldCharType="end"/>
      </w:r>
      <w:r>
        <w:t xml:space="preserve"> - ALERTA DE INGREDIENTES FALTANTES</w:t>
      </w:r>
      <w:bookmarkEnd w:id="187"/>
    </w:p>
    <w:p w:rsidR="0043718E" w:rsidRDefault="0043718E" w:rsidP="00C25E12">
      <w:pPr>
        <w:pStyle w:val="Texto"/>
        <w:ind w:firstLine="0"/>
        <w:jc w:val="center"/>
        <w:rPr>
          <w:rFonts w:cs="Arial"/>
        </w:rPr>
      </w:pPr>
      <w:r w:rsidRPr="0043718E">
        <w:rPr>
          <w:rFonts w:cs="Arial"/>
          <w:noProof/>
          <w:lang w:eastAsia="pt-BR"/>
        </w:rPr>
        <w:drawing>
          <wp:inline distT="0" distB="0" distL="0" distR="0">
            <wp:extent cx="2559600" cy="5400000"/>
            <wp:effectExtent l="0" t="0" r="0" b="0"/>
            <wp:docPr id="1" name="Imagem 1" descr="C:\Users\leand\Documents\git\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ocuments\git\TCC\Nova pasta\imagens\Detalhe do prato aler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25E12" w:rsidRPr="00D250CF" w:rsidRDefault="00C25E12" w:rsidP="00C25E12">
      <w:pPr>
        <w:pStyle w:val="Fonte"/>
        <w:ind w:firstLine="0"/>
      </w:pPr>
      <w:r>
        <w:t>FONTE: O autor (2019).</w:t>
      </w:r>
    </w:p>
    <w:p w:rsidR="00C25E12" w:rsidRDefault="00C25E12" w:rsidP="00C25E12">
      <w:pPr>
        <w:pStyle w:val="Texto"/>
        <w:ind w:firstLine="0"/>
        <w:rPr>
          <w:rFonts w:cs="Arial"/>
        </w:rPr>
      </w:pPr>
    </w:p>
    <w:p w:rsidR="00C25E12" w:rsidRDefault="00C25E12" w:rsidP="00561C34">
      <w:pPr>
        <w:pStyle w:val="Texto"/>
        <w:rPr>
          <w:rFonts w:cs="Arial"/>
        </w:rPr>
      </w:pPr>
      <w:r>
        <w:rPr>
          <w:rFonts w:cs="Arial"/>
        </w:rPr>
        <w:t>A partir do alerta de falta de ingredientes, o usuário pode escolher entre três ações, cancelar a execução do preparo do prato, enviar os alimentos que faltam para a lista de compras ou preparar assim mesmo.</w:t>
      </w:r>
    </w:p>
    <w:p w:rsidR="00C25E12" w:rsidRDefault="00C25E12" w:rsidP="00561C34">
      <w:pPr>
        <w:pStyle w:val="Texto"/>
        <w:rPr>
          <w:rFonts w:cs="Arial"/>
        </w:rPr>
      </w:pPr>
      <w:r>
        <w:rPr>
          <w:rFonts w:cs="Arial"/>
        </w:rPr>
        <w:t xml:space="preserve">Ao optar por preparar o prato assim mesmo, o </w:t>
      </w:r>
      <w:r w:rsidR="001D302D">
        <w:rPr>
          <w:rFonts w:cs="Arial"/>
        </w:rPr>
        <w:t>sistema iniciará o cronometro e debitará os ingredientes necessários da lista de ingredientes do usuário.</w:t>
      </w:r>
    </w:p>
    <w:p w:rsidR="001D302D" w:rsidRDefault="001D302D" w:rsidP="00561C34">
      <w:pPr>
        <w:pStyle w:val="Texto"/>
        <w:rPr>
          <w:rFonts w:cs="Arial"/>
        </w:rPr>
      </w:pPr>
      <w:r>
        <w:rPr>
          <w:rFonts w:cs="Arial"/>
        </w:rPr>
        <w:t>Caso o usuário opte por cancelar o preparo, o sistema fechara o alerta e o fico do aplicativo retorna para a tela de detalhe do prato.</w:t>
      </w:r>
    </w:p>
    <w:p w:rsidR="001D302D" w:rsidRDefault="001D302D" w:rsidP="00561C34">
      <w:pPr>
        <w:pStyle w:val="Texto"/>
        <w:rPr>
          <w:rFonts w:cs="Arial"/>
        </w:rPr>
      </w:pPr>
      <w:r>
        <w:rPr>
          <w:rFonts w:cs="Arial"/>
        </w:rPr>
        <w:t>Se o usuário decidir enviar os ingrediente</w:t>
      </w:r>
      <w:r w:rsidR="000167C9">
        <w:rPr>
          <w:rFonts w:cs="Arial"/>
        </w:rPr>
        <w:t>s</w:t>
      </w:r>
      <w:r>
        <w:rPr>
          <w:rFonts w:cs="Arial"/>
        </w:rPr>
        <w:t xml:space="preserve"> faltantes para a lista de compras, o sistema realizará a ação e exibirá um alerta informando que os ingredientes foram salvos.</w:t>
      </w:r>
    </w:p>
    <w:p w:rsidR="00D250CF" w:rsidRDefault="00D250CF" w:rsidP="00561C34">
      <w:pPr>
        <w:pStyle w:val="Texto"/>
        <w:rPr>
          <w:rFonts w:cs="Arial"/>
        </w:rPr>
      </w:pPr>
      <w:r>
        <w:rPr>
          <w:rFonts w:cs="Arial"/>
        </w:rPr>
        <w:lastRenderedPageBreak/>
        <w:t>Na tela de detalhe do prato o usuário também pode comentar sobre o prato, essa funcionalidade só é disponibilizada para os usuários que já prepararam o prato</w:t>
      </w:r>
      <w:r w:rsidR="0062572D">
        <w:rPr>
          <w:rFonts w:cs="Arial"/>
        </w:rPr>
        <w:t xml:space="preserve"> e é acessada pressionando o botão “Deixe seu comentário”. Quando o botão é pressionado o sistema redireciona o usuário para a tela de cadastro de comentário exibida na figura 19.</w:t>
      </w:r>
    </w:p>
    <w:p w:rsidR="0062572D" w:rsidRDefault="0062572D" w:rsidP="00561C34">
      <w:pPr>
        <w:pStyle w:val="Texto"/>
        <w:rPr>
          <w:rFonts w:cs="Arial"/>
        </w:rPr>
      </w:pPr>
    </w:p>
    <w:p w:rsidR="0062572D" w:rsidRDefault="0062572D" w:rsidP="0062572D">
      <w:pPr>
        <w:pStyle w:val="Legenda"/>
        <w:keepNext/>
      </w:pPr>
      <w:bookmarkStart w:id="188" w:name="_Toc21877262"/>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20</w:t>
      </w:r>
      <w:r w:rsidR="0050418C">
        <w:rPr>
          <w:noProof/>
        </w:rPr>
        <w:fldChar w:fldCharType="end"/>
      </w:r>
      <w:r>
        <w:t xml:space="preserve"> - CADASTRO DE COMENTÁRIO</w:t>
      </w:r>
      <w:bookmarkEnd w:id="188"/>
    </w:p>
    <w:p w:rsidR="0062572D" w:rsidRDefault="0062572D" w:rsidP="0062572D">
      <w:pPr>
        <w:pStyle w:val="Texto"/>
        <w:ind w:firstLine="0"/>
        <w:jc w:val="center"/>
        <w:rPr>
          <w:rFonts w:cs="Arial"/>
        </w:rPr>
      </w:pPr>
      <w:r w:rsidRPr="0062572D">
        <w:rPr>
          <w:rFonts w:cs="Arial"/>
          <w:noProof/>
          <w:lang w:eastAsia="pt-BR"/>
        </w:rPr>
        <w:drawing>
          <wp:inline distT="0" distB="0" distL="0" distR="0">
            <wp:extent cx="2559600" cy="5400000"/>
            <wp:effectExtent l="0" t="0" r="0" b="0"/>
            <wp:docPr id="46" name="Imagem 46" descr="C:\Users\Leandro\Documents\TCC\Nova pasta\imagens\Cadastro de comentá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andro\Documents\TCC\Nova pasta\imagens\Cadastro de comentário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2572D" w:rsidRPr="00D250CF" w:rsidRDefault="0062572D" w:rsidP="0062572D">
      <w:pPr>
        <w:pStyle w:val="Fonte"/>
        <w:ind w:firstLine="0"/>
      </w:pPr>
      <w:r>
        <w:t>FONTE: O autor (2019).</w:t>
      </w:r>
    </w:p>
    <w:p w:rsidR="0062572D" w:rsidRDefault="0062572D" w:rsidP="0062572D">
      <w:pPr>
        <w:pStyle w:val="Texto"/>
        <w:ind w:firstLine="0"/>
        <w:jc w:val="center"/>
        <w:rPr>
          <w:rFonts w:cs="Arial"/>
        </w:rPr>
      </w:pPr>
    </w:p>
    <w:p w:rsidR="0062572D" w:rsidRDefault="0062572D" w:rsidP="00561C34">
      <w:pPr>
        <w:pStyle w:val="Texto"/>
        <w:rPr>
          <w:rFonts w:cs="Arial"/>
        </w:rPr>
      </w:pPr>
      <w:r>
        <w:rPr>
          <w:rFonts w:cs="Arial"/>
        </w:rPr>
        <w:t>Para cadastrar um comentário o usuário deve digitar o comentário desejado e pressionar o botão “Salvar”, depois disso o sistema redireciona o usuário novamente para a tela de detalhe do prato já com o seu comentário sendo exibido.</w:t>
      </w:r>
      <w:r w:rsidR="009D6EC7">
        <w:rPr>
          <w:rFonts w:cs="Arial"/>
        </w:rPr>
        <w:t xml:space="preserve"> </w:t>
      </w:r>
    </w:p>
    <w:p w:rsidR="0062572D" w:rsidRDefault="0062572D" w:rsidP="00561C34">
      <w:pPr>
        <w:pStyle w:val="Texto"/>
        <w:rPr>
          <w:rFonts w:cs="Arial"/>
        </w:rPr>
      </w:pPr>
      <w:r>
        <w:rPr>
          <w:rFonts w:cs="Arial"/>
        </w:rPr>
        <w:lastRenderedPageBreak/>
        <w:t xml:space="preserve">A tela de detalhe do prato tem mais uma funcionalidade que é a </w:t>
      </w:r>
      <w:r w:rsidR="007C0CAB">
        <w:rPr>
          <w:rFonts w:cs="Arial"/>
        </w:rPr>
        <w:t>e</w:t>
      </w:r>
      <w:r>
        <w:rPr>
          <w:rFonts w:cs="Arial"/>
        </w:rPr>
        <w:t>dição de suas informações, isso se dá pressionando o botão com o ícone de lápis na parte inferior esquerda da tela. Essa funcionalidade só é visível para o usuário que cadastrou o prato. Após pressionado o botão, o sistema redireciona o usuário para a tela de edição de prato, apresentada na figura 20.</w:t>
      </w:r>
    </w:p>
    <w:p w:rsidR="0062572D" w:rsidRDefault="0062572D" w:rsidP="00561C34">
      <w:pPr>
        <w:pStyle w:val="Texto"/>
        <w:rPr>
          <w:rFonts w:cs="Arial"/>
        </w:rPr>
      </w:pPr>
    </w:p>
    <w:p w:rsidR="0062572D" w:rsidRDefault="0062572D" w:rsidP="0062572D">
      <w:pPr>
        <w:pStyle w:val="Ttulo2"/>
      </w:pPr>
      <w:bookmarkStart w:id="189" w:name="_Toc21877158"/>
      <w:r>
        <w:t>ALTERAÇÃO DE DADOS DO PRATO</w:t>
      </w:r>
      <w:bookmarkEnd w:id="189"/>
    </w:p>
    <w:p w:rsidR="0062572D" w:rsidRDefault="0062572D" w:rsidP="0062572D">
      <w:pPr>
        <w:pStyle w:val="Texto"/>
      </w:pPr>
      <w:r>
        <w:t>A tela de alteração de um prato só é visível para o usuário que o cadastrou</w:t>
      </w:r>
      <w:r w:rsidR="006A7AA6">
        <w:t>.</w:t>
      </w:r>
    </w:p>
    <w:p w:rsidR="006A7AA6" w:rsidRDefault="006A7AA6" w:rsidP="0062572D">
      <w:pPr>
        <w:pStyle w:val="Texto"/>
      </w:pPr>
      <w:r>
        <w:t>Todos os dados do prato podem ser alterados.</w:t>
      </w:r>
    </w:p>
    <w:p w:rsidR="006A7AA6" w:rsidRDefault="006A7AA6" w:rsidP="006A7AA6">
      <w:pPr>
        <w:pStyle w:val="Texto"/>
        <w:ind w:firstLine="0"/>
      </w:pPr>
    </w:p>
    <w:p w:rsidR="006A7AA6" w:rsidRDefault="006A7AA6" w:rsidP="006A7AA6">
      <w:pPr>
        <w:pStyle w:val="Legenda"/>
        <w:keepNext/>
      </w:pPr>
      <w:bookmarkStart w:id="190" w:name="_Toc21877263"/>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21</w:t>
      </w:r>
      <w:r w:rsidR="0050418C">
        <w:rPr>
          <w:noProof/>
        </w:rPr>
        <w:fldChar w:fldCharType="end"/>
      </w:r>
      <w:r>
        <w:t xml:space="preserve"> - EDIÇÃO DE PRATO</w:t>
      </w:r>
      <w:bookmarkEnd w:id="190"/>
    </w:p>
    <w:p w:rsidR="006A7AA6" w:rsidRDefault="006A7AA6" w:rsidP="006A7AA6">
      <w:pPr>
        <w:pStyle w:val="Texto"/>
        <w:ind w:firstLine="0"/>
        <w:jc w:val="center"/>
      </w:pPr>
      <w:r w:rsidRPr="006A7AA6">
        <w:rPr>
          <w:noProof/>
          <w:lang w:eastAsia="pt-BR"/>
        </w:rPr>
        <w:drawing>
          <wp:inline distT="0" distB="0" distL="0" distR="0">
            <wp:extent cx="2559600" cy="5400000"/>
            <wp:effectExtent l="0" t="0" r="0" b="0"/>
            <wp:docPr id="47" name="Imagem 47"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andro\Documents\TCC\Nova pasta\imagens\Edição de prat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A7AA6" w:rsidRPr="00D250CF" w:rsidRDefault="006A7AA6" w:rsidP="006A7AA6">
      <w:pPr>
        <w:pStyle w:val="Fonte"/>
        <w:ind w:firstLine="0"/>
      </w:pPr>
      <w:r>
        <w:t>FONTE: O autor (2019).</w:t>
      </w:r>
    </w:p>
    <w:p w:rsidR="006A7AA6" w:rsidRPr="0062572D" w:rsidRDefault="006A7AA6" w:rsidP="006A7AA6">
      <w:pPr>
        <w:pStyle w:val="Texto"/>
        <w:ind w:firstLine="0"/>
        <w:jc w:val="center"/>
      </w:pPr>
    </w:p>
    <w:p w:rsidR="006A7AA6" w:rsidRDefault="006A7AA6" w:rsidP="00561C34">
      <w:pPr>
        <w:pStyle w:val="Texto"/>
        <w:rPr>
          <w:rFonts w:cs="Arial"/>
        </w:rPr>
      </w:pPr>
      <w:r>
        <w:rPr>
          <w:rFonts w:cs="Arial"/>
        </w:rPr>
        <w:lastRenderedPageBreak/>
        <w:t>As funcionalidades da tela de edição de prato são as mesmas da tela de cadastro de prato.</w:t>
      </w:r>
    </w:p>
    <w:p w:rsidR="006A7AA6" w:rsidRDefault="006A7AA6" w:rsidP="00561C34">
      <w:pPr>
        <w:pStyle w:val="Texto"/>
        <w:rPr>
          <w:rFonts w:cs="Arial"/>
        </w:rPr>
      </w:pPr>
    </w:p>
    <w:p w:rsidR="000167C9" w:rsidRDefault="000167C9" w:rsidP="000167C9">
      <w:pPr>
        <w:pStyle w:val="Ttulo2"/>
      </w:pPr>
      <w:bookmarkStart w:id="191" w:name="_Toc21877159"/>
      <w:r>
        <w:t>LISTA DE COMPRAS</w:t>
      </w:r>
      <w:bookmarkEnd w:id="191"/>
    </w:p>
    <w:p w:rsidR="004F3F31" w:rsidRDefault="000167C9" w:rsidP="000167C9">
      <w:pPr>
        <w:pStyle w:val="Texto"/>
      </w:pPr>
      <w:r>
        <w:t xml:space="preserve">A lista de compras é uma tela que reúne os ingredientes que o usuário </w:t>
      </w:r>
      <w:r w:rsidR="004F3F31">
        <w:t>pretende comprar, nela o usuário pode cadastrar, alterar, excluir ou marcar um ingrediente como comprado.</w:t>
      </w:r>
    </w:p>
    <w:p w:rsidR="004F3F31" w:rsidRDefault="004F3F31" w:rsidP="003A6F5E">
      <w:pPr>
        <w:pStyle w:val="Texto"/>
        <w:ind w:firstLine="0"/>
      </w:pPr>
    </w:p>
    <w:p w:rsidR="003A6F5E" w:rsidRDefault="004B31C2" w:rsidP="003A6F5E">
      <w:pPr>
        <w:pStyle w:val="Legenda"/>
        <w:keepNext/>
      </w:pPr>
      <w:bookmarkStart w:id="192" w:name="_Toc21877264"/>
      <w:r>
        <w:t>FIGURA</w:t>
      </w:r>
      <w:r w:rsidR="003A6F5E">
        <w:t xml:space="preserve">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22</w:t>
      </w:r>
      <w:r w:rsidR="0050418C">
        <w:rPr>
          <w:noProof/>
        </w:rPr>
        <w:fldChar w:fldCharType="end"/>
      </w:r>
      <w:r w:rsidR="003A6F5E">
        <w:t xml:space="preserve"> - LISTA DE COMPRAS</w:t>
      </w:r>
      <w:bookmarkEnd w:id="192"/>
    </w:p>
    <w:p w:rsidR="003A6F5E" w:rsidRDefault="003A6F5E" w:rsidP="003A6F5E">
      <w:pPr>
        <w:pStyle w:val="Texto"/>
        <w:ind w:firstLine="0"/>
        <w:jc w:val="center"/>
      </w:pPr>
      <w:r w:rsidRPr="003A6F5E">
        <w:rPr>
          <w:noProof/>
          <w:lang w:eastAsia="pt-BR"/>
        </w:rPr>
        <w:drawing>
          <wp:inline distT="0" distB="0" distL="0" distR="0">
            <wp:extent cx="2559600" cy="5400000"/>
            <wp:effectExtent l="0" t="0" r="0" b="0"/>
            <wp:docPr id="2" name="Imagem 2" descr="C:\Users\leand\Documents\git\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Documents\git\TCC\Nova pasta\imagens\Lista de compra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3A6F5E" w:rsidRDefault="003A6F5E" w:rsidP="003A6F5E">
      <w:pPr>
        <w:pStyle w:val="Fonte"/>
        <w:ind w:firstLine="0"/>
      </w:pPr>
      <w:r>
        <w:t>FONTE: O autor (2019).</w:t>
      </w:r>
    </w:p>
    <w:p w:rsidR="003A6F5E" w:rsidRPr="00D250CF" w:rsidRDefault="003A6F5E" w:rsidP="003A6F5E">
      <w:pPr>
        <w:pStyle w:val="Fonte"/>
        <w:ind w:firstLine="0"/>
      </w:pPr>
    </w:p>
    <w:p w:rsidR="00657633" w:rsidRDefault="004B31C2" w:rsidP="00657633">
      <w:pPr>
        <w:pStyle w:val="Legenda"/>
        <w:keepNext/>
      </w:pPr>
      <w:bookmarkStart w:id="193" w:name="_Toc21877265"/>
      <w:r>
        <w:lastRenderedPageBreak/>
        <w:t>FIGURA</w:t>
      </w:r>
      <w:r w:rsidR="00657633">
        <w:t xml:space="preserve">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23</w:t>
      </w:r>
      <w:r w:rsidR="0050418C">
        <w:rPr>
          <w:noProof/>
        </w:rPr>
        <w:fldChar w:fldCharType="end"/>
      </w:r>
      <w:r w:rsidR="00657633">
        <w:t xml:space="preserve"> - ALERTA DE AÇÃO NA LISTA DE COMPRAS</w:t>
      </w:r>
      <w:bookmarkEnd w:id="193"/>
    </w:p>
    <w:p w:rsidR="003A6F5E" w:rsidRDefault="00657633" w:rsidP="003A6F5E">
      <w:pPr>
        <w:pStyle w:val="Texto"/>
        <w:ind w:firstLine="0"/>
        <w:jc w:val="center"/>
      </w:pPr>
      <w:r w:rsidRPr="00657633">
        <w:rPr>
          <w:noProof/>
          <w:lang w:eastAsia="pt-BR"/>
        </w:rPr>
        <w:drawing>
          <wp:inline distT="0" distB="0" distL="0" distR="0">
            <wp:extent cx="2559600" cy="5400000"/>
            <wp:effectExtent l="0" t="0" r="0" b="0"/>
            <wp:docPr id="48" name="Imagem 48" descr="C:\Users\leand\Documents\git\TCC\Nova pasta\imagens\Lista de compras com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and\Documents\git\TCC\Nova pasta\imagens\Lista de compras com aler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57633" w:rsidRDefault="00657633" w:rsidP="00657633">
      <w:pPr>
        <w:pStyle w:val="Fonte"/>
        <w:ind w:firstLine="0"/>
      </w:pPr>
      <w:r>
        <w:t>FONTE: O autor (2019).</w:t>
      </w:r>
    </w:p>
    <w:p w:rsidR="00657633" w:rsidRDefault="00657633" w:rsidP="003A6F5E">
      <w:pPr>
        <w:pStyle w:val="Texto"/>
        <w:ind w:firstLine="0"/>
        <w:jc w:val="center"/>
      </w:pPr>
    </w:p>
    <w:p w:rsidR="000167C9" w:rsidRDefault="004F3F31" w:rsidP="000167C9">
      <w:pPr>
        <w:pStyle w:val="Texto"/>
      </w:pPr>
      <w:r>
        <w:t xml:space="preserve">Quando um ingrediente é marcado como comprado, o sistema retira o mesmo da lista de compras e o insere na lista de ingredientes do usuário. </w:t>
      </w:r>
    </w:p>
    <w:p w:rsidR="007A001F" w:rsidRDefault="007A001F" w:rsidP="000167C9">
      <w:pPr>
        <w:pStyle w:val="Texto"/>
      </w:pPr>
    </w:p>
    <w:p w:rsidR="007A001F" w:rsidRDefault="007A001F" w:rsidP="007A001F">
      <w:pPr>
        <w:pStyle w:val="Ttulo2"/>
      </w:pPr>
      <w:bookmarkStart w:id="194" w:name="_Toc21877160"/>
      <w:r>
        <w:t>AMIGOS</w:t>
      </w:r>
      <w:bookmarkEnd w:id="194"/>
    </w:p>
    <w:p w:rsidR="00DB5937" w:rsidRDefault="007A001F" w:rsidP="00DB5937">
      <w:pPr>
        <w:pStyle w:val="Texto"/>
      </w:pPr>
      <w:r>
        <w:t>Mais uma funcionalidade interessante do aplicativo Mais Pratos é a possibilidade de encontrar e se vincular a outras pessoas através da tela Amigos, nesta tela o usuário pode pesquisas por outros usuários utilizando seu respectivo nome cadastrado no aplicativo, este é um dos motivos de o nome do usuário ter que ser único na hora de realizar o cadastro.</w:t>
      </w:r>
    </w:p>
    <w:p w:rsidR="007A001F" w:rsidRPr="007A001F" w:rsidRDefault="007A001F" w:rsidP="007A001F">
      <w:pPr>
        <w:pStyle w:val="Texto"/>
      </w:pPr>
      <w:r>
        <w:lastRenderedPageBreak/>
        <w:t>Assim que o usuário referente ao respectivo nome for encontrado o usuário pode clicar sobre ele e</w:t>
      </w:r>
      <w:r w:rsidR="0060344E">
        <w:t xml:space="preserve"> assim acessar suas informações publicar. São exibidas informações como a classificação do usuário, assim como os pratos cadastrados</w:t>
      </w:r>
      <w:r w:rsidR="00DB5937">
        <w:t xml:space="preserve"> por ele</w:t>
      </w:r>
      <w:r w:rsidR="0060344E">
        <w:t>. Nesta tela o usuário observador pode vincular o usuário observado a sua lista de amigos, e assim acompanhar periodicamente seus resultados.</w:t>
      </w:r>
    </w:p>
    <w:p w:rsidR="00657633" w:rsidRDefault="00657633" w:rsidP="000167C9">
      <w:pPr>
        <w:pStyle w:val="Texto"/>
      </w:pPr>
    </w:p>
    <w:p w:rsidR="00DB5937" w:rsidRDefault="00DB5937" w:rsidP="00DB5937">
      <w:pPr>
        <w:pStyle w:val="Legenda"/>
        <w:keepNext/>
      </w:pPr>
      <w:bookmarkStart w:id="195" w:name="_Toc21877266"/>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24</w:t>
      </w:r>
      <w:r w:rsidR="0050418C">
        <w:rPr>
          <w:noProof/>
        </w:rPr>
        <w:fldChar w:fldCharType="end"/>
      </w:r>
      <w:r>
        <w:t xml:space="preserve"> - LISTA DE AMIGOS</w:t>
      </w:r>
      <w:bookmarkEnd w:id="195"/>
    </w:p>
    <w:p w:rsidR="0060344E" w:rsidRDefault="00DB5937" w:rsidP="00DB5937">
      <w:pPr>
        <w:pStyle w:val="Texto"/>
        <w:ind w:firstLine="0"/>
        <w:jc w:val="center"/>
      </w:pPr>
      <w:r w:rsidRPr="00DB5937">
        <w:rPr>
          <w:noProof/>
          <w:lang w:eastAsia="pt-BR"/>
        </w:rPr>
        <w:drawing>
          <wp:inline distT="0" distB="0" distL="0" distR="0">
            <wp:extent cx="2559600" cy="5400000"/>
            <wp:effectExtent l="0" t="0" r="0" b="0"/>
            <wp:docPr id="49" name="Imagem 49" descr="C:\Users\Leandro\Documents\TCC\Nova pasta\imagens\Ami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Amigo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DB5937" w:rsidRDefault="00DB5937" w:rsidP="000167C9">
      <w:pPr>
        <w:pStyle w:val="Texto"/>
      </w:pPr>
    </w:p>
    <w:p w:rsidR="00DB5937" w:rsidRDefault="00DB5937" w:rsidP="00DB5937">
      <w:pPr>
        <w:pStyle w:val="Legenda"/>
        <w:keepNext/>
      </w:pPr>
      <w:bookmarkStart w:id="196" w:name="_Toc21877267"/>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25</w:t>
      </w:r>
      <w:r w:rsidR="0050418C">
        <w:rPr>
          <w:noProof/>
        </w:rPr>
        <w:fldChar w:fldCharType="end"/>
      </w:r>
      <w:r>
        <w:t xml:space="preserve"> - DETALHES DO AMIGO</w:t>
      </w:r>
      <w:bookmarkEnd w:id="196"/>
    </w:p>
    <w:p w:rsidR="00DB5937" w:rsidRDefault="00DB5937" w:rsidP="00DB5937">
      <w:pPr>
        <w:pStyle w:val="Texto"/>
        <w:ind w:firstLine="0"/>
        <w:jc w:val="center"/>
      </w:pPr>
      <w:r w:rsidRPr="00DB5937">
        <w:rPr>
          <w:noProof/>
          <w:lang w:eastAsia="pt-BR"/>
        </w:rPr>
        <w:drawing>
          <wp:inline distT="0" distB="0" distL="0" distR="0">
            <wp:extent cx="2559600" cy="5400000"/>
            <wp:effectExtent l="0" t="0" r="0" b="0"/>
            <wp:docPr id="50" name="Imagem 50" descr="C:\Users\Leandro\Documents\TCC\Nova pasta\imagens\Detalhe ami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Detalhe amig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DB5937" w:rsidRDefault="00DB5937" w:rsidP="00DB5937">
      <w:pPr>
        <w:pStyle w:val="Texto"/>
        <w:ind w:firstLine="0"/>
        <w:jc w:val="center"/>
      </w:pPr>
    </w:p>
    <w:p w:rsidR="0060344E" w:rsidRDefault="0060344E" w:rsidP="0060344E">
      <w:pPr>
        <w:pStyle w:val="Ttulo2"/>
      </w:pPr>
      <w:bookmarkStart w:id="197" w:name="_Toc21877161"/>
      <w:r>
        <w:t>PERFIL</w:t>
      </w:r>
      <w:bookmarkEnd w:id="197"/>
    </w:p>
    <w:p w:rsidR="0060344E" w:rsidRDefault="0060344E" w:rsidP="0060344E">
      <w:pPr>
        <w:pStyle w:val="Texto"/>
      </w:pPr>
    </w:p>
    <w:p w:rsidR="0060344E" w:rsidRDefault="0060344E" w:rsidP="0060344E">
      <w:pPr>
        <w:pStyle w:val="Texto"/>
      </w:pPr>
      <w:r>
        <w:t>Não menos importante é a tela Perfil, na qual o usuário tem acesso a suas informa</w:t>
      </w:r>
      <w:r w:rsidR="005B4002">
        <w:t>ções de cadastro assim como sua classificação e um acesso rápido para seus pratos e os preparados, também é possível realizar alterações nos dados cadastrais.</w:t>
      </w:r>
    </w:p>
    <w:p w:rsidR="00DB5937" w:rsidRDefault="00DB5937" w:rsidP="00DB5937">
      <w:pPr>
        <w:pStyle w:val="Texto"/>
        <w:ind w:firstLine="0"/>
      </w:pPr>
    </w:p>
    <w:p w:rsidR="00DB5937" w:rsidRDefault="00DB5937" w:rsidP="00DB5937">
      <w:pPr>
        <w:pStyle w:val="Legenda"/>
        <w:keepNext/>
      </w:pPr>
      <w:bookmarkStart w:id="198" w:name="_Toc21877268"/>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8A7744">
        <w:rPr>
          <w:noProof/>
        </w:rPr>
        <w:t>26</w:t>
      </w:r>
      <w:r w:rsidR="0050418C">
        <w:rPr>
          <w:noProof/>
        </w:rPr>
        <w:fldChar w:fldCharType="end"/>
      </w:r>
      <w:r>
        <w:t xml:space="preserve"> - PERFIL</w:t>
      </w:r>
      <w:bookmarkEnd w:id="198"/>
    </w:p>
    <w:p w:rsidR="00DB5937" w:rsidRDefault="00DB5937" w:rsidP="00DB5937">
      <w:pPr>
        <w:pStyle w:val="Texto"/>
        <w:ind w:firstLine="0"/>
        <w:jc w:val="center"/>
      </w:pPr>
      <w:r w:rsidRPr="00DB5937">
        <w:rPr>
          <w:noProof/>
          <w:lang w:eastAsia="pt-BR"/>
        </w:rPr>
        <w:drawing>
          <wp:inline distT="0" distB="0" distL="0" distR="0">
            <wp:extent cx="2559600" cy="5400000"/>
            <wp:effectExtent l="0" t="0" r="0" b="0"/>
            <wp:docPr id="51" name="Imagem 51" descr="C:\Users\Leandro\Documents\TCC\Nova pasta\imagens\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andro\Documents\TCC\Nova pasta\imagens\perfil.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8973F4" w:rsidRDefault="008973F4" w:rsidP="008973F4">
      <w:pPr>
        <w:pStyle w:val="Texto"/>
      </w:pPr>
    </w:p>
    <w:p w:rsidR="008973F4" w:rsidRDefault="008973F4" w:rsidP="008973F4">
      <w:pPr>
        <w:pStyle w:val="Texto"/>
      </w:pPr>
      <w:r>
        <w:t>Nesta tela o usuário também pode verificar seu status de cozinheiro em relação a classificação do aplicativo e visualizar o caminho necessário para o próximo nível.</w:t>
      </w:r>
    </w:p>
    <w:p w:rsidR="009A6DD7" w:rsidRDefault="00143DFC" w:rsidP="00DB5937">
      <w:pPr>
        <w:pStyle w:val="Ttulo1"/>
      </w:pPr>
      <w:bookmarkStart w:id="199" w:name="_Toc266865635"/>
      <w:bookmarkStart w:id="200" w:name="_Toc459206334"/>
      <w:bookmarkStart w:id="201" w:name="_Toc459206362"/>
      <w:r>
        <w:br w:type="page"/>
      </w:r>
      <w:bookmarkStart w:id="202" w:name="_Toc510121877"/>
      <w:bookmarkStart w:id="203" w:name="_Toc510714409"/>
      <w:bookmarkStart w:id="204" w:name="_Toc21877162"/>
      <w:r w:rsidR="002775B7" w:rsidRPr="00DB5937">
        <w:lastRenderedPageBreak/>
        <w:t>CONSIDERAÇÕES</w:t>
      </w:r>
      <w:r w:rsidR="002775B7">
        <w:t xml:space="preserve"> FINAIS</w:t>
      </w:r>
      <w:bookmarkEnd w:id="158"/>
      <w:bookmarkEnd w:id="159"/>
      <w:bookmarkEnd w:id="160"/>
      <w:bookmarkEnd w:id="161"/>
      <w:bookmarkEnd w:id="162"/>
      <w:bookmarkEnd w:id="163"/>
      <w:bookmarkEnd w:id="164"/>
      <w:bookmarkEnd w:id="199"/>
      <w:bookmarkEnd w:id="200"/>
      <w:bookmarkEnd w:id="201"/>
      <w:bookmarkEnd w:id="202"/>
      <w:bookmarkEnd w:id="203"/>
      <w:bookmarkEnd w:id="204"/>
    </w:p>
    <w:p w:rsidR="00143DFC" w:rsidRDefault="00DB5937" w:rsidP="00143DFC">
      <w:pPr>
        <w:pStyle w:val="Texto"/>
        <w:rPr>
          <w:rFonts w:cs="Arial"/>
        </w:rPr>
      </w:pPr>
      <w:r>
        <w:rPr>
          <w:rFonts w:cs="Arial"/>
        </w:rPr>
        <w:t>O objetivo deste projeto foi proporcionar uma nova visão em relação aos aplicativos de receita de forma a auxiliar o usuário das atividades culinárias cotidianas, reduzindo assim o estresse na cozinha e o desperdício de alimentos q</w:t>
      </w:r>
      <w:r w:rsidR="00E77BB4">
        <w:rPr>
          <w:rFonts w:cs="Arial"/>
        </w:rPr>
        <w:t>ue</w:t>
      </w:r>
      <w:r w:rsidR="00F9093A">
        <w:rPr>
          <w:rFonts w:cs="Arial"/>
        </w:rPr>
        <w:t xml:space="preserve"> antes eram descartados sem pass</w:t>
      </w:r>
      <w:r w:rsidR="00E77BB4">
        <w:rPr>
          <w:rFonts w:cs="Arial"/>
        </w:rPr>
        <w:t>arem por nenhum processo de utilização.</w:t>
      </w:r>
    </w:p>
    <w:p w:rsidR="00143DFC" w:rsidRDefault="00E77BB4" w:rsidP="00E77BB4">
      <w:pPr>
        <w:pStyle w:val="Texto"/>
      </w:pPr>
      <w:r>
        <w:rPr>
          <w:rFonts w:cs="Arial"/>
        </w:rPr>
        <w:t>Os resultados finais só poderão ser vistos com o uso do aplicativo, mas de acordo com as pesquisas realizadas, as funcionalidades que foram agregadas ao aplicativo Mais Pratos foram satisfatórias, tendo em vista a praticidade em encontrar o que se busca.</w:t>
      </w:r>
    </w:p>
    <w:p w:rsidR="00EA7BD8" w:rsidRPr="00143DFC" w:rsidRDefault="00EA7BD8" w:rsidP="00927306">
      <w:pPr>
        <w:pStyle w:val="Cabealho"/>
        <w:tabs>
          <w:tab w:val="left" w:pos="720"/>
        </w:tabs>
        <w:spacing w:line="360" w:lineRule="auto"/>
        <w:ind w:firstLine="851"/>
        <w:jc w:val="left"/>
        <w:rPr>
          <w:rFonts w:cs="Arial"/>
          <w:lang w:val="pt-BR"/>
        </w:rPr>
      </w:pPr>
    </w:p>
    <w:p w:rsidR="005F25E8" w:rsidRDefault="00855393" w:rsidP="00627E06">
      <w:pPr>
        <w:pStyle w:val="Ttulo2"/>
      </w:pPr>
      <w:bookmarkStart w:id="205" w:name="_Toc459206335"/>
      <w:bookmarkStart w:id="206" w:name="_Toc459206363"/>
      <w:bookmarkStart w:id="207" w:name="_Toc510121878"/>
      <w:bookmarkStart w:id="208" w:name="_Toc510714410"/>
      <w:bookmarkStart w:id="209" w:name="_Toc21877163"/>
      <w:r>
        <w:t>RECOMENDAÇÕES PARA TRABALHOS FUTUROS</w:t>
      </w:r>
      <w:bookmarkEnd w:id="205"/>
      <w:bookmarkEnd w:id="206"/>
      <w:bookmarkEnd w:id="207"/>
      <w:bookmarkEnd w:id="208"/>
      <w:bookmarkEnd w:id="209"/>
    </w:p>
    <w:p w:rsidR="00143DFC" w:rsidRDefault="00143DFC" w:rsidP="00927306">
      <w:pPr>
        <w:pStyle w:val="Cabealho"/>
        <w:tabs>
          <w:tab w:val="left" w:pos="720"/>
        </w:tabs>
        <w:spacing w:line="360" w:lineRule="auto"/>
        <w:ind w:firstLine="851"/>
        <w:jc w:val="both"/>
        <w:rPr>
          <w:lang w:val="pt-BR"/>
        </w:rPr>
      </w:pPr>
    </w:p>
    <w:p w:rsidR="00E77BB4" w:rsidRDefault="00E77BB4" w:rsidP="00143DFC">
      <w:pPr>
        <w:pStyle w:val="Texto"/>
        <w:rPr>
          <w:rFonts w:cs="Arial"/>
        </w:rPr>
      </w:pPr>
      <w:r>
        <w:rPr>
          <w:rFonts w:cs="Arial"/>
        </w:rPr>
        <w:t xml:space="preserve">Ao ponto de vista de facilitar no dia-a-dia do usuário, funcionalidades que otimizem seu tempo serão de grande valia para a continuidade do projeto. </w:t>
      </w:r>
    </w:p>
    <w:p w:rsidR="005F25E8" w:rsidRDefault="00E77BB4" w:rsidP="00143DFC">
      <w:pPr>
        <w:pStyle w:val="Texto"/>
        <w:rPr>
          <w:rFonts w:cs="Arial"/>
        </w:rPr>
      </w:pPr>
      <w:r>
        <w:rPr>
          <w:rFonts w:cs="Arial"/>
        </w:rPr>
        <w:t>Outro ponto importante é validar as avaliações e comentários dos pratos para que eles reflitam exatamente o valor do prato para o aplicativo, e também utilizar esses dados em estatísticas e relatórios.</w:t>
      </w:r>
      <w:r w:rsidR="005F25E8" w:rsidRPr="00B27E70">
        <w:rPr>
          <w:rFonts w:cs="Arial"/>
        </w:rPr>
        <w:t xml:space="preserve"> </w:t>
      </w:r>
    </w:p>
    <w:p w:rsidR="00E77BB4" w:rsidRDefault="00E77BB4" w:rsidP="00143DFC">
      <w:pPr>
        <w:pStyle w:val="Texto"/>
        <w:rPr>
          <w:rFonts w:cs="Arial"/>
        </w:rPr>
      </w:pPr>
      <w:r>
        <w:rPr>
          <w:rFonts w:cs="Arial"/>
        </w:rPr>
        <w:t>Um passo al</w:t>
      </w:r>
      <w:r w:rsidR="00740BFE">
        <w:rPr>
          <w:rFonts w:cs="Arial"/>
        </w:rPr>
        <w:t>ém, seria implementar um ví</w:t>
      </w:r>
      <w:r w:rsidR="00F9093A">
        <w:rPr>
          <w:rFonts w:cs="Arial"/>
        </w:rPr>
        <w:t>nculo direto</w:t>
      </w:r>
      <w:r>
        <w:rPr>
          <w:rFonts w:cs="Arial"/>
        </w:rPr>
        <w:t xml:space="preserve"> da lista de compras disponível no aplicativo com as redes de distribuição de alimentos favoritas do usuário, para que ele possa </w:t>
      </w:r>
      <w:r w:rsidR="00740BFE">
        <w:rPr>
          <w:rFonts w:cs="Arial"/>
        </w:rPr>
        <w:t>ter ainda mais facilidade e motivos para utilizar o Mais Pratos.</w:t>
      </w:r>
    </w:p>
    <w:p w:rsidR="00A01326" w:rsidRDefault="00A01326">
      <w:pPr>
        <w:spacing w:line="240" w:lineRule="auto"/>
        <w:jc w:val="left"/>
        <w:rPr>
          <w:rFonts w:cs="Arial"/>
        </w:rPr>
      </w:pPr>
      <w:r>
        <w:rPr>
          <w:rFonts w:cs="Arial"/>
        </w:rPr>
        <w:br w:type="page"/>
      </w:r>
    </w:p>
    <w:p w:rsidR="00674D14" w:rsidRDefault="002775B7" w:rsidP="00DD4716">
      <w:pPr>
        <w:pStyle w:val="Ttulops-textual"/>
        <w:numPr>
          <w:ilvl w:val="0"/>
          <w:numId w:val="0"/>
        </w:numPr>
        <w:rPr>
          <w:lang w:val="pt-BR"/>
        </w:rPr>
      </w:pPr>
      <w:bookmarkStart w:id="210" w:name="_Toc257728970"/>
      <w:bookmarkStart w:id="211" w:name="_Toc257729293"/>
      <w:bookmarkStart w:id="212" w:name="_Toc257729513"/>
      <w:bookmarkStart w:id="213" w:name="_Toc257814820"/>
      <w:bookmarkStart w:id="214" w:name="_Toc459206336"/>
      <w:bookmarkStart w:id="215" w:name="_Toc459206364"/>
      <w:bookmarkStart w:id="216" w:name="_Toc510714411"/>
      <w:bookmarkStart w:id="217" w:name="_Toc21877164"/>
      <w:r>
        <w:rPr>
          <w:caps w:val="0"/>
        </w:rPr>
        <w:lastRenderedPageBreak/>
        <w:t>REFERÊNCIAS</w:t>
      </w:r>
      <w:bookmarkEnd w:id="210"/>
      <w:bookmarkEnd w:id="211"/>
      <w:bookmarkEnd w:id="212"/>
      <w:bookmarkEnd w:id="213"/>
      <w:bookmarkEnd w:id="214"/>
      <w:bookmarkEnd w:id="215"/>
      <w:bookmarkEnd w:id="216"/>
      <w:bookmarkEnd w:id="217"/>
    </w:p>
    <w:p w:rsidR="00AB6196" w:rsidRPr="008B4417" w:rsidRDefault="00AB6196" w:rsidP="00AB6196">
      <w:pPr>
        <w:pStyle w:val="Texto"/>
        <w:ind w:firstLine="0"/>
        <w:jc w:val="left"/>
        <w:rPr>
          <w:b/>
        </w:rPr>
      </w:pPr>
    </w:p>
    <w:p w:rsidR="00AB6196" w:rsidRDefault="00AB6196" w:rsidP="00AB6196">
      <w:pPr>
        <w:pStyle w:val="Texto"/>
        <w:ind w:firstLine="0"/>
        <w:jc w:val="left"/>
      </w:pPr>
      <w:r>
        <w:t xml:space="preserve">ANDERSON D. J., CARMICHAEL A. </w:t>
      </w:r>
      <w:proofErr w:type="spellStart"/>
      <w:r>
        <w:rPr>
          <w:b/>
        </w:rPr>
        <w:t>Essential</w:t>
      </w:r>
      <w:proofErr w:type="spellEnd"/>
      <w:r>
        <w:rPr>
          <w:b/>
        </w:rPr>
        <w:t xml:space="preserve"> </w:t>
      </w:r>
      <w:proofErr w:type="spellStart"/>
      <w:r>
        <w:rPr>
          <w:b/>
        </w:rPr>
        <w:t>Kanban</w:t>
      </w:r>
      <w:proofErr w:type="spellEnd"/>
      <w:r>
        <w:rPr>
          <w:b/>
        </w:rPr>
        <w:t xml:space="preserve"> </w:t>
      </w:r>
      <w:proofErr w:type="spellStart"/>
      <w:r>
        <w:rPr>
          <w:b/>
        </w:rPr>
        <w:t>Condensed</w:t>
      </w:r>
      <w:proofErr w:type="spellEnd"/>
      <w:r>
        <w:t xml:space="preserve">. Seattle, WA: </w:t>
      </w:r>
      <w:proofErr w:type="spellStart"/>
      <w:r>
        <w:t>LeanKanban</w:t>
      </w:r>
      <w:proofErr w:type="spellEnd"/>
      <w:r>
        <w:t xml:space="preserve"> </w:t>
      </w:r>
      <w:proofErr w:type="spellStart"/>
      <w:r>
        <w:t>University</w:t>
      </w:r>
      <w:proofErr w:type="spellEnd"/>
      <w:r>
        <w:t xml:space="preserve"> Press, 2016.</w:t>
      </w:r>
    </w:p>
    <w:p w:rsidR="00AB6196" w:rsidRDefault="00AB6196" w:rsidP="00AB6196">
      <w:pPr>
        <w:pStyle w:val="Texto"/>
        <w:ind w:firstLine="0"/>
        <w:jc w:val="left"/>
        <w:rPr>
          <w:rFonts w:cs="Arial"/>
          <w:szCs w:val="24"/>
        </w:rPr>
      </w:pPr>
    </w:p>
    <w:p w:rsidR="00AB6196" w:rsidRPr="00BF4758" w:rsidRDefault="00AB6196" w:rsidP="00AB6196">
      <w:pPr>
        <w:pStyle w:val="Texto"/>
        <w:ind w:firstLine="0"/>
        <w:jc w:val="left"/>
        <w:rPr>
          <w:rFonts w:cs="Arial"/>
          <w:szCs w:val="24"/>
        </w:rPr>
      </w:pPr>
      <w:r>
        <w:rPr>
          <w:rFonts w:cs="Arial"/>
          <w:szCs w:val="24"/>
        </w:rPr>
        <w:t xml:space="preserve">ANDROID DEVELOPER. </w:t>
      </w:r>
      <w:proofErr w:type="spellStart"/>
      <w:r>
        <w:rPr>
          <w:rFonts w:cs="Arial"/>
          <w:b/>
          <w:szCs w:val="24"/>
        </w:rPr>
        <w:t>HttpUrlConnection</w:t>
      </w:r>
      <w:proofErr w:type="spellEnd"/>
      <w:r w:rsidRPr="00540F3F">
        <w:rPr>
          <w:rFonts w:cs="Arial"/>
          <w:szCs w:val="24"/>
        </w:rPr>
        <w:t>. Disponível em &lt;</w:t>
      </w:r>
      <w:r w:rsidRPr="00F90B86">
        <w:t>https://developer.android.com/reference/java/net/HttpURLConnection</w:t>
      </w:r>
      <w:r w:rsidRPr="001545D1">
        <w:t>/</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Pr>
          <w:rFonts w:cs="Arial"/>
          <w:szCs w:val="24"/>
        </w:rPr>
        <w:t>17 set</w:t>
      </w:r>
      <w:r w:rsidRPr="00195003">
        <w:rPr>
          <w:rFonts w:cs="Arial"/>
          <w:szCs w:val="24"/>
        </w:rPr>
        <w:t>. 2019</w:t>
      </w:r>
      <w:r>
        <w:rPr>
          <w:rFonts w:cs="Arial"/>
          <w:szCs w:val="24"/>
        </w:rPr>
        <w:t>.</w:t>
      </w:r>
    </w:p>
    <w:p w:rsidR="00AB6196" w:rsidRDefault="00AB6196" w:rsidP="00AB6196">
      <w:pPr>
        <w:pStyle w:val="Texto"/>
        <w:ind w:firstLine="0"/>
        <w:jc w:val="left"/>
        <w:rPr>
          <w:rFonts w:cs="Arial"/>
          <w:szCs w:val="24"/>
        </w:rPr>
      </w:pPr>
    </w:p>
    <w:p w:rsidR="00AB6196" w:rsidRPr="006E5D96" w:rsidRDefault="00AB6196" w:rsidP="00AB6196">
      <w:pPr>
        <w:pStyle w:val="Texto"/>
        <w:ind w:firstLine="0"/>
        <w:jc w:val="left"/>
        <w:rPr>
          <w:rFonts w:cs="Arial"/>
          <w:szCs w:val="24"/>
        </w:rPr>
      </w:pPr>
      <w:r>
        <w:rPr>
          <w:rFonts w:cs="Arial"/>
          <w:szCs w:val="24"/>
        </w:rPr>
        <w:t xml:space="preserve">BELIK, W., CUNHA, A. R. A. A., COSTA, L. A. </w:t>
      </w:r>
      <w:r>
        <w:rPr>
          <w:rFonts w:cs="Arial"/>
          <w:b/>
          <w:szCs w:val="24"/>
        </w:rPr>
        <w:t xml:space="preserve">Crise dos alimentos e estratégias para a redução do desperdício no contexto de uma política de segurança alimentar e nutricional no Brasil. </w:t>
      </w:r>
      <w:r>
        <w:rPr>
          <w:rFonts w:cs="Arial"/>
          <w:szCs w:val="24"/>
        </w:rPr>
        <w:t>Disponível em &lt;</w:t>
      </w:r>
      <w:r w:rsidRPr="006E5D96">
        <w:t xml:space="preserve"> http://www.ipea.gov.br/ppp/index.php/PPP/article/view/277</w:t>
      </w:r>
      <w:r>
        <w:rPr>
          <w:rFonts w:cs="Arial"/>
          <w:szCs w:val="24"/>
        </w:rPr>
        <w:t xml:space="preserve">&gt;. Acesso em: </w:t>
      </w:r>
      <w:r w:rsidRPr="00195003">
        <w:rPr>
          <w:rFonts w:cs="Arial"/>
          <w:szCs w:val="24"/>
        </w:rPr>
        <w:t>24 abr. 2019</w:t>
      </w:r>
      <w:r>
        <w:rPr>
          <w:rFonts w:cs="Arial"/>
          <w:szCs w:val="24"/>
        </w:rPr>
        <w:t>.</w:t>
      </w:r>
    </w:p>
    <w:p w:rsidR="00AB6196" w:rsidRDefault="00AB6196" w:rsidP="00AB6196">
      <w:pPr>
        <w:pStyle w:val="Texto"/>
        <w:ind w:firstLine="0"/>
        <w:jc w:val="left"/>
        <w:rPr>
          <w:rFonts w:cs="Arial"/>
          <w:szCs w:val="24"/>
        </w:rPr>
      </w:pPr>
    </w:p>
    <w:p w:rsidR="00AB6196" w:rsidRPr="00BF4758" w:rsidRDefault="00AB6196" w:rsidP="00AB6196">
      <w:pPr>
        <w:pStyle w:val="Texto"/>
        <w:ind w:firstLine="0"/>
        <w:jc w:val="left"/>
        <w:rPr>
          <w:rFonts w:cs="Arial"/>
          <w:szCs w:val="24"/>
        </w:rPr>
      </w:pPr>
      <w:r w:rsidRPr="00540F3F">
        <w:rPr>
          <w:rFonts w:cs="Arial"/>
          <w:szCs w:val="24"/>
        </w:rPr>
        <w:t xml:space="preserve">BENÍTEZ, R. O. </w:t>
      </w:r>
      <w:r w:rsidRPr="00FF6CE9">
        <w:rPr>
          <w:rFonts w:cs="Arial"/>
          <w:b/>
          <w:szCs w:val="24"/>
        </w:rPr>
        <w:t>Perdas e desperdícios de Alimentos na América Latina e o Caribe</w:t>
      </w:r>
      <w:r w:rsidRPr="00540F3F">
        <w:rPr>
          <w:rFonts w:cs="Arial"/>
          <w:szCs w:val="24"/>
        </w:rPr>
        <w:t>. Disponível em &lt;</w:t>
      </w:r>
      <w:r w:rsidRPr="00FF6CE9">
        <w:rPr>
          <w:rFonts w:cs="Arial"/>
          <w:szCs w:val="24"/>
        </w:rPr>
        <w:t>http://www.fao.org/americas/</w:t>
      </w:r>
      <w:proofErr w:type="spellStart"/>
      <w:r w:rsidRPr="00FF6CE9">
        <w:rPr>
          <w:rFonts w:cs="Arial"/>
          <w:szCs w:val="24"/>
        </w:rPr>
        <w:t>noticias</w:t>
      </w:r>
      <w:proofErr w:type="spellEnd"/>
      <w:r w:rsidRPr="00FF6CE9">
        <w:rPr>
          <w:rFonts w:cs="Arial"/>
          <w:szCs w:val="24"/>
        </w:rPr>
        <w:t>/ver/</w:t>
      </w:r>
      <w:proofErr w:type="spellStart"/>
      <w:r w:rsidRPr="00FF6CE9">
        <w:rPr>
          <w:rFonts w:cs="Arial"/>
          <w:szCs w:val="24"/>
        </w:rPr>
        <w:t>pt</w:t>
      </w:r>
      <w:proofErr w:type="spellEnd"/>
      <w:r w:rsidRPr="00FF6CE9">
        <w:rPr>
          <w:rFonts w:cs="Arial"/>
          <w:szCs w:val="24"/>
        </w:rPr>
        <w:t>/c/239394/</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sidRPr="00195003">
        <w:rPr>
          <w:rFonts w:cs="Arial"/>
          <w:szCs w:val="24"/>
        </w:rPr>
        <w:t>24 abr. 2019</w:t>
      </w:r>
      <w:r>
        <w:rPr>
          <w:rFonts w:cs="Arial"/>
          <w:szCs w:val="24"/>
        </w:rPr>
        <w:t>.</w:t>
      </w:r>
    </w:p>
    <w:p w:rsidR="00AB6196" w:rsidRDefault="00AB6196" w:rsidP="00AB6196">
      <w:pPr>
        <w:pStyle w:val="Texto"/>
        <w:ind w:firstLine="0"/>
        <w:jc w:val="left"/>
      </w:pPr>
    </w:p>
    <w:p w:rsidR="00AB6196" w:rsidRPr="006E5D96" w:rsidRDefault="00AB6196" w:rsidP="00AB6196">
      <w:pPr>
        <w:pStyle w:val="Texto"/>
        <w:ind w:firstLine="0"/>
        <w:rPr>
          <w:rFonts w:cs="Arial"/>
          <w:szCs w:val="24"/>
        </w:rPr>
      </w:pPr>
      <w:r>
        <w:rPr>
          <w:szCs w:val="24"/>
        </w:rPr>
        <w:t xml:space="preserve">BERTEIG, M. </w:t>
      </w:r>
      <w:r w:rsidRPr="00BB1A97">
        <w:rPr>
          <w:b/>
        </w:rPr>
        <w:t>USER STORIES AND STORY SPLITTING</w:t>
      </w:r>
      <w:r>
        <w:rPr>
          <w:b/>
        </w:rPr>
        <w:t xml:space="preserve">. </w:t>
      </w:r>
      <w:r>
        <w:rPr>
          <w:rFonts w:cs="Arial"/>
          <w:szCs w:val="24"/>
        </w:rPr>
        <w:t>Disponível em &lt;</w:t>
      </w:r>
      <w:r w:rsidRPr="006E5D96">
        <w:t xml:space="preserve"> </w:t>
      </w:r>
      <w:r w:rsidRPr="00BB1A97">
        <w:t>http://www.agileadvice.com/2014/03/06/referenceinformation/user-stories-and-story-splitting/</w:t>
      </w:r>
      <w:r>
        <w:rPr>
          <w:rFonts w:cs="Arial"/>
          <w:szCs w:val="24"/>
        </w:rPr>
        <w:t>&gt;. Acesso em: 12 set</w:t>
      </w:r>
      <w:r w:rsidRPr="00195003">
        <w:rPr>
          <w:rFonts w:cs="Arial"/>
          <w:szCs w:val="24"/>
        </w:rPr>
        <w:t>. 2019</w:t>
      </w:r>
    </w:p>
    <w:p w:rsidR="00AB6196" w:rsidRDefault="00AB6196" w:rsidP="00BF4758">
      <w:pPr>
        <w:pStyle w:val="Texto"/>
        <w:ind w:firstLine="0"/>
        <w:jc w:val="left"/>
      </w:pPr>
    </w:p>
    <w:p w:rsidR="00995F9D" w:rsidRDefault="00905307" w:rsidP="00BF4758">
      <w:pPr>
        <w:pStyle w:val="Texto"/>
        <w:ind w:firstLine="0"/>
        <w:jc w:val="left"/>
      </w:pPr>
      <w:r>
        <w:t xml:space="preserve">BUSARELLO R. I. </w:t>
      </w:r>
      <w:proofErr w:type="spellStart"/>
      <w:r w:rsidRPr="00DD4716">
        <w:rPr>
          <w:b/>
        </w:rPr>
        <w:t>Gamification</w:t>
      </w:r>
      <w:proofErr w:type="spellEnd"/>
      <w:r w:rsidRPr="00DD4716">
        <w:rPr>
          <w:b/>
        </w:rPr>
        <w:t>: Princípios e Estratégias</w:t>
      </w:r>
      <w:r>
        <w:t>. São Paulo: Pimenta Cultural, 2016</w:t>
      </w:r>
      <w:r w:rsidR="00DD4716">
        <w:t>.</w:t>
      </w:r>
    </w:p>
    <w:p w:rsidR="00B54B25" w:rsidRDefault="00B54B25" w:rsidP="00B54B25">
      <w:pPr>
        <w:pStyle w:val="Texto"/>
        <w:ind w:firstLine="0"/>
        <w:jc w:val="left"/>
      </w:pPr>
    </w:p>
    <w:p w:rsidR="00B54B25" w:rsidRDefault="00B54B25" w:rsidP="00B54B25">
      <w:pPr>
        <w:pStyle w:val="Texto"/>
        <w:ind w:firstLine="0"/>
        <w:jc w:val="left"/>
        <w:rPr>
          <w:rFonts w:cs="Arial"/>
          <w:szCs w:val="24"/>
        </w:rPr>
      </w:pPr>
      <w:r>
        <w:rPr>
          <w:rFonts w:cs="Arial"/>
          <w:szCs w:val="24"/>
        </w:rPr>
        <w:t>DUTRA</w:t>
      </w:r>
      <w:r w:rsidRPr="00540F3F">
        <w:rPr>
          <w:rFonts w:cs="Arial"/>
          <w:szCs w:val="24"/>
        </w:rPr>
        <w:t xml:space="preserve">, </w:t>
      </w:r>
      <w:r>
        <w:rPr>
          <w:rFonts w:cs="Arial"/>
          <w:szCs w:val="24"/>
        </w:rPr>
        <w:t>C</w:t>
      </w:r>
      <w:r w:rsidRPr="00540F3F">
        <w:rPr>
          <w:rFonts w:cs="Arial"/>
          <w:szCs w:val="24"/>
        </w:rPr>
        <w:t xml:space="preserve">. </w:t>
      </w:r>
      <w:r w:rsidRPr="00E23EEF">
        <w:rPr>
          <w:rFonts w:cs="Arial"/>
          <w:b/>
          <w:szCs w:val="24"/>
        </w:rPr>
        <w:t xml:space="preserve">Otimize Processos com a Metodologia </w:t>
      </w:r>
      <w:proofErr w:type="spellStart"/>
      <w:r w:rsidRPr="00E23EEF">
        <w:rPr>
          <w:rFonts w:cs="Arial"/>
          <w:b/>
          <w:szCs w:val="24"/>
        </w:rPr>
        <w:t>Kanban</w:t>
      </w:r>
      <w:proofErr w:type="spellEnd"/>
      <w:r w:rsidRPr="00540F3F">
        <w:rPr>
          <w:rFonts w:cs="Arial"/>
          <w:szCs w:val="24"/>
        </w:rPr>
        <w:t>. Disponível em &lt;</w:t>
      </w:r>
      <w:r w:rsidRPr="001545D1">
        <w:t>https://www.siteware.com.br/metodologias/metodologia-kanban/</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Pr>
          <w:rFonts w:cs="Arial"/>
          <w:szCs w:val="24"/>
        </w:rPr>
        <w:t>15 set</w:t>
      </w:r>
      <w:r w:rsidRPr="00195003">
        <w:rPr>
          <w:rFonts w:cs="Arial"/>
          <w:szCs w:val="24"/>
        </w:rPr>
        <w:t>. 2019</w:t>
      </w:r>
      <w:r>
        <w:rPr>
          <w:rFonts w:cs="Arial"/>
          <w:szCs w:val="24"/>
        </w:rPr>
        <w:t>.</w:t>
      </w:r>
    </w:p>
    <w:p w:rsidR="00AB6196" w:rsidRDefault="00AB6196" w:rsidP="00AB6196">
      <w:pPr>
        <w:pStyle w:val="Texto"/>
        <w:jc w:val="left"/>
      </w:pPr>
    </w:p>
    <w:p w:rsidR="00AB6196" w:rsidRDefault="00AB6196" w:rsidP="00AB6196">
      <w:pPr>
        <w:pStyle w:val="Texto"/>
        <w:ind w:firstLine="0"/>
        <w:jc w:val="left"/>
        <w:rPr>
          <w:rFonts w:cs="Arial"/>
          <w:szCs w:val="24"/>
        </w:rPr>
      </w:pPr>
      <w:r>
        <w:rPr>
          <w:rFonts w:cs="Arial"/>
          <w:szCs w:val="24"/>
        </w:rPr>
        <w:t>EMBRAPA</w:t>
      </w:r>
      <w:r w:rsidRPr="00540F3F">
        <w:rPr>
          <w:rFonts w:cs="Arial"/>
          <w:szCs w:val="24"/>
        </w:rPr>
        <w:t xml:space="preserve">. </w:t>
      </w:r>
      <w:r w:rsidRPr="00FF6CE9">
        <w:rPr>
          <w:rFonts w:cs="Arial"/>
          <w:b/>
          <w:szCs w:val="24"/>
        </w:rPr>
        <w:t>Arroz e feijão estão entre os alimentos mais desperdiçados no Brasil</w:t>
      </w:r>
      <w:r w:rsidRPr="00540F3F">
        <w:rPr>
          <w:rFonts w:cs="Arial"/>
          <w:szCs w:val="24"/>
        </w:rPr>
        <w:t>. Disponível em &lt;</w:t>
      </w:r>
      <w:r w:rsidRPr="00FF6CE9">
        <w:t>https://www.embrapa.br/busca-de-noticias/-</w:t>
      </w:r>
      <w:r w:rsidRPr="00FF6CE9">
        <w:lastRenderedPageBreak/>
        <w:t>/noticia/37697781/arroz-e-feijao-estao-entre-os-alimentos-mais-desperdicados-no-brasil?link=agencia</w:t>
      </w:r>
      <w:r w:rsidRPr="00540F3F">
        <w:rPr>
          <w:rFonts w:cs="Arial"/>
          <w:szCs w:val="24"/>
        </w:rPr>
        <w:t xml:space="preserve"> </w:t>
      </w:r>
      <w:r>
        <w:rPr>
          <w:rFonts w:cs="Arial"/>
          <w:szCs w:val="24"/>
        </w:rPr>
        <w:t>&gt;. Acesso em: 16</w:t>
      </w:r>
      <w:r w:rsidRPr="00195003">
        <w:rPr>
          <w:rFonts w:cs="Arial"/>
          <w:szCs w:val="24"/>
        </w:rPr>
        <w:t xml:space="preserve"> abr. 2019</w:t>
      </w:r>
      <w:r>
        <w:rPr>
          <w:rFonts w:cs="Arial"/>
          <w:szCs w:val="24"/>
        </w:rPr>
        <w:t>.</w:t>
      </w:r>
    </w:p>
    <w:p w:rsidR="00AB6196" w:rsidRDefault="00AB6196" w:rsidP="00AB6196">
      <w:pPr>
        <w:pStyle w:val="Texto"/>
        <w:ind w:firstLine="0"/>
        <w:jc w:val="left"/>
        <w:rPr>
          <w:rFonts w:cs="Arial"/>
          <w:szCs w:val="24"/>
        </w:rPr>
      </w:pPr>
    </w:p>
    <w:p w:rsidR="00AB6196" w:rsidRDefault="00AB6196" w:rsidP="00AB6196">
      <w:pPr>
        <w:pStyle w:val="Texto"/>
        <w:ind w:firstLine="0"/>
        <w:jc w:val="left"/>
      </w:pPr>
      <w:r>
        <w:t xml:space="preserve">GUEDES G.T.A. </w:t>
      </w:r>
      <w:r>
        <w:rPr>
          <w:b/>
        </w:rPr>
        <w:t>UML 2 – Uma Abordagem Prática</w:t>
      </w:r>
      <w:r>
        <w:t xml:space="preserve">. São Paulo: </w:t>
      </w:r>
      <w:proofErr w:type="spellStart"/>
      <w:r>
        <w:t>Novatec</w:t>
      </w:r>
      <w:proofErr w:type="spellEnd"/>
      <w:r>
        <w:t xml:space="preserve"> Editora Ltda. 3. ed., 2018.</w:t>
      </w:r>
    </w:p>
    <w:p w:rsidR="00AB6196" w:rsidRDefault="00AB6196" w:rsidP="00AB6196">
      <w:pPr>
        <w:pStyle w:val="Texto"/>
        <w:jc w:val="left"/>
        <w:rPr>
          <w:rFonts w:cs="Arial"/>
          <w:szCs w:val="24"/>
        </w:rPr>
      </w:pPr>
    </w:p>
    <w:p w:rsidR="00AB6196" w:rsidRDefault="00AB6196" w:rsidP="00AB6196">
      <w:pPr>
        <w:pStyle w:val="Texto"/>
        <w:ind w:firstLine="0"/>
        <w:jc w:val="left"/>
        <w:rPr>
          <w:rFonts w:cs="Arial"/>
          <w:szCs w:val="24"/>
        </w:rPr>
      </w:pPr>
      <w:r>
        <w:rPr>
          <w:rFonts w:cs="Arial"/>
          <w:szCs w:val="24"/>
        </w:rPr>
        <w:t xml:space="preserve">LECHETE, R. R. </w:t>
      </w:r>
      <w:r w:rsidRPr="00E96700">
        <w:rPr>
          <w:rFonts w:cs="Arial"/>
          <w:b/>
          <w:szCs w:val="24"/>
        </w:rPr>
        <w:t xml:space="preserve">Google </w:t>
      </w:r>
      <w:proofErr w:type="spellStart"/>
      <w:r w:rsidRPr="00E96700">
        <w:rPr>
          <w:rFonts w:cs="Arial"/>
          <w:b/>
          <w:szCs w:val="24"/>
        </w:rPr>
        <w:t>Android</w:t>
      </w:r>
      <w:proofErr w:type="spellEnd"/>
      <w:r w:rsidRPr="00E96700">
        <w:rPr>
          <w:rFonts w:cs="Arial"/>
          <w:b/>
          <w:szCs w:val="24"/>
        </w:rPr>
        <w:t xml:space="preserve"> Aprenda a criar aplicações para dispositivos móveis com o </w:t>
      </w:r>
      <w:proofErr w:type="spellStart"/>
      <w:r w:rsidRPr="00E96700">
        <w:rPr>
          <w:rFonts w:cs="Arial"/>
          <w:b/>
          <w:szCs w:val="24"/>
        </w:rPr>
        <w:t>Android</w:t>
      </w:r>
      <w:proofErr w:type="spellEnd"/>
      <w:r w:rsidRPr="00E96700">
        <w:rPr>
          <w:rFonts w:cs="Arial"/>
          <w:b/>
          <w:szCs w:val="24"/>
        </w:rPr>
        <w:t xml:space="preserve"> SDK</w:t>
      </w:r>
      <w:r>
        <w:rPr>
          <w:rFonts w:cs="Arial"/>
          <w:szCs w:val="24"/>
        </w:rPr>
        <w:t xml:space="preserve">. </w:t>
      </w:r>
      <w:r w:rsidRPr="00BF4758">
        <w:rPr>
          <w:rFonts w:cs="Arial"/>
          <w:szCs w:val="24"/>
        </w:rPr>
        <w:t>5. ed.</w:t>
      </w:r>
    </w:p>
    <w:p w:rsidR="00AB6196" w:rsidRDefault="00AB6196" w:rsidP="00AB6196">
      <w:pPr>
        <w:pStyle w:val="Texto"/>
        <w:jc w:val="left"/>
        <w:rPr>
          <w:rFonts w:cs="Arial"/>
          <w:szCs w:val="24"/>
        </w:rPr>
      </w:pPr>
    </w:p>
    <w:p w:rsidR="00AB6196" w:rsidRDefault="00AB6196" w:rsidP="00AB6196">
      <w:pPr>
        <w:pStyle w:val="Texto"/>
        <w:ind w:firstLine="0"/>
        <w:jc w:val="left"/>
        <w:rPr>
          <w:rFonts w:cs="Arial"/>
          <w:szCs w:val="24"/>
        </w:rPr>
      </w:pPr>
      <w:r>
        <w:rPr>
          <w:rFonts w:cs="Arial"/>
          <w:szCs w:val="24"/>
        </w:rPr>
        <w:t xml:space="preserve">LOBO, R. </w:t>
      </w:r>
      <w:r>
        <w:rPr>
          <w:rFonts w:cs="Arial"/>
          <w:b/>
          <w:szCs w:val="24"/>
        </w:rPr>
        <w:t>Cozinha a quatro mãos</w:t>
      </w:r>
      <w:r>
        <w:rPr>
          <w:rFonts w:cs="Arial"/>
          <w:szCs w:val="24"/>
        </w:rPr>
        <w:t>. São Paulo: SENAC – Panelinha, 2018.</w:t>
      </w:r>
    </w:p>
    <w:p w:rsidR="00BF4758" w:rsidRDefault="00BF4758" w:rsidP="00BF4758">
      <w:pPr>
        <w:pStyle w:val="Texto"/>
        <w:jc w:val="left"/>
      </w:pPr>
    </w:p>
    <w:p w:rsidR="00DD4716" w:rsidRDefault="00DD4716" w:rsidP="00BF4758">
      <w:pPr>
        <w:pStyle w:val="Texto"/>
        <w:ind w:firstLine="0"/>
        <w:jc w:val="left"/>
      </w:pPr>
      <w:r>
        <w:t xml:space="preserve">PORPINO G. </w:t>
      </w:r>
      <w:r w:rsidRPr="00DD4716">
        <w:rPr>
          <w:b/>
        </w:rPr>
        <w:t>Desperdício de Alimentos: Velhos hábitos, novos desafios</w:t>
      </w:r>
      <w:r>
        <w:t xml:space="preserve">. Caxias do Sul: </w:t>
      </w:r>
      <w:proofErr w:type="spellStart"/>
      <w:r>
        <w:t>Educs</w:t>
      </w:r>
      <w:proofErr w:type="spellEnd"/>
      <w:r>
        <w:t>, 2018.</w:t>
      </w:r>
    </w:p>
    <w:p w:rsidR="008B4417" w:rsidRDefault="008B4417" w:rsidP="00434586">
      <w:pPr>
        <w:pStyle w:val="Texto"/>
        <w:ind w:firstLine="0"/>
        <w:jc w:val="left"/>
      </w:pPr>
    </w:p>
    <w:p w:rsidR="00434586" w:rsidRDefault="008B4417" w:rsidP="00BF4758">
      <w:pPr>
        <w:pStyle w:val="Texto"/>
        <w:ind w:firstLine="0"/>
        <w:jc w:val="left"/>
      </w:pPr>
      <w:r>
        <w:t xml:space="preserve">SUTHERLAND J. </w:t>
      </w:r>
      <w:r>
        <w:rPr>
          <w:b/>
        </w:rPr>
        <w:t xml:space="preserve"> SCRUM – A Arte de Fazer o Dobro do Trabalho na Metade do Tempo</w:t>
      </w:r>
      <w:r w:rsidR="00AB6196">
        <w:t xml:space="preserve">. São Paulo: </w:t>
      </w:r>
      <w:proofErr w:type="spellStart"/>
      <w:r w:rsidR="00AB6196">
        <w:t>Leya</w:t>
      </w:r>
      <w:proofErr w:type="spellEnd"/>
      <w:r w:rsidR="00AB6196">
        <w:t>, 2014.</w:t>
      </w:r>
    </w:p>
    <w:p w:rsidR="00BF4758" w:rsidRDefault="00BF4758" w:rsidP="00BF4758">
      <w:pPr>
        <w:ind w:firstLine="0"/>
        <w:jc w:val="left"/>
        <w:rPr>
          <w:rFonts w:cs="Arial"/>
          <w:szCs w:val="24"/>
        </w:rPr>
      </w:pPr>
    </w:p>
    <w:p w:rsidR="00BF4758" w:rsidRPr="006E5D96" w:rsidRDefault="00BF4758" w:rsidP="00BF4758">
      <w:pPr>
        <w:spacing w:line="240" w:lineRule="auto"/>
        <w:ind w:firstLine="0"/>
        <w:jc w:val="left"/>
        <w:rPr>
          <w:rFonts w:cs="Arial"/>
          <w:szCs w:val="24"/>
        </w:rPr>
      </w:pPr>
    </w:p>
    <w:p w:rsidR="00BF4758" w:rsidRDefault="00BF4758" w:rsidP="005146B1">
      <w:pPr>
        <w:pStyle w:val="Referncia"/>
      </w:pPr>
    </w:p>
    <w:p w:rsidR="00C20113" w:rsidRDefault="008D40B7" w:rsidP="00413902">
      <w:pPr>
        <w:pStyle w:val="Ttulops-textual"/>
      </w:pPr>
      <w:bookmarkStart w:id="218" w:name="_Toc342402300"/>
      <w:r>
        <w:br w:type="page"/>
      </w:r>
      <w:bookmarkStart w:id="219" w:name="_Toc257728971"/>
      <w:bookmarkStart w:id="220" w:name="_Toc257729294"/>
      <w:bookmarkStart w:id="221" w:name="_Toc257729514"/>
      <w:bookmarkStart w:id="222" w:name="_Ref257808121"/>
      <w:bookmarkStart w:id="223" w:name="_Toc257814821"/>
      <w:bookmarkStart w:id="224" w:name="_Toc459206338"/>
      <w:bookmarkStart w:id="225" w:name="_Toc459206366"/>
      <w:bookmarkStart w:id="226" w:name="_Toc510714412"/>
      <w:bookmarkStart w:id="227" w:name="_Toc21877165"/>
      <w:bookmarkEnd w:id="218"/>
      <w:r w:rsidR="00087AB2">
        <w:lastRenderedPageBreak/>
        <w:t xml:space="preserve">APÊNDICE </w:t>
      </w:r>
      <w:r w:rsidR="00C525FE">
        <w:t>A</w:t>
      </w:r>
      <w:r w:rsidR="007E2C84">
        <w:t xml:space="preserve"> </w:t>
      </w:r>
      <w:r w:rsidR="0032467C">
        <w:t>–</w:t>
      </w:r>
      <w:r w:rsidR="001E3DDF">
        <w:t xml:space="preserve"> </w:t>
      </w:r>
      <w:bookmarkEnd w:id="219"/>
      <w:bookmarkEnd w:id="220"/>
      <w:bookmarkEnd w:id="221"/>
      <w:bookmarkEnd w:id="222"/>
      <w:bookmarkEnd w:id="223"/>
      <w:bookmarkEnd w:id="224"/>
      <w:bookmarkEnd w:id="225"/>
      <w:bookmarkEnd w:id="226"/>
      <w:r w:rsidR="00C525FE">
        <w:rPr>
          <w:lang w:val="pt-BR"/>
        </w:rPr>
        <w:t>VISÃO INICIAL DO PROJETO</w:t>
      </w:r>
      <w:bookmarkEnd w:id="227"/>
    </w:p>
    <w:p w:rsidR="00413902" w:rsidRPr="00C525FE" w:rsidRDefault="00413902" w:rsidP="00413902">
      <w:pPr>
        <w:pStyle w:val="Texto"/>
        <w:rPr>
          <w:lang w:val="x-none"/>
        </w:rPr>
      </w:pPr>
    </w:p>
    <w:p w:rsidR="00C525FE" w:rsidRPr="00FC5ECD" w:rsidRDefault="00C525FE" w:rsidP="00C525FE">
      <w:pPr>
        <w:jc w:val="both"/>
      </w:pPr>
      <w:r w:rsidRPr="00FC5ECD">
        <w:t xml:space="preserve">A ideia é construir um sistema que permita a quem usar, identificar pratos que podem ser feitos com os ingredientes presentes em casa. </w:t>
      </w:r>
    </w:p>
    <w:p w:rsidR="00C525FE" w:rsidRPr="00FC5ECD" w:rsidRDefault="00C525FE" w:rsidP="00C525FE">
      <w:pPr>
        <w:jc w:val="both"/>
      </w:pPr>
      <w:r w:rsidRPr="00FC5ECD">
        <w:t>O objetivo desse sistema é ajudas pessoas que não possuem domínio culinário suficiente para utilizar 100% dos recursos alimentares existentes em sua casa e auxiliar na redução do desperdício de alimentos, tornando o mundo um lugar mais sustentável.</w:t>
      </w:r>
    </w:p>
    <w:p w:rsidR="00C525FE" w:rsidRPr="00FC5ECD" w:rsidRDefault="00C525FE" w:rsidP="00C525FE">
      <w:pPr>
        <w:jc w:val="both"/>
      </w:pPr>
      <w:r w:rsidRPr="00FC5ECD">
        <w:t>Os usuários poderão buscar por pratos que possam fazer com os ingredientes que possui, além de poder criar uma lista de compras para os ingredientes que não possui.</w:t>
      </w:r>
    </w:p>
    <w:p w:rsidR="00C525FE" w:rsidRPr="00FC5ECD" w:rsidRDefault="00C525FE" w:rsidP="00C525FE">
      <w:pPr>
        <w:jc w:val="both"/>
      </w:pPr>
      <w:r w:rsidRPr="00FC5ECD">
        <w:t>Os pratos também serão cadastrados pelos usuários e deverão ser visíveis a todos os outros.</w:t>
      </w:r>
    </w:p>
    <w:p w:rsidR="00867CD4" w:rsidRDefault="00C525FE" w:rsidP="004C1407">
      <w:pPr>
        <w:jc w:val="both"/>
      </w:pPr>
      <w:r w:rsidRPr="00FC5ECD">
        <w:t>Cada usuário terá uma classificação de acordo com a avaliação dos pratos publicados. Essa classificação pode ser acessada por todos os usuários através do perfil público.</w:t>
      </w:r>
    </w:p>
    <w:p w:rsidR="004C1407" w:rsidRDefault="004C1407">
      <w:pPr>
        <w:spacing w:line="240" w:lineRule="auto"/>
        <w:ind w:firstLine="0"/>
        <w:jc w:val="left"/>
      </w:pPr>
      <w:r>
        <w:br w:type="page"/>
      </w:r>
    </w:p>
    <w:p w:rsidR="007834ED" w:rsidRPr="007834ED" w:rsidRDefault="004C1407" w:rsidP="007834ED">
      <w:pPr>
        <w:pStyle w:val="Ttulops-textual"/>
        <w:rPr>
          <w:lang w:val="pt-BR"/>
        </w:rPr>
      </w:pPr>
      <w:bookmarkStart w:id="228" w:name="_Toc21877166"/>
      <w:r>
        <w:lastRenderedPageBreak/>
        <w:t xml:space="preserve">APÊNDICE B – </w:t>
      </w:r>
      <w:r>
        <w:rPr>
          <w:lang w:val="pt-BR"/>
        </w:rPr>
        <w:t>CASO DE USO NEGOCIAL</w:t>
      </w:r>
      <w:bookmarkEnd w:id="228"/>
    </w:p>
    <w:p w:rsidR="004C1407" w:rsidRDefault="004C1407" w:rsidP="004C1407">
      <w:pPr>
        <w:pStyle w:val="Texto"/>
      </w:pPr>
    </w:p>
    <w:p w:rsidR="009008DE" w:rsidRPr="009008DE" w:rsidRDefault="009008DE" w:rsidP="009008DE">
      <w:pPr>
        <w:pStyle w:val="Legenda"/>
        <w:rPr>
          <w:b/>
          <w:color w:val="0070C0"/>
        </w:rPr>
      </w:pPr>
      <w:r w:rsidRPr="008734D6">
        <w:t xml:space="preserve">FIGURA </w:t>
      </w:r>
      <w:r>
        <w:rPr>
          <w:noProof/>
        </w:rPr>
        <w:t>2</w:t>
      </w:r>
      <w:r>
        <w:t xml:space="preserve"> – CASO DE USO</w:t>
      </w:r>
    </w:p>
    <w:p w:rsidR="004C1407" w:rsidRDefault="00672A27" w:rsidP="00672A27">
      <w:pPr>
        <w:pStyle w:val="Texto"/>
        <w:ind w:firstLine="0"/>
        <w:jc w:val="center"/>
      </w:pPr>
      <w:bookmarkStart w:id="229" w:name="_Toc257728972"/>
      <w:bookmarkStart w:id="230" w:name="_Toc257729295"/>
      <w:bookmarkStart w:id="231" w:name="_Toc257729515"/>
      <w:bookmarkStart w:id="232" w:name="_Toc257814822"/>
      <w:r>
        <w:rPr>
          <w:noProof/>
          <w:lang w:eastAsia="pt-BR"/>
        </w:rPr>
        <w:drawing>
          <wp:inline distT="0" distB="0" distL="0" distR="0" wp14:anchorId="1EF42A42" wp14:editId="00B8F199">
            <wp:extent cx="5760085" cy="4144010"/>
            <wp:effectExtent l="0" t="0" r="0"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4144010"/>
                    </a:xfrm>
                    <a:prstGeom prst="rect">
                      <a:avLst/>
                    </a:prstGeom>
                  </pic:spPr>
                </pic:pic>
              </a:graphicData>
            </a:graphic>
          </wp:inline>
        </w:drawing>
      </w:r>
    </w:p>
    <w:p w:rsidR="007834ED" w:rsidRPr="007834ED" w:rsidRDefault="007834ED" w:rsidP="007834ED">
      <w:pPr>
        <w:pStyle w:val="Fonte"/>
      </w:pPr>
      <w:r>
        <w:t>FONTE: o autor</w:t>
      </w:r>
      <w:r w:rsidR="00F8537C">
        <w:t xml:space="preserve"> </w:t>
      </w:r>
      <w:r>
        <w:t>(2019).</w:t>
      </w:r>
    </w:p>
    <w:p w:rsidR="00037FF7" w:rsidRDefault="004C1407" w:rsidP="004C1407">
      <w:pPr>
        <w:jc w:val="left"/>
        <w:rPr>
          <w:rFonts w:cs="Arial"/>
          <w:b/>
        </w:rPr>
      </w:pPr>
      <w:r w:rsidRPr="007834ED">
        <w:rPr>
          <w:rFonts w:cs="Arial"/>
          <w:b/>
        </w:rPr>
        <w:t>Funcionalidade:</w:t>
      </w:r>
    </w:p>
    <w:p w:rsidR="007A2B05" w:rsidRPr="00246A1F" w:rsidRDefault="007A2B05" w:rsidP="007A2B05">
      <w:pPr>
        <w:pStyle w:val="Legenda"/>
      </w:pPr>
      <w:bookmarkStart w:id="233" w:name="_Toc21877179"/>
      <w:r w:rsidRPr="00246A1F">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w:t>
      </w:r>
      <w:r w:rsidR="00A44FDD">
        <w:rPr>
          <w:noProof/>
        </w:rPr>
        <w:fldChar w:fldCharType="end"/>
      </w:r>
      <w:r w:rsidRPr="00246A1F">
        <w:t xml:space="preserve"> </w:t>
      </w:r>
      <w:r>
        <w:t>– FUNCIONALIDADE</w:t>
      </w:r>
      <w:bookmarkEnd w:id="2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7A2B05" w:rsidRPr="00A01326" w:rsidTr="009008DE">
        <w:trPr>
          <w:tblHeader/>
          <w:jc w:val="center"/>
        </w:trPr>
        <w:tc>
          <w:tcPr>
            <w:tcW w:w="2802" w:type="dxa"/>
            <w:shd w:val="clear" w:color="auto" w:fill="auto"/>
          </w:tcPr>
          <w:p w:rsidR="007A2B05" w:rsidRPr="006C6C5E" w:rsidRDefault="007A2B05" w:rsidP="00E134C3">
            <w:pPr>
              <w:ind w:firstLine="0"/>
              <w:rPr>
                <w:b/>
                <w:sz w:val="20"/>
                <w:szCs w:val="20"/>
              </w:rPr>
            </w:pPr>
            <w:r w:rsidRPr="006C6C5E">
              <w:rPr>
                <w:b/>
                <w:sz w:val="20"/>
                <w:szCs w:val="20"/>
              </w:rPr>
              <w:t>Funcionalidade</w:t>
            </w:r>
          </w:p>
        </w:tc>
        <w:tc>
          <w:tcPr>
            <w:tcW w:w="6378" w:type="dxa"/>
            <w:shd w:val="clear" w:color="auto" w:fill="auto"/>
          </w:tcPr>
          <w:p w:rsidR="007A2B05" w:rsidRPr="006C6C5E" w:rsidRDefault="007A2B05" w:rsidP="00E134C3">
            <w:pPr>
              <w:ind w:firstLine="0"/>
              <w:rPr>
                <w:b/>
                <w:sz w:val="20"/>
                <w:szCs w:val="20"/>
              </w:rPr>
            </w:pPr>
            <w:r w:rsidRPr="006C6C5E">
              <w:rPr>
                <w:b/>
                <w:sz w:val="20"/>
                <w:szCs w:val="20"/>
              </w:rPr>
              <w:t>Descrição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Para que qualquer funcionalidade do sistema possa ser acessada, o usuário deve realizar um cadastro com nome, e-mail e senha. A partir do segundo acesso o usuário deverá informar o e-mail e senha cadastrados anteriormente.</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para o primeiro 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No primeiro acesso o usuário deverá ser direcionado para a tela de cadastro de ingredientes, pois o sistema precisa desse passo para funcionar de acordo com o esperado.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inicial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A partir do segundo acesso, o usuário será direcionado para a tela de busca de pratos.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Cadastro de prato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prato deve conter nome, ingredientes, modo de preparo e tempo de preparo.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Perfil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 xml:space="preserve">No perfil, o usuário poderá acompanhar sua classificação, alterar </w:t>
            </w:r>
            <w:r w:rsidRPr="006C6C5E">
              <w:rPr>
                <w:rFonts w:cs="Arial"/>
                <w:sz w:val="20"/>
                <w:szCs w:val="20"/>
              </w:rPr>
              <w:lastRenderedPageBreak/>
              <w:t>seus dados de acesso, visualizar sua lista de pratos cadastrados.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lastRenderedPageBreak/>
              <w:t>Perfil público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perfil público será visível a todos os usuários, nele serão exibidos o nome do usuário, sua classificação seus pratos cadastrados, seus pratos reproduzidos, e sua lista de amigos.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Manutenção de amigos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usuário poderá seguir outros, para acompanhar seu desempenho.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Lista de compras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sistema fornece uma lista de compras para que o usuário possa incluir os ingredientes que deseja comprar para reproduzir seus pratos.</w:t>
            </w:r>
          </w:p>
        </w:tc>
      </w:tr>
    </w:tbl>
    <w:p w:rsidR="007A2B05" w:rsidRPr="0051666D" w:rsidRDefault="007A2B05" w:rsidP="007A2B05">
      <w:pPr>
        <w:pStyle w:val="Legenda"/>
      </w:pPr>
      <w:r>
        <w:t>FONTE: O autor (2019</w:t>
      </w:r>
      <w:r w:rsidRPr="00B74FAD">
        <w:t>).</w:t>
      </w:r>
    </w:p>
    <w:p w:rsidR="00BB03E2" w:rsidRDefault="00BB03E2" w:rsidP="007834ED">
      <w:pPr>
        <w:ind w:left="709"/>
        <w:jc w:val="both"/>
        <w:rPr>
          <w:rFonts w:cs="Arial"/>
        </w:rPr>
        <w:sectPr w:rsidR="00BB03E2" w:rsidSect="00D30FF8">
          <w:headerReference w:type="default" r:id="rId41"/>
          <w:pgSz w:w="11906" w:h="16838" w:code="9"/>
          <w:pgMar w:top="1701" w:right="1134" w:bottom="1134" w:left="1701" w:header="709" w:footer="709" w:gutter="0"/>
          <w:cols w:space="708"/>
          <w:docGrid w:linePitch="360"/>
        </w:sectPr>
      </w:pPr>
    </w:p>
    <w:p w:rsidR="007834ED" w:rsidRPr="007834ED" w:rsidRDefault="007834ED" w:rsidP="007834ED">
      <w:pPr>
        <w:ind w:left="709"/>
        <w:jc w:val="both"/>
        <w:rPr>
          <w:rFonts w:cs="Arial"/>
        </w:rPr>
      </w:pPr>
    </w:p>
    <w:p w:rsidR="007834ED" w:rsidRDefault="007834ED" w:rsidP="00E134C3">
      <w:pPr>
        <w:pStyle w:val="Ttulops-textual"/>
        <w:rPr>
          <w:rFonts w:cs="Arial"/>
          <w:lang w:val="pt-BR"/>
        </w:rPr>
      </w:pPr>
      <w:bookmarkStart w:id="234" w:name="_Toc21877167"/>
      <w:r w:rsidRPr="007834ED">
        <w:rPr>
          <w:rFonts w:cs="Arial"/>
        </w:rPr>
        <w:t xml:space="preserve">APÊNDICE C – </w:t>
      </w:r>
      <w:r w:rsidR="00881CD2">
        <w:rPr>
          <w:rFonts w:cs="Arial"/>
          <w:lang w:val="pt-BR"/>
        </w:rPr>
        <w:t>G</w:t>
      </w:r>
      <w:r w:rsidRPr="007834ED">
        <w:rPr>
          <w:rFonts w:cs="Arial"/>
          <w:lang w:val="pt-BR"/>
        </w:rPr>
        <w:t>LOSSÁRIO</w:t>
      </w:r>
      <w:bookmarkEnd w:id="234"/>
    </w:p>
    <w:p w:rsidR="0050418C" w:rsidRDefault="0050418C" w:rsidP="0050418C">
      <w:pPr>
        <w:pStyle w:val="Legenda"/>
        <w:keepNext/>
      </w:pPr>
      <w:bookmarkStart w:id="235" w:name="_Toc21877180"/>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2</w:t>
      </w:r>
      <w:r w:rsidR="00A44FDD">
        <w:rPr>
          <w:noProof/>
        </w:rPr>
        <w:fldChar w:fldCharType="end"/>
      </w:r>
      <w:r>
        <w:t xml:space="preserve"> - GLOSSÁRIO</w:t>
      </w:r>
      <w:bookmarkEnd w:id="23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E134C3" w:rsidRPr="00A01326" w:rsidTr="009008DE">
        <w:trPr>
          <w:tblHeader/>
          <w:jc w:val="center"/>
        </w:trPr>
        <w:tc>
          <w:tcPr>
            <w:tcW w:w="2802" w:type="dxa"/>
            <w:shd w:val="clear" w:color="auto" w:fill="auto"/>
          </w:tcPr>
          <w:p w:rsidR="00E134C3"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E134C3" w:rsidRPr="006C6C5E" w:rsidRDefault="00E134C3" w:rsidP="00CA003C">
            <w:pPr>
              <w:ind w:firstLine="0"/>
              <w:rPr>
                <w:b/>
                <w:sz w:val="20"/>
                <w:szCs w:val="20"/>
              </w:rPr>
            </w:pPr>
            <w:r w:rsidRPr="006C6C5E">
              <w:rPr>
                <w:b/>
                <w:sz w:val="20"/>
                <w:szCs w:val="20"/>
              </w:rPr>
              <w:t>Descrição</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Ingrediente</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Alimentos que podem ser usados na construção de pratos.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w:t>
            </w:r>
          </w:p>
        </w:tc>
        <w:tc>
          <w:tcPr>
            <w:tcW w:w="6378" w:type="dxa"/>
            <w:shd w:val="clear" w:color="auto" w:fill="FFFFFF"/>
          </w:tcPr>
          <w:p w:rsidR="00E134C3" w:rsidRPr="006C6C5E" w:rsidRDefault="00A4526F" w:rsidP="00A4526F">
            <w:pPr>
              <w:ind w:firstLine="0"/>
              <w:jc w:val="both"/>
              <w:rPr>
                <w:rFonts w:cs="Arial"/>
                <w:sz w:val="20"/>
                <w:szCs w:val="20"/>
              </w:rPr>
            </w:pPr>
            <w:r w:rsidRPr="006C6C5E">
              <w:rPr>
                <w:rFonts w:cs="Arial"/>
                <w:sz w:val="20"/>
                <w:szCs w:val="20"/>
              </w:rPr>
              <w:t>Equivalente a uma receita, o produto de uma combinação de ingredientes.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 reproduzido</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Receitas que o usuário executou.</w:t>
            </w:r>
          </w:p>
        </w:tc>
      </w:tr>
    </w:tbl>
    <w:p w:rsidR="007834ED" w:rsidRDefault="00A4526F" w:rsidP="00A4526F">
      <w:pPr>
        <w:pStyle w:val="Legenda"/>
      </w:pPr>
      <w:r>
        <w:t>FONTE: O autor (2019</w:t>
      </w:r>
      <w:r w:rsidRPr="00B74FAD">
        <w:t>).</w:t>
      </w:r>
    </w:p>
    <w:p w:rsidR="00BB03E2" w:rsidRDefault="00BB03E2" w:rsidP="00A4526F">
      <w:pPr>
        <w:pStyle w:val="Texto"/>
        <w:sectPr w:rsidR="00BB03E2" w:rsidSect="00D30FF8">
          <w:pgSz w:w="11906" w:h="16838" w:code="9"/>
          <w:pgMar w:top="1701" w:right="1134" w:bottom="1134" w:left="1701" w:header="709" w:footer="709" w:gutter="0"/>
          <w:cols w:space="708"/>
          <w:docGrid w:linePitch="360"/>
        </w:sectPr>
      </w:pPr>
    </w:p>
    <w:p w:rsidR="00A4526F" w:rsidRPr="00A4526F" w:rsidRDefault="00A4526F" w:rsidP="00A4526F">
      <w:pPr>
        <w:pStyle w:val="Texto"/>
      </w:pPr>
    </w:p>
    <w:p w:rsidR="007834ED" w:rsidRPr="007834ED" w:rsidRDefault="00D2196F" w:rsidP="00AF6482">
      <w:pPr>
        <w:pStyle w:val="Ttulops-textual"/>
        <w:rPr>
          <w:rFonts w:cs="Arial"/>
          <w:lang w:val="pt-BR"/>
        </w:rPr>
      </w:pPr>
      <w:bookmarkStart w:id="236" w:name="_Toc21877168"/>
      <w:r>
        <w:rPr>
          <w:rFonts w:cs="Arial"/>
        </w:rPr>
        <w:t xml:space="preserve">APÊNDICE </w:t>
      </w:r>
      <w:r>
        <w:rPr>
          <w:rFonts w:cs="Arial"/>
          <w:lang w:val="pt-BR"/>
        </w:rPr>
        <w:t>D</w:t>
      </w:r>
      <w:r w:rsidR="00881CD2">
        <w:rPr>
          <w:rFonts w:cs="Arial"/>
        </w:rPr>
        <w:t xml:space="preserve"> – REGRAS DE NEG</w:t>
      </w:r>
      <w:r w:rsidR="00881CD2">
        <w:rPr>
          <w:rFonts w:cs="Arial"/>
          <w:lang w:val="pt-BR"/>
        </w:rPr>
        <w:t>Ó</w:t>
      </w:r>
      <w:r w:rsidR="00881CD2">
        <w:rPr>
          <w:rFonts w:cs="Arial"/>
        </w:rPr>
        <w:t>CIO</w:t>
      </w:r>
      <w:bookmarkEnd w:id="236"/>
    </w:p>
    <w:p w:rsidR="00B702B3" w:rsidRDefault="00B702B3" w:rsidP="007834ED">
      <w:pPr>
        <w:jc w:val="both"/>
        <w:rPr>
          <w:rFonts w:cs="Arial"/>
        </w:rPr>
      </w:pPr>
      <w:bookmarkStart w:id="237" w:name="_Toc2366987"/>
    </w:p>
    <w:p w:rsidR="0050418C" w:rsidRDefault="0050418C" w:rsidP="0050418C">
      <w:pPr>
        <w:pStyle w:val="Legenda"/>
        <w:keepNext/>
      </w:pPr>
      <w:bookmarkStart w:id="238" w:name="_Toc21877181"/>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3</w:t>
      </w:r>
      <w:r w:rsidR="00A44FDD">
        <w:rPr>
          <w:noProof/>
        </w:rPr>
        <w:fldChar w:fldCharType="end"/>
      </w:r>
      <w:r>
        <w:t xml:space="preserve"> - </w:t>
      </w:r>
      <w:r w:rsidRPr="003611B0">
        <w:t>REGRAS DE NEGÓCIO</w:t>
      </w:r>
      <w:bookmarkEnd w:id="2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A4526F" w:rsidRPr="00A01326" w:rsidTr="009008DE">
        <w:trPr>
          <w:tblHeader/>
          <w:jc w:val="center"/>
        </w:trPr>
        <w:tc>
          <w:tcPr>
            <w:tcW w:w="2802" w:type="dxa"/>
            <w:shd w:val="clear" w:color="auto" w:fill="auto"/>
          </w:tcPr>
          <w:p w:rsidR="00A4526F"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A4526F" w:rsidRPr="006C6C5E" w:rsidRDefault="00A4526F" w:rsidP="00CA003C">
            <w:pPr>
              <w:ind w:firstLine="0"/>
              <w:rPr>
                <w:b/>
                <w:sz w:val="20"/>
                <w:szCs w:val="20"/>
              </w:rPr>
            </w:pPr>
            <w:r w:rsidRPr="006C6C5E">
              <w:rPr>
                <w:b/>
                <w:sz w:val="20"/>
                <w:szCs w:val="20"/>
              </w:rPr>
              <w:t>Descrição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R1</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 xml:space="preserve">O usuário só poderá acessar as funcionalidades do sistema após realizar o </w:t>
            </w:r>
            <w:proofErr w:type="spellStart"/>
            <w:r w:rsidRPr="006C6C5E">
              <w:rPr>
                <w:rFonts w:cs="Arial"/>
                <w:sz w:val="20"/>
                <w:szCs w:val="20"/>
              </w:rPr>
              <w:t>login</w:t>
            </w:r>
            <w:proofErr w:type="spellEnd"/>
            <w:r w:rsidRPr="006C6C5E">
              <w:rPr>
                <w:rFonts w:cs="Arial"/>
                <w:sz w:val="20"/>
                <w:szCs w:val="20"/>
              </w:rPr>
              <w:t>.</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R2</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Os pratos terão peso para serem exibidos em ordem decrescente.</w:t>
            </w:r>
          </w:p>
          <w:p w:rsidR="00A4526F" w:rsidRPr="006C6C5E" w:rsidRDefault="00A4526F" w:rsidP="00A4526F">
            <w:pPr>
              <w:ind w:firstLine="0"/>
              <w:jc w:val="both"/>
              <w:rPr>
                <w:rFonts w:cs="Arial"/>
                <w:sz w:val="20"/>
                <w:szCs w:val="20"/>
              </w:rPr>
            </w:pPr>
            <w:r w:rsidRPr="006C6C5E">
              <w:rPr>
                <w:rFonts w:cs="Arial"/>
                <w:sz w:val="20"/>
                <w:szCs w:val="20"/>
              </w:rPr>
              <w:t>O peso de um prato é determinado pela média da sua avaliação e pela quantidade de ingredientes compatíveis, sendo que os pratos com maiores avaliações e com maior número de ingredientes compatíveis serão exibidos primeiro.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R3</w:t>
            </w:r>
          </w:p>
        </w:tc>
        <w:tc>
          <w:tcPr>
            <w:tcW w:w="6378" w:type="dxa"/>
            <w:shd w:val="clear" w:color="auto" w:fill="FFFFFF"/>
          </w:tcPr>
          <w:p w:rsidR="00A4526F" w:rsidRPr="006C6C5E" w:rsidRDefault="00A4526F" w:rsidP="00CA003C">
            <w:pPr>
              <w:ind w:firstLine="0"/>
              <w:jc w:val="left"/>
              <w:rPr>
                <w:rFonts w:cs="Arial"/>
                <w:sz w:val="20"/>
                <w:szCs w:val="20"/>
              </w:rPr>
            </w:pPr>
            <w:r w:rsidRPr="006C6C5E">
              <w:rPr>
                <w:rFonts w:cs="Arial"/>
                <w:sz w:val="20"/>
                <w:szCs w:val="20"/>
              </w:rPr>
              <w:t>Os pratos poderão ser avaliados com uma nota de 1 a 5, sendo que 1 é muito ruim e 5 é muito bom.</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R4</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Caso seja selecionado um prato para o qual não há ingredientes suficientes o sistema deve informar o usuário quais são os ingredientes faltantes. E caso o usuário informar que está de acordo, o sistema deve gerar uma lista de comprar e exibi-la para o usuário.</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R5</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O usuário será classificado em:</w:t>
            </w:r>
          </w:p>
          <w:p w:rsidR="00F37284" w:rsidRDefault="00F37284" w:rsidP="00EE494B">
            <w:pPr>
              <w:pStyle w:val="PargrafodaLista"/>
              <w:numPr>
                <w:ilvl w:val="0"/>
                <w:numId w:val="7"/>
              </w:numPr>
              <w:spacing w:line="360" w:lineRule="auto"/>
              <w:jc w:val="both"/>
              <w:rPr>
                <w:rFonts w:ascii="Arial" w:hAnsi="Arial" w:cs="Arial"/>
                <w:sz w:val="20"/>
                <w:szCs w:val="20"/>
              </w:rPr>
            </w:pPr>
            <w:r>
              <w:rPr>
                <w:rFonts w:ascii="Arial" w:hAnsi="Arial" w:cs="Arial"/>
                <w:sz w:val="20"/>
                <w:szCs w:val="20"/>
              </w:rPr>
              <w:t xml:space="preserve">Iniciante: </w:t>
            </w:r>
            <w:r w:rsidRPr="006C6C5E">
              <w:rPr>
                <w:rFonts w:ascii="Arial" w:hAnsi="Arial" w:cs="Arial"/>
                <w:sz w:val="20"/>
                <w:szCs w:val="20"/>
              </w:rPr>
              <w:t>Essa classificação será atribuída aos usuários que</w:t>
            </w:r>
            <w:r>
              <w:rPr>
                <w:rFonts w:ascii="Arial" w:hAnsi="Arial" w:cs="Arial"/>
                <w:sz w:val="20"/>
                <w:szCs w:val="20"/>
              </w:rPr>
              <w:t xml:space="preserve"> não cadastraram nenhum prato.</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Steward: Essa classificação será atribuída aos usuários que cadastrarem a partir de 1 prato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Auxiliar de cozinha: Essa classificação será atribuída aos usuários que cadastrarem a partir de 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1: Essa classificação será atribuída aos usuários que cadastrarem a partir de 15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2: Essa classificação será atribuída aos usuários que cadastrarem a partir de 25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proofErr w:type="spellStart"/>
            <w:r w:rsidRPr="006C6C5E">
              <w:rPr>
                <w:rFonts w:ascii="Arial" w:hAnsi="Arial" w:cs="Arial"/>
                <w:sz w:val="20"/>
                <w:szCs w:val="20"/>
              </w:rPr>
              <w:t>Souschef</w:t>
            </w:r>
            <w:proofErr w:type="spellEnd"/>
            <w:r w:rsidRPr="006C6C5E">
              <w:rPr>
                <w:rFonts w:ascii="Arial" w:hAnsi="Arial" w:cs="Arial"/>
                <w:sz w:val="20"/>
                <w:szCs w:val="20"/>
              </w:rPr>
              <w:t>: Essa classificação será atribuída aos usuários que cadastrarem a partir de 40 pratos e que tenham uma média de avaliação 4 ou 5;</w:t>
            </w:r>
          </w:p>
          <w:p w:rsidR="0066759E" w:rsidRPr="006C6C5E" w:rsidRDefault="0066759E" w:rsidP="00EE494B">
            <w:pPr>
              <w:pStyle w:val="PargrafodaLista"/>
              <w:numPr>
                <w:ilvl w:val="0"/>
                <w:numId w:val="7"/>
              </w:numPr>
              <w:spacing w:line="360" w:lineRule="auto"/>
              <w:jc w:val="both"/>
              <w:rPr>
                <w:rFonts w:cs="Arial"/>
                <w:sz w:val="20"/>
                <w:szCs w:val="20"/>
              </w:rPr>
            </w:pPr>
            <w:r w:rsidRPr="006C6C5E">
              <w:rPr>
                <w:rFonts w:ascii="Arial" w:hAnsi="Arial" w:cs="Arial"/>
                <w:sz w:val="20"/>
                <w:szCs w:val="20"/>
              </w:rPr>
              <w:t xml:space="preserve">Chef de cozinha: Essa classificação será atribuída aos usuários que cadastrarem a partir de 60 pratos e que tenham </w:t>
            </w:r>
            <w:r w:rsidRPr="006C6C5E">
              <w:rPr>
                <w:rFonts w:ascii="Arial" w:hAnsi="Arial" w:cs="Arial"/>
                <w:sz w:val="20"/>
                <w:szCs w:val="20"/>
              </w:rPr>
              <w:lastRenderedPageBreak/>
              <w:t>uma média de avaliação 4 ou 5;</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lastRenderedPageBreak/>
              <w:t>R6</w:t>
            </w:r>
          </w:p>
        </w:tc>
        <w:tc>
          <w:tcPr>
            <w:tcW w:w="6378" w:type="dxa"/>
            <w:shd w:val="clear" w:color="auto" w:fill="FFFFFF"/>
          </w:tcPr>
          <w:p w:rsidR="0066759E" w:rsidRPr="006C6C5E" w:rsidRDefault="0066759E" w:rsidP="0066759E">
            <w:pPr>
              <w:ind w:firstLine="0"/>
              <w:jc w:val="both"/>
              <w:rPr>
                <w:rFonts w:cs="Arial"/>
                <w:sz w:val="20"/>
                <w:szCs w:val="20"/>
              </w:rPr>
            </w:pPr>
            <w:r w:rsidRPr="00AE02DC">
              <w:rPr>
                <w:rFonts w:cs="Arial"/>
                <w:sz w:val="20"/>
                <w:szCs w:val="20"/>
              </w:rPr>
              <w:t xml:space="preserve">Todas as buscar feitas por campos </w:t>
            </w:r>
            <w:proofErr w:type="spellStart"/>
            <w:r w:rsidRPr="00AE02DC">
              <w:rPr>
                <w:rFonts w:cs="Arial"/>
                <w:sz w:val="20"/>
                <w:szCs w:val="20"/>
              </w:rPr>
              <w:t>autocomplete</w:t>
            </w:r>
            <w:proofErr w:type="spellEnd"/>
            <w:r w:rsidRPr="00AE02DC">
              <w:rPr>
                <w:rFonts w:cs="Arial"/>
                <w:sz w:val="20"/>
                <w:szCs w:val="20"/>
              </w:rPr>
              <w:t xml:space="preserve"> devem ser feitas a p</w:t>
            </w:r>
            <w:r w:rsidR="00AE02DC" w:rsidRPr="00AE02DC">
              <w:rPr>
                <w:rFonts w:cs="Arial"/>
                <w:sz w:val="20"/>
                <w:szCs w:val="20"/>
              </w:rPr>
              <w:t>artir da captura de pelo menos 2</w:t>
            </w:r>
            <w:r w:rsidRPr="00AE02DC">
              <w:rPr>
                <w:rFonts w:cs="Arial"/>
                <w:sz w:val="20"/>
                <w:szCs w:val="20"/>
              </w:rPr>
              <w:t xml:space="preserve"> letras.</w:t>
            </w:r>
          </w:p>
        </w:tc>
      </w:tr>
      <w:tr w:rsidR="00892CB8" w:rsidRPr="00A01326" w:rsidTr="009008DE">
        <w:trPr>
          <w:jc w:val="center"/>
        </w:trPr>
        <w:tc>
          <w:tcPr>
            <w:tcW w:w="2802" w:type="dxa"/>
            <w:shd w:val="clear" w:color="auto" w:fill="FFFFFF"/>
          </w:tcPr>
          <w:p w:rsidR="00892CB8" w:rsidRPr="006C6C5E" w:rsidRDefault="00892CB8" w:rsidP="00CA003C">
            <w:pPr>
              <w:ind w:firstLine="0"/>
              <w:rPr>
                <w:rFonts w:cs="Arial"/>
                <w:sz w:val="20"/>
                <w:szCs w:val="20"/>
              </w:rPr>
            </w:pPr>
            <w:r w:rsidRPr="006C6C5E">
              <w:rPr>
                <w:rFonts w:cs="Arial"/>
                <w:sz w:val="20"/>
                <w:szCs w:val="20"/>
              </w:rPr>
              <w:t>R7</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 sistema não deve permitir que uma mesma lista de ingredientes contenha dois ingredientes iguais.</w:t>
            </w:r>
          </w:p>
        </w:tc>
      </w:tr>
      <w:tr w:rsidR="00892CB8" w:rsidRPr="00A01326" w:rsidTr="009008DE">
        <w:trPr>
          <w:jc w:val="center"/>
        </w:trPr>
        <w:tc>
          <w:tcPr>
            <w:tcW w:w="2802" w:type="dxa"/>
            <w:shd w:val="clear" w:color="auto" w:fill="FFFFFF"/>
          </w:tcPr>
          <w:p w:rsidR="00892CB8" w:rsidRPr="006C6C5E" w:rsidRDefault="00AE02DC" w:rsidP="00CA003C">
            <w:pPr>
              <w:ind w:firstLine="0"/>
              <w:rPr>
                <w:rFonts w:cs="Arial"/>
                <w:sz w:val="20"/>
                <w:szCs w:val="20"/>
              </w:rPr>
            </w:pPr>
            <w:r>
              <w:rPr>
                <w:rFonts w:cs="Arial"/>
                <w:sz w:val="20"/>
                <w:szCs w:val="20"/>
              </w:rPr>
              <w:t>R8</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Os pratos realizados devem ser exibidos do realizado mais recentemente, para o mais antigo.</w:t>
            </w:r>
          </w:p>
        </w:tc>
      </w:tr>
      <w:tr w:rsidR="00EB785B" w:rsidRPr="00A01326" w:rsidTr="009008DE">
        <w:trPr>
          <w:jc w:val="center"/>
        </w:trPr>
        <w:tc>
          <w:tcPr>
            <w:tcW w:w="2802" w:type="dxa"/>
            <w:shd w:val="clear" w:color="auto" w:fill="FFFFFF"/>
          </w:tcPr>
          <w:p w:rsidR="00EB785B" w:rsidRPr="006C6C5E" w:rsidRDefault="00AE02DC" w:rsidP="00CA003C">
            <w:pPr>
              <w:ind w:firstLine="0"/>
              <w:rPr>
                <w:rFonts w:cs="Arial"/>
                <w:sz w:val="20"/>
                <w:szCs w:val="20"/>
              </w:rPr>
            </w:pPr>
            <w:r>
              <w:rPr>
                <w:rFonts w:cs="Arial"/>
                <w:sz w:val="20"/>
                <w:szCs w:val="20"/>
              </w:rPr>
              <w:t>R9</w:t>
            </w:r>
          </w:p>
        </w:tc>
        <w:tc>
          <w:tcPr>
            <w:tcW w:w="6378" w:type="dxa"/>
            <w:shd w:val="clear" w:color="auto" w:fill="FFFFFF"/>
          </w:tcPr>
          <w:p w:rsidR="00EB785B" w:rsidRPr="006C6C5E" w:rsidRDefault="00EB785B" w:rsidP="00EB785B">
            <w:pPr>
              <w:ind w:firstLine="0"/>
              <w:jc w:val="both"/>
              <w:rPr>
                <w:rFonts w:cs="Arial"/>
                <w:sz w:val="20"/>
                <w:szCs w:val="20"/>
              </w:rPr>
            </w:pPr>
            <w:r w:rsidRPr="006C6C5E">
              <w:rPr>
                <w:rFonts w:cs="Arial"/>
                <w:sz w:val="20"/>
                <w:szCs w:val="20"/>
              </w:rPr>
              <w:t>Os pratos cadastrados pelo usuário devem ser exibidos do realizado mais recentemente, para o mais antigo.</w:t>
            </w:r>
          </w:p>
        </w:tc>
      </w:tr>
    </w:tbl>
    <w:p w:rsidR="00BB03E2" w:rsidRDefault="00A4526F" w:rsidP="00B54B25">
      <w:pPr>
        <w:pStyle w:val="Legenda"/>
        <w:sectPr w:rsidR="00BB03E2" w:rsidSect="00D30FF8">
          <w:pgSz w:w="11906" w:h="16838" w:code="9"/>
          <w:pgMar w:top="1701" w:right="1134" w:bottom="1134" w:left="1701" w:header="709" w:footer="709" w:gutter="0"/>
          <w:cols w:space="708"/>
          <w:docGrid w:linePitch="360"/>
        </w:sectPr>
      </w:pPr>
      <w:r>
        <w:t>FONTE: O autor (2019</w:t>
      </w:r>
      <w:r w:rsidRPr="00B74FAD">
        <w:t>).</w:t>
      </w:r>
      <w:bookmarkEnd w:id="237"/>
    </w:p>
    <w:p w:rsidR="00C874EA" w:rsidRDefault="00C874EA" w:rsidP="00B54B25"/>
    <w:p w:rsidR="00CA003C" w:rsidRDefault="0050418C" w:rsidP="00C874EA">
      <w:pPr>
        <w:pStyle w:val="Ttulops-textual"/>
        <w:numPr>
          <w:ilvl w:val="0"/>
          <w:numId w:val="0"/>
        </w:numPr>
        <w:rPr>
          <w:rFonts w:cs="Arial"/>
          <w:lang w:val="pt-BR"/>
        </w:rPr>
      </w:pPr>
      <w:bookmarkStart w:id="239" w:name="_Toc21877169"/>
      <w:r>
        <w:rPr>
          <w:rFonts w:cs="Arial"/>
        </w:rPr>
        <w:t>APÊNDICE E</w:t>
      </w:r>
      <w:r w:rsidR="00CA003C">
        <w:rPr>
          <w:rFonts w:cs="Arial"/>
        </w:rPr>
        <w:t xml:space="preserve"> – </w:t>
      </w:r>
      <w:r w:rsidR="00881CD2">
        <w:rPr>
          <w:rFonts w:cs="Arial"/>
          <w:lang w:val="pt-BR"/>
        </w:rPr>
        <w:t>DIAGRAMA DE CLASSE NEGOCIAL</w:t>
      </w:r>
      <w:bookmarkEnd w:id="239"/>
    </w:p>
    <w:p w:rsidR="00CA003C" w:rsidRDefault="00CA003C" w:rsidP="00CA003C">
      <w:pPr>
        <w:pStyle w:val="Texto"/>
        <w:jc w:val="center"/>
        <w:rPr>
          <w:noProof/>
          <w:lang w:eastAsia="pt-BR"/>
        </w:rPr>
      </w:pPr>
    </w:p>
    <w:p w:rsidR="0050418C" w:rsidRDefault="0050418C" w:rsidP="00C874EA">
      <w:pPr>
        <w:pStyle w:val="Legenda"/>
        <w:keepNext/>
      </w:pPr>
      <w:bookmarkStart w:id="240" w:name="_Toc21877269"/>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27</w:t>
      </w:r>
      <w:r w:rsidR="00A44FDD">
        <w:rPr>
          <w:noProof/>
        </w:rPr>
        <w:fldChar w:fldCharType="end"/>
      </w:r>
      <w:r>
        <w:t xml:space="preserve"> - </w:t>
      </w:r>
      <w:r w:rsidRPr="00310F6E">
        <w:t>DIAGRAMA DE CASSES NEGOCIAL</w:t>
      </w:r>
      <w:bookmarkEnd w:id="240"/>
    </w:p>
    <w:p w:rsidR="00CA003C" w:rsidRPr="00CA003C" w:rsidRDefault="00ED6628" w:rsidP="0050418C">
      <w:pPr>
        <w:pStyle w:val="Texto"/>
        <w:ind w:firstLine="0"/>
        <w:jc w:val="center"/>
      </w:pPr>
      <w:r>
        <w:rPr>
          <w:noProof/>
          <w:lang w:eastAsia="pt-BR"/>
        </w:rPr>
        <w:drawing>
          <wp:inline distT="0" distB="0" distL="0" distR="0" wp14:anchorId="268B7A83" wp14:editId="087F00A2">
            <wp:extent cx="4191000" cy="48577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000" cy="4857750"/>
                    </a:xfrm>
                    <a:prstGeom prst="rect">
                      <a:avLst/>
                    </a:prstGeom>
                  </pic:spPr>
                </pic:pic>
              </a:graphicData>
            </a:graphic>
          </wp:inline>
        </w:drawing>
      </w:r>
    </w:p>
    <w:p w:rsidR="00FF3255" w:rsidRDefault="00CA003C" w:rsidP="00C874EA">
      <w:pPr>
        <w:pStyle w:val="Fonte"/>
        <w:ind w:firstLine="0"/>
      </w:pPr>
      <w:r w:rsidRPr="0032419E">
        <w:t xml:space="preserve">FONTE: </w:t>
      </w:r>
      <w:r w:rsidRPr="00B74FAD">
        <w:t>O</w:t>
      </w:r>
      <w:r>
        <w:t xml:space="preserve"> autor (2019).</w:t>
      </w:r>
    </w:p>
    <w:p w:rsidR="00BB03E2" w:rsidRDefault="00BB03E2" w:rsidP="00BB03E2">
      <w:pPr>
        <w:pStyle w:val="Fonte"/>
        <w:jc w:val="both"/>
        <w:sectPr w:rsidR="00BB03E2" w:rsidSect="00D30FF8">
          <w:pgSz w:w="11906" w:h="16838" w:code="9"/>
          <w:pgMar w:top="1701" w:right="1134" w:bottom="1134" w:left="1701" w:header="709" w:footer="709" w:gutter="0"/>
          <w:cols w:space="708"/>
          <w:docGrid w:linePitch="360"/>
        </w:sectPr>
      </w:pPr>
    </w:p>
    <w:p w:rsidR="00FF3255" w:rsidRDefault="00FF3255" w:rsidP="00BB03E2">
      <w:pPr>
        <w:pStyle w:val="Fonte"/>
        <w:ind w:firstLine="0"/>
        <w:jc w:val="both"/>
      </w:pPr>
    </w:p>
    <w:p w:rsidR="00FF3255" w:rsidRDefault="0050418C" w:rsidP="0050418C">
      <w:pPr>
        <w:pStyle w:val="Ttulops-textual"/>
        <w:numPr>
          <w:ilvl w:val="0"/>
          <w:numId w:val="0"/>
        </w:numPr>
        <w:rPr>
          <w:rFonts w:cs="Arial"/>
          <w:lang w:val="pt-BR"/>
        </w:rPr>
      </w:pPr>
      <w:bookmarkStart w:id="241" w:name="_Toc21877170"/>
      <w:r>
        <w:rPr>
          <w:rFonts w:cs="Arial"/>
        </w:rPr>
        <w:t>APÊNDICE F</w:t>
      </w:r>
      <w:r w:rsidR="00FF3255">
        <w:rPr>
          <w:rFonts w:cs="Arial"/>
        </w:rPr>
        <w:t xml:space="preserve"> – </w:t>
      </w:r>
      <w:r w:rsidR="00881CD2">
        <w:rPr>
          <w:rFonts w:cs="Arial"/>
          <w:lang w:val="pt-BR"/>
        </w:rPr>
        <w:t>C</w:t>
      </w:r>
      <w:r w:rsidR="00FF3255">
        <w:rPr>
          <w:rFonts w:cs="Arial"/>
          <w:lang w:val="pt-BR"/>
        </w:rPr>
        <w:t>ASOS DE USO</w:t>
      </w:r>
      <w:bookmarkEnd w:id="241"/>
    </w:p>
    <w:p w:rsidR="00FF3255" w:rsidRDefault="00FF3255" w:rsidP="00FF3255">
      <w:pPr>
        <w:pStyle w:val="Texto"/>
        <w:jc w:val="center"/>
        <w:rPr>
          <w:noProof/>
          <w:lang w:eastAsia="pt-BR"/>
        </w:rPr>
      </w:pPr>
    </w:p>
    <w:p w:rsidR="0050418C" w:rsidRDefault="0050418C" w:rsidP="0050418C">
      <w:pPr>
        <w:pStyle w:val="Legenda"/>
        <w:keepNext/>
      </w:pPr>
      <w:bookmarkStart w:id="242" w:name="_Toc21877270"/>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28</w:t>
      </w:r>
      <w:r w:rsidR="00A44FDD">
        <w:rPr>
          <w:noProof/>
        </w:rPr>
        <w:fldChar w:fldCharType="end"/>
      </w:r>
      <w:r>
        <w:t xml:space="preserve"> - </w:t>
      </w:r>
      <w:r w:rsidRPr="00895E94">
        <w:t>DIAGRAMA DE CASO DE USO COMPLETO</w:t>
      </w:r>
      <w:bookmarkEnd w:id="242"/>
    </w:p>
    <w:p w:rsidR="00FF3255" w:rsidRPr="00CA003C" w:rsidRDefault="00672A27" w:rsidP="0050418C">
      <w:pPr>
        <w:pStyle w:val="Fonte"/>
        <w:ind w:firstLine="0"/>
        <w:rPr>
          <w:b/>
          <w:color w:val="0070C0"/>
        </w:rPr>
      </w:pPr>
      <w:r>
        <w:rPr>
          <w:noProof/>
          <w:lang w:eastAsia="pt-BR"/>
        </w:rPr>
        <w:drawing>
          <wp:inline distT="0" distB="0" distL="0" distR="0" wp14:anchorId="64136E28" wp14:editId="508B42EB">
            <wp:extent cx="5760085" cy="415671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4156710"/>
                    </a:xfrm>
                    <a:prstGeom prst="rect">
                      <a:avLst/>
                    </a:prstGeom>
                  </pic:spPr>
                </pic:pic>
              </a:graphicData>
            </a:graphic>
          </wp:inline>
        </w:drawing>
      </w:r>
    </w:p>
    <w:p w:rsidR="00FF3255" w:rsidRDefault="00FF3255" w:rsidP="0050418C">
      <w:pPr>
        <w:pStyle w:val="Fonte"/>
        <w:ind w:firstLine="0"/>
      </w:pPr>
      <w:r w:rsidRPr="0032419E">
        <w:t xml:space="preserve">FONTE: </w:t>
      </w:r>
      <w:r w:rsidRPr="00B74FAD">
        <w:t>O</w:t>
      </w:r>
      <w:r>
        <w:t xml:space="preserve"> autor (2019).</w:t>
      </w:r>
    </w:p>
    <w:p w:rsidR="00BB03E2" w:rsidRDefault="00BB03E2" w:rsidP="0050418C">
      <w:pPr>
        <w:pStyle w:val="Fonte"/>
        <w:ind w:firstLine="0"/>
        <w:sectPr w:rsidR="00BB03E2" w:rsidSect="00D30FF8">
          <w:pgSz w:w="11906" w:h="16838" w:code="9"/>
          <w:pgMar w:top="1701" w:right="1134" w:bottom="1134" w:left="1701" w:header="709" w:footer="709" w:gutter="0"/>
          <w:cols w:space="708"/>
          <w:docGrid w:linePitch="360"/>
        </w:sectPr>
      </w:pPr>
    </w:p>
    <w:p w:rsidR="0050418C" w:rsidRDefault="0050418C" w:rsidP="0050418C">
      <w:pPr>
        <w:pStyle w:val="Fonte"/>
        <w:ind w:firstLine="0"/>
      </w:pPr>
    </w:p>
    <w:p w:rsidR="00FF3255" w:rsidRDefault="00FF3255" w:rsidP="0050418C">
      <w:pPr>
        <w:pStyle w:val="Ttulops-textual"/>
        <w:numPr>
          <w:ilvl w:val="0"/>
          <w:numId w:val="0"/>
        </w:numPr>
        <w:rPr>
          <w:rFonts w:cs="Arial"/>
          <w:lang w:val="pt-BR"/>
        </w:rPr>
      </w:pPr>
      <w:bookmarkStart w:id="243" w:name="_Toc21877171"/>
      <w:r>
        <w:rPr>
          <w:rFonts w:cs="Arial"/>
        </w:rPr>
        <w:t>APÊND</w:t>
      </w:r>
      <w:r w:rsidR="0050418C">
        <w:rPr>
          <w:rFonts w:cs="Arial"/>
        </w:rPr>
        <w:t>ICE G</w:t>
      </w:r>
      <w:r>
        <w:rPr>
          <w:rFonts w:cs="Arial"/>
        </w:rPr>
        <w:t xml:space="preserve"> – </w:t>
      </w:r>
      <w:r w:rsidR="00881CD2">
        <w:rPr>
          <w:rFonts w:cs="Arial"/>
          <w:lang w:val="pt-BR"/>
        </w:rPr>
        <w:t>C</w:t>
      </w:r>
      <w:r>
        <w:rPr>
          <w:rFonts w:cs="Arial"/>
          <w:lang w:val="pt-BR"/>
        </w:rPr>
        <w:t>ASO DE USO</w:t>
      </w:r>
      <w:bookmarkEnd w:id="243"/>
    </w:p>
    <w:p w:rsidR="001E1CBA" w:rsidRPr="001E1CBA" w:rsidRDefault="001E1CBA" w:rsidP="00BB03E2">
      <w:pPr>
        <w:pStyle w:val="Texto"/>
        <w:ind w:firstLine="0"/>
        <w:jc w:val="center"/>
      </w:pPr>
      <w:bookmarkStart w:id="244" w:name="_Toc2367020"/>
      <w:r w:rsidRPr="001E1CBA">
        <w:t>Especificação do caso de uso UC001 – Cadastrar usuário</w:t>
      </w:r>
      <w:bookmarkEnd w:id="244"/>
    </w:p>
    <w:p w:rsidR="001E1CBA" w:rsidRPr="001E1CBA" w:rsidRDefault="001E1CBA" w:rsidP="008B5C98">
      <w:pPr>
        <w:pStyle w:val="Texto"/>
        <w:ind w:firstLine="0"/>
      </w:pPr>
      <w:bookmarkStart w:id="245" w:name="_Toc2367021"/>
      <w:r w:rsidRPr="001E1CBA">
        <w:t>Descrição</w:t>
      </w:r>
      <w:bookmarkEnd w:id="245"/>
    </w:p>
    <w:p w:rsidR="001E1CBA" w:rsidRPr="001E1CBA" w:rsidRDefault="001E1CBA" w:rsidP="001E1CBA">
      <w:pPr>
        <w:pStyle w:val="Texto"/>
      </w:pPr>
      <w:r w:rsidRPr="001E1CBA">
        <w:t xml:space="preserve">Esse caso de uso descreve as telas de cadastro e </w:t>
      </w:r>
      <w:proofErr w:type="spellStart"/>
      <w:r w:rsidRPr="001E1CBA">
        <w:t>login</w:t>
      </w:r>
      <w:proofErr w:type="spellEnd"/>
      <w:r w:rsidRPr="001E1CBA">
        <w:t xml:space="preserve"> de usuário.</w:t>
      </w:r>
    </w:p>
    <w:p w:rsidR="001E1CBA" w:rsidRPr="001E1CBA" w:rsidRDefault="001E1CBA" w:rsidP="008B5C98">
      <w:pPr>
        <w:pStyle w:val="Texto"/>
        <w:ind w:firstLine="0"/>
      </w:pPr>
      <w:bookmarkStart w:id="246" w:name="_Toc2367022"/>
      <w:r w:rsidRPr="001E1CBA">
        <w:t xml:space="preserve">Data </w:t>
      </w:r>
      <w:proofErr w:type="spellStart"/>
      <w:r w:rsidRPr="001E1CBA">
        <w:t>View</w:t>
      </w:r>
      <w:bookmarkEnd w:id="246"/>
      <w:proofErr w:type="spellEnd"/>
    </w:p>
    <w:p w:rsidR="001E1CBA" w:rsidRPr="001E1CBA" w:rsidRDefault="004C781E" w:rsidP="001E1CBA">
      <w:pPr>
        <w:pStyle w:val="Texto"/>
      </w:pPr>
      <w:r>
        <w:t>FIGURA 5</w:t>
      </w:r>
      <w:r w:rsidR="001E1CBA" w:rsidRPr="001E1CBA">
        <w:t xml:space="preserve"> – </w:t>
      </w:r>
      <w:proofErr w:type="spellStart"/>
      <w:r w:rsidR="001E1CBA" w:rsidRPr="001E1CBA">
        <w:t>Login</w:t>
      </w:r>
      <w:proofErr w:type="spellEnd"/>
    </w:p>
    <w:p w:rsidR="001E1CBA" w:rsidRPr="001E1CBA" w:rsidRDefault="004C781E" w:rsidP="001E1CBA">
      <w:pPr>
        <w:pStyle w:val="Texto"/>
      </w:pPr>
      <w:r>
        <w:t>FIGURA 6</w:t>
      </w:r>
      <w:r w:rsidR="001E1CBA" w:rsidRPr="001E1CBA">
        <w:t xml:space="preserve"> – Cadastro de usuário</w:t>
      </w:r>
    </w:p>
    <w:p w:rsidR="001E1CBA" w:rsidRPr="001E1CBA" w:rsidRDefault="001E1CBA" w:rsidP="008B5C98">
      <w:pPr>
        <w:pStyle w:val="Texto"/>
        <w:ind w:firstLine="0"/>
      </w:pPr>
      <w:bookmarkStart w:id="247" w:name="_Toc2367023"/>
      <w:r w:rsidRPr="001E1CBA">
        <w:t>Pré-condições</w:t>
      </w:r>
      <w:bookmarkEnd w:id="247"/>
    </w:p>
    <w:p w:rsidR="001E1CBA" w:rsidRPr="001E1CBA" w:rsidRDefault="001E1CBA" w:rsidP="001E1CBA">
      <w:pPr>
        <w:pStyle w:val="Texto"/>
        <w:rPr>
          <w:b/>
        </w:rPr>
      </w:pPr>
      <w:r w:rsidRPr="001E1CBA">
        <w:t>Não há.</w:t>
      </w:r>
    </w:p>
    <w:p w:rsidR="001E1CBA" w:rsidRPr="001E1CBA" w:rsidRDefault="001E1CBA" w:rsidP="008B5C98">
      <w:pPr>
        <w:pStyle w:val="Texto"/>
        <w:ind w:firstLine="0"/>
      </w:pPr>
      <w:bookmarkStart w:id="248" w:name="_Toc2367024"/>
      <w:r w:rsidRPr="001E1CBA">
        <w:t>Pós-condições</w:t>
      </w:r>
      <w:bookmarkEnd w:id="248"/>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10"/>
        </w:numPr>
      </w:pPr>
      <w:r w:rsidRPr="001E1CBA">
        <w:t>Ter salvo os dados do usuário.</w:t>
      </w:r>
    </w:p>
    <w:p w:rsidR="001E1CBA" w:rsidRPr="001E1CBA" w:rsidRDefault="001E1CBA" w:rsidP="00217EA2">
      <w:pPr>
        <w:pStyle w:val="Texto"/>
        <w:numPr>
          <w:ilvl w:val="0"/>
          <w:numId w:val="10"/>
        </w:numPr>
      </w:pPr>
      <w:r w:rsidRPr="001E1CBA">
        <w:t xml:space="preserve">Ter efetuado o </w:t>
      </w:r>
      <w:proofErr w:type="spellStart"/>
      <w:r w:rsidRPr="001E1CBA">
        <w:t>login</w:t>
      </w:r>
      <w:proofErr w:type="spellEnd"/>
      <w:r w:rsidRPr="001E1CBA">
        <w:t xml:space="preserve"> do usuário.</w:t>
      </w:r>
    </w:p>
    <w:p w:rsidR="001E1CBA" w:rsidRPr="001E1CBA" w:rsidRDefault="001E1CBA" w:rsidP="008B5C98">
      <w:pPr>
        <w:pStyle w:val="Texto"/>
        <w:ind w:firstLine="0"/>
      </w:pPr>
      <w:bookmarkStart w:id="249" w:name="_Toc2367025"/>
      <w:r w:rsidRPr="001E1CBA">
        <w:t>Ator primário</w:t>
      </w:r>
      <w:bookmarkEnd w:id="249"/>
    </w:p>
    <w:p w:rsidR="001E1CBA" w:rsidRPr="001E1CBA" w:rsidRDefault="001E1CBA" w:rsidP="001E1CBA">
      <w:pPr>
        <w:pStyle w:val="Texto"/>
      </w:pPr>
      <w:r w:rsidRPr="001E1CBA">
        <w:t>Usuário.</w:t>
      </w:r>
    </w:p>
    <w:p w:rsidR="001E1CBA" w:rsidRPr="001E1CBA" w:rsidRDefault="001E1CBA" w:rsidP="008B5C98">
      <w:pPr>
        <w:pStyle w:val="Texto"/>
        <w:ind w:firstLine="0"/>
      </w:pPr>
      <w:bookmarkStart w:id="250" w:name="_Toc2367026"/>
      <w:r w:rsidRPr="001E1CBA">
        <w:t>Fluxo de eventos principal</w:t>
      </w:r>
      <w:bookmarkEnd w:id="250"/>
    </w:p>
    <w:p w:rsidR="008B5C98" w:rsidRDefault="001E1CBA" w:rsidP="00217EA2">
      <w:pPr>
        <w:pStyle w:val="Texto"/>
        <w:numPr>
          <w:ilvl w:val="0"/>
          <w:numId w:val="11"/>
        </w:numPr>
      </w:pPr>
      <w:r w:rsidRPr="001E1CBA">
        <w:t>O sistema exibe a tela (</w:t>
      </w:r>
      <w:r w:rsidR="004C781E">
        <w:t>FIGURA 5</w:t>
      </w:r>
      <w:r w:rsidRPr="001E1CBA">
        <w:t>).</w:t>
      </w:r>
    </w:p>
    <w:p w:rsidR="008B5C98" w:rsidRDefault="001E1CBA" w:rsidP="00217EA2">
      <w:pPr>
        <w:pStyle w:val="Texto"/>
        <w:numPr>
          <w:ilvl w:val="0"/>
          <w:numId w:val="11"/>
        </w:numPr>
      </w:pPr>
      <w:r w:rsidRPr="001E1CBA">
        <w:t>O usuário pressiona o botão CADASTRAR (A1).</w:t>
      </w:r>
    </w:p>
    <w:p w:rsidR="008B5C98" w:rsidRDefault="001E1CBA" w:rsidP="00217EA2">
      <w:pPr>
        <w:pStyle w:val="Texto"/>
        <w:numPr>
          <w:ilvl w:val="0"/>
          <w:numId w:val="11"/>
        </w:numPr>
      </w:pPr>
      <w:r w:rsidRPr="001E1CBA">
        <w:t>O sistema exibe a tela (</w:t>
      </w:r>
      <w:r w:rsidR="004C781E">
        <w:t>FIGURA 6</w:t>
      </w:r>
      <w:r w:rsidRPr="001E1CBA">
        <w:t>).</w:t>
      </w:r>
    </w:p>
    <w:p w:rsidR="008B5C98" w:rsidRDefault="001E1CBA" w:rsidP="00217EA2">
      <w:pPr>
        <w:pStyle w:val="Texto"/>
        <w:numPr>
          <w:ilvl w:val="0"/>
          <w:numId w:val="11"/>
        </w:numPr>
      </w:pPr>
      <w:r w:rsidRPr="001E1CBA">
        <w:t xml:space="preserve">O usuário preenche </w:t>
      </w:r>
      <w:r w:rsidR="008B5C98">
        <w:t>os campos</w:t>
      </w:r>
      <w:r w:rsidRPr="001E1CBA">
        <w:t>.</w:t>
      </w:r>
    </w:p>
    <w:p w:rsidR="00DF4C10" w:rsidRDefault="00DF4C10" w:rsidP="00217EA2">
      <w:pPr>
        <w:pStyle w:val="Texto"/>
        <w:numPr>
          <w:ilvl w:val="0"/>
          <w:numId w:val="11"/>
        </w:numPr>
      </w:pPr>
      <w:r>
        <w:t>O usuário pressiona o botão SALVAR.</w:t>
      </w:r>
    </w:p>
    <w:p w:rsidR="008B5C98" w:rsidRDefault="001E1CBA" w:rsidP="00217EA2">
      <w:pPr>
        <w:pStyle w:val="Texto"/>
        <w:numPr>
          <w:ilvl w:val="0"/>
          <w:numId w:val="11"/>
        </w:numPr>
      </w:pPr>
      <w:r w:rsidRPr="001E1CBA">
        <w:t>O sistema verifica os dados informados pelo usuário.</w:t>
      </w:r>
    </w:p>
    <w:p w:rsidR="008B5C98" w:rsidRDefault="001E1CBA" w:rsidP="00217EA2">
      <w:pPr>
        <w:pStyle w:val="Texto"/>
        <w:numPr>
          <w:ilvl w:val="0"/>
          <w:numId w:val="11"/>
        </w:numPr>
      </w:pPr>
      <w:r w:rsidRPr="001E1CBA">
        <w:t>O sistema realiza o cadastro dos dados na base (E2) (E3) (E4) (R11).</w:t>
      </w:r>
    </w:p>
    <w:p w:rsidR="008B5C98" w:rsidRDefault="001E1CBA" w:rsidP="00217EA2">
      <w:pPr>
        <w:pStyle w:val="Texto"/>
        <w:numPr>
          <w:ilvl w:val="0"/>
          <w:numId w:val="11"/>
        </w:numPr>
      </w:pPr>
      <w:r w:rsidRPr="001E1CBA">
        <w:t xml:space="preserve">O sistema realiza o </w:t>
      </w:r>
      <w:proofErr w:type="spellStart"/>
      <w:r w:rsidRPr="001E1CBA">
        <w:t>login</w:t>
      </w:r>
      <w:proofErr w:type="spellEnd"/>
      <w:r w:rsidRPr="001E1CBA">
        <w:t xml:space="preserve"> do usuário.</w:t>
      </w:r>
    </w:p>
    <w:p w:rsidR="001E1CBA" w:rsidRDefault="001E1CBA" w:rsidP="00217EA2">
      <w:pPr>
        <w:pStyle w:val="Texto"/>
        <w:numPr>
          <w:ilvl w:val="0"/>
          <w:numId w:val="11"/>
        </w:numPr>
      </w:pPr>
      <w:r w:rsidRPr="001E1CBA">
        <w:t>O sistema chama UC004.</w:t>
      </w:r>
    </w:p>
    <w:p w:rsidR="008B5C98" w:rsidRPr="001E1CBA" w:rsidRDefault="008B5C98" w:rsidP="00217EA2">
      <w:pPr>
        <w:pStyle w:val="Texto"/>
        <w:numPr>
          <w:ilvl w:val="0"/>
          <w:numId w:val="11"/>
        </w:numPr>
      </w:pPr>
      <w:r w:rsidRPr="001E1CBA">
        <w:t>O caso de uso é encerrado.</w:t>
      </w:r>
    </w:p>
    <w:p w:rsidR="001E1CBA" w:rsidRPr="001E1CBA" w:rsidRDefault="001E1CBA" w:rsidP="008B5C98">
      <w:pPr>
        <w:pStyle w:val="Texto"/>
        <w:ind w:firstLine="0"/>
      </w:pPr>
      <w:bookmarkStart w:id="251" w:name="_Toc2367027"/>
      <w:r w:rsidRPr="001E1CBA">
        <w:t>Fluxos alternativos</w:t>
      </w:r>
      <w:bookmarkEnd w:id="251"/>
    </w:p>
    <w:p w:rsidR="001E1CBA" w:rsidRPr="001E1CBA" w:rsidRDefault="001E1CBA" w:rsidP="008B5C98">
      <w:pPr>
        <w:pStyle w:val="Texto"/>
        <w:ind w:firstLine="0"/>
      </w:pPr>
      <w:r w:rsidRPr="001E1CBA">
        <w:t>A1. O usuário pressiona o botão LOGIN</w:t>
      </w:r>
    </w:p>
    <w:p w:rsidR="008B5C98" w:rsidRDefault="001E1CBA" w:rsidP="00217EA2">
      <w:pPr>
        <w:pStyle w:val="Texto"/>
        <w:numPr>
          <w:ilvl w:val="0"/>
          <w:numId w:val="12"/>
        </w:numPr>
      </w:pPr>
      <w:r w:rsidRPr="001E1CBA">
        <w:t>O usuário preenche o</w:t>
      </w:r>
      <w:r w:rsidR="008B5C98">
        <w:t>s</w:t>
      </w:r>
      <w:r w:rsidRPr="001E1CBA">
        <w:t xml:space="preserve"> campo</w:t>
      </w:r>
      <w:r w:rsidR="008B5C98">
        <w:t>s</w:t>
      </w:r>
    </w:p>
    <w:p w:rsidR="008B5C98" w:rsidRDefault="001E1CBA" w:rsidP="00217EA2">
      <w:pPr>
        <w:pStyle w:val="Texto"/>
        <w:numPr>
          <w:ilvl w:val="0"/>
          <w:numId w:val="12"/>
        </w:numPr>
      </w:pPr>
      <w:r w:rsidRPr="001E1CBA">
        <w:t>O usuário pressiona o botão ENTRAR.</w:t>
      </w:r>
    </w:p>
    <w:p w:rsidR="008B5C98" w:rsidRDefault="001E1CBA" w:rsidP="00217EA2">
      <w:pPr>
        <w:pStyle w:val="Texto"/>
        <w:numPr>
          <w:ilvl w:val="0"/>
          <w:numId w:val="12"/>
        </w:numPr>
      </w:pPr>
      <w:r w:rsidRPr="001E1CBA">
        <w:t>O sistema verifica os dados preenchidos.</w:t>
      </w:r>
    </w:p>
    <w:p w:rsidR="008B5C98" w:rsidRDefault="001E1CBA" w:rsidP="00217EA2">
      <w:pPr>
        <w:pStyle w:val="Texto"/>
        <w:numPr>
          <w:ilvl w:val="0"/>
          <w:numId w:val="12"/>
        </w:numPr>
      </w:pPr>
      <w:r w:rsidRPr="001E1CBA">
        <w:t xml:space="preserve">O sistema realiza o </w:t>
      </w:r>
      <w:proofErr w:type="spellStart"/>
      <w:r w:rsidRPr="001E1CBA">
        <w:t>login</w:t>
      </w:r>
      <w:proofErr w:type="spellEnd"/>
      <w:r w:rsidRPr="001E1CBA">
        <w:t xml:space="preserve"> do usuário (E1) (E5).</w:t>
      </w:r>
    </w:p>
    <w:p w:rsidR="008B5C98" w:rsidRDefault="001E1CBA" w:rsidP="00217EA2">
      <w:pPr>
        <w:pStyle w:val="Texto"/>
        <w:numPr>
          <w:ilvl w:val="0"/>
          <w:numId w:val="12"/>
        </w:numPr>
      </w:pPr>
      <w:r w:rsidRPr="001E1CBA">
        <w:t>O sistema chama o UC004.</w:t>
      </w:r>
    </w:p>
    <w:p w:rsidR="001E1CBA" w:rsidRPr="001E1CBA" w:rsidRDefault="001E1CBA" w:rsidP="00217EA2">
      <w:pPr>
        <w:pStyle w:val="Texto"/>
        <w:numPr>
          <w:ilvl w:val="0"/>
          <w:numId w:val="12"/>
        </w:numPr>
      </w:pPr>
      <w:r w:rsidRPr="001E1CBA">
        <w:lastRenderedPageBreak/>
        <w:t>O caso de uso é encerrado.</w:t>
      </w:r>
    </w:p>
    <w:p w:rsidR="001E1CBA" w:rsidRPr="001E1CBA" w:rsidRDefault="001E1CBA" w:rsidP="008B5C98">
      <w:pPr>
        <w:pStyle w:val="Texto"/>
        <w:ind w:firstLine="0"/>
      </w:pPr>
      <w:bookmarkStart w:id="252" w:name="_Toc2367028"/>
      <w:r w:rsidRPr="001E1CBA">
        <w:t>Fluxos de exceção</w:t>
      </w:r>
      <w:bookmarkEnd w:id="252"/>
    </w:p>
    <w:p w:rsidR="001E1CBA" w:rsidRPr="001E1CBA" w:rsidRDefault="001E1CBA" w:rsidP="008B5C98">
      <w:pPr>
        <w:pStyle w:val="Texto"/>
        <w:ind w:firstLine="0"/>
      </w:pPr>
      <w:r w:rsidRPr="001E1CBA">
        <w:t>E1. Os dados informados pelo usuário não conferem com os existentes na base de dados</w:t>
      </w:r>
    </w:p>
    <w:p w:rsidR="008B5C98" w:rsidRDefault="001E1CBA" w:rsidP="00217EA2">
      <w:pPr>
        <w:pStyle w:val="Texto"/>
        <w:numPr>
          <w:ilvl w:val="0"/>
          <w:numId w:val="13"/>
        </w:numPr>
      </w:pPr>
      <w:r w:rsidRPr="001E1CBA">
        <w:t>O sistema exibe a mensagem “USUÁRIO OU SENHA INVÁLIDO”.</w:t>
      </w:r>
    </w:p>
    <w:p w:rsidR="001E1CBA" w:rsidRPr="001E1CBA" w:rsidRDefault="001E1CBA" w:rsidP="00217EA2">
      <w:pPr>
        <w:pStyle w:val="Texto"/>
        <w:numPr>
          <w:ilvl w:val="0"/>
          <w:numId w:val="13"/>
        </w:numPr>
      </w:pPr>
      <w:r w:rsidRPr="001E1CBA">
        <w:t>O caso de uso é encerrado.</w:t>
      </w:r>
    </w:p>
    <w:p w:rsidR="001E1CBA" w:rsidRPr="001E1CBA" w:rsidRDefault="001E1CBA" w:rsidP="008B5C98">
      <w:pPr>
        <w:pStyle w:val="Texto"/>
        <w:ind w:firstLine="0"/>
      </w:pPr>
      <w:r w:rsidRPr="001E1CBA">
        <w:t>E2. O nome de usuário já existe na base de dados</w:t>
      </w:r>
    </w:p>
    <w:p w:rsidR="00AE02DC" w:rsidRDefault="001E1CBA" w:rsidP="00217EA2">
      <w:pPr>
        <w:pStyle w:val="Texto"/>
        <w:numPr>
          <w:ilvl w:val="0"/>
          <w:numId w:val="14"/>
        </w:numPr>
      </w:pPr>
      <w:r w:rsidRPr="001E1CBA">
        <w:t>O sistema exibe a mensagem “</w:t>
      </w:r>
      <w:r w:rsidR="00AE02DC">
        <w:t>O NOME INFORMADO</w:t>
      </w:r>
      <w:r w:rsidRPr="001E1CBA">
        <w:t xml:space="preserve"> JÁ </w:t>
      </w:r>
      <w:r w:rsidR="00AE02DC">
        <w:t>EXISTE. POR FAVOR, TENTE COM OUTRO NOME</w:t>
      </w:r>
      <w:r w:rsidRPr="001E1CBA">
        <w:t>”.</w:t>
      </w:r>
    </w:p>
    <w:p w:rsidR="001E1CBA" w:rsidRPr="001E1CBA" w:rsidRDefault="001E1CBA" w:rsidP="00217EA2">
      <w:pPr>
        <w:pStyle w:val="Texto"/>
        <w:numPr>
          <w:ilvl w:val="0"/>
          <w:numId w:val="14"/>
        </w:numPr>
      </w:pPr>
      <w:r w:rsidRPr="001E1CBA">
        <w:t>O caso de uso é encerrado.</w:t>
      </w:r>
    </w:p>
    <w:p w:rsidR="001E1CBA" w:rsidRPr="001E1CBA" w:rsidRDefault="001E1CBA" w:rsidP="00AE02DC">
      <w:pPr>
        <w:pStyle w:val="Texto"/>
        <w:ind w:firstLine="0"/>
      </w:pPr>
      <w:r w:rsidRPr="001E1CBA">
        <w:t>E3. Os campos de e-mail não conferem</w:t>
      </w:r>
    </w:p>
    <w:p w:rsidR="00AE02DC" w:rsidRDefault="001E1CBA" w:rsidP="00217EA2">
      <w:pPr>
        <w:pStyle w:val="Texto"/>
        <w:numPr>
          <w:ilvl w:val="0"/>
          <w:numId w:val="15"/>
        </w:numPr>
      </w:pPr>
      <w:r w:rsidRPr="001E1CBA">
        <w:t xml:space="preserve">O sistema exibe a mensagem “OS </w:t>
      </w:r>
      <w:r w:rsidR="00AE02DC">
        <w:t xml:space="preserve">CAMPOS DE </w:t>
      </w:r>
      <w:r w:rsidRPr="001E1CBA">
        <w:t xml:space="preserve">E-MAILS </w:t>
      </w:r>
      <w:r w:rsidR="00AE02DC">
        <w:t>NÃO ESTÃO IGUAIS</w:t>
      </w:r>
      <w:r w:rsidRPr="001E1CBA">
        <w:t>”.</w:t>
      </w:r>
    </w:p>
    <w:p w:rsidR="001E1CBA" w:rsidRPr="001E1CBA" w:rsidRDefault="001E1CBA" w:rsidP="00217EA2">
      <w:pPr>
        <w:pStyle w:val="Texto"/>
        <w:numPr>
          <w:ilvl w:val="0"/>
          <w:numId w:val="15"/>
        </w:numPr>
      </w:pPr>
      <w:r w:rsidRPr="001E1CBA">
        <w:t>O caso de uso é encerrado.</w:t>
      </w:r>
    </w:p>
    <w:p w:rsidR="001E1CBA" w:rsidRPr="001E1CBA" w:rsidRDefault="001E1CBA" w:rsidP="00AE02DC">
      <w:pPr>
        <w:pStyle w:val="Texto"/>
        <w:ind w:firstLine="0"/>
      </w:pPr>
      <w:r w:rsidRPr="001E1CBA">
        <w:t>E4. Os campos de senha não conferem</w:t>
      </w:r>
    </w:p>
    <w:p w:rsidR="00AE02DC" w:rsidRDefault="00AE02DC" w:rsidP="00217EA2">
      <w:pPr>
        <w:pStyle w:val="Texto"/>
        <w:numPr>
          <w:ilvl w:val="0"/>
          <w:numId w:val="16"/>
        </w:numPr>
      </w:pPr>
      <w:r>
        <w:t>O sistema exibe a mensagem “OS CAMPOS DE</w:t>
      </w:r>
      <w:r w:rsidR="001E1CBA" w:rsidRPr="001E1CBA">
        <w:t xml:space="preserve"> SENHAS </w:t>
      </w:r>
      <w:r>
        <w:t>NÃO ESTÃO IGUAIS</w:t>
      </w:r>
      <w:r w:rsidR="001E1CBA" w:rsidRPr="001E1CBA">
        <w:t>”.</w:t>
      </w:r>
    </w:p>
    <w:p w:rsidR="001E1CBA" w:rsidRPr="001E1CBA" w:rsidRDefault="001E1CBA" w:rsidP="00217EA2">
      <w:pPr>
        <w:pStyle w:val="Texto"/>
        <w:numPr>
          <w:ilvl w:val="0"/>
          <w:numId w:val="16"/>
        </w:numPr>
      </w:pPr>
      <w:r w:rsidRPr="001E1CBA">
        <w:t>O caso de uso é encerrado.</w:t>
      </w:r>
    </w:p>
    <w:p w:rsidR="001E1CBA" w:rsidRPr="001E1CBA" w:rsidRDefault="001E1CBA" w:rsidP="00AE02DC">
      <w:pPr>
        <w:pStyle w:val="Texto"/>
        <w:ind w:firstLine="0"/>
      </w:pPr>
      <w:r w:rsidRPr="001E1CBA">
        <w:t>E5. Um ou mais campos não foram preenchidos</w:t>
      </w:r>
    </w:p>
    <w:p w:rsidR="00AE02DC" w:rsidRDefault="001E1CBA" w:rsidP="00217EA2">
      <w:pPr>
        <w:pStyle w:val="Texto"/>
        <w:numPr>
          <w:ilvl w:val="0"/>
          <w:numId w:val="17"/>
        </w:numPr>
      </w:pPr>
      <w:r w:rsidRPr="001E1CBA">
        <w:t>O sistema exibe a mensagem “TODOS OS CAMPOS DEVEM SER PREENCHIDOS”.</w:t>
      </w:r>
    </w:p>
    <w:p w:rsidR="001E1CBA" w:rsidRPr="001E1CBA" w:rsidRDefault="001E1CBA" w:rsidP="00217EA2">
      <w:pPr>
        <w:pStyle w:val="Texto"/>
        <w:numPr>
          <w:ilvl w:val="0"/>
          <w:numId w:val="17"/>
        </w:numPr>
      </w:pPr>
      <w:r w:rsidRPr="001E1CBA">
        <w:t>O caso de uso é encerrado.</w:t>
      </w:r>
    </w:p>
    <w:p w:rsidR="00BB03E2" w:rsidRDefault="00BB03E2" w:rsidP="00BB03E2">
      <w:pPr>
        <w:pStyle w:val="Texto"/>
        <w:ind w:firstLine="0"/>
        <w:sectPr w:rsidR="00BB03E2" w:rsidSect="00D30FF8">
          <w:pgSz w:w="11906" w:h="16838" w:code="9"/>
          <w:pgMar w:top="1701" w:right="1134" w:bottom="1134" w:left="1701" w:header="709" w:footer="709" w:gutter="0"/>
          <w:cols w:space="708"/>
          <w:docGrid w:linePitch="360"/>
        </w:sectPr>
      </w:pPr>
      <w:bookmarkStart w:id="253" w:name="_Toc2367029"/>
    </w:p>
    <w:p w:rsidR="00AE02DC" w:rsidRDefault="00AE02DC" w:rsidP="00BB03E2">
      <w:pPr>
        <w:pStyle w:val="Texto"/>
        <w:ind w:firstLine="0"/>
      </w:pPr>
    </w:p>
    <w:p w:rsidR="001E1CBA" w:rsidRPr="001E1CBA" w:rsidRDefault="001E1CBA" w:rsidP="00BB03E2">
      <w:pPr>
        <w:pStyle w:val="Texto"/>
        <w:ind w:firstLine="0"/>
        <w:jc w:val="center"/>
      </w:pPr>
      <w:r w:rsidRPr="001E1CBA">
        <w:t>Especificação do caso de uso UC002 – Cadastrar ingredientes</w:t>
      </w:r>
      <w:bookmarkEnd w:id="253"/>
    </w:p>
    <w:p w:rsidR="001E1CBA" w:rsidRPr="001E1CBA" w:rsidRDefault="001E1CBA" w:rsidP="00AE02DC">
      <w:pPr>
        <w:pStyle w:val="Texto"/>
        <w:ind w:firstLine="0"/>
      </w:pPr>
      <w:bookmarkStart w:id="254" w:name="_Toc2367030"/>
      <w:r w:rsidRPr="001E1CBA">
        <w:t>Descrição</w:t>
      </w:r>
      <w:bookmarkEnd w:id="254"/>
    </w:p>
    <w:p w:rsidR="001E1CBA" w:rsidRPr="001E1CBA" w:rsidRDefault="001E1CBA" w:rsidP="001E1CBA">
      <w:pPr>
        <w:pStyle w:val="Texto"/>
      </w:pPr>
      <w:r w:rsidRPr="001E1CBA">
        <w:t>Esse caso de uso descreve a tela de cadastro de ingredientes.</w:t>
      </w:r>
    </w:p>
    <w:p w:rsidR="001E1CBA" w:rsidRPr="001E1CBA" w:rsidRDefault="001E1CBA" w:rsidP="00AE02DC">
      <w:pPr>
        <w:pStyle w:val="Texto"/>
        <w:ind w:firstLine="0"/>
      </w:pPr>
      <w:bookmarkStart w:id="255" w:name="_Toc2367031"/>
      <w:r w:rsidRPr="001E1CBA">
        <w:t xml:space="preserve">Data </w:t>
      </w:r>
      <w:proofErr w:type="spellStart"/>
      <w:r w:rsidRPr="001E1CBA">
        <w:t>View</w:t>
      </w:r>
      <w:bookmarkEnd w:id="255"/>
      <w:proofErr w:type="spellEnd"/>
    </w:p>
    <w:p w:rsidR="001E1CBA" w:rsidRPr="001E1CBA" w:rsidRDefault="00E51A22" w:rsidP="001E1CBA">
      <w:pPr>
        <w:pStyle w:val="Texto"/>
      </w:pPr>
      <w:r>
        <w:t>FIGURA 10</w:t>
      </w:r>
      <w:r w:rsidR="001E1CBA" w:rsidRPr="001E1CBA">
        <w:t xml:space="preserve"> – Cadastro de ingredientes</w:t>
      </w:r>
    </w:p>
    <w:p w:rsidR="001E1CBA" w:rsidRPr="001E1CBA" w:rsidRDefault="004C781E" w:rsidP="001E1CBA">
      <w:pPr>
        <w:pStyle w:val="Texto"/>
      </w:pPr>
      <w:r>
        <w:t>FIGURA 7</w:t>
      </w:r>
      <w:r w:rsidR="001E1CBA" w:rsidRPr="001E1CBA">
        <w:t xml:space="preserve"> – Lista de ingredientes</w:t>
      </w:r>
    </w:p>
    <w:p w:rsidR="001E1CBA" w:rsidRPr="001E1CBA" w:rsidRDefault="004C781E" w:rsidP="001E1CBA">
      <w:pPr>
        <w:pStyle w:val="Texto"/>
      </w:pPr>
      <w:r>
        <w:t>FIGURA 9</w:t>
      </w:r>
      <w:r w:rsidR="001E1CBA" w:rsidRPr="001E1CBA">
        <w:t xml:space="preserve"> – Mensagem de exclusão</w:t>
      </w:r>
    </w:p>
    <w:p w:rsidR="001E1CBA" w:rsidRPr="001E1CBA" w:rsidRDefault="001E1CBA" w:rsidP="00AE02DC">
      <w:pPr>
        <w:pStyle w:val="Texto"/>
        <w:ind w:firstLine="0"/>
      </w:pPr>
      <w:bookmarkStart w:id="256" w:name="_Toc2367032"/>
      <w:r w:rsidRPr="001E1CBA">
        <w:t>Pré-condições</w:t>
      </w:r>
      <w:bookmarkEnd w:id="256"/>
    </w:p>
    <w:p w:rsidR="001E1CBA" w:rsidRPr="001E1CBA" w:rsidRDefault="001E1CBA" w:rsidP="001E1CBA">
      <w:pPr>
        <w:pStyle w:val="Texto"/>
        <w:rPr>
          <w:b/>
        </w:rPr>
      </w:pPr>
      <w:r w:rsidRPr="001E1CBA">
        <w:t xml:space="preserve">O usuário deve ter realizado o </w:t>
      </w:r>
      <w:proofErr w:type="spellStart"/>
      <w:r w:rsidRPr="001E1CBA">
        <w:t>login</w:t>
      </w:r>
      <w:proofErr w:type="spellEnd"/>
      <w:r w:rsidRPr="001E1CBA">
        <w:t>.</w:t>
      </w:r>
    </w:p>
    <w:p w:rsidR="001E1CBA" w:rsidRPr="001E1CBA" w:rsidRDefault="001E1CBA" w:rsidP="00AE02DC">
      <w:pPr>
        <w:pStyle w:val="Texto"/>
        <w:ind w:firstLine="0"/>
      </w:pPr>
      <w:bookmarkStart w:id="257" w:name="_Toc2367033"/>
      <w:r w:rsidRPr="001E1CBA">
        <w:t>Pós-condições</w:t>
      </w:r>
      <w:bookmarkEnd w:id="257"/>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18"/>
        </w:numPr>
      </w:pPr>
      <w:r w:rsidRPr="001E1CBA">
        <w:t>Ter salvo a lista de ingredientes do usuário.</w:t>
      </w:r>
    </w:p>
    <w:p w:rsidR="001E1CBA" w:rsidRPr="001E1CBA" w:rsidRDefault="001E1CBA" w:rsidP="00AE02DC">
      <w:pPr>
        <w:pStyle w:val="Texto"/>
        <w:ind w:firstLine="0"/>
      </w:pPr>
      <w:bookmarkStart w:id="258" w:name="_Toc2367034"/>
      <w:r w:rsidRPr="001E1CBA">
        <w:t>Ator primário</w:t>
      </w:r>
      <w:bookmarkEnd w:id="258"/>
    </w:p>
    <w:p w:rsidR="001E1CBA" w:rsidRPr="001E1CBA" w:rsidRDefault="001E1CBA" w:rsidP="001E1CBA">
      <w:pPr>
        <w:pStyle w:val="Texto"/>
      </w:pPr>
      <w:r w:rsidRPr="001E1CBA">
        <w:t>Usuário.</w:t>
      </w:r>
    </w:p>
    <w:p w:rsidR="001E1CBA" w:rsidRPr="001E1CBA" w:rsidRDefault="001E1CBA" w:rsidP="00AE02DC">
      <w:pPr>
        <w:pStyle w:val="Texto"/>
        <w:ind w:firstLine="0"/>
        <w:rPr>
          <w:rFonts w:eastAsiaTheme="minorHAnsi"/>
        </w:rPr>
      </w:pPr>
      <w:bookmarkStart w:id="259" w:name="_Toc2367035"/>
      <w:r w:rsidRPr="001E1CBA">
        <w:t>Fluxo de eventos principal</w:t>
      </w:r>
      <w:bookmarkEnd w:id="259"/>
    </w:p>
    <w:p w:rsidR="00AE02DC" w:rsidRDefault="001E1CBA" w:rsidP="00217EA2">
      <w:pPr>
        <w:pStyle w:val="Texto"/>
        <w:numPr>
          <w:ilvl w:val="0"/>
          <w:numId w:val="19"/>
        </w:numPr>
      </w:pPr>
      <w:r w:rsidRPr="001E1CBA">
        <w:t>O sistema busca a lista de ingredientes salvos.</w:t>
      </w:r>
    </w:p>
    <w:p w:rsidR="00AE02DC" w:rsidRDefault="001E1CBA" w:rsidP="00217EA2">
      <w:pPr>
        <w:pStyle w:val="Texto"/>
        <w:numPr>
          <w:ilvl w:val="0"/>
          <w:numId w:val="19"/>
        </w:numPr>
      </w:pPr>
      <w:r w:rsidRPr="001E1CBA">
        <w:t>O sistema exibe a tela (</w:t>
      </w:r>
      <w:r w:rsidR="004C781E">
        <w:t>FIGURA 7</w:t>
      </w:r>
      <w:r w:rsidRPr="001E1CBA">
        <w:t>).</w:t>
      </w:r>
    </w:p>
    <w:p w:rsidR="00AE02DC" w:rsidRDefault="001E1CBA" w:rsidP="00217EA2">
      <w:pPr>
        <w:pStyle w:val="Texto"/>
        <w:numPr>
          <w:ilvl w:val="0"/>
          <w:numId w:val="19"/>
        </w:numPr>
      </w:pPr>
      <w:r w:rsidRPr="001E1CBA">
        <w:t>O usuário pressiona o botão +</w:t>
      </w:r>
      <w:r w:rsidR="00AE02DC">
        <w:t xml:space="preserve"> </w:t>
      </w:r>
      <w:r w:rsidRPr="001E1CBA">
        <w:t>(A1) (A2);</w:t>
      </w:r>
    </w:p>
    <w:p w:rsidR="00AE02DC" w:rsidRDefault="001E1CBA" w:rsidP="00217EA2">
      <w:pPr>
        <w:pStyle w:val="Texto"/>
        <w:numPr>
          <w:ilvl w:val="0"/>
          <w:numId w:val="19"/>
        </w:numPr>
      </w:pPr>
      <w:r w:rsidRPr="001E1CBA">
        <w:t>O sistema carrega os tipos de unidade de medida.</w:t>
      </w:r>
    </w:p>
    <w:p w:rsidR="00AE02DC" w:rsidRDefault="001E1CBA" w:rsidP="00217EA2">
      <w:pPr>
        <w:pStyle w:val="Texto"/>
        <w:numPr>
          <w:ilvl w:val="0"/>
          <w:numId w:val="19"/>
        </w:numPr>
      </w:pPr>
      <w:r w:rsidRPr="001E1CBA">
        <w:t>O sistema exibe a tela (</w:t>
      </w:r>
      <w:r w:rsidR="00E51A22">
        <w:t>FIGURA 10</w:t>
      </w:r>
      <w:r w:rsidRPr="001E1CBA">
        <w:t>).</w:t>
      </w:r>
    </w:p>
    <w:p w:rsidR="00AE02DC" w:rsidRDefault="001E1CBA" w:rsidP="00217EA2">
      <w:pPr>
        <w:pStyle w:val="Texto"/>
        <w:numPr>
          <w:ilvl w:val="0"/>
          <w:numId w:val="19"/>
        </w:numPr>
      </w:pPr>
      <w:r w:rsidRPr="001E1CBA">
        <w:t>O usuário preenche o</w:t>
      </w:r>
      <w:r w:rsidR="00AE02DC">
        <w:t>s</w:t>
      </w:r>
      <w:r w:rsidRPr="001E1CBA">
        <w:t xml:space="preserve"> campo</w:t>
      </w:r>
      <w:r w:rsidR="00AE02DC">
        <w:t xml:space="preserve">s </w:t>
      </w:r>
      <w:r w:rsidRPr="001E1CBA">
        <w:t>(A4).</w:t>
      </w:r>
    </w:p>
    <w:p w:rsidR="00AE02DC" w:rsidRDefault="001E1CBA" w:rsidP="00217EA2">
      <w:pPr>
        <w:pStyle w:val="Texto"/>
        <w:numPr>
          <w:ilvl w:val="0"/>
          <w:numId w:val="19"/>
        </w:numPr>
      </w:pPr>
      <w:r w:rsidRPr="001E1CBA">
        <w:t>O usuário pressiona o botão SALVAR.</w:t>
      </w:r>
    </w:p>
    <w:p w:rsidR="00AE02DC" w:rsidRDefault="001E1CBA" w:rsidP="00217EA2">
      <w:pPr>
        <w:pStyle w:val="Texto"/>
        <w:numPr>
          <w:ilvl w:val="0"/>
          <w:numId w:val="19"/>
        </w:numPr>
      </w:pPr>
      <w:r w:rsidRPr="001E1CBA">
        <w:t>O sistema verifica o preenchimento.</w:t>
      </w:r>
    </w:p>
    <w:p w:rsidR="00AE02DC" w:rsidRDefault="001E1CBA" w:rsidP="00217EA2">
      <w:pPr>
        <w:pStyle w:val="Texto"/>
        <w:numPr>
          <w:ilvl w:val="0"/>
          <w:numId w:val="19"/>
        </w:numPr>
      </w:pPr>
      <w:r w:rsidRPr="001E1CBA">
        <w:t>O sistema cadastra o ingrediente na lista do usuário (R7) (E1) (E3).</w:t>
      </w:r>
    </w:p>
    <w:p w:rsidR="00AE02DC" w:rsidRDefault="001E1CBA" w:rsidP="00217EA2">
      <w:pPr>
        <w:pStyle w:val="Texto"/>
        <w:numPr>
          <w:ilvl w:val="0"/>
          <w:numId w:val="19"/>
        </w:numPr>
      </w:pPr>
      <w:r w:rsidRPr="001E1CBA">
        <w:t>O sistema busca a lista de ingredientes salvos.</w:t>
      </w:r>
    </w:p>
    <w:p w:rsidR="00AE02DC" w:rsidRDefault="001E1CBA" w:rsidP="00217EA2">
      <w:pPr>
        <w:pStyle w:val="Texto"/>
        <w:numPr>
          <w:ilvl w:val="0"/>
          <w:numId w:val="19"/>
        </w:numPr>
      </w:pPr>
      <w:r w:rsidRPr="001E1CBA">
        <w:t>O sistema exibe a tela (</w:t>
      </w:r>
      <w:r w:rsidR="004C781E">
        <w:t>FIGURA 7</w:t>
      </w:r>
      <w:r w:rsidRPr="001E1CBA">
        <w:t>).</w:t>
      </w:r>
    </w:p>
    <w:p w:rsidR="001E1CBA" w:rsidRPr="001E1CBA" w:rsidRDefault="001E1CBA" w:rsidP="00217EA2">
      <w:pPr>
        <w:pStyle w:val="Texto"/>
        <w:numPr>
          <w:ilvl w:val="0"/>
          <w:numId w:val="19"/>
        </w:numPr>
      </w:pPr>
      <w:r w:rsidRPr="001E1CBA">
        <w:t>O caso de uso é encerrado.</w:t>
      </w:r>
    </w:p>
    <w:p w:rsidR="001E1CBA" w:rsidRPr="001E1CBA" w:rsidRDefault="001E1CBA" w:rsidP="001A74D0">
      <w:pPr>
        <w:pStyle w:val="Texto"/>
        <w:ind w:firstLine="0"/>
      </w:pPr>
      <w:bookmarkStart w:id="260" w:name="_Toc2367036"/>
      <w:r w:rsidRPr="001E1CBA">
        <w:t>Fluxos alternativos</w:t>
      </w:r>
      <w:bookmarkEnd w:id="260"/>
    </w:p>
    <w:p w:rsidR="001E1CBA" w:rsidRPr="001E1CBA" w:rsidRDefault="001E1CBA" w:rsidP="001A74D0">
      <w:pPr>
        <w:pStyle w:val="Texto"/>
        <w:ind w:firstLine="0"/>
      </w:pPr>
      <w:r w:rsidRPr="001E1CBA">
        <w:t>A1. O usuário pressiona o botão EDITAR de um dos ingredientes salvos</w:t>
      </w:r>
    </w:p>
    <w:p w:rsidR="001A74D0" w:rsidRDefault="001E1CBA" w:rsidP="00217EA2">
      <w:pPr>
        <w:pStyle w:val="Texto"/>
        <w:numPr>
          <w:ilvl w:val="0"/>
          <w:numId w:val="20"/>
        </w:numPr>
      </w:pPr>
      <w:r w:rsidRPr="001E1CBA">
        <w:t>O sistema busca as informações do ingrediente.</w:t>
      </w:r>
    </w:p>
    <w:p w:rsidR="001A74D0" w:rsidRDefault="001E1CBA" w:rsidP="00217EA2">
      <w:pPr>
        <w:pStyle w:val="Texto"/>
        <w:numPr>
          <w:ilvl w:val="0"/>
          <w:numId w:val="20"/>
        </w:numPr>
      </w:pPr>
      <w:r w:rsidRPr="001E1CBA">
        <w:t>O sistema carrega os tipos de unidades de medida.</w:t>
      </w:r>
    </w:p>
    <w:p w:rsidR="001A74D0" w:rsidRDefault="001E1CBA" w:rsidP="00217EA2">
      <w:pPr>
        <w:pStyle w:val="Texto"/>
        <w:numPr>
          <w:ilvl w:val="0"/>
          <w:numId w:val="20"/>
        </w:numPr>
      </w:pPr>
      <w:r w:rsidRPr="001E1CBA">
        <w:t>O sistema exibe a tela (</w:t>
      </w:r>
      <w:r w:rsidR="00E51A22">
        <w:t>FIGURA 10</w:t>
      </w:r>
      <w:r w:rsidRPr="001E1CBA">
        <w:t>).</w:t>
      </w:r>
    </w:p>
    <w:p w:rsidR="001A74D0" w:rsidRDefault="001E1CBA" w:rsidP="00217EA2">
      <w:pPr>
        <w:pStyle w:val="Texto"/>
        <w:numPr>
          <w:ilvl w:val="0"/>
          <w:numId w:val="20"/>
        </w:numPr>
      </w:pPr>
      <w:r w:rsidRPr="001E1CBA">
        <w:lastRenderedPageBreak/>
        <w:t>O usuário altera as informações do cadastro do ingrediente.</w:t>
      </w:r>
    </w:p>
    <w:p w:rsidR="001A74D0" w:rsidRDefault="001E1CBA" w:rsidP="00217EA2">
      <w:pPr>
        <w:pStyle w:val="Texto"/>
        <w:numPr>
          <w:ilvl w:val="0"/>
          <w:numId w:val="20"/>
        </w:numPr>
      </w:pPr>
      <w:r w:rsidRPr="001E1CBA">
        <w:t>O usuário pressiona o botão SALVAR.</w:t>
      </w:r>
    </w:p>
    <w:p w:rsidR="001A74D0" w:rsidRDefault="001E1CBA" w:rsidP="00217EA2">
      <w:pPr>
        <w:pStyle w:val="Texto"/>
        <w:numPr>
          <w:ilvl w:val="0"/>
          <w:numId w:val="20"/>
        </w:numPr>
      </w:pPr>
      <w:r w:rsidRPr="001E1CBA">
        <w:t>O sistema verifica o preenchimento.</w:t>
      </w:r>
    </w:p>
    <w:p w:rsidR="001A74D0" w:rsidRDefault="001E1CBA" w:rsidP="00217EA2">
      <w:pPr>
        <w:pStyle w:val="Texto"/>
        <w:numPr>
          <w:ilvl w:val="0"/>
          <w:numId w:val="20"/>
        </w:numPr>
      </w:pPr>
      <w:r w:rsidRPr="001E1CBA">
        <w:t>O sistema salva as alterações (E3).</w:t>
      </w:r>
    </w:p>
    <w:p w:rsidR="001A74D0" w:rsidRDefault="001E1CBA" w:rsidP="00217EA2">
      <w:pPr>
        <w:pStyle w:val="Texto"/>
        <w:numPr>
          <w:ilvl w:val="0"/>
          <w:numId w:val="20"/>
        </w:numPr>
      </w:pPr>
      <w:r w:rsidRPr="001E1CBA">
        <w:t>O sistema busca a lista de ingredientes salvos.</w:t>
      </w:r>
    </w:p>
    <w:p w:rsidR="001A74D0" w:rsidRDefault="001E1CBA" w:rsidP="00217EA2">
      <w:pPr>
        <w:pStyle w:val="Texto"/>
        <w:numPr>
          <w:ilvl w:val="0"/>
          <w:numId w:val="20"/>
        </w:numPr>
      </w:pPr>
      <w:r w:rsidRPr="001E1CBA">
        <w:t>O sistema exibe a tela (</w:t>
      </w:r>
      <w:r w:rsidR="004C781E">
        <w:t>FIGURA 7</w:t>
      </w:r>
      <w:r w:rsidRPr="001E1CBA">
        <w:t>).</w:t>
      </w:r>
    </w:p>
    <w:p w:rsidR="001E1CBA" w:rsidRPr="001E1CBA" w:rsidRDefault="001E1CBA" w:rsidP="00217EA2">
      <w:pPr>
        <w:pStyle w:val="Texto"/>
        <w:numPr>
          <w:ilvl w:val="0"/>
          <w:numId w:val="20"/>
        </w:numPr>
      </w:pPr>
      <w:r w:rsidRPr="001E1CBA">
        <w:t>O caso de uso é encerrado.</w:t>
      </w:r>
    </w:p>
    <w:p w:rsidR="001E1CBA" w:rsidRPr="001E1CBA" w:rsidRDefault="001E1CBA" w:rsidP="001A74D0">
      <w:pPr>
        <w:pStyle w:val="Texto"/>
        <w:ind w:firstLine="0"/>
      </w:pPr>
      <w:r w:rsidRPr="001E1CBA">
        <w:t>A2. O us</w:t>
      </w:r>
      <w:r w:rsidR="001A74D0">
        <w:t>uário pressiona o botão EXCLUIR</w:t>
      </w:r>
      <w:r w:rsidRPr="001E1CBA">
        <w:t xml:space="preserve"> de um dos ingredientes</w:t>
      </w:r>
    </w:p>
    <w:p w:rsidR="001A74D0" w:rsidRDefault="001E1CBA" w:rsidP="00217EA2">
      <w:pPr>
        <w:pStyle w:val="Texto"/>
        <w:numPr>
          <w:ilvl w:val="0"/>
          <w:numId w:val="21"/>
        </w:numPr>
      </w:pPr>
      <w:r w:rsidRPr="001E1CBA">
        <w:t>O sistema exibe a mensagem “TEM CERTEZA QUE DESEJA ELIMINAR ESSE INGREDIENTE?” (</w:t>
      </w:r>
      <w:r w:rsidR="004C781E">
        <w:t>FIGURA 9</w:t>
      </w:r>
      <w:r w:rsidRPr="001E1CBA">
        <w:t>).</w:t>
      </w:r>
    </w:p>
    <w:p w:rsidR="001A74D0" w:rsidRDefault="001E1CBA" w:rsidP="00217EA2">
      <w:pPr>
        <w:pStyle w:val="Texto"/>
        <w:numPr>
          <w:ilvl w:val="0"/>
          <w:numId w:val="21"/>
        </w:numPr>
      </w:pPr>
      <w:r w:rsidRPr="001E1CBA">
        <w:t>O usuário pressiona o botão SIM (A3).</w:t>
      </w:r>
    </w:p>
    <w:p w:rsidR="001A74D0" w:rsidRDefault="001E1CBA" w:rsidP="00217EA2">
      <w:pPr>
        <w:pStyle w:val="Texto"/>
        <w:numPr>
          <w:ilvl w:val="0"/>
          <w:numId w:val="21"/>
        </w:numPr>
      </w:pPr>
      <w:r w:rsidRPr="001E1CBA">
        <w:t>O sistema realiza a exclusão do registro.</w:t>
      </w:r>
    </w:p>
    <w:p w:rsidR="001A74D0" w:rsidRDefault="001E1CBA" w:rsidP="00217EA2">
      <w:pPr>
        <w:pStyle w:val="Texto"/>
        <w:numPr>
          <w:ilvl w:val="0"/>
          <w:numId w:val="21"/>
        </w:numPr>
      </w:pPr>
      <w:r w:rsidRPr="001E1CBA">
        <w:t>O sistema remove o ingrediente da lista.</w:t>
      </w:r>
    </w:p>
    <w:p w:rsidR="001A74D0" w:rsidRDefault="001E1CBA" w:rsidP="00217EA2">
      <w:pPr>
        <w:pStyle w:val="Texto"/>
        <w:numPr>
          <w:ilvl w:val="0"/>
          <w:numId w:val="21"/>
        </w:numPr>
      </w:pPr>
      <w:r w:rsidRPr="001E1CBA">
        <w:t>O sistema exibe a mensagem “INGREDIENTE ELIMINADO”.</w:t>
      </w:r>
    </w:p>
    <w:p w:rsidR="001E1CBA" w:rsidRPr="001E1CBA" w:rsidRDefault="001E1CBA" w:rsidP="00217EA2">
      <w:pPr>
        <w:pStyle w:val="Texto"/>
        <w:numPr>
          <w:ilvl w:val="0"/>
          <w:numId w:val="21"/>
        </w:numPr>
      </w:pPr>
      <w:r w:rsidRPr="001E1CBA">
        <w:t>O caso de uso é encerrado.</w:t>
      </w:r>
    </w:p>
    <w:p w:rsidR="001E1CBA" w:rsidRPr="001E1CBA" w:rsidRDefault="001E1CBA" w:rsidP="001A74D0">
      <w:pPr>
        <w:pStyle w:val="Texto"/>
        <w:ind w:firstLine="0"/>
      </w:pPr>
      <w:r w:rsidRPr="001E1CBA">
        <w:t>A3. O usuário pressiona o botão NÃO</w:t>
      </w:r>
    </w:p>
    <w:p w:rsidR="001A74D0" w:rsidRDefault="001E1CBA" w:rsidP="00217EA2">
      <w:pPr>
        <w:pStyle w:val="Texto"/>
        <w:numPr>
          <w:ilvl w:val="0"/>
          <w:numId w:val="22"/>
        </w:numPr>
      </w:pPr>
      <w:r w:rsidRPr="001E1CBA">
        <w:t>O sistema fecha a mensagem “TEM CERTEZA QUE DESEJA ELIMINAR ESSE INGREDIENTE?” (</w:t>
      </w:r>
      <w:r w:rsidR="004C781E">
        <w:t>FIGURA 9</w:t>
      </w:r>
      <w:r w:rsidRPr="001E1CBA">
        <w:t>).</w:t>
      </w:r>
    </w:p>
    <w:p w:rsidR="001E1CBA" w:rsidRPr="001E1CBA" w:rsidRDefault="001E1CBA" w:rsidP="00217EA2">
      <w:pPr>
        <w:pStyle w:val="Texto"/>
        <w:numPr>
          <w:ilvl w:val="0"/>
          <w:numId w:val="22"/>
        </w:numPr>
      </w:pPr>
      <w:r w:rsidRPr="001E1CBA">
        <w:t>O caso de uso é encerrado.</w:t>
      </w:r>
    </w:p>
    <w:p w:rsidR="001E1CBA" w:rsidRPr="001E1CBA" w:rsidRDefault="001E1CBA" w:rsidP="001A74D0">
      <w:pPr>
        <w:pStyle w:val="Texto"/>
        <w:ind w:firstLine="0"/>
      </w:pPr>
      <w:r w:rsidRPr="001E1CBA">
        <w:t>A4. O usuário pressiona o botão INSERIR CODIGO DE BARRAS</w:t>
      </w:r>
    </w:p>
    <w:p w:rsidR="001A74D0" w:rsidRDefault="001A74D0" w:rsidP="00217EA2">
      <w:pPr>
        <w:pStyle w:val="Texto"/>
        <w:numPr>
          <w:ilvl w:val="0"/>
          <w:numId w:val="23"/>
        </w:numPr>
      </w:pPr>
      <w:r>
        <w:t xml:space="preserve">O caso de uso </w:t>
      </w:r>
      <w:r w:rsidR="001E1CBA" w:rsidRPr="001E1CBA">
        <w:t>(UC008)</w:t>
      </w:r>
      <w:r>
        <w:t xml:space="preserve"> é iniciado e o sistema permanece aguardando o retorno</w:t>
      </w:r>
      <w:r w:rsidR="001E1CBA" w:rsidRPr="001E1CBA">
        <w:t>.</w:t>
      </w:r>
    </w:p>
    <w:p w:rsidR="001A74D0" w:rsidRDefault="001E1CBA" w:rsidP="00217EA2">
      <w:pPr>
        <w:pStyle w:val="Texto"/>
        <w:numPr>
          <w:ilvl w:val="0"/>
          <w:numId w:val="23"/>
        </w:numPr>
      </w:pPr>
      <w:r w:rsidRPr="001E1CBA">
        <w:t>O sistema verifica o código de barras.</w:t>
      </w:r>
    </w:p>
    <w:p w:rsidR="001A74D0" w:rsidRDefault="001E1CBA" w:rsidP="00217EA2">
      <w:pPr>
        <w:pStyle w:val="Texto"/>
        <w:numPr>
          <w:ilvl w:val="0"/>
          <w:numId w:val="23"/>
        </w:numPr>
      </w:pPr>
      <w:r w:rsidRPr="001E1CBA">
        <w:t>O sistema preenche o campo NOME com o nome referente ao código de barras (E2).</w:t>
      </w:r>
    </w:p>
    <w:p w:rsidR="001A74D0" w:rsidRDefault="001E1CBA" w:rsidP="00217EA2">
      <w:pPr>
        <w:pStyle w:val="Texto"/>
        <w:numPr>
          <w:ilvl w:val="0"/>
          <w:numId w:val="23"/>
        </w:numPr>
      </w:pPr>
      <w:r w:rsidRPr="001E1CBA">
        <w:t>O sistema bloqueia o campo NOME para edição.</w:t>
      </w:r>
    </w:p>
    <w:p w:rsidR="001A74D0" w:rsidRDefault="001E1CBA" w:rsidP="00217EA2">
      <w:pPr>
        <w:pStyle w:val="Texto"/>
        <w:numPr>
          <w:ilvl w:val="0"/>
          <w:numId w:val="23"/>
        </w:numPr>
      </w:pPr>
      <w:r w:rsidRPr="001E1CBA">
        <w:t>O usuário seleciona uma unidade de medida.</w:t>
      </w:r>
    </w:p>
    <w:p w:rsidR="001A74D0" w:rsidRDefault="001E1CBA" w:rsidP="00217EA2">
      <w:pPr>
        <w:pStyle w:val="Texto"/>
        <w:numPr>
          <w:ilvl w:val="0"/>
          <w:numId w:val="23"/>
        </w:numPr>
      </w:pPr>
      <w:r w:rsidRPr="001E1CBA">
        <w:t>O usuário preenche o campo QUANTIDADE.</w:t>
      </w:r>
    </w:p>
    <w:p w:rsidR="001A74D0" w:rsidRDefault="001E1CBA" w:rsidP="00217EA2">
      <w:pPr>
        <w:pStyle w:val="Texto"/>
        <w:numPr>
          <w:ilvl w:val="0"/>
          <w:numId w:val="23"/>
        </w:numPr>
      </w:pPr>
      <w:r w:rsidRPr="001E1CBA">
        <w:t>O usuário pressiona o botão SALVAR.</w:t>
      </w:r>
    </w:p>
    <w:p w:rsidR="001A74D0" w:rsidRDefault="001E1CBA" w:rsidP="00217EA2">
      <w:pPr>
        <w:pStyle w:val="Texto"/>
        <w:numPr>
          <w:ilvl w:val="0"/>
          <w:numId w:val="23"/>
        </w:numPr>
      </w:pPr>
      <w:r w:rsidRPr="001E1CBA">
        <w:t>O sistema verifica o preenchimento.</w:t>
      </w:r>
    </w:p>
    <w:p w:rsidR="001A74D0" w:rsidRDefault="001E1CBA" w:rsidP="00217EA2">
      <w:pPr>
        <w:pStyle w:val="Texto"/>
        <w:numPr>
          <w:ilvl w:val="0"/>
          <w:numId w:val="23"/>
        </w:numPr>
      </w:pPr>
      <w:r w:rsidRPr="001E1CBA">
        <w:t>O sistema cadastra o ingrediente na lista do usuário (R7) (E1) (E3).</w:t>
      </w:r>
    </w:p>
    <w:p w:rsidR="001A74D0" w:rsidRDefault="001E1CBA" w:rsidP="00217EA2">
      <w:pPr>
        <w:pStyle w:val="Texto"/>
        <w:numPr>
          <w:ilvl w:val="0"/>
          <w:numId w:val="23"/>
        </w:numPr>
      </w:pPr>
      <w:r w:rsidRPr="001E1CBA">
        <w:t>O sistema busca a lista de ingredientes salvos.</w:t>
      </w:r>
    </w:p>
    <w:p w:rsidR="001A74D0" w:rsidRDefault="001E1CBA" w:rsidP="00217EA2">
      <w:pPr>
        <w:pStyle w:val="Texto"/>
        <w:numPr>
          <w:ilvl w:val="0"/>
          <w:numId w:val="23"/>
        </w:numPr>
      </w:pPr>
      <w:r w:rsidRPr="001E1CBA">
        <w:t>O sistema exibe a tela (</w:t>
      </w:r>
      <w:r w:rsidR="004C781E">
        <w:t>FIGURA 7</w:t>
      </w:r>
      <w:r w:rsidRPr="001E1CBA">
        <w:t>).</w:t>
      </w:r>
    </w:p>
    <w:p w:rsidR="001E1CBA" w:rsidRPr="001E1CBA" w:rsidRDefault="001E1CBA" w:rsidP="00217EA2">
      <w:pPr>
        <w:pStyle w:val="Texto"/>
        <w:numPr>
          <w:ilvl w:val="0"/>
          <w:numId w:val="23"/>
        </w:numPr>
      </w:pPr>
      <w:r w:rsidRPr="001E1CBA">
        <w:lastRenderedPageBreak/>
        <w:t>O caso de uso é encerrado.</w:t>
      </w:r>
    </w:p>
    <w:p w:rsidR="001E1CBA" w:rsidRPr="001E1CBA" w:rsidRDefault="001E1CBA" w:rsidP="001A74D0">
      <w:pPr>
        <w:pStyle w:val="Texto"/>
        <w:ind w:firstLine="0"/>
      </w:pPr>
      <w:bookmarkStart w:id="261" w:name="_Toc2367037"/>
      <w:r w:rsidRPr="001E1CBA">
        <w:t>Fluxos de exceção</w:t>
      </w:r>
      <w:bookmarkEnd w:id="261"/>
    </w:p>
    <w:p w:rsidR="001E1CBA" w:rsidRPr="001E1CBA" w:rsidRDefault="001E1CBA" w:rsidP="001A74D0">
      <w:pPr>
        <w:pStyle w:val="Texto"/>
        <w:ind w:firstLine="0"/>
      </w:pPr>
      <w:r w:rsidRPr="001E1CBA">
        <w:t>E1. O sistema identifica que o ingrediente que está sendo cadastrado já existe na lista do usuário</w:t>
      </w:r>
    </w:p>
    <w:p w:rsidR="001A74D0" w:rsidRDefault="001E1CBA" w:rsidP="00217EA2">
      <w:pPr>
        <w:pStyle w:val="Texto"/>
        <w:numPr>
          <w:ilvl w:val="0"/>
          <w:numId w:val="24"/>
        </w:numPr>
      </w:pPr>
      <w:r w:rsidRPr="001E1CBA">
        <w:t>O sistema exibe a mensagem “SUA LISTA JÁ POSSUI ESSE INGREDIENTE”.</w:t>
      </w:r>
    </w:p>
    <w:p w:rsidR="001E1CBA" w:rsidRPr="001E1CBA" w:rsidRDefault="001E1CBA" w:rsidP="00217EA2">
      <w:pPr>
        <w:pStyle w:val="Texto"/>
        <w:numPr>
          <w:ilvl w:val="0"/>
          <w:numId w:val="24"/>
        </w:numPr>
      </w:pPr>
      <w:r w:rsidRPr="001E1CBA">
        <w:t>O caso de uso é encerrado.</w:t>
      </w:r>
    </w:p>
    <w:p w:rsidR="001E1CBA" w:rsidRPr="001E1CBA" w:rsidRDefault="001E1CBA" w:rsidP="001A74D0">
      <w:pPr>
        <w:pStyle w:val="Texto"/>
        <w:ind w:firstLine="0"/>
      </w:pPr>
      <w:r w:rsidRPr="001E1CBA">
        <w:t>E2. O sistema não tem registro do código de barras informado</w:t>
      </w:r>
    </w:p>
    <w:p w:rsidR="001A74D0" w:rsidRDefault="001E1CBA" w:rsidP="00217EA2">
      <w:pPr>
        <w:pStyle w:val="Texto"/>
        <w:numPr>
          <w:ilvl w:val="0"/>
          <w:numId w:val="25"/>
        </w:numPr>
      </w:pPr>
      <w:r w:rsidRPr="001E1CBA">
        <w:t>O usuário preenche o</w:t>
      </w:r>
      <w:r w:rsidR="001A74D0">
        <w:t>s</w:t>
      </w:r>
      <w:r w:rsidRPr="001E1CBA">
        <w:t xml:space="preserve"> campo</w:t>
      </w:r>
      <w:r w:rsidR="001A74D0">
        <w:t>s</w:t>
      </w:r>
    </w:p>
    <w:p w:rsidR="001A74D0" w:rsidRDefault="001E1CBA" w:rsidP="00217EA2">
      <w:pPr>
        <w:pStyle w:val="Texto"/>
        <w:numPr>
          <w:ilvl w:val="0"/>
          <w:numId w:val="25"/>
        </w:numPr>
      </w:pPr>
      <w:r w:rsidRPr="001E1CBA">
        <w:t>O usuário pressiona o botão SALVAR.</w:t>
      </w:r>
    </w:p>
    <w:p w:rsidR="001A74D0" w:rsidRDefault="001E1CBA" w:rsidP="00217EA2">
      <w:pPr>
        <w:pStyle w:val="Texto"/>
        <w:numPr>
          <w:ilvl w:val="0"/>
          <w:numId w:val="25"/>
        </w:numPr>
      </w:pPr>
      <w:r w:rsidRPr="001E1CBA">
        <w:t>O sistema cadastra o ingrediente na lista do usuário (R7) (E1).</w:t>
      </w:r>
    </w:p>
    <w:p w:rsidR="001A74D0" w:rsidRDefault="001E1CBA" w:rsidP="00217EA2">
      <w:pPr>
        <w:pStyle w:val="Texto"/>
        <w:numPr>
          <w:ilvl w:val="0"/>
          <w:numId w:val="25"/>
        </w:numPr>
      </w:pPr>
      <w:r w:rsidRPr="001E1CBA">
        <w:t>O sistema busca a lista de ingredientes salvos.</w:t>
      </w:r>
    </w:p>
    <w:p w:rsidR="001A74D0" w:rsidRDefault="001E1CBA" w:rsidP="00217EA2">
      <w:pPr>
        <w:pStyle w:val="Texto"/>
        <w:numPr>
          <w:ilvl w:val="0"/>
          <w:numId w:val="25"/>
        </w:numPr>
      </w:pPr>
      <w:r w:rsidRPr="001E1CBA">
        <w:t>O sistema exibe a tela (</w:t>
      </w:r>
      <w:r w:rsidR="004C781E">
        <w:t>FIGURA 7</w:t>
      </w:r>
      <w:r w:rsidRPr="001E1CBA">
        <w:t>).</w:t>
      </w:r>
    </w:p>
    <w:p w:rsidR="001E1CBA" w:rsidRPr="001E1CBA" w:rsidRDefault="001E1CBA" w:rsidP="00217EA2">
      <w:pPr>
        <w:pStyle w:val="Texto"/>
        <w:numPr>
          <w:ilvl w:val="0"/>
          <w:numId w:val="25"/>
        </w:numPr>
      </w:pPr>
      <w:r w:rsidRPr="001E1CBA">
        <w:t>O caso de uso é encerrado.</w:t>
      </w:r>
    </w:p>
    <w:p w:rsidR="001E1CBA" w:rsidRPr="001E1CBA" w:rsidRDefault="001E1CBA" w:rsidP="001A74D0">
      <w:pPr>
        <w:pStyle w:val="Texto"/>
        <w:ind w:firstLine="0"/>
      </w:pPr>
      <w:r w:rsidRPr="001E1CBA">
        <w:t>E3. O sistema identifica que algum campo não foi preenchido</w:t>
      </w:r>
    </w:p>
    <w:p w:rsidR="00F741B3" w:rsidRDefault="001E1CBA" w:rsidP="00217EA2">
      <w:pPr>
        <w:pStyle w:val="Texto"/>
        <w:numPr>
          <w:ilvl w:val="0"/>
          <w:numId w:val="26"/>
        </w:numPr>
      </w:pPr>
      <w:r w:rsidRPr="001E1CBA">
        <w:t>O sistema exibe a mensagem “TODOS OS CAMPOS DEVEM SER PREENCHIDOS”</w:t>
      </w:r>
      <w:r w:rsidR="00F741B3">
        <w:t>.</w:t>
      </w:r>
    </w:p>
    <w:p w:rsidR="001E1CBA" w:rsidRPr="001E1CBA" w:rsidRDefault="001E1CBA" w:rsidP="00217EA2">
      <w:pPr>
        <w:pStyle w:val="Texto"/>
        <w:numPr>
          <w:ilvl w:val="0"/>
          <w:numId w:val="26"/>
        </w:numPr>
      </w:pPr>
      <w:r w:rsidRPr="001E1CBA">
        <w:t>O caso de uso é encerrado.</w:t>
      </w:r>
    </w:p>
    <w:p w:rsidR="00BB03E2" w:rsidRDefault="00BB03E2" w:rsidP="00F741B3">
      <w:pPr>
        <w:pStyle w:val="Texto"/>
        <w:ind w:firstLine="0"/>
        <w:sectPr w:rsidR="00BB03E2" w:rsidSect="00D30FF8">
          <w:pgSz w:w="11906" w:h="16838" w:code="9"/>
          <w:pgMar w:top="1701" w:right="1134" w:bottom="1134" w:left="1701" w:header="709" w:footer="709" w:gutter="0"/>
          <w:cols w:space="708"/>
          <w:docGrid w:linePitch="360"/>
        </w:sectPr>
      </w:pPr>
    </w:p>
    <w:p w:rsidR="001E1CBA" w:rsidRPr="001E1CBA" w:rsidRDefault="001E1CBA" w:rsidP="00BB03E2">
      <w:pPr>
        <w:pStyle w:val="Texto"/>
        <w:ind w:firstLine="0"/>
        <w:jc w:val="center"/>
      </w:pPr>
      <w:bookmarkStart w:id="262" w:name="_Toc2367038"/>
      <w:r w:rsidRPr="001E1CBA">
        <w:lastRenderedPageBreak/>
        <w:t>Especificação</w:t>
      </w:r>
      <w:r w:rsidR="00B36B79">
        <w:t xml:space="preserve"> do caso de uso UC003 – Cadastrar</w:t>
      </w:r>
      <w:r w:rsidRPr="001E1CBA">
        <w:t xml:space="preserve"> prato</w:t>
      </w:r>
      <w:bookmarkEnd w:id="262"/>
    </w:p>
    <w:p w:rsidR="001E1CBA" w:rsidRPr="001E1CBA" w:rsidRDefault="001E1CBA" w:rsidP="00F741B3">
      <w:pPr>
        <w:pStyle w:val="Texto"/>
        <w:ind w:firstLine="0"/>
      </w:pPr>
      <w:bookmarkStart w:id="263" w:name="_Toc2367039"/>
      <w:r w:rsidRPr="001E1CBA">
        <w:t>Descrição</w:t>
      </w:r>
      <w:bookmarkEnd w:id="263"/>
    </w:p>
    <w:p w:rsidR="001E1CBA" w:rsidRPr="001E1CBA" w:rsidRDefault="001E1CBA" w:rsidP="001E1CBA">
      <w:pPr>
        <w:pStyle w:val="Texto"/>
      </w:pPr>
      <w:r w:rsidRPr="001E1CBA">
        <w:t>Esse caso de uso descreve a tela de cadastro de pratos.</w:t>
      </w:r>
    </w:p>
    <w:p w:rsidR="001E1CBA" w:rsidRPr="001E1CBA" w:rsidRDefault="001E1CBA" w:rsidP="00F741B3">
      <w:pPr>
        <w:pStyle w:val="Texto"/>
        <w:ind w:firstLine="0"/>
      </w:pPr>
      <w:bookmarkStart w:id="264" w:name="_Toc2367040"/>
      <w:r w:rsidRPr="001E1CBA">
        <w:t xml:space="preserve">Data </w:t>
      </w:r>
      <w:proofErr w:type="spellStart"/>
      <w:r w:rsidRPr="001E1CBA">
        <w:t>View</w:t>
      </w:r>
      <w:bookmarkEnd w:id="264"/>
      <w:proofErr w:type="spellEnd"/>
    </w:p>
    <w:p w:rsidR="001E1CBA" w:rsidRPr="001E1CBA" w:rsidRDefault="00E51A22" w:rsidP="001E1CBA">
      <w:pPr>
        <w:pStyle w:val="Texto"/>
      </w:pPr>
      <w:r>
        <w:t>FIGURA 16</w:t>
      </w:r>
      <w:r w:rsidR="001E1CBA" w:rsidRPr="001E1CBA">
        <w:t xml:space="preserve"> – Cadastro de pratos</w:t>
      </w:r>
    </w:p>
    <w:p w:rsidR="001E1CBA" w:rsidRPr="001E1CBA" w:rsidRDefault="00E51A22" w:rsidP="001E1CBA">
      <w:pPr>
        <w:pStyle w:val="Texto"/>
      </w:pPr>
      <w:r>
        <w:t>FIGURA 10</w:t>
      </w:r>
      <w:r w:rsidR="001E1CBA" w:rsidRPr="001E1CBA">
        <w:t xml:space="preserve"> – Adicionar ingrediente</w:t>
      </w:r>
    </w:p>
    <w:p w:rsidR="001E1CBA" w:rsidRPr="001E1CBA" w:rsidRDefault="001E1CBA" w:rsidP="00F741B3">
      <w:pPr>
        <w:pStyle w:val="Texto"/>
        <w:ind w:firstLine="0"/>
      </w:pPr>
      <w:bookmarkStart w:id="265" w:name="_Toc2367041"/>
      <w:r w:rsidRPr="001E1CBA">
        <w:t>Pré-condições</w:t>
      </w:r>
      <w:bookmarkEnd w:id="265"/>
    </w:p>
    <w:p w:rsidR="001E1CBA" w:rsidRPr="001E1CBA" w:rsidRDefault="001E1CBA" w:rsidP="001E1CBA">
      <w:pPr>
        <w:pStyle w:val="Texto"/>
        <w:rPr>
          <w:b/>
        </w:rPr>
      </w:pPr>
      <w:r w:rsidRPr="001E1CBA">
        <w:t xml:space="preserve">O usuário deve ter realizado o </w:t>
      </w:r>
      <w:proofErr w:type="spellStart"/>
      <w:r w:rsidRPr="001E1CBA">
        <w:t>login</w:t>
      </w:r>
      <w:proofErr w:type="spellEnd"/>
      <w:r w:rsidRPr="001E1CBA">
        <w:t>.</w:t>
      </w:r>
    </w:p>
    <w:p w:rsidR="001E1CBA" w:rsidRPr="001E1CBA" w:rsidRDefault="001E1CBA" w:rsidP="00F741B3">
      <w:pPr>
        <w:pStyle w:val="Texto"/>
        <w:ind w:firstLine="0"/>
      </w:pPr>
      <w:bookmarkStart w:id="266" w:name="_Toc2367042"/>
      <w:r w:rsidRPr="001E1CBA">
        <w:t>Pós-condições</w:t>
      </w:r>
      <w:bookmarkEnd w:id="266"/>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27"/>
        </w:numPr>
      </w:pPr>
      <w:r w:rsidRPr="001E1CBA">
        <w:t>Ter salvo o prato cadastrado pelo usuário.</w:t>
      </w:r>
    </w:p>
    <w:p w:rsidR="001E1CBA" w:rsidRPr="001E1CBA" w:rsidRDefault="001E1CBA" w:rsidP="00F741B3">
      <w:pPr>
        <w:pStyle w:val="Texto"/>
        <w:ind w:firstLine="0"/>
      </w:pPr>
      <w:bookmarkStart w:id="267" w:name="_Toc2367043"/>
      <w:r w:rsidRPr="001E1CBA">
        <w:t>Ator primário</w:t>
      </w:r>
      <w:bookmarkEnd w:id="267"/>
    </w:p>
    <w:p w:rsidR="001E1CBA" w:rsidRPr="001E1CBA" w:rsidRDefault="001E1CBA" w:rsidP="001E1CBA">
      <w:pPr>
        <w:pStyle w:val="Texto"/>
      </w:pPr>
      <w:r w:rsidRPr="001E1CBA">
        <w:t>Usuário.</w:t>
      </w:r>
    </w:p>
    <w:p w:rsidR="001E1CBA" w:rsidRPr="001E1CBA" w:rsidRDefault="001E1CBA" w:rsidP="00F741B3">
      <w:pPr>
        <w:pStyle w:val="Texto"/>
        <w:ind w:firstLine="0"/>
        <w:rPr>
          <w:rFonts w:eastAsiaTheme="minorHAnsi"/>
        </w:rPr>
      </w:pPr>
      <w:bookmarkStart w:id="268" w:name="_Toc2367044"/>
      <w:r w:rsidRPr="001E1CBA">
        <w:t>Fluxo de eventos principal</w:t>
      </w:r>
      <w:bookmarkEnd w:id="268"/>
    </w:p>
    <w:p w:rsidR="00F741B3" w:rsidRDefault="001E1CBA" w:rsidP="00217EA2">
      <w:pPr>
        <w:pStyle w:val="Texto"/>
        <w:numPr>
          <w:ilvl w:val="0"/>
          <w:numId w:val="28"/>
        </w:numPr>
      </w:pPr>
      <w:r w:rsidRPr="001E1CBA">
        <w:t>O sistema exibe a tela (</w:t>
      </w:r>
      <w:r w:rsidR="00E51A22">
        <w:t>FIGURA 16</w:t>
      </w:r>
      <w:r w:rsidRPr="001E1CBA">
        <w:t>).</w:t>
      </w:r>
    </w:p>
    <w:p w:rsidR="00F741B3" w:rsidRDefault="001E1CBA" w:rsidP="00217EA2">
      <w:pPr>
        <w:pStyle w:val="Texto"/>
        <w:numPr>
          <w:ilvl w:val="0"/>
          <w:numId w:val="28"/>
        </w:numPr>
      </w:pPr>
      <w:r w:rsidRPr="001E1CBA">
        <w:t>O usuário preenche o campo NOME DO PRATO.</w:t>
      </w:r>
    </w:p>
    <w:p w:rsidR="00F741B3" w:rsidRDefault="001E1CBA" w:rsidP="00217EA2">
      <w:pPr>
        <w:pStyle w:val="Texto"/>
        <w:numPr>
          <w:ilvl w:val="0"/>
          <w:numId w:val="28"/>
        </w:numPr>
      </w:pPr>
      <w:r w:rsidRPr="001E1CBA">
        <w:t>O usuário pressiona o botão ADICIONAR INGREDIENTE.</w:t>
      </w:r>
    </w:p>
    <w:p w:rsidR="00F741B3" w:rsidRDefault="001E1CBA" w:rsidP="00217EA2">
      <w:pPr>
        <w:pStyle w:val="Texto"/>
        <w:numPr>
          <w:ilvl w:val="0"/>
          <w:numId w:val="28"/>
        </w:numPr>
      </w:pPr>
      <w:r w:rsidRPr="001E1CBA">
        <w:t>O sistema busca as unidades de medida.</w:t>
      </w:r>
    </w:p>
    <w:p w:rsidR="00F741B3" w:rsidRDefault="001E1CBA" w:rsidP="00217EA2">
      <w:pPr>
        <w:pStyle w:val="Texto"/>
        <w:numPr>
          <w:ilvl w:val="0"/>
          <w:numId w:val="28"/>
        </w:numPr>
      </w:pPr>
      <w:r w:rsidRPr="001E1CBA">
        <w:t>O sistema exibe a tela (</w:t>
      </w:r>
      <w:r w:rsidR="00E51A22">
        <w:t>FIGURA 10</w:t>
      </w:r>
      <w:r w:rsidRPr="001E1CBA">
        <w:t>).</w:t>
      </w:r>
    </w:p>
    <w:p w:rsidR="00F741B3" w:rsidRDefault="001E1CBA" w:rsidP="00217EA2">
      <w:pPr>
        <w:pStyle w:val="Texto"/>
        <w:numPr>
          <w:ilvl w:val="0"/>
          <w:numId w:val="28"/>
        </w:numPr>
      </w:pPr>
      <w:r w:rsidRPr="001E1CBA">
        <w:t>O usuário inicia a digitação no campo NOME.</w:t>
      </w:r>
    </w:p>
    <w:p w:rsidR="00F741B3" w:rsidRDefault="001E1CBA" w:rsidP="00217EA2">
      <w:pPr>
        <w:pStyle w:val="Texto"/>
        <w:numPr>
          <w:ilvl w:val="0"/>
          <w:numId w:val="28"/>
        </w:numPr>
      </w:pPr>
      <w:r w:rsidRPr="001E1CBA">
        <w:t>O sistema busca os ingredientes na base de dado, compatíveis com as letras digitadas pelo usuário</w:t>
      </w:r>
      <w:r w:rsidR="00F741B3">
        <w:t xml:space="preserve"> </w:t>
      </w:r>
      <w:r w:rsidRPr="001E1CBA">
        <w:t>(R6).</w:t>
      </w:r>
    </w:p>
    <w:p w:rsidR="00F741B3" w:rsidRDefault="001E1CBA" w:rsidP="00217EA2">
      <w:pPr>
        <w:pStyle w:val="Texto"/>
        <w:numPr>
          <w:ilvl w:val="0"/>
          <w:numId w:val="28"/>
        </w:numPr>
      </w:pPr>
      <w:r w:rsidRPr="001E1CBA">
        <w:t>O sistema exibe as opções encontradas.</w:t>
      </w:r>
    </w:p>
    <w:p w:rsidR="00F741B3" w:rsidRDefault="001E1CBA" w:rsidP="00217EA2">
      <w:pPr>
        <w:pStyle w:val="Texto"/>
        <w:numPr>
          <w:ilvl w:val="0"/>
          <w:numId w:val="28"/>
        </w:numPr>
      </w:pPr>
      <w:r w:rsidRPr="001E1CBA">
        <w:t>O usuário seleciona uma opção.</w:t>
      </w:r>
    </w:p>
    <w:p w:rsidR="00F741B3" w:rsidRDefault="001E1CBA" w:rsidP="00217EA2">
      <w:pPr>
        <w:pStyle w:val="Texto"/>
        <w:numPr>
          <w:ilvl w:val="0"/>
          <w:numId w:val="28"/>
        </w:numPr>
      </w:pPr>
      <w:r w:rsidRPr="001E1CBA">
        <w:t>O usuário se</w:t>
      </w:r>
      <w:r w:rsidR="00254230">
        <w:t>leciona a UNIDADE DE MEDIDA</w:t>
      </w:r>
      <w:r w:rsidRPr="001E1CBA">
        <w:t>.</w:t>
      </w:r>
    </w:p>
    <w:p w:rsidR="00F741B3" w:rsidRDefault="001E1CBA" w:rsidP="00217EA2">
      <w:pPr>
        <w:pStyle w:val="Texto"/>
        <w:numPr>
          <w:ilvl w:val="0"/>
          <w:numId w:val="28"/>
        </w:numPr>
      </w:pPr>
      <w:r w:rsidRPr="001E1CBA">
        <w:t>O usuário preenche o campo QUANTIDADE.</w:t>
      </w:r>
    </w:p>
    <w:p w:rsidR="00F741B3" w:rsidRDefault="001E1CBA" w:rsidP="00217EA2">
      <w:pPr>
        <w:pStyle w:val="Texto"/>
        <w:numPr>
          <w:ilvl w:val="0"/>
          <w:numId w:val="28"/>
        </w:numPr>
      </w:pPr>
      <w:r w:rsidRPr="001E1CBA">
        <w:t>O usuário pressiona o botão ADICIONAR.</w:t>
      </w:r>
    </w:p>
    <w:p w:rsidR="00F741B3" w:rsidRDefault="001E1CBA" w:rsidP="00217EA2">
      <w:pPr>
        <w:pStyle w:val="Texto"/>
        <w:numPr>
          <w:ilvl w:val="0"/>
          <w:numId w:val="28"/>
        </w:numPr>
      </w:pPr>
      <w:r w:rsidRPr="001E1CBA">
        <w:t>O sistema verifica o preenchimento.</w:t>
      </w:r>
    </w:p>
    <w:p w:rsidR="00F741B3" w:rsidRDefault="001E1CBA" w:rsidP="00217EA2">
      <w:pPr>
        <w:pStyle w:val="Texto"/>
        <w:numPr>
          <w:ilvl w:val="0"/>
          <w:numId w:val="28"/>
        </w:numPr>
      </w:pPr>
      <w:r w:rsidRPr="001E1CBA">
        <w:t>O sistema insere o ingrediente na lista de ingredientes do pra</w:t>
      </w:r>
      <w:r w:rsidR="002C3575">
        <w:t>to que está sendo cadastrado (E1</w:t>
      </w:r>
      <w:r w:rsidRPr="001E1CBA">
        <w:t>).</w:t>
      </w:r>
    </w:p>
    <w:p w:rsidR="00F741B3" w:rsidRDefault="001E1CBA" w:rsidP="00217EA2">
      <w:pPr>
        <w:pStyle w:val="Texto"/>
        <w:numPr>
          <w:ilvl w:val="0"/>
          <w:numId w:val="28"/>
        </w:numPr>
      </w:pPr>
      <w:r w:rsidRPr="001E1CBA">
        <w:t>O sistema exibe a tela (</w:t>
      </w:r>
      <w:r w:rsidR="00E51A22">
        <w:t>FIGURA 16</w:t>
      </w:r>
      <w:r w:rsidRPr="001E1CBA">
        <w:t>).</w:t>
      </w:r>
    </w:p>
    <w:p w:rsidR="00F741B3" w:rsidRDefault="001E1CBA" w:rsidP="00217EA2">
      <w:pPr>
        <w:pStyle w:val="Texto"/>
        <w:numPr>
          <w:ilvl w:val="0"/>
          <w:numId w:val="28"/>
        </w:numPr>
      </w:pPr>
      <w:r w:rsidRPr="001E1CBA">
        <w:t>O usuário preenche o campo MODO DE PREPARO</w:t>
      </w:r>
      <w:r w:rsidR="00F741B3">
        <w:t xml:space="preserve"> </w:t>
      </w:r>
      <w:r w:rsidRPr="001E1CBA">
        <w:t>(A1) (A2) (A3).</w:t>
      </w:r>
    </w:p>
    <w:p w:rsidR="00F741B3" w:rsidRDefault="001E1CBA" w:rsidP="00217EA2">
      <w:pPr>
        <w:pStyle w:val="Texto"/>
        <w:numPr>
          <w:ilvl w:val="0"/>
          <w:numId w:val="28"/>
        </w:numPr>
      </w:pPr>
      <w:r w:rsidRPr="001E1CBA">
        <w:t>O usuário preenche o campo TEMPO DE PREPARO</w:t>
      </w:r>
      <w:r w:rsidR="00F741B3">
        <w:t xml:space="preserve"> </w:t>
      </w:r>
      <w:r w:rsidRPr="001E1CBA">
        <w:t>(A1) (A2) (A3).</w:t>
      </w:r>
    </w:p>
    <w:p w:rsidR="00F741B3" w:rsidRDefault="001E1CBA" w:rsidP="00217EA2">
      <w:pPr>
        <w:pStyle w:val="Texto"/>
        <w:numPr>
          <w:ilvl w:val="0"/>
          <w:numId w:val="28"/>
        </w:numPr>
      </w:pPr>
      <w:r w:rsidRPr="001E1CBA">
        <w:lastRenderedPageBreak/>
        <w:t>O usuário pressiona o botão SALVAR (A1) (A2) (A3).</w:t>
      </w:r>
    </w:p>
    <w:p w:rsidR="00F741B3" w:rsidRDefault="001E1CBA" w:rsidP="00217EA2">
      <w:pPr>
        <w:pStyle w:val="Texto"/>
        <w:numPr>
          <w:ilvl w:val="0"/>
          <w:numId w:val="28"/>
        </w:numPr>
      </w:pPr>
      <w:r w:rsidRPr="001E1CBA">
        <w:t>O sistema verifica o preenchimento.</w:t>
      </w:r>
    </w:p>
    <w:p w:rsidR="001E1CBA" w:rsidRPr="001E1CBA" w:rsidRDefault="00254230" w:rsidP="00217EA2">
      <w:pPr>
        <w:pStyle w:val="Texto"/>
        <w:numPr>
          <w:ilvl w:val="0"/>
          <w:numId w:val="28"/>
        </w:numPr>
      </w:pPr>
      <w:r>
        <w:t>O caso de uso é encerrado</w:t>
      </w:r>
      <w:r w:rsidR="001E1CBA" w:rsidRPr="001E1CBA">
        <w:t>.</w:t>
      </w:r>
    </w:p>
    <w:p w:rsidR="001E1CBA" w:rsidRPr="001E1CBA" w:rsidRDefault="001E1CBA" w:rsidP="00F741B3">
      <w:pPr>
        <w:pStyle w:val="Texto"/>
        <w:ind w:firstLine="0"/>
      </w:pPr>
      <w:bookmarkStart w:id="269" w:name="_Toc2367045"/>
      <w:r w:rsidRPr="001E1CBA">
        <w:t>Fluxos alternativos</w:t>
      </w:r>
      <w:bookmarkEnd w:id="269"/>
    </w:p>
    <w:p w:rsidR="001E1CBA" w:rsidRPr="001E1CBA" w:rsidRDefault="001E1CBA" w:rsidP="00F741B3">
      <w:pPr>
        <w:pStyle w:val="Texto"/>
        <w:ind w:firstLine="0"/>
      </w:pPr>
      <w:r w:rsidRPr="001E1CBA">
        <w:t>A1. O usuário pressiona o botão ADICIONAR INGREDIENTE</w:t>
      </w:r>
    </w:p>
    <w:p w:rsidR="00F741B3" w:rsidRDefault="001E1CBA" w:rsidP="00217EA2">
      <w:pPr>
        <w:pStyle w:val="Texto"/>
        <w:numPr>
          <w:ilvl w:val="0"/>
          <w:numId w:val="29"/>
        </w:numPr>
      </w:pPr>
      <w:r w:rsidRPr="001E1CBA">
        <w:t>O sistema busca as unidades de medida.</w:t>
      </w:r>
    </w:p>
    <w:p w:rsidR="00F741B3" w:rsidRDefault="001E1CBA" w:rsidP="00217EA2">
      <w:pPr>
        <w:pStyle w:val="Texto"/>
        <w:numPr>
          <w:ilvl w:val="0"/>
          <w:numId w:val="29"/>
        </w:numPr>
      </w:pPr>
      <w:r w:rsidRPr="001E1CBA">
        <w:t>O sistema exibe a tela (</w:t>
      </w:r>
      <w:r w:rsidR="00E51A22">
        <w:t>FIGURA 10</w:t>
      </w:r>
      <w:r w:rsidRPr="001E1CBA">
        <w:t>).</w:t>
      </w:r>
    </w:p>
    <w:p w:rsidR="00F741B3" w:rsidRDefault="001E1CBA" w:rsidP="00217EA2">
      <w:pPr>
        <w:pStyle w:val="Texto"/>
        <w:numPr>
          <w:ilvl w:val="0"/>
          <w:numId w:val="29"/>
        </w:numPr>
      </w:pPr>
      <w:r w:rsidRPr="001E1CBA">
        <w:t>O usuário inicia a digitação no campo NOME.</w:t>
      </w:r>
    </w:p>
    <w:p w:rsidR="00F741B3" w:rsidRDefault="001E1CBA" w:rsidP="00217EA2">
      <w:pPr>
        <w:pStyle w:val="Texto"/>
        <w:numPr>
          <w:ilvl w:val="0"/>
          <w:numId w:val="29"/>
        </w:numPr>
      </w:pPr>
      <w:r w:rsidRPr="001E1CBA">
        <w:t>O sistema busca os ingredientes na base de dado, compatíveis com as letras digitadas pelo usuário</w:t>
      </w:r>
      <w:r w:rsidR="00F741B3">
        <w:t xml:space="preserve"> </w:t>
      </w:r>
      <w:r w:rsidRPr="001E1CBA">
        <w:t>(R6).</w:t>
      </w:r>
    </w:p>
    <w:p w:rsidR="00F741B3" w:rsidRDefault="001E1CBA" w:rsidP="00217EA2">
      <w:pPr>
        <w:pStyle w:val="Texto"/>
        <w:numPr>
          <w:ilvl w:val="0"/>
          <w:numId w:val="29"/>
        </w:numPr>
      </w:pPr>
      <w:r w:rsidRPr="001E1CBA">
        <w:t xml:space="preserve">O sistema </w:t>
      </w:r>
      <w:r w:rsidR="002C3575">
        <w:t>exibe as opções encontradas</w:t>
      </w:r>
      <w:r w:rsidRPr="001E1CBA">
        <w:t>.</w:t>
      </w:r>
    </w:p>
    <w:p w:rsidR="00F741B3" w:rsidRDefault="001E1CBA" w:rsidP="00217EA2">
      <w:pPr>
        <w:pStyle w:val="Texto"/>
        <w:numPr>
          <w:ilvl w:val="0"/>
          <w:numId w:val="29"/>
        </w:numPr>
      </w:pPr>
      <w:r w:rsidRPr="001E1CBA">
        <w:t>O usuário seleciona uma opção.</w:t>
      </w:r>
    </w:p>
    <w:p w:rsidR="00F741B3" w:rsidRDefault="001E1CBA" w:rsidP="00217EA2">
      <w:pPr>
        <w:pStyle w:val="Texto"/>
        <w:numPr>
          <w:ilvl w:val="0"/>
          <w:numId w:val="29"/>
        </w:numPr>
      </w:pPr>
      <w:r w:rsidRPr="001E1CBA">
        <w:t>O usuário seleciona a UNIDADE DE MEDIDA.</w:t>
      </w:r>
    </w:p>
    <w:p w:rsidR="00F741B3" w:rsidRDefault="001E1CBA" w:rsidP="00217EA2">
      <w:pPr>
        <w:pStyle w:val="Texto"/>
        <w:numPr>
          <w:ilvl w:val="0"/>
          <w:numId w:val="29"/>
        </w:numPr>
      </w:pPr>
      <w:r w:rsidRPr="001E1CBA">
        <w:t>O usuário preenche o campo QUANTIDADE.</w:t>
      </w:r>
    </w:p>
    <w:p w:rsidR="00F741B3" w:rsidRDefault="001E1CBA" w:rsidP="00217EA2">
      <w:pPr>
        <w:pStyle w:val="Texto"/>
        <w:numPr>
          <w:ilvl w:val="0"/>
          <w:numId w:val="29"/>
        </w:numPr>
      </w:pPr>
      <w:r w:rsidRPr="001E1CBA">
        <w:t>O usuário pressiona o botão ADICIONAR.</w:t>
      </w:r>
    </w:p>
    <w:p w:rsidR="00F741B3" w:rsidRDefault="001E1CBA" w:rsidP="00217EA2">
      <w:pPr>
        <w:pStyle w:val="Texto"/>
        <w:numPr>
          <w:ilvl w:val="0"/>
          <w:numId w:val="29"/>
        </w:numPr>
      </w:pPr>
      <w:r w:rsidRPr="001E1CBA">
        <w:t>O sistema verifica o preenchimento.</w:t>
      </w:r>
    </w:p>
    <w:p w:rsidR="00F741B3" w:rsidRDefault="001E1CBA" w:rsidP="00217EA2">
      <w:pPr>
        <w:pStyle w:val="Texto"/>
        <w:numPr>
          <w:ilvl w:val="0"/>
          <w:numId w:val="29"/>
        </w:numPr>
      </w:pPr>
      <w:r w:rsidRPr="001E1CBA">
        <w:t>O sistema insere o ingrediente na lista de ingredientes do pra</w:t>
      </w:r>
      <w:r w:rsidR="002C3575">
        <w:t>to que está sendo cadastrado (E1</w:t>
      </w:r>
      <w:r w:rsidRPr="001E1CBA">
        <w:t>).</w:t>
      </w:r>
    </w:p>
    <w:p w:rsidR="00F741B3" w:rsidRDefault="001E1CBA" w:rsidP="00217EA2">
      <w:pPr>
        <w:pStyle w:val="Texto"/>
        <w:numPr>
          <w:ilvl w:val="0"/>
          <w:numId w:val="29"/>
        </w:numPr>
      </w:pPr>
      <w:r w:rsidRPr="001E1CBA">
        <w:t>O sistema exibe a tela (</w:t>
      </w:r>
      <w:r w:rsidR="00E51A22">
        <w:t>FIGURA 16</w:t>
      </w:r>
      <w:r w:rsidRPr="001E1CBA">
        <w:t>).</w:t>
      </w:r>
    </w:p>
    <w:p w:rsidR="00F741B3" w:rsidRDefault="001E1CBA" w:rsidP="00217EA2">
      <w:pPr>
        <w:pStyle w:val="Texto"/>
        <w:numPr>
          <w:ilvl w:val="0"/>
          <w:numId w:val="29"/>
        </w:numPr>
      </w:pPr>
      <w:r w:rsidRPr="001E1CBA">
        <w:t>O usuário preenche o campo MODO DE PREPARO</w:t>
      </w:r>
      <w:r w:rsidR="00F741B3">
        <w:t xml:space="preserve"> </w:t>
      </w:r>
      <w:r w:rsidRPr="001E1CBA">
        <w:t>(A1) (A2) (A3).</w:t>
      </w:r>
    </w:p>
    <w:p w:rsidR="00F741B3" w:rsidRDefault="001E1CBA" w:rsidP="00217EA2">
      <w:pPr>
        <w:pStyle w:val="Texto"/>
        <w:numPr>
          <w:ilvl w:val="0"/>
          <w:numId w:val="29"/>
        </w:numPr>
      </w:pPr>
      <w:r w:rsidRPr="001E1CBA">
        <w:t>O usuário preenche o campo TEMPO DE PREPARO</w:t>
      </w:r>
      <w:r w:rsidR="00F741B3">
        <w:t xml:space="preserve"> </w:t>
      </w:r>
      <w:r w:rsidRPr="001E1CBA">
        <w:t>(A1) (A2) (A3).</w:t>
      </w:r>
    </w:p>
    <w:p w:rsidR="00F741B3" w:rsidRDefault="001E1CBA" w:rsidP="00217EA2">
      <w:pPr>
        <w:pStyle w:val="Texto"/>
        <w:numPr>
          <w:ilvl w:val="0"/>
          <w:numId w:val="29"/>
        </w:numPr>
      </w:pPr>
      <w:r w:rsidRPr="001E1CBA">
        <w:t>O usuário pressiona o botão SALVAR (A1) (A2) (A3).</w:t>
      </w:r>
    </w:p>
    <w:p w:rsidR="00F741B3" w:rsidRDefault="001E1CBA" w:rsidP="00217EA2">
      <w:pPr>
        <w:pStyle w:val="Texto"/>
        <w:numPr>
          <w:ilvl w:val="0"/>
          <w:numId w:val="29"/>
        </w:numPr>
      </w:pPr>
      <w:r w:rsidRPr="001E1CBA">
        <w:t>O sistema verifica se todos os campos estão preenchidos.</w:t>
      </w:r>
    </w:p>
    <w:p w:rsidR="00F741B3" w:rsidRDefault="001E1CBA" w:rsidP="00217EA2">
      <w:pPr>
        <w:pStyle w:val="Texto"/>
        <w:numPr>
          <w:ilvl w:val="0"/>
          <w:numId w:val="29"/>
        </w:numPr>
      </w:pPr>
      <w:r w:rsidRPr="001E1CBA">
        <w:t>O sistema salva o prato</w:t>
      </w:r>
      <w:r w:rsidR="00F741B3">
        <w:t xml:space="preserve"> </w:t>
      </w:r>
      <w:r w:rsidR="002C3575">
        <w:t>(E1</w:t>
      </w:r>
      <w:r w:rsidRPr="001E1CBA">
        <w:t>).</w:t>
      </w:r>
    </w:p>
    <w:p w:rsidR="001E1CBA" w:rsidRPr="001E1CBA" w:rsidRDefault="001E1CBA" w:rsidP="00217EA2">
      <w:pPr>
        <w:pStyle w:val="Texto"/>
        <w:numPr>
          <w:ilvl w:val="0"/>
          <w:numId w:val="29"/>
        </w:numPr>
      </w:pPr>
      <w:r w:rsidRPr="001E1CBA">
        <w:t>O caso de uso é encerrado.</w:t>
      </w:r>
    </w:p>
    <w:p w:rsidR="001E1CBA" w:rsidRPr="001E1CBA" w:rsidRDefault="001E1CBA" w:rsidP="00F741B3">
      <w:pPr>
        <w:pStyle w:val="Texto"/>
        <w:ind w:firstLine="0"/>
      </w:pPr>
      <w:r w:rsidRPr="001E1CBA">
        <w:t>A2. O usuário pressiona o botão EDITAR de um dos ingredientes da lista</w:t>
      </w:r>
    </w:p>
    <w:p w:rsidR="00F741B3" w:rsidRDefault="001E1CBA" w:rsidP="00217EA2">
      <w:pPr>
        <w:pStyle w:val="Texto"/>
        <w:numPr>
          <w:ilvl w:val="0"/>
          <w:numId w:val="30"/>
        </w:numPr>
      </w:pPr>
      <w:r w:rsidRPr="001E1CBA">
        <w:t>O sistema busca as unidades de medida.</w:t>
      </w:r>
    </w:p>
    <w:p w:rsidR="00F741B3" w:rsidRDefault="001E1CBA" w:rsidP="00217EA2">
      <w:pPr>
        <w:pStyle w:val="Texto"/>
        <w:numPr>
          <w:ilvl w:val="0"/>
          <w:numId w:val="30"/>
        </w:numPr>
      </w:pPr>
      <w:r w:rsidRPr="001E1CBA">
        <w:t>O sistema busca as informações do ingrediente selecionado</w:t>
      </w:r>
    </w:p>
    <w:p w:rsidR="00F741B3" w:rsidRDefault="001E1CBA" w:rsidP="00217EA2">
      <w:pPr>
        <w:pStyle w:val="Texto"/>
        <w:numPr>
          <w:ilvl w:val="0"/>
          <w:numId w:val="30"/>
        </w:numPr>
      </w:pPr>
      <w:r w:rsidRPr="001E1CBA">
        <w:t>O sistema bloqueia o campo NOME para edição</w:t>
      </w:r>
    </w:p>
    <w:p w:rsidR="00F741B3" w:rsidRDefault="001E1CBA" w:rsidP="00217EA2">
      <w:pPr>
        <w:pStyle w:val="Texto"/>
        <w:numPr>
          <w:ilvl w:val="0"/>
          <w:numId w:val="30"/>
        </w:numPr>
      </w:pPr>
      <w:r w:rsidRPr="001E1CBA">
        <w:t>O sistema exibe a tela (</w:t>
      </w:r>
      <w:r w:rsidR="00E51A22">
        <w:t>FIGURA 10</w:t>
      </w:r>
      <w:r w:rsidRPr="001E1CBA">
        <w:t>).</w:t>
      </w:r>
    </w:p>
    <w:p w:rsidR="00F741B3" w:rsidRDefault="001E1CBA" w:rsidP="00217EA2">
      <w:pPr>
        <w:pStyle w:val="Texto"/>
        <w:numPr>
          <w:ilvl w:val="0"/>
          <w:numId w:val="30"/>
        </w:numPr>
      </w:pPr>
      <w:r w:rsidRPr="001E1CBA">
        <w:t xml:space="preserve">O usuário </w:t>
      </w:r>
      <w:r w:rsidR="002C3575">
        <w:t>altera as informações</w:t>
      </w:r>
      <w:r w:rsidRPr="001E1CBA">
        <w:t>.</w:t>
      </w:r>
    </w:p>
    <w:p w:rsidR="00F741B3" w:rsidRDefault="001E1CBA" w:rsidP="00217EA2">
      <w:pPr>
        <w:pStyle w:val="Texto"/>
        <w:numPr>
          <w:ilvl w:val="0"/>
          <w:numId w:val="30"/>
        </w:numPr>
      </w:pPr>
      <w:r w:rsidRPr="001E1CBA">
        <w:t>O usuário pressiona o botão ADICIONAR.</w:t>
      </w:r>
    </w:p>
    <w:p w:rsidR="00F741B3" w:rsidRDefault="001E1CBA" w:rsidP="00217EA2">
      <w:pPr>
        <w:pStyle w:val="Texto"/>
        <w:numPr>
          <w:ilvl w:val="0"/>
          <w:numId w:val="30"/>
        </w:numPr>
      </w:pPr>
      <w:r w:rsidRPr="001E1CBA">
        <w:t>O sistema verifica o preenchimento.</w:t>
      </w:r>
    </w:p>
    <w:p w:rsidR="00F741B3" w:rsidRDefault="001E1CBA" w:rsidP="00217EA2">
      <w:pPr>
        <w:pStyle w:val="Texto"/>
        <w:numPr>
          <w:ilvl w:val="0"/>
          <w:numId w:val="30"/>
        </w:numPr>
      </w:pPr>
      <w:r w:rsidRPr="001E1CBA">
        <w:lastRenderedPageBreak/>
        <w:t>O sistema altera os dados do ingrediente na lista de ingredientes do prato q</w:t>
      </w:r>
      <w:r w:rsidR="002C3575">
        <w:t>ue está sendo cadastrado (E1</w:t>
      </w:r>
      <w:r w:rsidRPr="001E1CBA">
        <w:t>).</w:t>
      </w:r>
    </w:p>
    <w:p w:rsidR="00F741B3" w:rsidRDefault="001E1CBA" w:rsidP="00217EA2">
      <w:pPr>
        <w:pStyle w:val="Texto"/>
        <w:numPr>
          <w:ilvl w:val="0"/>
          <w:numId w:val="30"/>
        </w:numPr>
      </w:pPr>
      <w:r w:rsidRPr="001E1CBA">
        <w:t>O sistema exibe a tela (</w:t>
      </w:r>
      <w:r w:rsidR="00E51A22">
        <w:t>FIGURA 16</w:t>
      </w:r>
      <w:r w:rsidRPr="001E1CBA">
        <w:t>).</w:t>
      </w:r>
    </w:p>
    <w:p w:rsidR="00F741B3" w:rsidRDefault="001E1CBA" w:rsidP="00217EA2">
      <w:pPr>
        <w:pStyle w:val="Texto"/>
        <w:numPr>
          <w:ilvl w:val="0"/>
          <w:numId w:val="30"/>
        </w:numPr>
      </w:pPr>
      <w:r w:rsidRPr="001E1CBA">
        <w:t>O usuário preenche o campo MODO DE PREPARO (A1) (A2) (A3).</w:t>
      </w:r>
    </w:p>
    <w:p w:rsidR="00F741B3" w:rsidRDefault="001E1CBA" w:rsidP="00217EA2">
      <w:pPr>
        <w:pStyle w:val="Texto"/>
        <w:numPr>
          <w:ilvl w:val="0"/>
          <w:numId w:val="30"/>
        </w:numPr>
      </w:pPr>
      <w:r w:rsidRPr="001E1CBA">
        <w:t>O usuário preenche o campo TEMPO DE PREPARO (A1) (A2) (A3).</w:t>
      </w:r>
    </w:p>
    <w:p w:rsidR="00F741B3" w:rsidRDefault="001E1CBA" w:rsidP="00217EA2">
      <w:pPr>
        <w:pStyle w:val="Texto"/>
        <w:numPr>
          <w:ilvl w:val="0"/>
          <w:numId w:val="30"/>
        </w:numPr>
      </w:pPr>
      <w:r w:rsidRPr="001E1CBA">
        <w:t>O usuário pressiona o botão SALVAR (A1) (A2) (A3).</w:t>
      </w:r>
    </w:p>
    <w:p w:rsidR="00F741B3" w:rsidRDefault="001E1CBA" w:rsidP="00217EA2">
      <w:pPr>
        <w:pStyle w:val="Texto"/>
        <w:numPr>
          <w:ilvl w:val="0"/>
          <w:numId w:val="30"/>
        </w:numPr>
      </w:pPr>
      <w:r w:rsidRPr="001E1CBA">
        <w:t>O sistema verifica se todos os campos estão preenchidos.</w:t>
      </w:r>
    </w:p>
    <w:p w:rsidR="00F741B3" w:rsidRDefault="001E1CBA" w:rsidP="00217EA2">
      <w:pPr>
        <w:pStyle w:val="Texto"/>
        <w:numPr>
          <w:ilvl w:val="0"/>
          <w:numId w:val="30"/>
        </w:numPr>
      </w:pPr>
      <w:r w:rsidRPr="001E1CBA">
        <w:t>O sistema salva o prato</w:t>
      </w:r>
      <w:r w:rsidR="002C3575">
        <w:t xml:space="preserve"> (E1</w:t>
      </w:r>
      <w:r w:rsidRPr="001E1CBA">
        <w:t>).</w:t>
      </w:r>
    </w:p>
    <w:p w:rsidR="001E1CBA" w:rsidRPr="001E1CBA" w:rsidRDefault="001E1CBA" w:rsidP="00217EA2">
      <w:pPr>
        <w:pStyle w:val="Texto"/>
        <w:numPr>
          <w:ilvl w:val="0"/>
          <w:numId w:val="30"/>
        </w:numPr>
      </w:pPr>
      <w:r w:rsidRPr="001E1CBA">
        <w:t>O caso de uso é encerrado.</w:t>
      </w:r>
    </w:p>
    <w:p w:rsidR="001E1CBA" w:rsidRPr="001E1CBA" w:rsidRDefault="001E1CBA" w:rsidP="00F741B3">
      <w:pPr>
        <w:pStyle w:val="Texto"/>
        <w:ind w:firstLine="0"/>
      </w:pPr>
      <w:r w:rsidRPr="001E1CBA">
        <w:t>A3. O usuário pressiona o botão EXCLUIR de um dos ingredientes da lista</w:t>
      </w:r>
    </w:p>
    <w:p w:rsidR="002C3575" w:rsidRDefault="001E1CBA" w:rsidP="00217EA2">
      <w:pPr>
        <w:pStyle w:val="Texto"/>
        <w:numPr>
          <w:ilvl w:val="0"/>
          <w:numId w:val="31"/>
        </w:numPr>
      </w:pPr>
      <w:r w:rsidRPr="001E1CBA">
        <w:t>O sistema exibe a mensagem “TEM CERTEZA QUE DESEJA ELIMINAR ESSE INGREDIENTE?” (</w:t>
      </w:r>
      <w:r w:rsidR="004C781E">
        <w:t>FIGURA 9</w:t>
      </w:r>
      <w:r w:rsidRPr="001E1CBA">
        <w:t>).</w:t>
      </w:r>
    </w:p>
    <w:p w:rsidR="002C3575" w:rsidRDefault="001E1CBA" w:rsidP="00217EA2">
      <w:pPr>
        <w:pStyle w:val="Texto"/>
        <w:numPr>
          <w:ilvl w:val="0"/>
          <w:numId w:val="31"/>
        </w:numPr>
      </w:pPr>
      <w:r w:rsidRPr="001E1CBA">
        <w:t>O usuário pressiona o botão SIM (A4).</w:t>
      </w:r>
    </w:p>
    <w:p w:rsidR="002C3575" w:rsidRDefault="001E1CBA" w:rsidP="00217EA2">
      <w:pPr>
        <w:pStyle w:val="Texto"/>
        <w:numPr>
          <w:ilvl w:val="0"/>
          <w:numId w:val="31"/>
        </w:numPr>
      </w:pPr>
      <w:r w:rsidRPr="001E1CBA">
        <w:t>O sistema realiza a exclusão do registro.</w:t>
      </w:r>
    </w:p>
    <w:p w:rsidR="002C3575" w:rsidRDefault="001E1CBA" w:rsidP="00217EA2">
      <w:pPr>
        <w:pStyle w:val="Texto"/>
        <w:numPr>
          <w:ilvl w:val="0"/>
          <w:numId w:val="31"/>
        </w:numPr>
      </w:pPr>
      <w:r w:rsidRPr="001E1CBA">
        <w:t>O sistema remove o ingrediente da lista.</w:t>
      </w:r>
    </w:p>
    <w:p w:rsidR="002C3575" w:rsidRDefault="001E1CBA" w:rsidP="00217EA2">
      <w:pPr>
        <w:pStyle w:val="Texto"/>
        <w:numPr>
          <w:ilvl w:val="0"/>
          <w:numId w:val="31"/>
        </w:numPr>
      </w:pPr>
      <w:r w:rsidRPr="001E1CBA">
        <w:t>O sistema exibe a mensagem “Ingrediente eliminado”.</w:t>
      </w:r>
    </w:p>
    <w:p w:rsidR="002C3575" w:rsidRDefault="001E1CBA" w:rsidP="00217EA2">
      <w:pPr>
        <w:pStyle w:val="Texto"/>
        <w:numPr>
          <w:ilvl w:val="0"/>
          <w:numId w:val="31"/>
        </w:numPr>
      </w:pPr>
      <w:r w:rsidRPr="001E1CBA">
        <w:t>O usuário pressiona o botão SALVAR (A1) (A2) (A3).</w:t>
      </w:r>
    </w:p>
    <w:p w:rsidR="002C3575" w:rsidRDefault="001E1CBA" w:rsidP="00217EA2">
      <w:pPr>
        <w:pStyle w:val="Texto"/>
        <w:numPr>
          <w:ilvl w:val="0"/>
          <w:numId w:val="31"/>
        </w:numPr>
      </w:pPr>
      <w:r w:rsidRPr="001E1CBA">
        <w:t>O sistema verifica se todos os campos estão preenchidos.</w:t>
      </w:r>
    </w:p>
    <w:p w:rsidR="002C3575" w:rsidRDefault="001E1CBA" w:rsidP="00217EA2">
      <w:pPr>
        <w:pStyle w:val="Texto"/>
        <w:numPr>
          <w:ilvl w:val="0"/>
          <w:numId w:val="31"/>
        </w:numPr>
      </w:pPr>
      <w:r w:rsidRPr="001E1CBA">
        <w:t>O sistema salva o prato</w:t>
      </w:r>
      <w:r w:rsidR="002C3575">
        <w:t xml:space="preserve"> (E1</w:t>
      </w:r>
      <w:r w:rsidRPr="001E1CBA">
        <w:t>).</w:t>
      </w:r>
    </w:p>
    <w:p w:rsidR="001E1CBA" w:rsidRPr="001E1CBA" w:rsidRDefault="001E1CBA" w:rsidP="00217EA2">
      <w:pPr>
        <w:pStyle w:val="Texto"/>
        <w:numPr>
          <w:ilvl w:val="0"/>
          <w:numId w:val="31"/>
        </w:numPr>
      </w:pPr>
      <w:r w:rsidRPr="001E1CBA">
        <w:t>O caso de uso é encerrado.</w:t>
      </w:r>
    </w:p>
    <w:p w:rsidR="001E1CBA" w:rsidRPr="001E1CBA" w:rsidRDefault="001E1CBA" w:rsidP="002C3575">
      <w:pPr>
        <w:pStyle w:val="Texto"/>
        <w:ind w:firstLine="0"/>
      </w:pPr>
      <w:r w:rsidRPr="001E1CBA">
        <w:t>A4. O usuário pressiona o botão NÃO</w:t>
      </w:r>
    </w:p>
    <w:p w:rsidR="002C3575" w:rsidRDefault="001E1CBA" w:rsidP="00217EA2">
      <w:pPr>
        <w:pStyle w:val="Texto"/>
        <w:numPr>
          <w:ilvl w:val="0"/>
          <w:numId w:val="32"/>
        </w:numPr>
      </w:pPr>
      <w:r w:rsidRPr="001E1CBA">
        <w:t>O sistema fecha a mensagem “TEM CERTEZA QUE DESEJA ELIMINAR ESSE INGREDIENTE?” (</w:t>
      </w:r>
      <w:r w:rsidR="004C781E">
        <w:t>FIGURA 9</w:t>
      </w:r>
      <w:r w:rsidRPr="001E1CBA">
        <w:t>).</w:t>
      </w:r>
    </w:p>
    <w:p w:rsidR="002C3575" w:rsidRDefault="001E1CBA" w:rsidP="00217EA2">
      <w:pPr>
        <w:pStyle w:val="Texto"/>
        <w:numPr>
          <w:ilvl w:val="0"/>
          <w:numId w:val="32"/>
        </w:numPr>
      </w:pPr>
      <w:r w:rsidRPr="001E1CBA">
        <w:t>O usuário pressiona o botão SALVAR.</w:t>
      </w:r>
    </w:p>
    <w:p w:rsidR="002C3575" w:rsidRDefault="001E1CBA" w:rsidP="00217EA2">
      <w:pPr>
        <w:pStyle w:val="Texto"/>
        <w:numPr>
          <w:ilvl w:val="0"/>
          <w:numId w:val="32"/>
        </w:numPr>
      </w:pPr>
      <w:r w:rsidRPr="001E1CBA">
        <w:t>O sistema verifica se todos os campos estão preenchidos.</w:t>
      </w:r>
    </w:p>
    <w:p w:rsidR="002C3575" w:rsidRDefault="00254230" w:rsidP="00217EA2">
      <w:pPr>
        <w:pStyle w:val="Texto"/>
        <w:numPr>
          <w:ilvl w:val="0"/>
          <w:numId w:val="32"/>
        </w:numPr>
      </w:pPr>
      <w:r>
        <w:t>O sistema salva o prato (E1</w:t>
      </w:r>
      <w:r w:rsidR="001E1CBA" w:rsidRPr="001E1CBA">
        <w:t>).</w:t>
      </w:r>
    </w:p>
    <w:p w:rsidR="001E1CBA" w:rsidRPr="001E1CBA" w:rsidRDefault="001E1CBA" w:rsidP="00217EA2">
      <w:pPr>
        <w:pStyle w:val="Texto"/>
        <w:numPr>
          <w:ilvl w:val="0"/>
          <w:numId w:val="32"/>
        </w:numPr>
      </w:pPr>
      <w:r w:rsidRPr="001E1CBA">
        <w:t>O caso de uso é encerrado.</w:t>
      </w:r>
    </w:p>
    <w:p w:rsidR="001E1CBA" w:rsidRPr="001E1CBA" w:rsidRDefault="001E1CBA" w:rsidP="002C3575">
      <w:pPr>
        <w:pStyle w:val="Texto"/>
        <w:ind w:firstLine="0"/>
      </w:pPr>
      <w:bookmarkStart w:id="270" w:name="_Toc2367046"/>
      <w:r w:rsidRPr="001E1CBA">
        <w:t>Fluxos de exceção</w:t>
      </w:r>
      <w:bookmarkEnd w:id="270"/>
    </w:p>
    <w:p w:rsidR="001E1CBA" w:rsidRPr="001E1CBA" w:rsidRDefault="001E1CBA" w:rsidP="002C3575">
      <w:pPr>
        <w:pStyle w:val="Texto"/>
        <w:ind w:firstLine="0"/>
      </w:pPr>
      <w:r w:rsidRPr="001E1CBA">
        <w:t>E</w:t>
      </w:r>
      <w:r w:rsidR="002C3575">
        <w:t>1</w:t>
      </w:r>
      <w:r w:rsidRPr="001E1CBA">
        <w:t>. O sistema identifica que existem campos sem preenchimento</w:t>
      </w:r>
    </w:p>
    <w:p w:rsidR="002C3575" w:rsidRDefault="001E1CBA" w:rsidP="00217EA2">
      <w:pPr>
        <w:pStyle w:val="Texto"/>
        <w:numPr>
          <w:ilvl w:val="0"/>
          <w:numId w:val="33"/>
        </w:numPr>
      </w:pPr>
      <w:r w:rsidRPr="001E1CBA">
        <w:t>O sistema exibe a mensagem “</w:t>
      </w:r>
      <w:r w:rsidR="002C3575">
        <w:t>TODOS OS C</w:t>
      </w:r>
      <w:r w:rsidRPr="001E1CBA">
        <w:t>AMPO</w:t>
      </w:r>
      <w:r w:rsidR="002C3575">
        <w:t xml:space="preserve">S DEVEM SER </w:t>
      </w:r>
      <w:r w:rsidRPr="001E1CBA">
        <w:t>PREENCHIDO</w:t>
      </w:r>
      <w:r w:rsidR="002C3575">
        <w:t>S</w:t>
      </w:r>
      <w:r w:rsidRPr="001E1CBA">
        <w:t>”</w:t>
      </w:r>
      <w:r w:rsidR="002C3575">
        <w:t>.</w:t>
      </w:r>
    </w:p>
    <w:p w:rsidR="002C3575" w:rsidRDefault="001E1CBA" w:rsidP="00217EA2">
      <w:pPr>
        <w:pStyle w:val="Texto"/>
        <w:numPr>
          <w:ilvl w:val="0"/>
          <w:numId w:val="33"/>
        </w:numPr>
      </w:pPr>
      <w:r w:rsidRPr="001E1CBA">
        <w:t>O usuário preenche o campo indicado.</w:t>
      </w:r>
    </w:p>
    <w:p w:rsidR="002C3575" w:rsidRDefault="001E1CBA" w:rsidP="00217EA2">
      <w:pPr>
        <w:pStyle w:val="Texto"/>
        <w:numPr>
          <w:ilvl w:val="0"/>
          <w:numId w:val="33"/>
        </w:numPr>
      </w:pPr>
      <w:r w:rsidRPr="001E1CBA">
        <w:t>O usuário pressiona o botão SALVAR.</w:t>
      </w:r>
    </w:p>
    <w:p w:rsidR="002C3575" w:rsidRDefault="001E1CBA" w:rsidP="00217EA2">
      <w:pPr>
        <w:pStyle w:val="Texto"/>
        <w:numPr>
          <w:ilvl w:val="0"/>
          <w:numId w:val="33"/>
        </w:numPr>
      </w:pPr>
      <w:r w:rsidRPr="001E1CBA">
        <w:lastRenderedPageBreak/>
        <w:t>O sistema verifica se todos os campos estão preenchidos.</w:t>
      </w:r>
    </w:p>
    <w:p w:rsidR="002C3575" w:rsidRDefault="001E1CBA" w:rsidP="00217EA2">
      <w:pPr>
        <w:pStyle w:val="Texto"/>
        <w:numPr>
          <w:ilvl w:val="0"/>
          <w:numId w:val="33"/>
        </w:numPr>
      </w:pPr>
      <w:r w:rsidRPr="001E1CBA">
        <w:t>O sistema salva o prato.</w:t>
      </w:r>
    </w:p>
    <w:p w:rsidR="001E1CBA" w:rsidRPr="001E1CBA" w:rsidRDefault="001E1CBA" w:rsidP="00217EA2">
      <w:pPr>
        <w:pStyle w:val="Texto"/>
        <w:numPr>
          <w:ilvl w:val="0"/>
          <w:numId w:val="33"/>
        </w:numPr>
      </w:pPr>
      <w:r w:rsidRPr="001E1CBA">
        <w:t>O caso de uso é encerrado.</w:t>
      </w:r>
    </w:p>
    <w:p w:rsidR="00254230" w:rsidRDefault="00254230" w:rsidP="001E1CBA">
      <w:pPr>
        <w:pStyle w:val="Texto"/>
      </w:pPr>
      <w:bookmarkStart w:id="271" w:name="_Toc2367047"/>
    </w:p>
    <w:p w:rsidR="00BB03E2" w:rsidRDefault="00BB03E2" w:rsidP="00254230">
      <w:pPr>
        <w:pStyle w:val="Texto"/>
        <w:jc w:val="center"/>
        <w:sectPr w:rsidR="00BB03E2" w:rsidSect="00D30FF8">
          <w:pgSz w:w="11906" w:h="16838" w:code="9"/>
          <w:pgMar w:top="1701" w:right="1134" w:bottom="1134" w:left="1701" w:header="709" w:footer="709" w:gutter="0"/>
          <w:cols w:space="708"/>
          <w:docGrid w:linePitch="360"/>
        </w:sectPr>
      </w:pPr>
    </w:p>
    <w:p w:rsidR="001E1CBA" w:rsidRPr="001E1CBA" w:rsidRDefault="001E1CBA" w:rsidP="00BB03E2">
      <w:pPr>
        <w:pStyle w:val="Texto"/>
        <w:ind w:firstLine="0"/>
        <w:jc w:val="center"/>
      </w:pPr>
      <w:r w:rsidRPr="001E1CBA">
        <w:lastRenderedPageBreak/>
        <w:t>Especificação do caso de uso UC004 – Buscar pratos</w:t>
      </w:r>
      <w:bookmarkEnd w:id="271"/>
    </w:p>
    <w:p w:rsidR="001E1CBA" w:rsidRPr="001E1CBA" w:rsidRDefault="001E1CBA" w:rsidP="00254230">
      <w:pPr>
        <w:pStyle w:val="Texto"/>
        <w:ind w:firstLine="0"/>
      </w:pPr>
      <w:bookmarkStart w:id="272" w:name="_Toc2367048"/>
      <w:r w:rsidRPr="001E1CBA">
        <w:t>Descrição</w:t>
      </w:r>
      <w:bookmarkEnd w:id="272"/>
    </w:p>
    <w:p w:rsidR="001E1CBA" w:rsidRPr="001E1CBA" w:rsidRDefault="001E1CBA" w:rsidP="001E1CBA">
      <w:pPr>
        <w:pStyle w:val="Texto"/>
      </w:pPr>
      <w:r w:rsidRPr="001E1CBA">
        <w:t>Esse caso de uso descreve a tela de pesquisa de pratos.</w:t>
      </w:r>
    </w:p>
    <w:p w:rsidR="001E1CBA" w:rsidRPr="001E1CBA" w:rsidRDefault="001E1CBA" w:rsidP="00254230">
      <w:pPr>
        <w:pStyle w:val="Texto"/>
        <w:ind w:firstLine="0"/>
      </w:pPr>
      <w:bookmarkStart w:id="273" w:name="_Toc2367049"/>
      <w:r w:rsidRPr="001E1CBA">
        <w:t xml:space="preserve">Data </w:t>
      </w:r>
      <w:proofErr w:type="spellStart"/>
      <w:r w:rsidRPr="001E1CBA">
        <w:t>View</w:t>
      </w:r>
      <w:bookmarkEnd w:id="273"/>
      <w:proofErr w:type="spellEnd"/>
    </w:p>
    <w:p w:rsidR="001E1CBA" w:rsidRPr="001E1CBA" w:rsidRDefault="00E51A22" w:rsidP="001E1CBA">
      <w:pPr>
        <w:pStyle w:val="Texto"/>
      </w:pPr>
      <w:r>
        <w:t>FIGURA 12</w:t>
      </w:r>
      <w:r w:rsidR="001E1CBA" w:rsidRPr="001E1CBA">
        <w:t xml:space="preserve"> – Busca de pratos</w:t>
      </w:r>
    </w:p>
    <w:p w:rsidR="001E1CBA" w:rsidRPr="001E1CBA" w:rsidRDefault="00E51A22" w:rsidP="001E1CBA">
      <w:pPr>
        <w:pStyle w:val="Texto"/>
      </w:pPr>
      <w:r>
        <w:t>FIGURA 15</w:t>
      </w:r>
      <w:r w:rsidR="001E1CBA" w:rsidRPr="001E1CBA">
        <w:t xml:space="preserve"> – Busca meus pratos</w:t>
      </w:r>
    </w:p>
    <w:p w:rsidR="001E1CBA" w:rsidRPr="001E1CBA" w:rsidRDefault="001E1CBA" w:rsidP="00254230">
      <w:pPr>
        <w:pStyle w:val="Texto"/>
        <w:ind w:firstLine="0"/>
      </w:pPr>
      <w:bookmarkStart w:id="274" w:name="_Toc2367050"/>
      <w:r w:rsidRPr="001E1CBA">
        <w:t>Pré-condições</w:t>
      </w:r>
      <w:bookmarkEnd w:id="274"/>
    </w:p>
    <w:p w:rsidR="001E1CBA" w:rsidRPr="001E1CBA" w:rsidRDefault="001E1CBA" w:rsidP="001E1CBA">
      <w:pPr>
        <w:pStyle w:val="Texto"/>
        <w:rPr>
          <w:b/>
        </w:rPr>
      </w:pPr>
      <w:r w:rsidRPr="001E1CBA">
        <w:t xml:space="preserve">O usuário deve ter realizado o </w:t>
      </w:r>
      <w:proofErr w:type="spellStart"/>
      <w:r w:rsidRPr="001E1CBA">
        <w:t>login</w:t>
      </w:r>
      <w:proofErr w:type="spellEnd"/>
      <w:r w:rsidRPr="001E1CBA">
        <w:t>.</w:t>
      </w:r>
    </w:p>
    <w:p w:rsidR="001E1CBA" w:rsidRPr="001E1CBA" w:rsidRDefault="001E1CBA" w:rsidP="00254230">
      <w:pPr>
        <w:pStyle w:val="Texto"/>
        <w:ind w:firstLine="0"/>
      </w:pPr>
      <w:bookmarkStart w:id="275" w:name="_Toc2367051"/>
      <w:r w:rsidRPr="001E1CBA">
        <w:t>Pós-condições</w:t>
      </w:r>
      <w:bookmarkEnd w:id="275"/>
    </w:p>
    <w:p w:rsidR="001E1CBA" w:rsidRPr="001E1CBA" w:rsidRDefault="001E1CBA" w:rsidP="001E1CBA">
      <w:pPr>
        <w:pStyle w:val="Texto"/>
      </w:pPr>
      <w:r w:rsidRPr="001E1CBA">
        <w:t>Após o termino normal desse caso de uso o sistema deve:</w:t>
      </w:r>
    </w:p>
    <w:p w:rsidR="00254230" w:rsidRDefault="001E1CBA" w:rsidP="00217EA2">
      <w:pPr>
        <w:pStyle w:val="Texto"/>
        <w:numPr>
          <w:ilvl w:val="0"/>
          <w:numId w:val="34"/>
        </w:numPr>
      </w:pPr>
      <w:r w:rsidRPr="001E1CBA">
        <w:t>Ter realizado a busca de pratos.</w:t>
      </w:r>
    </w:p>
    <w:p w:rsidR="001E1CBA" w:rsidRPr="001E1CBA" w:rsidRDefault="001E1CBA" w:rsidP="00217EA2">
      <w:pPr>
        <w:pStyle w:val="Texto"/>
        <w:numPr>
          <w:ilvl w:val="0"/>
          <w:numId w:val="34"/>
        </w:numPr>
      </w:pPr>
      <w:r w:rsidRPr="001E1CBA">
        <w:t>Exibir os pratos para o usuário.</w:t>
      </w:r>
    </w:p>
    <w:p w:rsidR="001E1CBA" w:rsidRPr="001E1CBA" w:rsidRDefault="001E1CBA" w:rsidP="00254230">
      <w:pPr>
        <w:pStyle w:val="Texto"/>
        <w:ind w:firstLine="0"/>
      </w:pPr>
      <w:bookmarkStart w:id="276" w:name="_Toc2367052"/>
      <w:r w:rsidRPr="001E1CBA">
        <w:t>Ator primário</w:t>
      </w:r>
      <w:bookmarkEnd w:id="276"/>
    </w:p>
    <w:p w:rsidR="001E1CBA" w:rsidRPr="001E1CBA" w:rsidRDefault="001E1CBA" w:rsidP="001E1CBA">
      <w:pPr>
        <w:pStyle w:val="Texto"/>
      </w:pPr>
      <w:r w:rsidRPr="001E1CBA">
        <w:t>Usuário.</w:t>
      </w:r>
    </w:p>
    <w:p w:rsidR="001E1CBA" w:rsidRPr="001E1CBA" w:rsidRDefault="001E1CBA" w:rsidP="00254230">
      <w:pPr>
        <w:pStyle w:val="Texto"/>
        <w:ind w:firstLine="0"/>
      </w:pPr>
      <w:bookmarkStart w:id="277" w:name="_Toc2367053"/>
      <w:r w:rsidRPr="001E1CBA">
        <w:t>Fluxo de eventos principal</w:t>
      </w:r>
      <w:bookmarkEnd w:id="277"/>
    </w:p>
    <w:p w:rsidR="00254230" w:rsidRDefault="001E1CBA" w:rsidP="00217EA2">
      <w:pPr>
        <w:pStyle w:val="Texto"/>
        <w:numPr>
          <w:ilvl w:val="0"/>
          <w:numId w:val="35"/>
        </w:numPr>
      </w:pPr>
      <w:r w:rsidRPr="001E1CBA">
        <w:t>O sistema busca os ingredientes do usuário.</w:t>
      </w:r>
    </w:p>
    <w:p w:rsidR="00254230" w:rsidRDefault="001E1CBA" w:rsidP="00217EA2">
      <w:pPr>
        <w:pStyle w:val="Texto"/>
        <w:numPr>
          <w:ilvl w:val="0"/>
          <w:numId w:val="35"/>
        </w:numPr>
      </w:pPr>
      <w:r w:rsidRPr="001E1CBA">
        <w:t>O sistema busca os pratos de acor</w:t>
      </w:r>
      <w:r w:rsidR="00815EB6">
        <w:t>do com os ingredientes (R2)</w:t>
      </w:r>
      <w:r w:rsidRPr="001E1CBA">
        <w:t>.</w:t>
      </w:r>
    </w:p>
    <w:p w:rsidR="00254230" w:rsidRDefault="001E1CBA" w:rsidP="00217EA2">
      <w:pPr>
        <w:pStyle w:val="Texto"/>
        <w:numPr>
          <w:ilvl w:val="0"/>
          <w:numId w:val="35"/>
        </w:numPr>
      </w:pPr>
      <w:r w:rsidRPr="001E1CBA">
        <w:t>O sistema seleciona a aba GERAL.</w:t>
      </w:r>
    </w:p>
    <w:p w:rsidR="00254230" w:rsidRDefault="001E1CBA" w:rsidP="00217EA2">
      <w:pPr>
        <w:pStyle w:val="Texto"/>
        <w:numPr>
          <w:ilvl w:val="0"/>
          <w:numId w:val="35"/>
        </w:numPr>
      </w:pPr>
      <w:r w:rsidRPr="001E1CBA">
        <w:t>O sistema exibe a tela (</w:t>
      </w:r>
      <w:r w:rsidR="00E51A22">
        <w:t>FIGURA 12</w:t>
      </w:r>
      <w:r w:rsidRPr="001E1CBA">
        <w:t>).</w:t>
      </w:r>
    </w:p>
    <w:p w:rsidR="00254230" w:rsidRDefault="001E1CBA" w:rsidP="00217EA2">
      <w:pPr>
        <w:pStyle w:val="Texto"/>
        <w:numPr>
          <w:ilvl w:val="0"/>
          <w:numId w:val="35"/>
        </w:numPr>
      </w:pPr>
      <w:r w:rsidRPr="001E1CBA">
        <w:t>O usuário pressiona um prato</w:t>
      </w:r>
      <w:r w:rsidR="00254230">
        <w:t xml:space="preserve"> (A1) (A2) (A3)</w:t>
      </w:r>
      <w:r w:rsidRPr="001E1CBA">
        <w:t>.</w:t>
      </w:r>
    </w:p>
    <w:p w:rsidR="00254230" w:rsidRDefault="001E1CBA" w:rsidP="00217EA2">
      <w:pPr>
        <w:pStyle w:val="Texto"/>
        <w:numPr>
          <w:ilvl w:val="0"/>
          <w:numId w:val="35"/>
        </w:numPr>
      </w:pPr>
      <w:r w:rsidRPr="001E1CBA">
        <w:t>O sistema chama o UC005</w:t>
      </w:r>
      <w:r w:rsidR="00A93285">
        <w:t xml:space="preserve"> passando o prato selecionado</w:t>
      </w:r>
      <w:r w:rsidRPr="001E1CBA">
        <w:t>.</w:t>
      </w:r>
    </w:p>
    <w:p w:rsidR="001E1CBA" w:rsidRPr="001E1CBA" w:rsidRDefault="001E1CBA" w:rsidP="00217EA2">
      <w:pPr>
        <w:pStyle w:val="Texto"/>
        <w:numPr>
          <w:ilvl w:val="0"/>
          <w:numId w:val="35"/>
        </w:numPr>
      </w:pPr>
      <w:r w:rsidRPr="001E1CBA">
        <w:t>O caso de uso é encerrado.</w:t>
      </w:r>
    </w:p>
    <w:p w:rsidR="001E1CBA" w:rsidRPr="001E1CBA" w:rsidRDefault="001E1CBA" w:rsidP="00254230">
      <w:pPr>
        <w:pStyle w:val="Texto"/>
        <w:ind w:firstLine="0"/>
      </w:pPr>
      <w:bookmarkStart w:id="278" w:name="_Toc2367054"/>
      <w:r w:rsidRPr="001E1CBA">
        <w:t>Fluxos alternativos</w:t>
      </w:r>
      <w:bookmarkEnd w:id="278"/>
    </w:p>
    <w:p w:rsidR="001E1CBA" w:rsidRPr="001E1CBA" w:rsidRDefault="001E1CBA" w:rsidP="00815EB6">
      <w:pPr>
        <w:pStyle w:val="Texto"/>
        <w:ind w:firstLine="0"/>
      </w:pPr>
      <w:r w:rsidRPr="001E1CBA">
        <w:t>A</w:t>
      </w:r>
      <w:r w:rsidR="00254230">
        <w:t>1</w:t>
      </w:r>
      <w:r w:rsidRPr="001E1CBA">
        <w:t>. O usuário pressiona a aba FAVORITOS</w:t>
      </w:r>
    </w:p>
    <w:p w:rsidR="00815EB6" w:rsidRDefault="001E1CBA" w:rsidP="00217EA2">
      <w:pPr>
        <w:pStyle w:val="Texto"/>
        <w:numPr>
          <w:ilvl w:val="0"/>
          <w:numId w:val="36"/>
        </w:numPr>
      </w:pPr>
      <w:r w:rsidRPr="001E1CBA">
        <w:t>O sistema busca os ingredientes do usuário.</w:t>
      </w:r>
    </w:p>
    <w:p w:rsidR="00815EB6" w:rsidRDefault="001E1CBA" w:rsidP="00217EA2">
      <w:pPr>
        <w:pStyle w:val="Texto"/>
        <w:numPr>
          <w:ilvl w:val="0"/>
          <w:numId w:val="36"/>
        </w:numPr>
      </w:pPr>
      <w:r w:rsidRPr="001E1CBA">
        <w:t>O sistema busca os pratos de acor</w:t>
      </w:r>
      <w:r w:rsidR="00815EB6">
        <w:t>do com os ingredientes (R2)</w:t>
      </w:r>
      <w:r w:rsidRPr="001E1CBA">
        <w:t>.</w:t>
      </w:r>
    </w:p>
    <w:p w:rsidR="00815EB6" w:rsidRDefault="001E1CBA" w:rsidP="00217EA2">
      <w:pPr>
        <w:pStyle w:val="Texto"/>
        <w:numPr>
          <w:ilvl w:val="0"/>
          <w:numId w:val="36"/>
        </w:numPr>
      </w:pPr>
      <w:r w:rsidRPr="001E1CBA">
        <w:t>O sistema exibe a tela (</w:t>
      </w:r>
      <w:r w:rsidR="00E51A22">
        <w:t>FIGURA 12</w:t>
      </w:r>
      <w:r w:rsidRPr="001E1CBA">
        <w:t>).</w:t>
      </w:r>
    </w:p>
    <w:p w:rsidR="00815EB6" w:rsidRDefault="001E1CBA" w:rsidP="00217EA2">
      <w:pPr>
        <w:pStyle w:val="Texto"/>
        <w:numPr>
          <w:ilvl w:val="0"/>
          <w:numId w:val="36"/>
        </w:numPr>
      </w:pPr>
      <w:r w:rsidRPr="001E1CBA">
        <w:t>O usuário pressi</w:t>
      </w:r>
      <w:r w:rsidR="00254230">
        <w:t>ona um prato (A2</w:t>
      </w:r>
      <w:r w:rsidRPr="001E1CBA">
        <w:t>) (A3) (A4) (A5).</w:t>
      </w:r>
    </w:p>
    <w:p w:rsidR="00815EB6" w:rsidRDefault="001E1CBA" w:rsidP="00217EA2">
      <w:pPr>
        <w:pStyle w:val="Texto"/>
        <w:numPr>
          <w:ilvl w:val="0"/>
          <w:numId w:val="36"/>
        </w:numPr>
      </w:pPr>
      <w:r w:rsidRPr="001E1CBA">
        <w:t>O sistema chama o UC005.</w:t>
      </w:r>
    </w:p>
    <w:p w:rsidR="001E1CBA" w:rsidRPr="001E1CBA" w:rsidRDefault="001E1CBA" w:rsidP="00217EA2">
      <w:pPr>
        <w:pStyle w:val="Texto"/>
        <w:numPr>
          <w:ilvl w:val="0"/>
          <w:numId w:val="36"/>
        </w:numPr>
      </w:pPr>
      <w:r w:rsidRPr="001E1CBA">
        <w:t>O caso de uso é encerrado.</w:t>
      </w:r>
    </w:p>
    <w:p w:rsidR="001E1CBA" w:rsidRPr="001E1CBA" w:rsidRDefault="00254230" w:rsidP="00815EB6">
      <w:pPr>
        <w:pStyle w:val="Texto"/>
        <w:ind w:firstLine="0"/>
      </w:pPr>
      <w:r>
        <w:t>A2</w:t>
      </w:r>
      <w:r w:rsidR="001E1CBA" w:rsidRPr="001E1CBA">
        <w:t>. O usuário pressiona a aba HISTÓRICO</w:t>
      </w:r>
    </w:p>
    <w:p w:rsidR="00815EB6" w:rsidRDefault="001E1CBA" w:rsidP="00217EA2">
      <w:pPr>
        <w:pStyle w:val="Texto"/>
        <w:numPr>
          <w:ilvl w:val="0"/>
          <w:numId w:val="37"/>
        </w:numPr>
      </w:pPr>
      <w:r w:rsidRPr="001E1CBA">
        <w:t>O sistema busca os pratos r</w:t>
      </w:r>
      <w:r w:rsidR="00815EB6">
        <w:t>ealizados pelo usuário (R8)</w:t>
      </w:r>
      <w:r w:rsidRPr="001E1CBA">
        <w:t>.</w:t>
      </w:r>
    </w:p>
    <w:p w:rsidR="00815EB6" w:rsidRDefault="001E1CBA" w:rsidP="00217EA2">
      <w:pPr>
        <w:pStyle w:val="Texto"/>
        <w:numPr>
          <w:ilvl w:val="0"/>
          <w:numId w:val="37"/>
        </w:numPr>
      </w:pPr>
      <w:r w:rsidRPr="001E1CBA">
        <w:t>O sistema exibe a tela (</w:t>
      </w:r>
      <w:r w:rsidR="00E51A22">
        <w:t>FIGURA 12</w:t>
      </w:r>
      <w:r w:rsidRPr="001E1CBA">
        <w:t>).</w:t>
      </w:r>
    </w:p>
    <w:p w:rsidR="00815EB6" w:rsidRDefault="001E1CBA" w:rsidP="00217EA2">
      <w:pPr>
        <w:pStyle w:val="Texto"/>
        <w:numPr>
          <w:ilvl w:val="0"/>
          <w:numId w:val="37"/>
        </w:numPr>
      </w:pPr>
      <w:r w:rsidRPr="001E1CBA">
        <w:lastRenderedPageBreak/>
        <w:t>O usuário pressiona um prato</w:t>
      </w:r>
      <w:r w:rsidR="00254230">
        <w:t xml:space="preserve"> </w:t>
      </w:r>
      <w:r w:rsidRPr="001E1CBA">
        <w:t>(A1</w:t>
      </w:r>
      <w:r w:rsidR="00254230">
        <w:t>) (A3</w:t>
      </w:r>
      <w:r w:rsidRPr="001E1CBA">
        <w:t>) (A4) (A5).</w:t>
      </w:r>
    </w:p>
    <w:p w:rsidR="00815EB6" w:rsidRDefault="001E1CBA" w:rsidP="00217EA2">
      <w:pPr>
        <w:pStyle w:val="Texto"/>
        <w:numPr>
          <w:ilvl w:val="0"/>
          <w:numId w:val="37"/>
        </w:numPr>
      </w:pPr>
      <w:r w:rsidRPr="001E1CBA">
        <w:t>O sistema chama o UC005.</w:t>
      </w:r>
    </w:p>
    <w:p w:rsidR="001E1CBA" w:rsidRPr="001E1CBA" w:rsidRDefault="001E1CBA" w:rsidP="00217EA2">
      <w:pPr>
        <w:pStyle w:val="Texto"/>
        <w:numPr>
          <w:ilvl w:val="0"/>
          <w:numId w:val="37"/>
        </w:numPr>
      </w:pPr>
      <w:r w:rsidRPr="001E1CBA">
        <w:t>O caso de uso é encerrado.</w:t>
      </w:r>
    </w:p>
    <w:p w:rsidR="001E1CBA" w:rsidRPr="001E1CBA" w:rsidRDefault="00254230" w:rsidP="00815EB6">
      <w:pPr>
        <w:pStyle w:val="Texto"/>
        <w:ind w:firstLine="0"/>
      </w:pPr>
      <w:r>
        <w:t>A3</w:t>
      </w:r>
      <w:r w:rsidR="001E1CBA" w:rsidRPr="001E1CBA">
        <w:t>. O usuário pressiona a aba MEUS</w:t>
      </w:r>
    </w:p>
    <w:p w:rsidR="00815EB6" w:rsidRDefault="001E1CBA" w:rsidP="00217EA2">
      <w:pPr>
        <w:pStyle w:val="Texto"/>
        <w:numPr>
          <w:ilvl w:val="0"/>
          <w:numId w:val="38"/>
        </w:numPr>
      </w:pPr>
      <w:r w:rsidRPr="001E1CBA">
        <w:t>O sistema busca os prat</w:t>
      </w:r>
      <w:r w:rsidR="00815EB6">
        <w:t>os cadastrados pelo usuário (R9</w:t>
      </w:r>
      <w:r w:rsidRPr="001E1CBA">
        <w:t>).</w:t>
      </w:r>
    </w:p>
    <w:p w:rsidR="00815EB6" w:rsidRDefault="001E1CBA" w:rsidP="00217EA2">
      <w:pPr>
        <w:pStyle w:val="Texto"/>
        <w:numPr>
          <w:ilvl w:val="0"/>
          <w:numId w:val="38"/>
        </w:numPr>
      </w:pPr>
      <w:r w:rsidRPr="001E1CBA">
        <w:t>O sistema exibe a tela (</w:t>
      </w:r>
      <w:r w:rsidR="00E51A22">
        <w:t>FIGURA 12</w:t>
      </w:r>
      <w:r w:rsidRPr="001E1CBA">
        <w:t>).</w:t>
      </w:r>
    </w:p>
    <w:p w:rsidR="00815EB6" w:rsidRDefault="001E1CBA" w:rsidP="00217EA2">
      <w:pPr>
        <w:pStyle w:val="Texto"/>
        <w:numPr>
          <w:ilvl w:val="0"/>
          <w:numId w:val="38"/>
        </w:numPr>
      </w:pPr>
      <w:r w:rsidRPr="001E1CBA">
        <w:t xml:space="preserve">O usuário pressiona </w:t>
      </w:r>
      <w:r w:rsidR="00254230">
        <w:t>um prato</w:t>
      </w:r>
      <w:r w:rsidR="00815EB6">
        <w:t xml:space="preserve"> </w:t>
      </w:r>
      <w:r w:rsidR="00254230">
        <w:t>(A1) (A2) (A4) (A5)</w:t>
      </w:r>
      <w:r w:rsidRPr="001E1CBA">
        <w:t>.</w:t>
      </w:r>
    </w:p>
    <w:p w:rsidR="00815EB6" w:rsidRDefault="001E1CBA" w:rsidP="00217EA2">
      <w:pPr>
        <w:pStyle w:val="Texto"/>
        <w:numPr>
          <w:ilvl w:val="0"/>
          <w:numId w:val="38"/>
        </w:numPr>
      </w:pPr>
      <w:r w:rsidRPr="001E1CBA">
        <w:t>O sistema chama o UC005.</w:t>
      </w:r>
    </w:p>
    <w:p w:rsidR="001E1CBA" w:rsidRPr="001E1CBA" w:rsidRDefault="001E1CBA" w:rsidP="00217EA2">
      <w:pPr>
        <w:pStyle w:val="Texto"/>
        <w:numPr>
          <w:ilvl w:val="0"/>
          <w:numId w:val="38"/>
        </w:numPr>
      </w:pPr>
      <w:r w:rsidRPr="001E1CBA">
        <w:t>O caso de uso é encerrado.</w:t>
      </w:r>
    </w:p>
    <w:p w:rsidR="001E1CBA" w:rsidRPr="001E1CBA" w:rsidRDefault="00254230" w:rsidP="00815EB6">
      <w:pPr>
        <w:pStyle w:val="Texto"/>
        <w:ind w:firstLine="0"/>
      </w:pPr>
      <w:r>
        <w:t>A4</w:t>
      </w:r>
      <w:r w:rsidR="001E1CBA" w:rsidRPr="001E1CBA">
        <w:t>. O usuário pressiona a aba GERAL</w:t>
      </w:r>
    </w:p>
    <w:p w:rsidR="00815EB6" w:rsidRDefault="001E1CBA" w:rsidP="00217EA2">
      <w:pPr>
        <w:pStyle w:val="Texto"/>
        <w:numPr>
          <w:ilvl w:val="0"/>
          <w:numId w:val="39"/>
        </w:numPr>
      </w:pPr>
      <w:r w:rsidRPr="001E1CBA">
        <w:t>O sistema busca os ingredientes do usuário.</w:t>
      </w:r>
    </w:p>
    <w:p w:rsidR="00815EB6" w:rsidRDefault="001E1CBA" w:rsidP="00217EA2">
      <w:pPr>
        <w:pStyle w:val="Texto"/>
        <w:numPr>
          <w:ilvl w:val="0"/>
          <w:numId w:val="39"/>
        </w:numPr>
      </w:pPr>
      <w:r w:rsidRPr="001E1CBA">
        <w:t>O sistema busca os pratos de acor</w:t>
      </w:r>
      <w:r w:rsidR="00815EB6">
        <w:t>do com os ingredientes (R2)</w:t>
      </w:r>
      <w:r w:rsidRPr="001E1CBA">
        <w:t>.</w:t>
      </w:r>
    </w:p>
    <w:p w:rsidR="00815EB6" w:rsidRDefault="001E1CBA" w:rsidP="00217EA2">
      <w:pPr>
        <w:pStyle w:val="Texto"/>
        <w:numPr>
          <w:ilvl w:val="0"/>
          <w:numId w:val="39"/>
        </w:numPr>
      </w:pPr>
      <w:r w:rsidRPr="001E1CBA">
        <w:t>O sistema exibe a tela (</w:t>
      </w:r>
      <w:r w:rsidR="00E51A22">
        <w:t>FIGURA 12</w:t>
      </w:r>
      <w:r w:rsidRPr="001E1CBA">
        <w:t>).</w:t>
      </w:r>
    </w:p>
    <w:p w:rsidR="00815EB6" w:rsidRDefault="001E1CBA" w:rsidP="00217EA2">
      <w:pPr>
        <w:pStyle w:val="Texto"/>
        <w:numPr>
          <w:ilvl w:val="0"/>
          <w:numId w:val="39"/>
        </w:numPr>
      </w:pPr>
      <w:r w:rsidRPr="001E1CBA">
        <w:t>O usuário pressiona um prato</w:t>
      </w:r>
      <w:r w:rsidR="00815EB6">
        <w:t xml:space="preserve"> </w:t>
      </w:r>
      <w:r w:rsidRPr="001E1CBA">
        <w:t>(A1) (</w:t>
      </w:r>
      <w:r w:rsidR="00815EB6">
        <w:t>A2) (A3) (A5</w:t>
      </w:r>
      <w:r w:rsidRPr="001E1CBA">
        <w:t>).</w:t>
      </w:r>
    </w:p>
    <w:p w:rsidR="001E1CBA" w:rsidRPr="001E1CBA" w:rsidRDefault="001E1CBA" w:rsidP="00217EA2">
      <w:pPr>
        <w:pStyle w:val="Texto"/>
        <w:numPr>
          <w:ilvl w:val="0"/>
          <w:numId w:val="39"/>
        </w:numPr>
      </w:pPr>
      <w:r w:rsidRPr="001E1CBA">
        <w:t>O caso de uso é encerrado.</w:t>
      </w:r>
    </w:p>
    <w:p w:rsidR="001E1CBA" w:rsidRPr="001E1CBA" w:rsidRDefault="00254230" w:rsidP="00815EB6">
      <w:pPr>
        <w:pStyle w:val="Texto"/>
        <w:ind w:firstLine="0"/>
      </w:pPr>
      <w:r>
        <w:t>A5</w:t>
      </w:r>
      <w:r w:rsidR="001E1CBA" w:rsidRPr="001E1CBA">
        <w:t>. O usuário pressiona o botão +</w:t>
      </w:r>
    </w:p>
    <w:p w:rsidR="00815EB6" w:rsidRDefault="001E1CBA" w:rsidP="00217EA2">
      <w:pPr>
        <w:pStyle w:val="Texto"/>
        <w:numPr>
          <w:ilvl w:val="0"/>
          <w:numId w:val="40"/>
        </w:numPr>
      </w:pPr>
      <w:r w:rsidRPr="001E1CBA">
        <w:t>O sistema chama o UC003.</w:t>
      </w:r>
    </w:p>
    <w:p w:rsidR="001E1CBA" w:rsidRPr="001E1CBA" w:rsidRDefault="001E1CBA" w:rsidP="00217EA2">
      <w:pPr>
        <w:pStyle w:val="Texto"/>
        <w:numPr>
          <w:ilvl w:val="0"/>
          <w:numId w:val="40"/>
        </w:numPr>
      </w:pPr>
      <w:r w:rsidRPr="001E1CBA">
        <w:t>O caso de uso é encerrado.</w:t>
      </w:r>
    </w:p>
    <w:p w:rsidR="001E1CBA" w:rsidRPr="001E1CBA" w:rsidRDefault="001E1CBA" w:rsidP="00815EB6">
      <w:pPr>
        <w:pStyle w:val="Texto"/>
        <w:ind w:firstLine="0"/>
      </w:pPr>
      <w:bookmarkStart w:id="279" w:name="_Toc2367055"/>
      <w:r w:rsidRPr="001E1CBA">
        <w:t>Fluxos de exceção</w:t>
      </w:r>
      <w:bookmarkEnd w:id="279"/>
    </w:p>
    <w:p w:rsidR="001E1CBA" w:rsidRPr="001E1CBA" w:rsidRDefault="001E1CBA" w:rsidP="001E1CBA">
      <w:pPr>
        <w:pStyle w:val="Texto"/>
      </w:pPr>
      <w:r w:rsidRPr="001E1CBA">
        <w:t>Não há.</w:t>
      </w:r>
    </w:p>
    <w:p w:rsidR="00815EB6" w:rsidRDefault="00815EB6" w:rsidP="001E1CBA">
      <w:pPr>
        <w:pStyle w:val="Texto"/>
      </w:pPr>
      <w:bookmarkStart w:id="280" w:name="_Toc2367056"/>
    </w:p>
    <w:p w:rsidR="00BB03E2" w:rsidRDefault="00BB03E2" w:rsidP="00BB03E2">
      <w:pPr>
        <w:pStyle w:val="Texto"/>
        <w:ind w:firstLine="0"/>
        <w:jc w:val="center"/>
        <w:sectPr w:rsidR="00BB03E2" w:rsidSect="00D30FF8">
          <w:pgSz w:w="11906" w:h="16838" w:code="9"/>
          <w:pgMar w:top="1701" w:right="1134" w:bottom="1134" w:left="1701" w:header="709" w:footer="709" w:gutter="0"/>
          <w:cols w:space="708"/>
          <w:docGrid w:linePitch="360"/>
        </w:sectPr>
      </w:pPr>
    </w:p>
    <w:p w:rsidR="001E1CBA" w:rsidRPr="001E1CBA" w:rsidRDefault="001E1CBA" w:rsidP="003D2AA7">
      <w:pPr>
        <w:pStyle w:val="Texto"/>
      </w:pPr>
      <w:r w:rsidRPr="001E1CBA">
        <w:lastRenderedPageBreak/>
        <w:t xml:space="preserve">Especificação do caso de uso UC005 – </w:t>
      </w:r>
      <w:r w:rsidR="003D2AA7">
        <w:t xml:space="preserve">Gerenciar Detalhe </w:t>
      </w:r>
      <w:r w:rsidRPr="001E1CBA">
        <w:t>prato</w:t>
      </w:r>
      <w:bookmarkEnd w:id="280"/>
    </w:p>
    <w:p w:rsidR="001E1CBA" w:rsidRPr="001E1CBA" w:rsidRDefault="001E1CBA" w:rsidP="00815EB6">
      <w:pPr>
        <w:pStyle w:val="Texto"/>
        <w:ind w:firstLine="0"/>
      </w:pPr>
      <w:bookmarkStart w:id="281" w:name="_Toc2367057"/>
      <w:r w:rsidRPr="001E1CBA">
        <w:t>Descrição</w:t>
      </w:r>
      <w:bookmarkEnd w:id="281"/>
    </w:p>
    <w:p w:rsidR="001E1CBA" w:rsidRPr="001E1CBA" w:rsidRDefault="001E1CBA" w:rsidP="001E1CBA">
      <w:pPr>
        <w:pStyle w:val="Texto"/>
      </w:pPr>
      <w:r w:rsidRPr="001E1CBA">
        <w:t>Esse caso de uso descreve a tela de detalhe do prato.</w:t>
      </w:r>
    </w:p>
    <w:p w:rsidR="001E1CBA" w:rsidRPr="001E1CBA" w:rsidRDefault="001E1CBA" w:rsidP="00815EB6">
      <w:pPr>
        <w:pStyle w:val="Texto"/>
        <w:ind w:firstLine="0"/>
      </w:pPr>
      <w:bookmarkStart w:id="282" w:name="_Toc2367058"/>
      <w:r w:rsidRPr="001E1CBA">
        <w:t xml:space="preserve">Data </w:t>
      </w:r>
      <w:proofErr w:type="spellStart"/>
      <w:r w:rsidRPr="001E1CBA">
        <w:t>View</w:t>
      </w:r>
      <w:bookmarkEnd w:id="282"/>
      <w:proofErr w:type="spellEnd"/>
    </w:p>
    <w:p w:rsidR="001E1CBA" w:rsidRPr="001E1CBA" w:rsidRDefault="00304A0C" w:rsidP="001E1CBA">
      <w:pPr>
        <w:pStyle w:val="Texto"/>
      </w:pPr>
      <w:r>
        <w:t>FIGURA 21 – Detalhes do prato</w:t>
      </w:r>
    </w:p>
    <w:p w:rsidR="001E1CBA" w:rsidRPr="001E1CBA" w:rsidRDefault="00304A0C" w:rsidP="001E1CBA">
      <w:pPr>
        <w:pStyle w:val="Texto"/>
      </w:pPr>
      <w:r>
        <w:t>FIGURA 20</w:t>
      </w:r>
      <w:r w:rsidR="001E1CBA" w:rsidRPr="001E1CBA">
        <w:t xml:space="preserve"> – Comentar prato</w:t>
      </w:r>
    </w:p>
    <w:p w:rsidR="001E1CBA" w:rsidRPr="001E1CBA" w:rsidRDefault="00304A0C" w:rsidP="001E1CBA">
      <w:pPr>
        <w:pStyle w:val="Texto"/>
      </w:pPr>
      <w:r>
        <w:t>FIGURA 19</w:t>
      </w:r>
      <w:r w:rsidR="001E1CBA" w:rsidRPr="001E1CBA">
        <w:t xml:space="preserve"> – Aviso de ingrediente</w:t>
      </w:r>
    </w:p>
    <w:p w:rsidR="001E1CBA" w:rsidRPr="001E1CBA" w:rsidRDefault="00304A0C" w:rsidP="001E1CBA">
      <w:pPr>
        <w:pStyle w:val="Texto"/>
      </w:pPr>
      <w:r>
        <w:t>FIGURA 22</w:t>
      </w:r>
      <w:r w:rsidR="001E1CBA" w:rsidRPr="001E1CBA">
        <w:t xml:space="preserve"> – Lista de compras</w:t>
      </w:r>
    </w:p>
    <w:p w:rsidR="001E1CBA" w:rsidRPr="001E1CBA" w:rsidRDefault="001E1CBA" w:rsidP="00815EB6">
      <w:pPr>
        <w:pStyle w:val="Texto"/>
        <w:ind w:firstLine="0"/>
      </w:pPr>
      <w:bookmarkStart w:id="283" w:name="_Toc2367059"/>
      <w:r w:rsidRPr="001E1CBA">
        <w:t>Pré-condições</w:t>
      </w:r>
      <w:bookmarkEnd w:id="283"/>
    </w:p>
    <w:p w:rsidR="001E1CBA" w:rsidRPr="001E1CBA" w:rsidRDefault="001E1CBA" w:rsidP="001E1CBA">
      <w:pPr>
        <w:pStyle w:val="Texto"/>
        <w:rPr>
          <w:b/>
        </w:rPr>
      </w:pPr>
      <w:r w:rsidRPr="001E1CBA">
        <w:t xml:space="preserve">O usuário deve ter realizado o </w:t>
      </w:r>
      <w:proofErr w:type="spellStart"/>
      <w:r w:rsidRPr="001E1CBA">
        <w:t>login</w:t>
      </w:r>
      <w:proofErr w:type="spellEnd"/>
      <w:r w:rsidRPr="001E1CBA">
        <w:t>.</w:t>
      </w:r>
    </w:p>
    <w:p w:rsidR="001E1CBA" w:rsidRPr="001E1CBA" w:rsidRDefault="001E1CBA" w:rsidP="00815EB6">
      <w:pPr>
        <w:pStyle w:val="Texto"/>
        <w:ind w:firstLine="0"/>
      </w:pPr>
      <w:bookmarkStart w:id="284" w:name="_Toc2367060"/>
      <w:r w:rsidRPr="001E1CBA">
        <w:t>Pós-condições</w:t>
      </w:r>
      <w:bookmarkEnd w:id="284"/>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41"/>
        </w:numPr>
      </w:pPr>
      <w:r w:rsidRPr="001E1CBA">
        <w:t>Exibir os detalhes do prato para o usuário.</w:t>
      </w:r>
    </w:p>
    <w:p w:rsidR="001E1CBA" w:rsidRPr="001E1CBA" w:rsidRDefault="001E1CBA" w:rsidP="00815EB6">
      <w:pPr>
        <w:pStyle w:val="Texto"/>
        <w:ind w:firstLine="0"/>
      </w:pPr>
      <w:bookmarkStart w:id="285" w:name="_Toc2367061"/>
      <w:r w:rsidRPr="001E1CBA">
        <w:t>Ator primário</w:t>
      </w:r>
      <w:bookmarkEnd w:id="285"/>
    </w:p>
    <w:p w:rsidR="001E1CBA" w:rsidRPr="001E1CBA" w:rsidRDefault="001E1CBA" w:rsidP="001E1CBA">
      <w:pPr>
        <w:pStyle w:val="Texto"/>
      </w:pPr>
      <w:r w:rsidRPr="001E1CBA">
        <w:t>Usuário.</w:t>
      </w:r>
    </w:p>
    <w:p w:rsidR="001E1CBA" w:rsidRPr="001E1CBA" w:rsidRDefault="001E1CBA" w:rsidP="00815EB6">
      <w:pPr>
        <w:pStyle w:val="Texto"/>
        <w:ind w:firstLine="0"/>
      </w:pPr>
      <w:bookmarkStart w:id="286" w:name="_Toc2367062"/>
      <w:r w:rsidRPr="001E1CBA">
        <w:t>Fluxo de eventos principal</w:t>
      </w:r>
      <w:bookmarkEnd w:id="286"/>
    </w:p>
    <w:p w:rsidR="00815EB6" w:rsidRDefault="001E1CBA" w:rsidP="00217EA2">
      <w:pPr>
        <w:pStyle w:val="Texto"/>
        <w:numPr>
          <w:ilvl w:val="0"/>
          <w:numId w:val="42"/>
        </w:numPr>
      </w:pPr>
      <w:r w:rsidRPr="001E1CBA">
        <w:t>O</w:t>
      </w:r>
      <w:r w:rsidR="00A93285">
        <w:t xml:space="preserve"> sistema recupera os dados do prato do </w:t>
      </w:r>
      <w:proofErr w:type="spellStart"/>
      <w:r w:rsidR="00A93285">
        <w:t>request</w:t>
      </w:r>
      <w:proofErr w:type="spellEnd"/>
      <w:r w:rsidRPr="001E1CBA">
        <w:t>.</w:t>
      </w:r>
    </w:p>
    <w:p w:rsidR="00815EB6" w:rsidRDefault="001E1CBA" w:rsidP="00217EA2">
      <w:pPr>
        <w:pStyle w:val="Texto"/>
        <w:numPr>
          <w:ilvl w:val="0"/>
          <w:numId w:val="42"/>
        </w:numPr>
      </w:pPr>
      <w:r w:rsidRPr="001E1CBA">
        <w:t>O sistema verifica que o prato não está sendo preparado pelo usuário (A1).</w:t>
      </w:r>
    </w:p>
    <w:p w:rsidR="00815EB6" w:rsidRDefault="001E1CBA" w:rsidP="00217EA2">
      <w:pPr>
        <w:pStyle w:val="Texto"/>
        <w:numPr>
          <w:ilvl w:val="0"/>
          <w:numId w:val="42"/>
        </w:numPr>
      </w:pPr>
      <w:r w:rsidRPr="001E1CBA">
        <w:t>O sistema verifica que o prato foi preparado pelo usuário anteriormente (A2).</w:t>
      </w:r>
    </w:p>
    <w:p w:rsidR="00815EB6" w:rsidRDefault="001E1CBA" w:rsidP="00217EA2">
      <w:pPr>
        <w:pStyle w:val="Texto"/>
        <w:numPr>
          <w:ilvl w:val="0"/>
          <w:numId w:val="42"/>
        </w:numPr>
      </w:pPr>
      <w:r w:rsidRPr="001E1CBA">
        <w:t>O sistema exibe a tela (</w:t>
      </w:r>
      <w:r w:rsidR="00304A0C">
        <w:t>FIGURA 21</w:t>
      </w:r>
      <w:r w:rsidRPr="001E1CBA">
        <w:t>).</w:t>
      </w:r>
    </w:p>
    <w:p w:rsidR="00815EB6" w:rsidRDefault="001E1CBA" w:rsidP="00217EA2">
      <w:pPr>
        <w:pStyle w:val="Texto"/>
        <w:numPr>
          <w:ilvl w:val="0"/>
          <w:numId w:val="42"/>
        </w:numPr>
      </w:pPr>
      <w:r w:rsidRPr="001E1CBA">
        <w:t>O usuário pressiona o botão PREPARAR (A3) (A4) (R4).</w:t>
      </w:r>
    </w:p>
    <w:p w:rsidR="00815EB6" w:rsidRDefault="001E1CBA" w:rsidP="00217EA2">
      <w:pPr>
        <w:pStyle w:val="Texto"/>
        <w:numPr>
          <w:ilvl w:val="0"/>
          <w:numId w:val="42"/>
        </w:numPr>
      </w:pPr>
      <w:r w:rsidRPr="001E1CBA">
        <w:t>O sistema verifica se o usuário possui todos os ingredientes necessários.</w:t>
      </w:r>
    </w:p>
    <w:p w:rsidR="00815EB6" w:rsidRDefault="001E1CBA" w:rsidP="00217EA2">
      <w:pPr>
        <w:pStyle w:val="Texto"/>
        <w:numPr>
          <w:ilvl w:val="0"/>
          <w:numId w:val="42"/>
        </w:numPr>
      </w:pPr>
      <w:r w:rsidRPr="001E1CBA">
        <w:t>O sistema subtrai as quantidades dos ingredientes necessários, da lista de ingredientes do usuário.</w:t>
      </w:r>
    </w:p>
    <w:p w:rsidR="00815EB6" w:rsidRDefault="001E1CBA" w:rsidP="00217EA2">
      <w:pPr>
        <w:pStyle w:val="Texto"/>
        <w:numPr>
          <w:ilvl w:val="0"/>
          <w:numId w:val="42"/>
        </w:numPr>
      </w:pPr>
      <w:r w:rsidRPr="001E1CBA">
        <w:t xml:space="preserve">O sistema muda a </w:t>
      </w:r>
      <w:proofErr w:type="spellStart"/>
      <w:r w:rsidRPr="001E1CBA">
        <w:t>label</w:t>
      </w:r>
      <w:proofErr w:type="spellEnd"/>
      <w:r w:rsidRPr="001E1CBA">
        <w:t xml:space="preserve"> do botão PREPARAR para “TEMPO RESTANTE [TEMPO RESTANTE PARA O PRERARO DO PRATO]”.</w:t>
      </w:r>
    </w:p>
    <w:p w:rsidR="00815EB6" w:rsidRDefault="001E1CBA" w:rsidP="00217EA2">
      <w:pPr>
        <w:pStyle w:val="Texto"/>
        <w:numPr>
          <w:ilvl w:val="0"/>
          <w:numId w:val="42"/>
        </w:numPr>
      </w:pPr>
      <w:r w:rsidRPr="001E1CBA">
        <w:t>O sistema aguarda o tempo de preparo.</w:t>
      </w:r>
    </w:p>
    <w:p w:rsidR="00815EB6" w:rsidRDefault="001E1CBA" w:rsidP="00217EA2">
      <w:pPr>
        <w:pStyle w:val="Texto"/>
        <w:numPr>
          <w:ilvl w:val="0"/>
          <w:numId w:val="42"/>
        </w:numPr>
      </w:pPr>
      <w:r w:rsidRPr="001E1CBA">
        <w:t xml:space="preserve">O sistema altera a </w:t>
      </w:r>
      <w:proofErr w:type="spellStart"/>
      <w:r w:rsidRPr="001E1CBA">
        <w:t>label</w:t>
      </w:r>
      <w:proofErr w:type="spellEnd"/>
      <w:r w:rsidRPr="001E1CBA">
        <w:t xml:space="preserve"> do botão PREPARAR para “PREPARAR”. </w:t>
      </w:r>
    </w:p>
    <w:p w:rsidR="001E1CBA" w:rsidRPr="001E1CBA" w:rsidRDefault="001E1CBA" w:rsidP="00217EA2">
      <w:pPr>
        <w:pStyle w:val="Texto"/>
        <w:numPr>
          <w:ilvl w:val="0"/>
          <w:numId w:val="42"/>
        </w:numPr>
      </w:pPr>
      <w:r w:rsidRPr="001E1CBA">
        <w:t>O caso de uso é encerrado (E2).</w:t>
      </w:r>
    </w:p>
    <w:p w:rsidR="001E1CBA" w:rsidRPr="001E1CBA" w:rsidRDefault="001E1CBA" w:rsidP="00815EB6">
      <w:pPr>
        <w:pStyle w:val="Texto"/>
        <w:ind w:firstLine="0"/>
      </w:pPr>
      <w:bookmarkStart w:id="287" w:name="_Toc2367063"/>
      <w:r w:rsidRPr="001E1CBA">
        <w:t>Fluxos alternativos</w:t>
      </w:r>
      <w:bookmarkEnd w:id="287"/>
    </w:p>
    <w:p w:rsidR="001E1CBA" w:rsidRPr="001E1CBA" w:rsidRDefault="001E1CBA" w:rsidP="00815EB6">
      <w:pPr>
        <w:pStyle w:val="Texto"/>
        <w:ind w:firstLine="0"/>
      </w:pPr>
      <w:r w:rsidRPr="001E1CBA">
        <w:t>A1. O sistema verifica que o prato está sendo preparado pelo usuário</w:t>
      </w:r>
    </w:p>
    <w:p w:rsidR="00F7070A" w:rsidRDefault="001E1CBA" w:rsidP="00217EA2">
      <w:pPr>
        <w:pStyle w:val="Texto"/>
        <w:numPr>
          <w:ilvl w:val="0"/>
          <w:numId w:val="43"/>
        </w:numPr>
      </w:pPr>
      <w:r w:rsidRPr="001E1CBA">
        <w:lastRenderedPageBreak/>
        <w:t>O sistema bloqueia o botão PREPARAR.</w:t>
      </w:r>
    </w:p>
    <w:p w:rsidR="00F7070A" w:rsidRDefault="001E1CBA" w:rsidP="00217EA2">
      <w:pPr>
        <w:pStyle w:val="Texto"/>
        <w:numPr>
          <w:ilvl w:val="0"/>
          <w:numId w:val="43"/>
        </w:numPr>
      </w:pPr>
      <w:r w:rsidRPr="001E1CBA">
        <w:t>O sistema bloqueia o botão DEIXE SEU COMENTÁRIO.</w:t>
      </w:r>
    </w:p>
    <w:p w:rsidR="00F7070A" w:rsidRDefault="001E1CBA" w:rsidP="00217EA2">
      <w:pPr>
        <w:pStyle w:val="Texto"/>
        <w:numPr>
          <w:ilvl w:val="0"/>
          <w:numId w:val="43"/>
        </w:numPr>
      </w:pPr>
      <w:r w:rsidRPr="001E1CBA">
        <w:t xml:space="preserve">O sistema muda a </w:t>
      </w:r>
      <w:proofErr w:type="spellStart"/>
      <w:r w:rsidRPr="001E1CBA">
        <w:t>label</w:t>
      </w:r>
      <w:proofErr w:type="spellEnd"/>
      <w:r w:rsidRPr="001E1CBA">
        <w:t xml:space="preserve"> do botão PREPARAR para “TEMPO RESTANTE [TEMPO RESTANTE PARA O PRERARO DO PRATO]”.</w:t>
      </w:r>
    </w:p>
    <w:p w:rsidR="00F7070A" w:rsidRDefault="001E1CBA" w:rsidP="00217EA2">
      <w:pPr>
        <w:pStyle w:val="Texto"/>
        <w:numPr>
          <w:ilvl w:val="0"/>
          <w:numId w:val="43"/>
        </w:numPr>
      </w:pPr>
      <w:r w:rsidRPr="001E1CBA">
        <w:t>O sistema exibe a tela (</w:t>
      </w:r>
      <w:r w:rsidR="00304A0C">
        <w:t>FIGURA 21</w:t>
      </w:r>
      <w:r w:rsidRPr="001E1CBA">
        <w:t>).</w:t>
      </w:r>
    </w:p>
    <w:p w:rsidR="001E1CBA" w:rsidRPr="001E1CBA" w:rsidRDefault="001E1CBA" w:rsidP="00217EA2">
      <w:pPr>
        <w:pStyle w:val="Texto"/>
        <w:numPr>
          <w:ilvl w:val="0"/>
          <w:numId w:val="43"/>
        </w:numPr>
      </w:pPr>
      <w:r w:rsidRPr="001E1CBA">
        <w:t>O caso de uso é encerrado.</w:t>
      </w:r>
    </w:p>
    <w:p w:rsidR="001E1CBA" w:rsidRPr="001E1CBA" w:rsidRDefault="001E1CBA" w:rsidP="00F7070A">
      <w:pPr>
        <w:pStyle w:val="Texto"/>
        <w:ind w:firstLine="0"/>
      </w:pPr>
      <w:r w:rsidRPr="001E1CBA">
        <w:t>A2. O sistema verifica que o prato nunca foi preparado pelo usuário anteriormente</w:t>
      </w:r>
    </w:p>
    <w:p w:rsidR="00F7070A" w:rsidRDefault="001E1CBA" w:rsidP="00217EA2">
      <w:pPr>
        <w:pStyle w:val="Texto"/>
        <w:numPr>
          <w:ilvl w:val="0"/>
          <w:numId w:val="44"/>
        </w:numPr>
      </w:pPr>
      <w:r w:rsidRPr="001E1CBA">
        <w:t>O sistema bloqueia o botão DEIXE SEU COMENTÁRIO.</w:t>
      </w:r>
    </w:p>
    <w:p w:rsidR="00F7070A" w:rsidRDefault="001E1CBA" w:rsidP="00217EA2">
      <w:pPr>
        <w:pStyle w:val="Texto"/>
        <w:numPr>
          <w:ilvl w:val="0"/>
          <w:numId w:val="44"/>
        </w:numPr>
      </w:pPr>
      <w:r w:rsidRPr="001E1CBA">
        <w:t>O sistema esconde as estrelas da avaliação do usuário.</w:t>
      </w:r>
    </w:p>
    <w:p w:rsidR="00F7070A" w:rsidRDefault="001E1CBA" w:rsidP="00217EA2">
      <w:pPr>
        <w:pStyle w:val="Texto"/>
        <w:numPr>
          <w:ilvl w:val="0"/>
          <w:numId w:val="44"/>
        </w:numPr>
      </w:pPr>
      <w:r w:rsidRPr="001E1CBA">
        <w:t>O sistema exibe a tela (</w:t>
      </w:r>
      <w:r w:rsidR="00304A0C">
        <w:t>FIGURA 21</w:t>
      </w:r>
      <w:r w:rsidRPr="001E1CBA">
        <w:t>).</w:t>
      </w:r>
    </w:p>
    <w:p w:rsidR="001E1CBA" w:rsidRPr="001E1CBA" w:rsidRDefault="001E1CBA" w:rsidP="00217EA2">
      <w:pPr>
        <w:pStyle w:val="Texto"/>
        <w:numPr>
          <w:ilvl w:val="0"/>
          <w:numId w:val="44"/>
        </w:numPr>
      </w:pPr>
      <w:r w:rsidRPr="001E1CBA">
        <w:t>O caso de uso é encerrado.</w:t>
      </w:r>
    </w:p>
    <w:p w:rsidR="001E1CBA" w:rsidRPr="001E1CBA" w:rsidRDefault="001E1CBA" w:rsidP="00F7070A">
      <w:pPr>
        <w:pStyle w:val="Texto"/>
        <w:ind w:firstLine="0"/>
      </w:pPr>
      <w:r w:rsidRPr="001E1CBA">
        <w:t>A3. O usuário pressiona o botão DEIXE SEU COMENTÁRIO</w:t>
      </w:r>
    </w:p>
    <w:p w:rsidR="00F7070A" w:rsidRDefault="001E1CBA" w:rsidP="00217EA2">
      <w:pPr>
        <w:pStyle w:val="Texto"/>
        <w:numPr>
          <w:ilvl w:val="0"/>
          <w:numId w:val="45"/>
        </w:numPr>
      </w:pPr>
      <w:r w:rsidRPr="001E1CBA">
        <w:t>O sistema exibe a tela (</w:t>
      </w:r>
      <w:r w:rsidR="00304A0C">
        <w:t>FIGURA 20</w:t>
      </w:r>
      <w:r w:rsidRPr="001E1CBA">
        <w:t>).</w:t>
      </w:r>
    </w:p>
    <w:p w:rsidR="00F7070A" w:rsidRDefault="001E1CBA" w:rsidP="00217EA2">
      <w:pPr>
        <w:pStyle w:val="Texto"/>
        <w:numPr>
          <w:ilvl w:val="0"/>
          <w:numId w:val="45"/>
        </w:numPr>
      </w:pPr>
      <w:r w:rsidRPr="001E1CBA">
        <w:t>O usuário preenche o campo.</w:t>
      </w:r>
    </w:p>
    <w:p w:rsidR="00F7070A" w:rsidRDefault="001E1CBA" w:rsidP="00217EA2">
      <w:pPr>
        <w:pStyle w:val="Texto"/>
        <w:numPr>
          <w:ilvl w:val="0"/>
          <w:numId w:val="45"/>
        </w:numPr>
      </w:pPr>
      <w:r w:rsidRPr="001E1CBA">
        <w:t>O usuário pressiona o botão SALVAR.</w:t>
      </w:r>
    </w:p>
    <w:p w:rsidR="00F7070A" w:rsidRDefault="001E1CBA" w:rsidP="00217EA2">
      <w:pPr>
        <w:pStyle w:val="Texto"/>
        <w:numPr>
          <w:ilvl w:val="0"/>
          <w:numId w:val="45"/>
        </w:numPr>
      </w:pPr>
      <w:r w:rsidRPr="001E1CBA">
        <w:t>O sistema verifica o preenchimento.</w:t>
      </w:r>
    </w:p>
    <w:p w:rsidR="00F7070A" w:rsidRDefault="001E1CBA" w:rsidP="00217EA2">
      <w:pPr>
        <w:pStyle w:val="Texto"/>
        <w:numPr>
          <w:ilvl w:val="0"/>
          <w:numId w:val="45"/>
        </w:numPr>
      </w:pPr>
      <w:r w:rsidRPr="001E1CBA">
        <w:t>O sistema salva o comentário do usuário (E1).</w:t>
      </w:r>
    </w:p>
    <w:p w:rsidR="001E1CBA" w:rsidRPr="001E1CBA" w:rsidRDefault="001E1CBA" w:rsidP="00217EA2">
      <w:pPr>
        <w:pStyle w:val="Texto"/>
        <w:numPr>
          <w:ilvl w:val="0"/>
          <w:numId w:val="45"/>
        </w:numPr>
      </w:pPr>
      <w:r w:rsidRPr="001E1CBA">
        <w:t>O caso de uso é reiniciado.</w:t>
      </w:r>
    </w:p>
    <w:p w:rsidR="001E1CBA" w:rsidRPr="001E1CBA" w:rsidRDefault="00F7070A" w:rsidP="00F7070A">
      <w:pPr>
        <w:pStyle w:val="Texto"/>
        <w:ind w:firstLine="0"/>
      </w:pPr>
      <w:r>
        <w:t>A4</w:t>
      </w:r>
      <w:r w:rsidR="001E1CBA" w:rsidRPr="001E1CBA">
        <w:t>. O usuário pressiona uma das estrelas da avaliação do usuário</w:t>
      </w:r>
    </w:p>
    <w:p w:rsidR="00F7070A" w:rsidRDefault="001E1CBA" w:rsidP="00217EA2">
      <w:pPr>
        <w:pStyle w:val="Texto"/>
        <w:numPr>
          <w:ilvl w:val="0"/>
          <w:numId w:val="46"/>
        </w:numPr>
      </w:pPr>
      <w:r w:rsidRPr="001E1CBA">
        <w:t>O sistema guarda a avaliação do usuário (R3).</w:t>
      </w:r>
    </w:p>
    <w:p w:rsidR="00F7070A" w:rsidRDefault="001E1CBA" w:rsidP="00217EA2">
      <w:pPr>
        <w:pStyle w:val="Texto"/>
        <w:numPr>
          <w:ilvl w:val="0"/>
          <w:numId w:val="46"/>
        </w:numPr>
      </w:pPr>
      <w:r w:rsidRPr="001E1CBA">
        <w:t>O sistema recalcula a média das avaliações do prato.</w:t>
      </w:r>
    </w:p>
    <w:p w:rsidR="00F7070A" w:rsidRDefault="001E1CBA" w:rsidP="00217EA2">
      <w:pPr>
        <w:pStyle w:val="Texto"/>
        <w:numPr>
          <w:ilvl w:val="0"/>
          <w:numId w:val="46"/>
        </w:numPr>
      </w:pPr>
      <w:r w:rsidRPr="001E1CBA">
        <w:t>O sistema exibe a tela (</w:t>
      </w:r>
      <w:r w:rsidR="00304A0C">
        <w:t>FIGURA 21</w:t>
      </w:r>
      <w:r w:rsidRPr="001E1CBA">
        <w:t>).</w:t>
      </w:r>
    </w:p>
    <w:p w:rsidR="001E1CBA" w:rsidRPr="001E1CBA" w:rsidRDefault="001E1CBA" w:rsidP="00217EA2">
      <w:pPr>
        <w:pStyle w:val="Texto"/>
        <w:numPr>
          <w:ilvl w:val="0"/>
          <w:numId w:val="46"/>
        </w:numPr>
      </w:pPr>
      <w:r w:rsidRPr="001E1CBA">
        <w:t>O caso de uso é encerrado.</w:t>
      </w:r>
    </w:p>
    <w:p w:rsidR="001E1CBA" w:rsidRPr="001E1CBA" w:rsidRDefault="00F7070A" w:rsidP="00F7070A">
      <w:pPr>
        <w:pStyle w:val="Texto"/>
        <w:ind w:firstLine="0"/>
      </w:pPr>
      <w:r>
        <w:t>A5</w:t>
      </w:r>
      <w:r w:rsidR="001E1CBA" w:rsidRPr="001E1CBA">
        <w:t>. O usuário pressiona o botão ADICIONAR ITENS FALTANTES A LISTA DE COMPRAS</w:t>
      </w:r>
    </w:p>
    <w:p w:rsidR="00F7070A" w:rsidRDefault="001E1CBA" w:rsidP="00217EA2">
      <w:pPr>
        <w:pStyle w:val="Texto"/>
        <w:numPr>
          <w:ilvl w:val="0"/>
          <w:numId w:val="47"/>
        </w:numPr>
      </w:pPr>
      <w:r w:rsidRPr="001E1CBA">
        <w:t>O sistema adiciona os ingredientes faltantes na lista de compras.</w:t>
      </w:r>
    </w:p>
    <w:p w:rsidR="00F7070A" w:rsidRDefault="001E1CBA" w:rsidP="00217EA2">
      <w:pPr>
        <w:pStyle w:val="Texto"/>
        <w:numPr>
          <w:ilvl w:val="0"/>
          <w:numId w:val="47"/>
        </w:numPr>
      </w:pPr>
      <w:r w:rsidRPr="001E1CBA">
        <w:t>O sistema busca a lista de compras do usuário.</w:t>
      </w:r>
    </w:p>
    <w:p w:rsidR="00F7070A" w:rsidRDefault="001E1CBA" w:rsidP="00217EA2">
      <w:pPr>
        <w:pStyle w:val="Texto"/>
        <w:numPr>
          <w:ilvl w:val="0"/>
          <w:numId w:val="47"/>
        </w:numPr>
      </w:pPr>
      <w:r w:rsidRPr="001E1CBA">
        <w:t>O sistema exibe a tela (</w:t>
      </w:r>
      <w:r w:rsidR="00304A0C">
        <w:t>FIGURA 22</w:t>
      </w:r>
      <w:r w:rsidRPr="001E1CBA">
        <w:t>).</w:t>
      </w:r>
    </w:p>
    <w:p w:rsidR="001E1CBA" w:rsidRPr="001E1CBA" w:rsidRDefault="001E1CBA" w:rsidP="00217EA2">
      <w:pPr>
        <w:pStyle w:val="Texto"/>
        <w:numPr>
          <w:ilvl w:val="0"/>
          <w:numId w:val="47"/>
        </w:numPr>
      </w:pPr>
      <w:r w:rsidRPr="001E1CBA">
        <w:t>O caso de uso é encerrado.</w:t>
      </w:r>
    </w:p>
    <w:p w:rsidR="001E1CBA" w:rsidRPr="001E1CBA" w:rsidRDefault="001E1CBA" w:rsidP="00F7070A">
      <w:pPr>
        <w:pStyle w:val="Texto"/>
        <w:ind w:firstLine="0"/>
      </w:pPr>
      <w:bookmarkStart w:id="288" w:name="_Toc2367064"/>
      <w:r w:rsidRPr="001E1CBA">
        <w:t>Fluxos de exceção</w:t>
      </w:r>
      <w:bookmarkEnd w:id="288"/>
    </w:p>
    <w:p w:rsidR="001E1CBA" w:rsidRPr="001E1CBA" w:rsidRDefault="001E1CBA" w:rsidP="00F7070A">
      <w:pPr>
        <w:pStyle w:val="Texto"/>
        <w:ind w:firstLine="0"/>
      </w:pPr>
      <w:r w:rsidRPr="001E1CBA">
        <w:t>E1. O comentário não foi preenchido</w:t>
      </w:r>
    </w:p>
    <w:p w:rsidR="00F7070A" w:rsidRDefault="001E1CBA" w:rsidP="00217EA2">
      <w:pPr>
        <w:pStyle w:val="Texto"/>
        <w:numPr>
          <w:ilvl w:val="0"/>
          <w:numId w:val="48"/>
        </w:numPr>
      </w:pPr>
      <w:r w:rsidRPr="001E1CBA">
        <w:t>O sistema exibe a mensagem “O COMENTÁRIO DEVE SER PREENCHIDO”</w:t>
      </w:r>
    </w:p>
    <w:p w:rsidR="00F7070A" w:rsidRDefault="001E1CBA" w:rsidP="00217EA2">
      <w:pPr>
        <w:pStyle w:val="Texto"/>
        <w:numPr>
          <w:ilvl w:val="0"/>
          <w:numId w:val="48"/>
        </w:numPr>
      </w:pPr>
      <w:r w:rsidRPr="001E1CBA">
        <w:lastRenderedPageBreak/>
        <w:t>O usuário preenche o campo.</w:t>
      </w:r>
    </w:p>
    <w:p w:rsidR="00F7070A" w:rsidRDefault="001E1CBA" w:rsidP="00217EA2">
      <w:pPr>
        <w:pStyle w:val="Texto"/>
        <w:numPr>
          <w:ilvl w:val="0"/>
          <w:numId w:val="48"/>
        </w:numPr>
      </w:pPr>
      <w:r w:rsidRPr="001E1CBA">
        <w:t>O usuário pressiona o botão SALVAR.</w:t>
      </w:r>
    </w:p>
    <w:p w:rsidR="00F7070A" w:rsidRDefault="001E1CBA" w:rsidP="00217EA2">
      <w:pPr>
        <w:pStyle w:val="Texto"/>
        <w:numPr>
          <w:ilvl w:val="0"/>
          <w:numId w:val="48"/>
        </w:numPr>
      </w:pPr>
      <w:r w:rsidRPr="001E1CBA">
        <w:t>O sistema verifica o preenchimento.</w:t>
      </w:r>
    </w:p>
    <w:p w:rsidR="00F7070A" w:rsidRDefault="001E1CBA" w:rsidP="00217EA2">
      <w:pPr>
        <w:pStyle w:val="Texto"/>
        <w:numPr>
          <w:ilvl w:val="0"/>
          <w:numId w:val="48"/>
        </w:numPr>
      </w:pPr>
      <w:r w:rsidRPr="001E1CBA">
        <w:t>O sistema salva o comentário do usuário (E1).</w:t>
      </w:r>
    </w:p>
    <w:p w:rsidR="001E1CBA" w:rsidRPr="001E1CBA" w:rsidRDefault="001E1CBA" w:rsidP="00217EA2">
      <w:pPr>
        <w:pStyle w:val="Texto"/>
        <w:numPr>
          <w:ilvl w:val="0"/>
          <w:numId w:val="48"/>
        </w:numPr>
      </w:pPr>
      <w:r w:rsidRPr="001E1CBA">
        <w:t>O caso de uso é reiniciado.</w:t>
      </w:r>
    </w:p>
    <w:p w:rsidR="001E1CBA" w:rsidRPr="001E1CBA" w:rsidRDefault="001E1CBA" w:rsidP="00F7070A">
      <w:pPr>
        <w:pStyle w:val="Texto"/>
        <w:ind w:firstLine="0"/>
      </w:pPr>
      <w:r w:rsidRPr="001E1CBA">
        <w:t>E2. O usuário não possui todos os ingredientes necessários para o prato</w:t>
      </w:r>
    </w:p>
    <w:p w:rsidR="00F7070A" w:rsidRDefault="001E1CBA" w:rsidP="00217EA2">
      <w:pPr>
        <w:pStyle w:val="Texto"/>
        <w:numPr>
          <w:ilvl w:val="0"/>
          <w:numId w:val="49"/>
        </w:numPr>
      </w:pPr>
      <w:r w:rsidRPr="001E1CBA">
        <w:t>O sistema exibe a tela (</w:t>
      </w:r>
      <w:r w:rsidR="00304A0C">
        <w:t>FIGURA 19</w:t>
      </w:r>
      <w:r w:rsidRPr="001E1CBA">
        <w:t>).</w:t>
      </w:r>
    </w:p>
    <w:p w:rsidR="00F7070A" w:rsidRDefault="001E1CBA" w:rsidP="00217EA2">
      <w:pPr>
        <w:pStyle w:val="Texto"/>
        <w:numPr>
          <w:ilvl w:val="0"/>
          <w:numId w:val="49"/>
        </w:numPr>
      </w:pPr>
      <w:r w:rsidRPr="001E1CBA">
        <w:t>O usuário pressiona o botão CONTINUAR MESMO ASSIM (A4).</w:t>
      </w:r>
    </w:p>
    <w:p w:rsidR="00F7070A" w:rsidRDefault="001E1CBA" w:rsidP="00217EA2">
      <w:pPr>
        <w:pStyle w:val="Texto"/>
        <w:numPr>
          <w:ilvl w:val="0"/>
          <w:numId w:val="49"/>
        </w:numPr>
      </w:pPr>
      <w:r w:rsidRPr="001E1CBA">
        <w:t>O sistema subtrai as quantidades dos ingredientes necessários, da lista de ingredientes do usuário.</w:t>
      </w:r>
    </w:p>
    <w:p w:rsidR="00F7070A" w:rsidRDefault="001E1CBA" w:rsidP="00217EA2">
      <w:pPr>
        <w:pStyle w:val="Texto"/>
        <w:numPr>
          <w:ilvl w:val="0"/>
          <w:numId w:val="49"/>
        </w:numPr>
      </w:pPr>
      <w:r w:rsidRPr="001E1CBA">
        <w:t xml:space="preserve">O sistema muda a </w:t>
      </w:r>
      <w:proofErr w:type="spellStart"/>
      <w:r w:rsidRPr="001E1CBA">
        <w:t>label</w:t>
      </w:r>
      <w:proofErr w:type="spellEnd"/>
      <w:r w:rsidRPr="001E1CBA">
        <w:t xml:space="preserve"> do botão PREPARAR para “TEMPO RESTANTE [TEMPO RESTANTE PARA O PRERARO DO PRATO]”.</w:t>
      </w:r>
    </w:p>
    <w:p w:rsidR="001E1CBA" w:rsidRPr="001E1CBA" w:rsidRDefault="001E1CBA" w:rsidP="00217EA2">
      <w:pPr>
        <w:pStyle w:val="Texto"/>
        <w:numPr>
          <w:ilvl w:val="0"/>
          <w:numId w:val="49"/>
        </w:numPr>
      </w:pPr>
      <w:r w:rsidRPr="001E1CBA">
        <w:t xml:space="preserve">O caso de uso é encerrado. </w:t>
      </w:r>
    </w:p>
    <w:p w:rsidR="001E1CBA" w:rsidRPr="001E1CBA" w:rsidRDefault="001E1CBA" w:rsidP="001E1CBA">
      <w:pPr>
        <w:pStyle w:val="Texto"/>
      </w:pPr>
    </w:p>
    <w:p w:rsidR="00BB03E2" w:rsidRDefault="00BB03E2" w:rsidP="00F7070A">
      <w:pPr>
        <w:pStyle w:val="Texto"/>
        <w:jc w:val="center"/>
        <w:sectPr w:rsidR="00BB03E2" w:rsidSect="00D30FF8">
          <w:pgSz w:w="11906" w:h="16838" w:code="9"/>
          <w:pgMar w:top="1701" w:right="1134" w:bottom="1134" w:left="1701" w:header="709" w:footer="709" w:gutter="0"/>
          <w:cols w:space="708"/>
          <w:docGrid w:linePitch="360"/>
        </w:sectPr>
      </w:pPr>
      <w:bookmarkStart w:id="289" w:name="_Toc2367065"/>
    </w:p>
    <w:p w:rsidR="001E1CBA" w:rsidRPr="001E1CBA" w:rsidRDefault="001E1CBA" w:rsidP="00BB03E2">
      <w:pPr>
        <w:pStyle w:val="Texto"/>
        <w:ind w:firstLine="0"/>
        <w:jc w:val="center"/>
      </w:pPr>
      <w:r w:rsidRPr="001E1CBA">
        <w:lastRenderedPageBreak/>
        <w:t>Especificação do caso de uso UC006 – Cadastrar lista de compras</w:t>
      </w:r>
      <w:bookmarkEnd w:id="289"/>
    </w:p>
    <w:p w:rsidR="001E1CBA" w:rsidRPr="001E1CBA" w:rsidRDefault="001E1CBA" w:rsidP="00F7070A">
      <w:pPr>
        <w:pStyle w:val="Texto"/>
        <w:ind w:firstLine="0"/>
      </w:pPr>
      <w:bookmarkStart w:id="290" w:name="_Toc2367066"/>
      <w:r w:rsidRPr="001E1CBA">
        <w:t>Descrição</w:t>
      </w:r>
      <w:bookmarkEnd w:id="290"/>
    </w:p>
    <w:p w:rsidR="001E1CBA" w:rsidRPr="001E1CBA" w:rsidRDefault="001E1CBA" w:rsidP="001E1CBA">
      <w:pPr>
        <w:pStyle w:val="Texto"/>
      </w:pPr>
      <w:r w:rsidRPr="001E1CBA">
        <w:t>Esse caso de uso descreve as telas Lista de compras e seu cadastro.</w:t>
      </w:r>
    </w:p>
    <w:p w:rsidR="001E1CBA" w:rsidRPr="001E1CBA" w:rsidRDefault="001E1CBA" w:rsidP="00F7070A">
      <w:pPr>
        <w:pStyle w:val="Texto"/>
        <w:ind w:firstLine="0"/>
      </w:pPr>
      <w:bookmarkStart w:id="291" w:name="_Toc2367067"/>
      <w:r w:rsidRPr="001E1CBA">
        <w:t xml:space="preserve">Data </w:t>
      </w:r>
      <w:proofErr w:type="spellStart"/>
      <w:r w:rsidRPr="001E1CBA">
        <w:t>View</w:t>
      </w:r>
      <w:bookmarkEnd w:id="291"/>
      <w:proofErr w:type="spellEnd"/>
    </w:p>
    <w:p w:rsidR="001E1CBA" w:rsidRPr="001E1CBA" w:rsidRDefault="00E51A22" w:rsidP="001E1CBA">
      <w:pPr>
        <w:pStyle w:val="Texto"/>
      </w:pPr>
      <w:r>
        <w:t>FIGURA 10</w:t>
      </w:r>
      <w:r w:rsidR="001E1CBA" w:rsidRPr="001E1CBA">
        <w:t xml:space="preserve"> – Adicionar ingrediente</w:t>
      </w:r>
    </w:p>
    <w:p w:rsidR="001E1CBA" w:rsidRPr="001E1CBA" w:rsidRDefault="00304A0C" w:rsidP="001E1CBA">
      <w:pPr>
        <w:pStyle w:val="Texto"/>
      </w:pPr>
      <w:r>
        <w:t>FIGURA 22</w:t>
      </w:r>
      <w:r w:rsidR="001E1CBA" w:rsidRPr="001E1CBA">
        <w:t xml:space="preserve"> – Lista de compras</w:t>
      </w:r>
    </w:p>
    <w:p w:rsidR="001E1CBA" w:rsidRPr="001E1CBA" w:rsidRDefault="001E1CBA" w:rsidP="00F7070A">
      <w:pPr>
        <w:pStyle w:val="Texto"/>
        <w:ind w:firstLine="0"/>
      </w:pPr>
      <w:bookmarkStart w:id="292" w:name="_Toc2367068"/>
      <w:r w:rsidRPr="001E1CBA">
        <w:t>Pré-condições</w:t>
      </w:r>
      <w:bookmarkEnd w:id="292"/>
    </w:p>
    <w:p w:rsidR="001E1CBA" w:rsidRPr="001E1CBA" w:rsidRDefault="001E1CBA" w:rsidP="001E1CBA">
      <w:pPr>
        <w:pStyle w:val="Texto"/>
        <w:rPr>
          <w:b/>
        </w:rPr>
      </w:pPr>
      <w:r w:rsidRPr="001E1CBA">
        <w:t xml:space="preserve">O usuário deve ter realizado o </w:t>
      </w:r>
      <w:proofErr w:type="spellStart"/>
      <w:r w:rsidRPr="001E1CBA">
        <w:t>login</w:t>
      </w:r>
      <w:proofErr w:type="spellEnd"/>
      <w:r w:rsidRPr="001E1CBA">
        <w:t>.</w:t>
      </w:r>
    </w:p>
    <w:p w:rsidR="001E1CBA" w:rsidRPr="001E1CBA" w:rsidRDefault="001E1CBA" w:rsidP="00F7070A">
      <w:pPr>
        <w:pStyle w:val="Texto"/>
        <w:ind w:firstLine="0"/>
      </w:pPr>
      <w:bookmarkStart w:id="293" w:name="_Toc2367069"/>
      <w:r w:rsidRPr="001E1CBA">
        <w:t>Pós-condições</w:t>
      </w:r>
      <w:bookmarkEnd w:id="293"/>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50"/>
        </w:numPr>
      </w:pPr>
      <w:r w:rsidRPr="001E1CBA">
        <w:t>Exibir os ingredientes cadastrados na lista de compras.</w:t>
      </w:r>
    </w:p>
    <w:p w:rsidR="001E1CBA" w:rsidRPr="001E1CBA" w:rsidRDefault="001E1CBA" w:rsidP="00F7070A">
      <w:pPr>
        <w:pStyle w:val="Texto"/>
        <w:ind w:firstLine="0"/>
      </w:pPr>
      <w:bookmarkStart w:id="294" w:name="_Toc2367070"/>
      <w:r w:rsidRPr="001E1CBA">
        <w:t>Ator primário</w:t>
      </w:r>
      <w:bookmarkEnd w:id="294"/>
    </w:p>
    <w:p w:rsidR="001E1CBA" w:rsidRPr="001E1CBA" w:rsidRDefault="001E1CBA" w:rsidP="001E1CBA">
      <w:pPr>
        <w:pStyle w:val="Texto"/>
      </w:pPr>
      <w:r w:rsidRPr="001E1CBA">
        <w:t>Usuário.</w:t>
      </w:r>
    </w:p>
    <w:p w:rsidR="001E1CBA" w:rsidRPr="001E1CBA" w:rsidRDefault="001E1CBA" w:rsidP="00F7070A">
      <w:pPr>
        <w:pStyle w:val="Texto"/>
        <w:ind w:firstLine="0"/>
      </w:pPr>
      <w:bookmarkStart w:id="295" w:name="_Toc2367071"/>
      <w:r w:rsidRPr="001E1CBA">
        <w:t>Fluxo de eventos principal</w:t>
      </w:r>
      <w:bookmarkEnd w:id="295"/>
    </w:p>
    <w:p w:rsidR="00857E2F" w:rsidRDefault="001E1CBA" w:rsidP="00DB5937">
      <w:pPr>
        <w:pStyle w:val="Texto"/>
        <w:numPr>
          <w:ilvl w:val="0"/>
          <w:numId w:val="52"/>
        </w:numPr>
      </w:pPr>
      <w:r w:rsidRPr="001E1CBA">
        <w:t>O sistema busca os ingredientes salvos na lista de compras do usuário.</w:t>
      </w:r>
    </w:p>
    <w:p w:rsidR="00857E2F" w:rsidRDefault="001E1CBA" w:rsidP="00DB5937">
      <w:pPr>
        <w:pStyle w:val="Texto"/>
        <w:numPr>
          <w:ilvl w:val="0"/>
          <w:numId w:val="52"/>
        </w:numPr>
      </w:pPr>
      <w:r w:rsidRPr="001E1CBA">
        <w:t>O sistema exibe a tela (</w:t>
      </w:r>
      <w:r w:rsidR="00304A0C">
        <w:t>FIGURA 22</w:t>
      </w:r>
      <w:r w:rsidRPr="001E1CBA">
        <w:t>).</w:t>
      </w:r>
    </w:p>
    <w:p w:rsidR="00857E2F" w:rsidRDefault="001E1CBA" w:rsidP="00DB5937">
      <w:pPr>
        <w:pStyle w:val="Texto"/>
        <w:numPr>
          <w:ilvl w:val="0"/>
          <w:numId w:val="52"/>
        </w:numPr>
      </w:pPr>
      <w:r w:rsidRPr="001E1CBA">
        <w:t>O usuário pressiona o botão + (A1) (A2).</w:t>
      </w:r>
    </w:p>
    <w:p w:rsidR="00857E2F" w:rsidRDefault="001E1CBA" w:rsidP="00DB5937">
      <w:pPr>
        <w:pStyle w:val="Texto"/>
        <w:numPr>
          <w:ilvl w:val="0"/>
          <w:numId w:val="52"/>
        </w:numPr>
      </w:pPr>
      <w:r w:rsidRPr="001E1CBA">
        <w:t>O sistema exibe a tela (</w:t>
      </w:r>
      <w:r w:rsidR="00E51A22">
        <w:t>FIGURA 10</w:t>
      </w:r>
      <w:r w:rsidRPr="001E1CBA">
        <w:t>).</w:t>
      </w:r>
    </w:p>
    <w:p w:rsidR="00857E2F" w:rsidRDefault="001E1CBA" w:rsidP="00DB5937">
      <w:pPr>
        <w:pStyle w:val="Texto"/>
        <w:numPr>
          <w:ilvl w:val="0"/>
          <w:numId w:val="52"/>
        </w:numPr>
      </w:pPr>
      <w:r w:rsidRPr="001E1CBA">
        <w:t>O usuário inicia a digitação no campo NOME.</w:t>
      </w:r>
    </w:p>
    <w:p w:rsidR="00857E2F" w:rsidRDefault="001E1CBA" w:rsidP="00DB5937">
      <w:pPr>
        <w:pStyle w:val="Texto"/>
        <w:numPr>
          <w:ilvl w:val="0"/>
          <w:numId w:val="52"/>
        </w:numPr>
      </w:pPr>
      <w:r w:rsidRPr="001E1CBA">
        <w:t>O sistema busca os ingredientes na base de dado, compatíveis com as letras digitadas pelo usuário</w:t>
      </w:r>
      <w:r w:rsidR="00857E2F">
        <w:t xml:space="preserve"> </w:t>
      </w:r>
      <w:r w:rsidRPr="001E1CBA">
        <w:t>(R6).</w:t>
      </w:r>
    </w:p>
    <w:p w:rsidR="00857E2F" w:rsidRDefault="001E1CBA" w:rsidP="00DB5937">
      <w:pPr>
        <w:pStyle w:val="Texto"/>
        <w:numPr>
          <w:ilvl w:val="0"/>
          <w:numId w:val="52"/>
        </w:numPr>
      </w:pPr>
      <w:r w:rsidRPr="001E1CBA">
        <w:t>O sistema exibe as opções encontradas</w:t>
      </w:r>
      <w:r w:rsidR="00857E2F">
        <w:t xml:space="preserve"> </w:t>
      </w:r>
      <w:r w:rsidRPr="001E1CBA">
        <w:t>(E1).</w:t>
      </w:r>
    </w:p>
    <w:p w:rsidR="00857E2F" w:rsidRDefault="001E1CBA" w:rsidP="00DB5937">
      <w:pPr>
        <w:pStyle w:val="Texto"/>
        <w:numPr>
          <w:ilvl w:val="0"/>
          <w:numId w:val="52"/>
        </w:numPr>
      </w:pPr>
      <w:r w:rsidRPr="001E1CBA">
        <w:t>O usuário seleciona uma opção.</w:t>
      </w:r>
    </w:p>
    <w:p w:rsidR="00857E2F" w:rsidRDefault="001E1CBA" w:rsidP="00DB5937">
      <w:pPr>
        <w:pStyle w:val="Texto"/>
        <w:numPr>
          <w:ilvl w:val="0"/>
          <w:numId w:val="52"/>
        </w:numPr>
      </w:pPr>
      <w:r w:rsidRPr="001E1CBA">
        <w:t>O usuário seleciona a UNIDADE DE MEDIDA.</w:t>
      </w:r>
    </w:p>
    <w:p w:rsidR="00857E2F" w:rsidRDefault="001E1CBA" w:rsidP="00DB5937">
      <w:pPr>
        <w:pStyle w:val="Texto"/>
        <w:numPr>
          <w:ilvl w:val="0"/>
          <w:numId w:val="52"/>
        </w:numPr>
      </w:pPr>
      <w:r w:rsidRPr="001E1CBA">
        <w:t>O usuário preenche o campo QUANTIDADE.</w:t>
      </w:r>
    </w:p>
    <w:p w:rsidR="00857E2F" w:rsidRDefault="001E1CBA" w:rsidP="00DB5937">
      <w:pPr>
        <w:pStyle w:val="Texto"/>
        <w:numPr>
          <w:ilvl w:val="0"/>
          <w:numId w:val="52"/>
        </w:numPr>
      </w:pPr>
      <w:r w:rsidRPr="001E1CBA">
        <w:t>O usuário pressiona o botão ADICIONAR.</w:t>
      </w:r>
    </w:p>
    <w:p w:rsidR="00857E2F" w:rsidRDefault="001E1CBA" w:rsidP="00DB5937">
      <w:pPr>
        <w:pStyle w:val="Texto"/>
        <w:numPr>
          <w:ilvl w:val="0"/>
          <w:numId w:val="52"/>
        </w:numPr>
      </w:pPr>
      <w:r w:rsidRPr="001E1CBA">
        <w:t>O sistema verifica o preenchimento (E2).</w:t>
      </w:r>
    </w:p>
    <w:p w:rsidR="00857E2F" w:rsidRDefault="001E1CBA" w:rsidP="00DB5937">
      <w:pPr>
        <w:pStyle w:val="Texto"/>
        <w:numPr>
          <w:ilvl w:val="0"/>
          <w:numId w:val="52"/>
        </w:numPr>
      </w:pPr>
      <w:r w:rsidRPr="001E1CBA">
        <w:t>O sistema adiciona o ingrediente na lista de compras.</w:t>
      </w:r>
    </w:p>
    <w:p w:rsidR="00857E2F" w:rsidRDefault="001E1CBA" w:rsidP="00DB5937">
      <w:pPr>
        <w:pStyle w:val="Texto"/>
        <w:numPr>
          <w:ilvl w:val="0"/>
          <w:numId w:val="52"/>
        </w:numPr>
      </w:pPr>
      <w:r w:rsidRPr="001E1CBA">
        <w:t>O sistema busca os ingredientes salvos na lista de compras do usuário.</w:t>
      </w:r>
    </w:p>
    <w:p w:rsidR="00857E2F" w:rsidRDefault="001E1CBA" w:rsidP="00DB5937">
      <w:pPr>
        <w:pStyle w:val="Texto"/>
        <w:numPr>
          <w:ilvl w:val="0"/>
          <w:numId w:val="52"/>
        </w:numPr>
      </w:pPr>
      <w:r w:rsidRPr="001E1CBA">
        <w:t>O sistema exibe a tela (</w:t>
      </w:r>
      <w:r w:rsidR="00304A0C">
        <w:t>FIGURA 22</w:t>
      </w:r>
      <w:r w:rsidRPr="001E1CBA">
        <w:t>).</w:t>
      </w:r>
    </w:p>
    <w:p w:rsidR="001E1CBA" w:rsidRPr="001E1CBA" w:rsidRDefault="001E1CBA" w:rsidP="00DB5937">
      <w:pPr>
        <w:pStyle w:val="Texto"/>
        <w:numPr>
          <w:ilvl w:val="0"/>
          <w:numId w:val="52"/>
        </w:numPr>
      </w:pPr>
      <w:r w:rsidRPr="001E1CBA">
        <w:t>O caso de uso é encerrado.</w:t>
      </w:r>
    </w:p>
    <w:p w:rsidR="001E1CBA" w:rsidRPr="001E1CBA" w:rsidRDefault="001E1CBA" w:rsidP="00857E2F">
      <w:pPr>
        <w:pStyle w:val="Texto"/>
        <w:ind w:firstLine="0"/>
      </w:pPr>
      <w:bookmarkStart w:id="296" w:name="_Toc2367072"/>
      <w:r w:rsidRPr="001E1CBA">
        <w:t>Fluxos alternativos</w:t>
      </w:r>
      <w:bookmarkEnd w:id="296"/>
    </w:p>
    <w:p w:rsidR="001E1CBA" w:rsidRPr="001E1CBA" w:rsidRDefault="001E1CBA" w:rsidP="00857E2F">
      <w:pPr>
        <w:pStyle w:val="Texto"/>
        <w:ind w:firstLine="0"/>
      </w:pPr>
      <w:r w:rsidRPr="001E1CBA">
        <w:t>A1. O usuário pressiona o botão EDITAR de um dos ingredientes da lista</w:t>
      </w:r>
    </w:p>
    <w:p w:rsidR="00857E2F" w:rsidRDefault="001E1CBA" w:rsidP="00DB5937">
      <w:pPr>
        <w:pStyle w:val="Texto"/>
        <w:numPr>
          <w:ilvl w:val="0"/>
          <w:numId w:val="53"/>
        </w:numPr>
      </w:pPr>
      <w:r w:rsidRPr="001E1CBA">
        <w:lastRenderedPageBreak/>
        <w:t>O sistema busca as unidades de medida.</w:t>
      </w:r>
    </w:p>
    <w:p w:rsidR="00857E2F" w:rsidRDefault="001E1CBA" w:rsidP="00DB5937">
      <w:pPr>
        <w:pStyle w:val="Texto"/>
        <w:numPr>
          <w:ilvl w:val="0"/>
          <w:numId w:val="53"/>
        </w:numPr>
      </w:pPr>
      <w:r w:rsidRPr="001E1CBA">
        <w:t>O sistema busca as informações do ingrediente selecionado</w:t>
      </w:r>
    </w:p>
    <w:p w:rsidR="00857E2F" w:rsidRDefault="001E1CBA" w:rsidP="00DB5937">
      <w:pPr>
        <w:pStyle w:val="Texto"/>
        <w:numPr>
          <w:ilvl w:val="0"/>
          <w:numId w:val="53"/>
        </w:numPr>
      </w:pPr>
      <w:r w:rsidRPr="001E1CBA">
        <w:t>O sistema bloqueia o campo NOME para edição</w:t>
      </w:r>
    </w:p>
    <w:p w:rsidR="00857E2F" w:rsidRDefault="001E1CBA" w:rsidP="00DB5937">
      <w:pPr>
        <w:pStyle w:val="Texto"/>
        <w:numPr>
          <w:ilvl w:val="0"/>
          <w:numId w:val="53"/>
        </w:numPr>
      </w:pPr>
      <w:r w:rsidRPr="001E1CBA">
        <w:t>O sistema exibe a tela (</w:t>
      </w:r>
      <w:r w:rsidR="00E51A22">
        <w:t>FIGURA 10</w:t>
      </w:r>
      <w:r w:rsidRPr="001E1CBA">
        <w:t>).</w:t>
      </w:r>
    </w:p>
    <w:p w:rsidR="00857E2F" w:rsidRDefault="001E1CBA" w:rsidP="00DB5937">
      <w:pPr>
        <w:pStyle w:val="Texto"/>
        <w:numPr>
          <w:ilvl w:val="0"/>
          <w:numId w:val="53"/>
        </w:numPr>
      </w:pPr>
      <w:r w:rsidRPr="001E1CBA">
        <w:t>O usuário seleciona a UNIDADE DE MEDIDA.</w:t>
      </w:r>
    </w:p>
    <w:p w:rsidR="00857E2F" w:rsidRDefault="001E1CBA" w:rsidP="00DB5937">
      <w:pPr>
        <w:pStyle w:val="Texto"/>
        <w:numPr>
          <w:ilvl w:val="0"/>
          <w:numId w:val="53"/>
        </w:numPr>
      </w:pPr>
      <w:r w:rsidRPr="001E1CBA">
        <w:t>O usuário preenche o campo QUANTIDADE.</w:t>
      </w:r>
    </w:p>
    <w:p w:rsidR="00857E2F" w:rsidRDefault="001E1CBA" w:rsidP="00DB5937">
      <w:pPr>
        <w:pStyle w:val="Texto"/>
        <w:numPr>
          <w:ilvl w:val="0"/>
          <w:numId w:val="53"/>
        </w:numPr>
      </w:pPr>
      <w:r w:rsidRPr="001E1CBA">
        <w:t>O usuário pressiona o botão ADICIONAR.</w:t>
      </w:r>
    </w:p>
    <w:p w:rsidR="00857E2F" w:rsidRDefault="001E1CBA" w:rsidP="00DB5937">
      <w:pPr>
        <w:pStyle w:val="Texto"/>
        <w:numPr>
          <w:ilvl w:val="0"/>
          <w:numId w:val="53"/>
        </w:numPr>
      </w:pPr>
      <w:r w:rsidRPr="001E1CBA">
        <w:t xml:space="preserve">O sistema altera os dados do ingrediente na lista de ingredientes do prato </w:t>
      </w:r>
      <w:r w:rsidR="00857E2F">
        <w:t>q</w:t>
      </w:r>
      <w:r w:rsidRPr="001E1CBA">
        <w:t>ue está sendo cadastrado.</w:t>
      </w:r>
    </w:p>
    <w:p w:rsidR="00857E2F" w:rsidRDefault="001E1CBA" w:rsidP="00DB5937">
      <w:pPr>
        <w:pStyle w:val="Texto"/>
        <w:numPr>
          <w:ilvl w:val="0"/>
          <w:numId w:val="53"/>
        </w:numPr>
      </w:pPr>
      <w:r w:rsidRPr="001E1CBA">
        <w:t>O sistema exibe a tela (</w:t>
      </w:r>
      <w:r w:rsidR="00304A0C">
        <w:t>FIGURA 22</w:t>
      </w:r>
      <w:r w:rsidRPr="001E1CBA">
        <w:t>).</w:t>
      </w:r>
    </w:p>
    <w:p w:rsidR="001E1CBA" w:rsidRPr="001E1CBA" w:rsidRDefault="001E1CBA" w:rsidP="00DB5937">
      <w:pPr>
        <w:pStyle w:val="Texto"/>
        <w:numPr>
          <w:ilvl w:val="0"/>
          <w:numId w:val="53"/>
        </w:numPr>
      </w:pPr>
      <w:r w:rsidRPr="001E1CBA">
        <w:t>O caso de uso é encerrado.</w:t>
      </w:r>
    </w:p>
    <w:p w:rsidR="001E1CBA" w:rsidRPr="001E1CBA" w:rsidRDefault="001E1CBA" w:rsidP="00857E2F">
      <w:pPr>
        <w:pStyle w:val="Texto"/>
        <w:ind w:firstLine="0"/>
      </w:pPr>
      <w:r w:rsidRPr="001E1CBA">
        <w:t>A2. O usuário pressiona o botão EXCLUIR de um dos ingredientes da lista</w:t>
      </w:r>
    </w:p>
    <w:p w:rsidR="00857E2F" w:rsidRDefault="001E1CBA" w:rsidP="00DB5937">
      <w:pPr>
        <w:pStyle w:val="Texto"/>
        <w:numPr>
          <w:ilvl w:val="0"/>
          <w:numId w:val="54"/>
        </w:numPr>
      </w:pPr>
      <w:r w:rsidRPr="001E1CBA">
        <w:t>O sistema exibe a mensagem “TEM CERTEZA QUE DESEJA ELIMINAR ESSE INGREDIENTE?” (</w:t>
      </w:r>
      <w:r w:rsidR="004C781E">
        <w:t>FIGURA 9</w:t>
      </w:r>
      <w:r w:rsidRPr="001E1CBA">
        <w:t>).</w:t>
      </w:r>
    </w:p>
    <w:p w:rsidR="00857E2F" w:rsidRDefault="001E1CBA" w:rsidP="00DB5937">
      <w:pPr>
        <w:pStyle w:val="Texto"/>
        <w:numPr>
          <w:ilvl w:val="0"/>
          <w:numId w:val="54"/>
        </w:numPr>
      </w:pPr>
      <w:r w:rsidRPr="001E1CBA">
        <w:t>O usuário pressiona o botão SIM (A3).</w:t>
      </w:r>
    </w:p>
    <w:p w:rsidR="00857E2F" w:rsidRDefault="001E1CBA" w:rsidP="00DB5937">
      <w:pPr>
        <w:pStyle w:val="Texto"/>
        <w:numPr>
          <w:ilvl w:val="0"/>
          <w:numId w:val="54"/>
        </w:numPr>
      </w:pPr>
      <w:r w:rsidRPr="001E1CBA">
        <w:t>O sistema realiza a exclusão do registro.</w:t>
      </w:r>
    </w:p>
    <w:p w:rsidR="00857E2F" w:rsidRDefault="001E1CBA" w:rsidP="00DB5937">
      <w:pPr>
        <w:pStyle w:val="Texto"/>
        <w:numPr>
          <w:ilvl w:val="0"/>
          <w:numId w:val="54"/>
        </w:numPr>
      </w:pPr>
      <w:r w:rsidRPr="001E1CBA">
        <w:t>O sistema remove o ingrediente da lista.</w:t>
      </w:r>
    </w:p>
    <w:p w:rsidR="001E1CBA" w:rsidRPr="001E1CBA" w:rsidRDefault="001E1CBA" w:rsidP="00DB5937">
      <w:pPr>
        <w:pStyle w:val="Texto"/>
        <w:numPr>
          <w:ilvl w:val="0"/>
          <w:numId w:val="54"/>
        </w:numPr>
      </w:pPr>
      <w:r w:rsidRPr="001E1CBA">
        <w:t>O caso de uso é encerrado.</w:t>
      </w:r>
    </w:p>
    <w:p w:rsidR="001E1CBA" w:rsidRPr="001E1CBA" w:rsidRDefault="001E1CBA" w:rsidP="00857E2F">
      <w:pPr>
        <w:pStyle w:val="Texto"/>
        <w:ind w:firstLine="0"/>
      </w:pPr>
      <w:r w:rsidRPr="001E1CBA">
        <w:t>A3. O usuário pressiona o botão NÃO</w:t>
      </w:r>
    </w:p>
    <w:p w:rsidR="00857E2F" w:rsidRDefault="001E1CBA" w:rsidP="00DB5937">
      <w:pPr>
        <w:pStyle w:val="Texto"/>
        <w:numPr>
          <w:ilvl w:val="0"/>
          <w:numId w:val="55"/>
        </w:numPr>
      </w:pPr>
      <w:r w:rsidRPr="001E1CBA">
        <w:t>O sistema fecha a mensagem “TEM CERTEZA QUE DESEJA ELIMINAR ESSE INGREDIENTE?” (</w:t>
      </w:r>
      <w:r w:rsidR="004C781E">
        <w:t>FIGURA 9</w:t>
      </w:r>
      <w:r w:rsidRPr="001E1CBA">
        <w:t>).</w:t>
      </w:r>
    </w:p>
    <w:p w:rsidR="001E1CBA" w:rsidRPr="001E1CBA" w:rsidRDefault="001E1CBA" w:rsidP="00DB5937">
      <w:pPr>
        <w:pStyle w:val="Texto"/>
        <w:numPr>
          <w:ilvl w:val="0"/>
          <w:numId w:val="55"/>
        </w:numPr>
      </w:pPr>
      <w:r w:rsidRPr="001E1CBA">
        <w:t>O caso de uso retorna ao passo 3 do fluxo principal.</w:t>
      </w:r>
    </w:p>
    <w:p w:rsidR="001E1CBA" w:rsidRPr="001E1CBA" w:rsidRDefault="001E1CBA" w:rsidP="00857E2F">
      <w:pPr>
        <w:pStyle w:val="Texto"/>
        <w:ind w:firstLine="0"/>
      </w:pPr>
      <w:bookmarkStart w:id="297" w:name="_Toc2367073"/>
      <w:r w:rsidRPr="001E1CBA">
        <w:t>Fluxos de exceção</w:t>
      </w:r>
      <w:bookmarkEnd w:id="297"/>
    </w:p>
    <w:p w:rsidR="001E1CBA" w:rsidRPr="001E1CBA" w:rsidRDefault="001E1CBA" w:rsidP="00857E2F">
      <w:pPr>
        <w:pStyle w:val="Texto"/>
        <w:ind w:firstLine="0"/>
      </w:pPr>
      <w:r w:rsidRPr="001E1CBA">
        <w:t>E1. O sistema não encontrou nenhum resultado para a busca</w:t>
      </w:r>
    </w:p>
    <w:p w:rsidR="00857E2F" w:rsidRDefault="001E1CBA" w:rsidP="00DB5937">
      <w:pPr>
        <w:pStyle w:val="Texto"/>
        <w:numPr>
          <w:ilvl w:val="0"/>
          <w:numId w:val="56"/>
        </w:numPr>
      </w:pPr>
      <w:r w:rsidRPr="001E1CBA">
        <w:t>O sistema exibe a mensagem “NENHUM INGREDIENTE FOI ENCONTRADO”.</w:t>
      </w:r>
    </w:p>
    <w:p w:rsidR="00857E2F" w:rsidRDefault="001E1CBA" w:rsidP="00DB5937">
      <w:pPr>
        <w:pStyle w:val="Texto"/>
        <w:numPr>
          <w:ilvl w:val="0"/>
          <w:numId w:val="56"/>
        </w:numPr>
      </w:pPr>
      <w:r w:rsidRPr="001E1CBA">
        <w:t>O usuário altera o preenchimento do campo NOME.</w:t>
      </w:r>
    </w:p>
    <w:p w:rsidR="00857E2F" w:rsidRDefault="001E1CBA" w:rsidP="00DB5937">
      <w:pPr>
        <w:pStyle w:val="Texto"/>
        <w:numPr>
          <w:ilvl w:val="0"/>
          <w:numId w:val="56"/>
        </w:numPr>
      </w:pPr>
      <w:r w:rsidRPr="001E1CBA">
        <w:t>O sistema busca os ingredientes na base de dado, compatíveis com as letras digitadas pelo usuário</w:t>
      </w:r>
      <w:r w:rsidR="00857E2F">
        <w:t xml:space="preserve"> </w:t>
      </w:r>
      <w:r w:rsidRPr="001E1CBA">
        <w:t>(R6).</w:t>
      </w:r>
    </w:p>
    <w:p w:rsidR="00857E2F" w:rsidRDefault="001E1CBA" w:rsidP="00DB5937">
      <w:pPr>
        <w:pStyle w:val="Texto"/>
        <w:numPr>
          <w:ilvl w:val="0"/>
          <w:numId w:val="56"/>
        </w:numPr>
      </w:pPr>
      <w:r w:rsidRPr="001E1CBA">
        <w:t>O sistema exibe as opções encontradas</w:t>
      </w:r>
      <w:r w:rsidR="00857E2F">
        <w:t xml:space="preserve"> </w:t>
      </w:r>
      <w:r w:rsidRPr="001E1CBA">
        <w:t>(E1).</w:t>
      </w:r>
    </w:p>
    <w:p w:rsidR="00857E2F" w:rsidRDefault="001E1CBA" w:rsidP="00DB5937">
      <w:pPr>
        <w:pStyle w:val="Texto"/>
        <w:numPr>
          <w:ilvl w:val="0"/>
          <w:numId w:val="56"/>
        </w:numPr>
      </w:pPr>
      <w:r w:rsidRPr="001E1CBA">
        <w:t>O usuário seleciona uma opção.</w:t>
      </w:r>
    </w:p>
    <w:p w:rsidR="00857E2F" w:rsidRDefault="001E1CBA" w:rsidP="00DB5937">
      <w:pPr>
        <w:pStyle w:val="Texto"/>
        <w:numPr>
          <w:ilvl w:val="0"/>
          <w:numId w:val="56"/>
        </w:numPr>
      </w:pPr>
      <w:r w:rsidRPr="001E1CBA">
        <w:t>O usuário seleciona a UNIDADE DE MEDIDA.</w:t>
      </w:r>
    </w:p>
    <w:p w:rsidR="00857E2F" w:rsidRDefault="001E1CBA" w:rsidP="00DB5937">
      <w:pPr>
        <w:pStyle w:val="Texto"/>
        <w:numPr>
          <w:ilvl w:val="0"/>
          <w:numId w:val="56"/>
        </w:numPr>
      </w:pPr>
      <w:r w:rsidRPr="001E1CBA">
        <w:t>O usuário preenche o campo QUANTIDADE.</w:t>
      </w:r>
    </w:p>
    <w:p w:rsidR="00857E2F" w:rsidRDefault="001E1CBA" w:rsidP="00DB5937">
      <w:pPr>
        <w:pStyle w:val="Texto"/>
        <w:numPr>
          <w:ilvl w:val="0"/>
          <w:numId w:val="56"/>
        </w:numPr>
      </w:pPr>
      <w:r w:rsidRPr="001E1CBA">
        <w:lastRenderedPageBreak/>
        <w:t>O usuário pressiona o botão ADICIONAR.</w:t>
      </w:r>
    </w:p>
    <w:p w:rsidR="00857E2F" w:rsidRDefault="001E1CBA" w:rsidP="00DB5937">
      <w:pPr>
        <w:pStyle w:val="Texto"/>
        <w:numPr>
          <w:ilvl w:val="0"/>
          <w:numId w:val="56"/>
        </w:numPr>
      </w:pPr>
      <w:r w:rsidRPr="001E1CBA">
        <w:t>O sistema insere o ingrediente na lista de ingredientes do prato que está sendo cadastrado.</w:t>
      </w:r>
    </w:p>
    <w:p w:rsidR="00857E2F" w:rsidRDefault="001E1CBA" w:rsidP="00DB5937">
      <w:pPr>
        <w:pStyle w:val="Texto"/>
        <w:numPr>
          <w:ilvl w:val="0"/>
          <w:numId w:val="56"/>
        </w:numPr>
      </w:pPr>
      <w:r w:rsidRPr="001E1CBA">
        <w:t>O sistema exibe a tela (</w:t>
      </w:r>
      <w:r w:rsidR="00304A0C">
        <w:t>FIGURA 22</w:t>
      </w:r>
      <w:r w:rsidRPr="001E1CBA">
        <w:t>).</w:t>
      </w:r>
    </w:p>
    <w:p w:rsidR="001E1CBA" w:rsidRPr="001E1CBA" w:rsidRDefault="001E1CBA" w:rsidP="00DB5937">
      <w:pPr>
        <w:pStyle w:val="Texto"/>
        <w:numPr>
          <w:ilvl w:val="0"/>
          <w:numId w:val="56"/>
        </w:numPr>
      </w:pPr>
      <w:r w:rsidRPr="001E1CBA">
        <w:t>O caso de uso é encerrado.</w:t>
      </w:r>
    </w:p>
    <w:p w:rsidR="001E1CBA" w:rsidRPr="001E1CBA" w:rsidRDefault="001E1CBA" w:rsidP="00857E2F">
      <w:pPr>
        <w:pStyle w:val="Texto"/>
        <w:ind w:firstLine="0"/>
      </w:pPr>
      <w:r w:rsidRPr="001E1CBA">
        <w:t>E2. O sistema identificou campos não preenchidos</w:t>
      </w:r>
    </w:p>
    <w:p w:rsidR="001E1CBA" w:rsidRDefault="001E1CBA" w:rsidP="00857E2F">
      <w:pPr>
        <w:pStyle w:val="Texto"/>
        <w:numPr>
          <w:ilvl w:val="0"/>
          <w:numId w:val="57"/>
        </w:numPr>
      </w:pPr>
      <w:r w:rsidRPr="001E1CBA">
        <w:t>O sistema exibe a mensagem “TODOS OS CAMPOS DEVEM SER PREENCHIDOS”</w:t>
      </w:r>
    </w:p>
    <w:p w:rsidR="00857E2F" w:rsidRDefault="00857E2F" w:rsidP="00857E2F">
      <w:pPr>
        <w:pStyle w:val="Texto"/>
        <w:numPr>
          <w:ilvl w:val="0"/>
          <w:numId w:val="57"/>
        </w:numPr>
      </w:pPr>
      <w:r>
        <w:t>O usuário pressiona o botão “OK”.</w:t>
      </w:r>
    </w:p>
    <w:p w:rsidR="00857E2F" w:rsidRDefault="00857E2F" w:rsidP="00857E2F">
      <w:pPr>
        <w:pStyle w:val="Texto"/>
        <w:numPr>
          <w:ilvl w:val="0"/>
          <w:numId w:val="57"/>
        </w:numPr>
      </w:pPr>
      <w:r>
        <w:t>O sistema fecha a mensagem.</w:t>
      </w:r>
    </w:p>
    <w:p w:rsidR="00857E2F" w:rsidRPr="001E1CBA" w:rsidRDefault="00857E2F" w:rsidP="00857E2F">
      <w:pPr>
        <w:pStyle w:val="Texto"/>
        <w:numPr>
          <w:ilvl w:val="0"/>
          <w:numId w:val="57"/>
        </w:numPr>
      </w:pPr>
      <w:r>
        <w:t>O caso de uso é encerrado.</w:t>
      </w:r>
    </w:p>
    <w:p w:rsidR="001E1CBA" w:rsidRPr="001E1CBA" w:rsidRDefault="001E1CBA" w:rsidP="001E1CBA">
      <w:pPr>
        <w:pStyle w:val="Texto"/>
      </w:pPr>
    </w:p>
    <w:p w:rsidR="00BB03E2" w:rsidRDefault="00BB03E2" w:rsidP="00BB03E2">
      <w:pPr>
        <w:pStyle w:val="Texto"/>
        <w:ind w:firstLine="0"/>
        <w:jc w:val="center"/>
        <w:sectPr w:rsidR="00BB03E2" w:rsidSect="00D30FF8">
          <w:pgSz w:w="11906" w:h="16838" w:code="9"/>
          <w:pgMar w:top="1701" w:right="1134" w:bottom="1134" w:left="1701" w:header="709" w:footer="709" w:gutter="0"/>
          <w:cols w:space="708"/>
          <w:docGrid w:linePitch="360"/>
        </w:sectPr>
      </w:pPr>
      <w:bookmarkStart w:id="298" w:name="_Toc2367074"/>
    </w:p>
    <w:p w:rsidR="001E1CBA" w:rsidRPr="001E1CBA" w:rsidRDefault="001E1CBA" w:rsidP="00BB03E2">
      <w:pPr>
        <w:pStyle w:val="Texto"/>
        <w:ind w:firstLine="0"/>
        <w:jc w:val="center"/>
      </w:pPr>
      <w:r w:rsidRPr="001E1CBA">
        <w:lastRenderedPageBreak/>
        <w:t>Especificação do caso de uso UC007 – Buscar Amigos</w:t>
      </w:r>
      <w:bookmarkEnd w:id="298"/>
    </w:p>
    <w:p w:rsidR="001E1CBA" w:rsidRPr="001E1CBA" w:rsidRDefault="001E1CBA" w:rsidP="00857E2F">
      <w:pPr>
        <w:pStyle w:val="Texto"/>
        <w:ind w:firstLine="0"/>
      </w:pPr>
      <w:bookmarkStart w:id="299" w:name="_Toc2367075"/>
      <w:r w:rsidRPr="001E1CBA">
        <w:t>Descrição</w:t>
      </w:r>
      <w:bookmarkEnd w:id="299"/>
    </w:p>
    <w:p w:rsidR="001E1CBA" w:rsidRPr="001E1CBA" w:rsidRDefault="001E1CBA" w:rsidP="001E1CBA">
      <w:pPr>
        <w:pStyle w:val="Texto"/>
      </w:pPr>
      <w:r w:rsidRPr="001E1CBA">
        <w:t>Esse caso de uso descreve a tela de busca de amigos.</w:t>
      </w:r>
    </w:p>
    <w:p w:rsidR="001E1CBA" w:rsidRPr="001E1CBA" w:rsidRDefault="001E1CBA" w:rsidP="004F626E">
      <w:pPr>
        <w:pStyle w:val="Texto"/>
        <w:ind w:firstLine="0"/>
      </w:pPr>
      <w:bookmarkStart w:id="300" w:name="_Toc2367076"/>
      <w:r w:rsidRPr="001E1CBA">
        <w:t xml:space="preserve">Data </w:t>
      </w:r>
      <w:proofErr w:type="spellStart"/>
      <w:r w:rsidRPr="001E1CBA">
        <w:t>View</w:t>
      </w:r>
      <w:bookmarkEnd w:id="300"/>
      <w:proofErr w:type="spellEnd"/>
    </w:p>
    <w:p w:rsidR="001E1CBA" w:rsidRPr="001E1CBA" w:rsidRDefault="004F626E" w:rsidP="001E1CBA">
      <w:pPr>
        <w:pStyle w:val="Texto"/>
      </w:pPr>
      <w:r>
        <w:t>FIGURA 24</w:t>
      </w:r>
      <w:r w:rsidR="001E1CBA" w:rsidRPr="001E1CBA">
        <w:t xml:space="preserve"> – Meus amigos</w:t>
      </w:r>
    </w:p>
    <w:p w:rsidR="001E1CBA" w:rsidRPr="001E1CBA" w:rsidRDefault="001E1CBA" w:rsidP="00857E2F">
      <w:pPr>
        <w:pStyle w:val="Texto"/>
        <w:ind w:firstLine="0"/>
      </w:pPr>
      <w:bookmarkStart w:id="301" w:name="_Toc2367077"/>
      <w:r w:rsidRPr="001E1CBA">
        <w:t>Pré-condições</w:t>
      </w:r>
      <w:bookmarkEnd w:id="301"/>
    </w:p>
    <w:p w:rsidR="001E1CBA" w:rsidRPr="001E1CBA" w:rsidRDefault="001E1CBA" w:rsidP="00857E2F">
      <w:pPr>
        <w:pStyle w:val="Texto"/>
        <w:numPr>
          <w:ilvl w:val="0"/>
          <w:numId w:val="58"/>
        </w:numPr>
      </w:pPr>
      <w:r w:rsidRPr="001E1CBA">
        <w:t xml:space="preserve">O usuário deve ter realizado o </w:t>
      </w:r>
      <w:proofErr w:type="spellStart"/>
      <w:r w:rsidRPr="001E1CBA">
        <w:t>login</w:t>
      </w:r>
      <w:proofErr w:type="spellEnd"/>
      <w:r w:rsidRPr="001E1CBA">
        <w:t>.</w:t>
      </w:r>
    </w:p>
    <w:p w:rsidR="001E1CBA" w:rsidRPr="001E1CBA" w:rsidRDefault="001E1CBA" w:rsidP="00857E2F">
      <w:pPr>
        <w:pStyle w:val="Texto"/>
        <w:ind w:firstLine="0"/>
      </w:pPr>
      <w:bookmarkStart w:id="302" w:name="_Toc2367078"/>
      <w:r w:rsidRPr="001E1CBA">
        <w:t>Pós-condições</w:t>
      </w:r>
      <w:bookmarkEnd w:id="302"/>
    </w:p>
    <w:p w:rsidR="001E1CBA" w:rsidRPr="001E1CBA" w:rsidRDefault="001E1CBA" w:rsidP="001E1CBA">
      <w:pPr>
        <w:pStyle w:val="Texto"/>
      </w:pPr>
      <w:r w:rsidRPr="001E1CBA">
        <w:t>Após o termino normal desse caso de uso o sistema deve:</w:t>
      </w:r>
    </w:p>
    <w:p w:rsidR="001E1CBA" w:rsidRPr="001E1CBA" w:rsidRDefault="001E1CBA" w:rsidP="00DE38D2">
      <w:pPr>
        <w:pStyle w:val="Texto"/>
        <w:numPr>
          <w:ilvl w:val="0"/>
          <w:numId w:val="59"/>
        </w:numPr>
      </w:pPr>
      <w:r w:rsidRPr="001E1CBA">
        <w:t>Ter adicionado um amigo a lista de amigos</w:t>
      </w:r>
      <w:r w:rsidR="00DE38D2">
        <w:t>.</w:t>
      </w:r>
    </w:p>
    <w:p w:rsidR="001E1CBA" w:rsidRPr="001E1CBA" w:rsidRDefault="001E1CBA" w:rsidP="00DE38D2">
      <w:pPr>
        <w:pStyle w:val="Texto"/>
        <w:ind w:firstLine="0"/>
      </w:pPr>
      <w:bookmarkStart w:id="303" w:name="_Toc2367079"/>
      <w:r w:rsidRPr="001E1CBA">
        <w:t>Ator primário</w:t>
      </w:r>
      <w:bookmarkEnd w:id="303"/>
    </w:p>
    <w:p w:rsidR="001E1CBA" w:rsidRPr="001E1CBA" w:rsidRDefault="001E1CBA" w:rsidP="001E1CBA">
      <w:pPr>
        <w:pStyle w:val="Texto"/>
      </w:pPr>
      <w:r w:rsidRPr="001E1CBA">
        <w:t>Usuário.</w:t>
      </w:r>
    </w:p>
    <w:p w:rsidR="001E1CBA" w:rsidRPr="001E1CBA" w:rsidRDefault="001E1CBA" w:rsidP="00DE38D2">
      <w:pPr>
        <w:pStyle w:val="Texto"/>
        <w:ind w:firstLine="0"/>
      </w:pPr>
      <w:bookmarkStart w:id="304" w:name="_Toc2367080"/>
      <w:r w:rsidRPr="001E1CBA">
        <w:t>Fluxo de eventos principal</w:t>
      </w:r>
      <w:bookmarkEnd w:id="304"/>
    </w:p>
    <w:p w:rsidR="00DE38D2" w:rsidRDefault="001E1CBA" w:rsidP="00DB5937">
      <w:pPr>
        <w:pStyle w:val="Texto"/>
        <w:numPr>
          <w:ilvl w:val="0"/>
          <w:numId w:val="60"/>
        </w:numPr>
      </w:pPr>
      <w:r w:rsidRPr="001E1CBA">
        <w:t>O sistema busca a lista de amigos do usuário.</w:t>
      </w:r>
    </w:p>
    <w:p w:rsidR="00DE38D2" w:rsidRDefault="001E1CBA" w:rsidP="00DB5937">
      <w:pPr>
        <w:pStyle w:val="Texto"/>
        <w:numPr>
          <w:ilvl w:val="0"/>
          <w:numId w:val="60"/>
        </w:numPr>
      </w:pPr>
      <w:r w:rsidRPr="001E1CBA">
        <w:t>O sistema exibe a tele (</w:t>
      </w:r>
      <w:r w:rsidR="004F626E">
        <w:t>FIGURA 24</w:t>
      </w:r>
      <w:r w:rsidRPr="001E1CBA">
        <w:t>).</w:t>
      </w:r>
    </w:p>
    <w:p w:rsidR="00DE38D2" w:rsidRDefault="001E1CBA" w:rsidP="00DB5937">
      <w:pPr>
        <w:pStyle w:val="Texto"/>
        <w:numPr>
          <w:ilvl w:val="0"/>
          <w:numId w:val="60"/>
        </w:numPr>
      </w:pPr>
      <w:r w:rsidRPr="001E1CBA">
        <w:t>O usuário digita no campo usuário.</w:t>
      </w:r>
    </w:p>
    <w:p w:rsidR="00DE38D2" w:rsidRDefault="001E1CBA" w:rsidP="00DB5937">
      <w:pPr>
        <w:pStyle w:val="Texto"/>
        <w:numPr>
          <w:ilvl w:val="0"/>
          <w:numId w:val="60"/>
        </w:numPr>
      </w:pPr>
      <w:r w:rsidRPr="001E1CBA">
        <w:t>O sistema busca os usuários na base de dado, compatíveis com as letras digitadas pelo usuário</w:t>
      </w:r>
      <w:r w:rsidR="00DE38D2">
        <w:t xml:space="preserve"> </w:t>
      </w:r>
      <w:r w:rsidRPr="001E1CBA">
        <w:t>(R6).</w:t>
      </w:r>
    </w:p>
    <w:p w:rsidR="00DE38D2" w:rsidRDefault="001E1CBA" w:rsidP="00DB5937">
      <w:pPr>
        <w:pStyle w:val="Texto"/>
        <w:numPr>
          <w:ilvl w:val="0"/>
          <w:numId w:val="60"/>
        </w:numPr>
      </w:pPr>
      <w:r w:rsidRPr="001E1CBA">
        <w:t>O sistema exibe as opções encontradas</w:t>
      </w:r>
      <w:r w:rsidR="00DE38D2">
        <w:t xml:space="preserve"> </w:t>
      </w:r>
      <w:r w:rsidRPr="001E1CBA">
        <w:t>(E1).</w:t>
      </w:r>
    </w:p>
    <w:p w:rsidR="00DE38D2" w:rsidRDefault="001E1CBA" w:rsidP="00DB5937">
      <w:pPr>
        <w:pStyle w:val="Texto"/>
        <w:numPr>
          <w:ilvl w:val="0"/>
          <w:numId w:val="60"/>
        </w:numPr>
      </w:pPr>
      <w:r w:rsidRPr="001E1CBA">
        <w:t>O usuário pressiona o botão + de uma das opções.</w:t>
      </w:r>
    </w:p>
    <w:p w:rsidR="00DE38D2" w:rsidRDefault="001E1CBA" w:rsidP="00DB5937">
      <w:pPr>
        <w:pStyle w:val="Texto"/>
        <w:numPr>
          <w:ilvl w:val="0"/>
          <w:numId w:val="60"/>
        </w:numPr>
      </w:pPr>
      <w:r w:rsidRPr="001E1CBA">
        <w:t>O sistema adiciona na lista de amigos o usuário selecionado.</w:t>
      </w:r>
    </w:p>
    <w:p w:rsidR="00DE38D2" w:rsidRDefault="001E1CBA" w:rsidP="00DB5937">
      <w:pPr>
        <w:pStyle w:val="Texto"/>
        <w:numPr>
          <w:ilvl w:val="0"/>
          <w:numId w:val="60"/>
        </w:numPr>
      </w:pPr>
      <w:r w:rsidRPr="001E1CBA">
        <w:t>O sistema busca a lista de amigos do usuário.</w:t>
      </w:r>
    </w:p>
    <w:p w:rsidR="00DE38D2" w:rsidRDefault="001E1CBA" w:rsidP="00DB5937">
      <w:pPr>
        <w:pStyle w:val="Texto"/>
        <w:numPr>
          <w:ilvl w:val="0"/>
          <w:numId w:val="60"/>
        </w:numPr>
      </w:pPr>
      <w:r w:rsidRPr="001E1CBA">
        <w:t>O sistema exibe a tela (</w:t>
      </w:r>
      <w:r w:rsidR="004F626E">
        <w:t>FIGURA 24</w:t>
      </w:r>
      <w:r w:rsidRPr="001E1CBA">
        <w:t>).</w:t>
      </w:r>
    </w:p>
    <w:p w:rsidR="001E1CBA" w:rsidRPr="001E1CBA" w:rsidRDefault="001E1CBA" w:rsidP="00DB5937">
      <w:pPr>
        <w:pStyle w:val="Texto"/>
        <w:numPr>
          <w:ilvl w:val="0"/>
          <w:numId w:val="60"/>
        </w:numPr>
      </w:pPr>
      <w:r w:rsidRPr="001E1CBA">
        <w:t>O caso de uso é encerrado.</w:t>
      </w:r>
    </w:p>
    <w:p w:rsidR="001E1CBA" w:rsidRPr="001E1CBA" w:rsidRDefault="001E1CBA" w:rsidP="00DE38D2">
      <w:pPr>
        <w:pStyle w:val="Texto"/>
        <w:ind w:firstLine="0"/>
        <w:rPr>
          <w:i/>
          <w:iCs/>
        </w:rPr>
      </w:pPr>
      <w:bookmarkStart w:id="305" w:name="_Toc2367081"/>
      <w:r w:rsidRPr="001E1CBA">
        <w:t>Fluxos alternativos</w:t>
      </w:r>
      <w:bookmarkEnd w:id="305"/>
    </w:p>
    <w:p w:rsidR="001E1CBA" w:rsidRPr="001E1CBA" w:rsidRDefault="001E1CBA" w:rsidP="001E1CBA">
      <w:pPr>
        <w:pStyle w:val="Texto"/>
      </w:pPr>
      <w:r w:rsidRPr="001E1CBA">
        <w:t>Não há</w:t>
      </w:r>
    </w:p>
    <w:p w:rsidR="001E1CBA" w:rsidRPr="001E1CBA" w:rsidRDefault="001E1CBA" w:rsidP="00DE38D2">
      <w:pPr>
        <w:pStyle w:val="Texto"/>
        <w:ind w:firstLine="0"/>
      </w:pPr>
      <w:bookmarkStart w:id="306" w:name="_Toc2367082"/>
      <w:r w:rsidRPr="001E1CBA">
        <w:t>Fluxos de exceção</w:t>
      </w:r>
      <w:bookmarkEnd w:id="306"/>
    </w:p>
    <w:p w:rsidR="001E1CBA" w:rsidRPr="001E1CBA" w:rsidRDefault="001E1CBA" w:rsidP="00DE38D2">
      <w:pPr>
        <w:pStyle w:val="Texto"/>
        <w:ind w:firstLine="0"/>
      </w:pPr>
      <w:r w:rsidRPr="001E1CBA">
        <w:t>E1. O sistema não encontrou nenhum resultado para a busca</w:t>
      </w:r>
    </w:p>
    <w:p w:rsidR="00DE38D2" w:rsidRDefault="001E1CBA" w:rsidP="00DB5937">
      <w:pPr>
        <w:pStyle w:val="Texto"/>
        <w:numPr>
          <w:ilvl w:val="0"/>
          <w:numId w:val="61"/>
        </w:numPr>
      </w:pPr>
      <w:r w:rsidRPr="001E1CBA">
        <w:t>O sistema exibe a mensagem “NENHUM USUÁRIO FOI ENCONTRADO”.</w:t>
      </w:r>
    </w:p>
    <w:p w:rsidR="00DE38D2" w:rsidRDefault="001E1CBA" w:rsidP="00DB5937">
      <w:pPr>
        <w:pStyle w:val="Texto"/>
        <w:numPr>
          <w:ilvl w:val="0"/>
          <w:numId w:val="61"/>
        </w:numPr>
      </w:pPr>
      <w:r w:rsidRPr="001E1CBA">
        <w:t>O usuário altera o preenchimento do campo USUÁRIO.</w:t>
      </w:r>
    </w:p>
    <w:p w:rsidR="00DE38D2" w:rsidRDefault="001E1CBA" w:rsidP="00DB5937">
      <w:pPr>
        <w:pStyle w:val="Texto"/>
        <w:numPr>
          <w:ilvl w:val="0"/>
          <w:numId w:val="61"/>
        </w:numPr>
      </w:pPr>
      <w:r w:rsidRPr="001E1CBA">
        <w:t>O sistema busca os usuários na base de dado, compatíveis com as letras digitadas pelo usuário</w:t>
      </w:r>
      <w:r w:rsidR="00DE38D2">
        <w:t xml:space="preserve"> </w:t>
      </w:r>
      <w:r w:rsidRPr="001E1CBA">
        <w:t>(R6).</w:t>
      </w:r>
    </w:p>
    <w:p w:rsidR="00DE38D2" w:rsidRDefault="001E1CBA" w:rsidP="00DB5937">
      <w:pPr>
        <w:pStyle w:val="Texto"/>
        <w:numPr>
          <w:ilvl w:val="0"/>
          <w:numId w:val="61"/>
        </w:numPr>
      </w:pPr>
      <w:r w:rsidRPr="001E1CBA">
        <w:lastRenderedPageBreak/>
        <w:t>O sistema exibe as opções encontradas</w:t>
      </w:r>
      <w:r w:rsidR="00DE38D2">
        <w:t xml:space="preserve"> </w:t>
      </w:r>
      <w:r w:rsidRPr="001E1CBA">
        <w:t>(E1).</w:t>
      </w:r>
    </w:p>
    <w:p w:rsidR="00DE38D2" w:rsidRDefault="001E1CBA" w:rsidP="00DB5937">
      <w:pPr>
        <w:pStyle w:val="Texto"/>
        <w:numPr>
          <w:ilvl w:val="0"/>
          <w:numId w:val="61"/>
        </w:numPr>
      </w:pPr>
      <w:r w:rsidRPr="001E1CBA">
        <w:t>O usuário pressiona o botão + de uma das opções.</w:t>
      </w:r>
    </w:p>
    <w:p w:rsidR="00DE38D2" w:rsidRDefault="001E1CBA" w:rsidP="00DB5937">
      <w:pPr>
        <w:pStyle w:val="Texto"/>
        <w:numPr>
          <w:ilvl w:val="0"/>
          <w:numId w:val="61"/>
        </w:numPr>
      </w:pPr>
      <w:r w:rsidRPr="001E1CBA">
        <w:t>O sistema adiciona na lista de amigos o usuário selecionado.</w:t>
      </w:r>
    </w:p>
    <w:p w:rsidR="00DE38D2" w:rsidRDefault="001E1CBA" w:rsidP="00DB5937">
      <w:pPr>
        <w:pStyle w:val="Texto"/>
        <w:numPr>
          <w:ilvl w:val="0"/>
          <w:numId w:val="61"/>
        </w:numPr>
      </w:pPr>
      <w:r w:rsidRPr="001E1CBA">
        <w:t>O sistema busca a lista de amigos do usuário.</w:t>
      </w:r>
    </w:p>
    <w:p w:rsidR="00DE38D2" w:rsidRDefault="001E1CBA" w:rsidP="00DB5937">
      <w:pPr>
        <w:pStyle w:val="Texto"/>
        <w:numPr>
          <w:ilvl w:val="0"/>
          <w:numId w:val="61"/>
        </w:numPr>
      </w:pPr>
      <w:r w:rsidRPr="001E1CBA">
        <w:t>O sistema exibe a tela (</w:t>
      </w:r>
      <w:r w:rsidR="004F626E">
        <w:t>FIGURA 24</w:t>
      </w:r>
      <w:r w:rsidRPr="001E1CBA">
        <w:t>).</w:t>
      </w:r>
    </w:p>
    <w:p w:rsidR="001E1CBA" w:rsidRPr="001E1CBA" w:rsidRDefault="001E1CBA" w:rsidP="00DB5937">
      <w:pPr>
        <w:pStyle w:val="Texto"/>
        <w:numPr>
          <w:ilvl w:val="0"/>
          <w:numId w:val="61"/>
        </w:numPr>
      </w:pPr>
      <w:r w:rsidRPr="001E1CBA">
        <w:t>O caso de uso é encerrado.</w:t>
      </w:r>
    </w:p>
    <w:p w:rsidR="001E1CBA" w:rsidRPr="001E1CBA" w:rsidRDefault="001E1CBA" w:rsidP="001E1CBA">
      <w:pPr>
        <w:pStyle w:val="Texto"/>
      </w:pPr>
    </w:p>
    <w:p w:rsidR="00BB03E2" w:rsidRDefault="00BB03E2" w:rsidP="00DE38D2">
      <w:pPr>
        <w:pStyle w:val="Texto"/>
        <w:jc w:val="center"/>
        <w:sectPr w:rsidR="00BB03E2" w:rsidSect="00D30FF8">
          <w:pgSz w:w="11906" w:h="16838" w:code="9"/>
          <w:pgMar w:top="1701" w:right="1134" w:bottom="1134" w:left="1701" w:header="709" w:footer="709" w:gutter="0"/>
          <w:cols w:space="708"/>
          <w:docGrid w:linePitch="360"/>
        </w:sectPr>
      </w:pPr>
      <w:bookmarkStart w:id="307" w:name="_Toc2367083"/>
    </w:p>
    <w:p w:rsidR="001E1CBA" w:rsidRPr="001E1CBA" w:rsidRDefault="001E1CBA" w:rsidP="00BB03E2">
      <w:pPr>
        <w:pStyle w:val="Texto"/>
        <w:ind w:firstLine="0"/>
        <w:jc w:val="center"/>
      </w:pPr>
      <w:r w:rsidRPr="001E1CBA">
        <w:lastRenderedPageBreak/>
        <w:t>Especificação do caso de uso UC008 – Ler código de barras</w:t>
      </w:r>
      <w:bookmarkEnd w:id="307"/>
    </w:p>
    <w:p w:rsidR="001E1CBA" w:rsidRPr="001E1CBA" w:rsidRDefault="001E1CBA" w:rsidP="00DE38D2">
      <w:pPr>
        <w:pStyle w:val="Texto"/>
        <w:ind w:firstLine="0"/>
      </w:pPr>
      <w:bookmarkStart w:id="308" w:name="_Toc2367084"/>
      <w:r w:rsidRPr="001E1CBA">
        <w:t>Descrição</w:t>
      </w:r>
      <w:bookmarkEnd w:id="308"/>
    </w:p>
    <w:p w:rsidR="001E1CBA" w:rsidRPr="001E1CBA" w:rsidRDefault="001E1CBA" w:rsidP="001E1CBA">
      <w:pPr>
        <w:pStyle w:val="Texto"/>
      </w:pPr>
      <w:r w:rsidRPr="001E1CBA">
        <w:t>Esse caso de uso descreve a API de leitura de códigos de barra.</w:t>
      </w:r>
    </w:p>
    <w:p w:rsidR="001E1CBA" w:rsidRPr="001E1CBA" w:rsidRDefault="001E1CBA" w:rsidP="00DE38D2">
      <w:pPr>
        <w:pStyle w:val="Texto"/>
        <w:ind w:firstLine="0"/>
        <w:rPr>
          <w:rFonts w:eastAsiaTheme="minorHAnsi"/>
        </w:rPr>
      </w:pPr>
      <w:bookmarkStart w:id="309" w:name="_Toc2367085"/>
      <w:r w:rsidRPr="001E1CBA">
        <w:t xml:space="preserve">Data </w:t>
      </w:r>
      <w:proofErr w:type="spellStart"/>
      <w:r w:rsidRPr="001E1CBA">
        <w:t>View</w:t>
      </w:r>
      <w:bookmarkEnd w:id="309"/>
      <w:proofErr w:type="spellEnd"/>
    </w:p>
    <w:p w:rsidR="001E1CBA" w:rsidRPr="001E1CBA" w:rsidRDefault="001E1CBA" w:rsidP="001E1CBA">
      <w:pPr>
        <w:pStyle w:val="Texto"/>
      </w:pPr>
      <w:r w:rsidRPr="001E1CBA">
        <w:t>Não há.</w:t>
      </w:r>
    </w:p>
    <w:p w:rsidR="001E1CBA" w:rsidRPr="001E1CBA" w:rsidRDefault="001E1CBA" w:rsidP="00DE38D2">
      <w:pPr>
        <w:pStyle w:val="Texto"/>
        <w:ind w:firstLine="0"/>
      </w:pPr>
      <w:bookmarkStart w:id="310" w:name="_Toc2367086"/>
      <w:r w:rsidRPr="001E1CBA">
        <w:t>Pré-condições</w:t>
      </w:r>
      <w:bookmarkEnd w:id="310"/>
    </w:p>
    <w:p w:rsidR="00DE38D2" w:rsidRDefault="001E1CBA" w:rsidP="00DE38D2">
      <w:pPr>
        <w:pStyle w:val="Texto"/>
        <w:numPr>
          <w:ilvl w:val="0"/>
          <w:numId w:val="62"/>
        </w:numPr>
      </w:pPr>
      <w:r w:rsidRPr="001E1CBA">
        <w:t xml:space="preserve">O usuário deve ter realizado o </w:t>
      </w:r>
      <w:proofErr w:type="spellStart"/>
      <w:r w:rsidRPr="001E1CBA">
        <w:t>login</w:t>
      </w:r>
      <w:proofErr w:type="spellEnd"/>
      <w:r w:rsidRPr="001E1CBA">
        <w:t>.</w:t>
      </w:r>
    </w:p>
    <w:p w:rsidR="001E1CBA" w:rsidRPr="001E1CBA" w:rsidRDefault="001E1CBA" w:rsidP="00DE38D2">
      <w:pPr>
        <w:pStyle w:val="Texto"/>
        <w:numPr>
          <w:ilvl w:val="0"/>
          <w:numId w:val="62"/>
        </w:numPr>
      </w:pPr>
      <w:r w:rsidRPr="001E1CBA">
        <w:t>O Smartphone deve possuir uma câmera.</w:t>
      </w:r>
    </w:p>
    <w:p w:rsidR="001E1CBA" w:rsidRPr="001E1CBA" w:rsidRDefault="001E1CBA" w:rsidP="00DE38D2">
      <w:pPr>
        <w:pStyle w:val="Texto"/>
        <w:ind w:firstLine="0"/>
      </w:pPr>
      <w:bookmarkStart w:id="311" w:name="_Toc2367087"/>
      <w:r w:rsidRPr="001E1CBA">
        <w:t>Pós-condições</w:t>
      </w:r>
      <w:bookmarkEnd w:id="311"/>
    </w:p>
    <w:p w:rsidR="001E1CBA" w:rsidRPr="001E1CBA" w:rsidRDefault="001E1CBA" w:rsidP="001E1CBA">
      <w:pPr>
        <w:pStyle w:val="Texto"/>
      </w:pPr>
      <w:r w:rsidRPr="001E1CBA">
        <w:t>Após o termino normal desse caso de uso o sistema deve:</w:t>
      </w:r>
    </w:p>
    <w:p w:rsidR="00DE38D2" w:rsidRDefault="001E1CBA" w:rsidP="00DB5937">
      <w:pPr>
        <w:pStyle w:val="Texto"/>
        <w:numPr>
          <w:ilvl w:val="0"/>
          <w:numId w:val="63"/>
        </w:numPr>
      </w:pPr>
      <w:r w:rsidRPr="001E1CBA">
        <w:t>Ter realizado a leitura do código de barras.</w:t>
      </w:r>
    </w:p>
    <w:p w:rsidR="001E1CBA" w:rsidRPr="001E1CBA" w:rsidRDefault="001E1CBA" w:rsidP="00DB5937">
      <w:pPr>
        <w:pStyle w:val="Texto"/>
        <w:numPr>
          <w:ilvl w:val="0"/>
          <w:numId w:val="63"/>
        </w:numPr>
      </w:pPr>
      <w:r w:rsidRPr="001E1CBA">
        <w:t>Retornar o código de barras para o (UC002).</w:t>
      </w:r>
    </w:p>
    <w:p w:rsidR="001E1CBA" w:rsidRPr="001E1CBA" w:rsidRDefault="001E1CBA" w:rsidP="00DE38D2">
      <w:pPr>
        <w:pStyle w:val="Texto"/>
        <w:ind w:firstLine="0"/>
      </w:pPr>
      <w:bookmarkStart w:id="312" w:name="_Toc2367088"/>
      <w:r w:rsidRPr="001E1CBA">
        <w:t>Ator primário</w:t>
      </w:r>
      <w:bookmarkEnd w:id="312"/>
    </w:p>
    <w:p w:rsidR="001E1CBA" w:rsidRPr="001E1CBA" w:rsidRDefault="001E1CBA" w:rsidP="001E1CBA">
      <w:pPr>
        <w:pStyle w:val="Texto"/>
      </w:pPr>
      <w:r w:rsidRPr="001E1CBA">
        <w:t>Usuário.</w:t>
      </w:r>
    </w:p>
    <w:p w:rsidR="001E1CBA" w:rsidRPr="001E1CBA" w:rsidRDefault="001E1CBA" w:rsidP="00DE38D2">
      <w:pPr>
        <w:pStyle w:val="Texto"/>
        <w:ind w:firstLine="0"/>
      </w:pPr>
      <w:bookmarkStart w:id="313" w:name="_Toc2367089"/>
      <w:r w:rsidRPr="001E1CBA">
        <w:t>Fluxo de eventos principal</w:t>
      </w:r>
      <w:bookmarkEnd w:id="313"/>
    </w:p>
    <w:p w:rsidR="00DE38D2" w:rsidRDefault="001E1CBA" w:rsidP="00DB5937">
      <w:pPr>
        <w:pStyle w:val="Texto"/>
        <w:numPr>
          <w:ilvl w:val="0"/>
          <w:numId w:val="64"/>
        </w:numPr>
      </w:pPr>
      <w:r w:rsidRPr="001E1CBA">
        <w:t>O sistema carrega a API da câmera para capturar o código de barras.</w:t>
      </w:r>
    </w:p>
    <w:p w:rsidR="00DE38D2" w:rsidRDefault="001E1CBA" w:rsidP="00DB5937">
      <w:pPr>
        <w:pStyle w:val="Texto"/>
        <w:numPr>
          <w:ilvl w:val="0"/>
          <w:numId w:val="64"/>
        </w:numPr>
      </w:pPr>
      <w:r w:rsidRPr="001E1CBA">
        <w:t>O sistema captura o código de barras</w:t>
      </w:r>
      <w:r w:rsidR="00DE38D2">
        <w:t xml:space="preserve"> </w:t>
      </w:r>
      <w:r w:rsidRPr="001E1CBA">
        <w:t>(A1).</w:t>
      </w:r>
    </w:p>
    <w:p w:rsidR="00DE38D2" w:rsidRDefault="001E1CBA" w:rsidP="00DB5937">
      <w:pPr>
        <w:pStyle w:val="Texto"/>
        <w:numPr>
          <w:ilvl w:val="0"/>
          <w:numId w:val="64"/>
        </w:numPr>
      </w:pPr>
      <w:r w:rsidRPr="001E1CBA">
        <w:t>O sistema retorna o código de barras para o (UC002).</w:t>
      </w:r>
    </w:p>
    <w:p w:rsidR="001E1CBA" w:rsidRPr="001E1CBA" w:rsidRDefault="001E1CBA" w:rsidP="00DB5937">
      <w:pPr>
        <w:pStyle w:val="Texto"/>
        <w:numPr>
          <w:ilvl w:val="0"/>
          <w:numId w:val="64"/>
        </w:numPr>
      </w:pPr>
      <w:r w:rsidRPr="001E1CBA">
        <w:t>O caso de uso é encerrado.</w:t>
      </w:r>
    </w:p>
    <w:p w:rsidR="001E1CBA" w:rsidRPr="001E1CBA" w:rsidRDefault="001E1CBA" w:rsidP="00DE38D2">
      <w:pPr>
        <w:pStyle w:val="Texto"/>
        <w:ind w:firstLine="0"/>
      </w:pPr>
      <w:bookmarkStart w:id="314" w:name="_Toc2367090"/>
      <w:r w:rsidRPr="001E1CBA">
        <w:t>Fluxos alternativos</w:t>
      </w:r>
      <w:bookmarkEnd w:id="314"/>
    </w:p>
    <w:p w:rsidR="001E1CBA" w:rsidRPr="001E1CBA" w:rsidRDefault="001E1CBA" w:rsidP="00DE38D2">
      <w:pPr>
        <w:pStyle w:val="Texto"/>
        <w:ind w:firstLine="0"/>
      </w:pPr>
      <w:r w:rsidRPr="001E1CBA">
        <w:t>A1. O usuário pressiona o botão cancelar</w:t>
      </w:r>
    </w:p>
    <w:p w:rsidR="001E1CBA" w:rsidRPr="001E1CBA" w:rsidRDefault="001E1CBA" w:rsidP="00DE38D2">
      <w:pPr>
        <w:pStyle w:val="Texto"/>
        <w:numPr>
          <w:ilvl w:val="0"/>
          <w:numId w:val="65"/>
        </w:numPr>
      </w:pPr>
      <w:r w:rsidRPr="001E1CBA">
        <w:t>O caso de uso é encerrado.</w:t>
      </w:r>
    </w:p>
    <w:p w:rsidR="001E1CBA" w:rsidRPr="001E1CBA" w:rsidRDefault="001E1CBA" w:rsidP="00DE38D2">
      <w:pPr>
        <w:pStyle w:val="Texto"/>
        <w:ind w:firstLine="0"/>
      </w:pPr>
      <w:bookmarkStart w:id="315" w:name="_Toc2367091"/>
      <w:r w:rsidRPr="001E1CBA">
        <w:t>Fluxos de exceção</w:t>
      </w:r>
      <w:bookmarkEnd w:id="315"/>
    </w:p>
    <w:p w:rsidR="001E1CBA" w:rsidRPr="001E1CBA" w:rsidRDefault="001E1CBA" w:rsidP="001E1CBA">
      <w:pPr>
        <w:pStyle w:val="Texto"/>
      </w:pPr>
      <w:r w:rsidRPr="001E1CBA">
        <w:t>Não há.</w:t>
      </w:r>
    </w:p>
    <w:p w:rsidR="00B36B79" w:rsidRDefault="00B36B79" w:rsidP="00FF3255">
      <w:pPr>
        <w:pStyle w:val="Fonte"/>
        <w:sectPr w:rsidR="00B36B79" w:rsidSect="00D30FF8">
          <w:pgSz w:w="11906" w:h="16838" w:code="9"/>
          <w:pgMar w:top="1701" w:right="1134" w:bottom="1134" w:left="1701" w:header="709" w:footer="709" w:gutter="0"/>
          <w:cols w:space="708"/>
          <w:docGrid w:linePitch="360"/>
        </w:sectPr>
      </w:pPr>
    </w:p>
    <w:p w:rsidR="00B36B79" w:rsidRPr="001E1CBA" w:rsidRDefault="00B36B79" w:rsidP="00B36B79">
      <w:pPr>
        <w:pStyle w:val="Texto"/>
        <w:ind w:firstLine="0"/>
        <w:jc w:val="center"/>
      </w:pPr>
      <w:r w:rsidRPr="001E1CBA">
        <w:lastRenderedPageBreak/>
        <w:t>Especificação do c</w:t>
      </w:r>
      <w:r>
        <w:t>aso de uso UC009 – Gerenciar perfil usuário</w:t>
      </w:r>
    </w:p>
    <w:p w:rsidR="00B36B79" w:rsidRPr="001E1CBA" w:rsidRDefault="00B36B79" w:rsidP="00B36B79">
      <w:pPr>
        <w:pStyle w:val="Texto"/>
        <w:ind w:firstLine="0"/>
      </w:pPr>
      <w:r w:rsidRPr="001E1CBA">
        <w:t>Descrição</w:t>
      </w:r>
    </w:p>
    <w:p w:rsidR="00B36B79" w:rsidRPr="001E1CBA" w:rsidRDefault="00B36B79" w:rsidP="00B36B79">
      <w:pPr>
        <w:pStyle w:val="Texto"/>
      </w:pPr>
      <w:r w:rsidRPr="001E1CBA">
        <w:t>Esse caso de uso de</w:t>
      </w:r>
      <w:r>
        <w:t>screve a tela que exibe o perfil do usuário de forma a permitir alterações nos dados pessoais do mesmo</w:t>
      </w:r>
      <w:r w:rsidRPr="001E1CBA">
        <w:t>.</w:t>
      </w:r>
    </w:p>
    <w:p w:rsidR="00B36B79" w:rsidRPr="001E1CBA" w:rsidRDefault="00B36B79" w:rsidP="00B36B79">
      <w:pPr>
        <w:pStyle w:val="Texto"/>
        <w:ind w:firstLine="0"/>
      </w:pPr>
      <w:r w:rsidRPr="001E1CBA">
        <w:t xml:space="preserve">Data </w:t>
      </w:r>
      <w:proofErr w:type="spellStart"/>
      <w:r w:rsidRPr="001E1CBA">
        <w:t>View</w:t>
      </w:r>
      <w:proofErr w:type="spellEnd"/>
    </w:p>
    <w:p w:rsidR="00B36B79" w:rsidRDefault="00B36B79" w:rsidP="00B36B79">
      <w:pPr>
        <w:pStyle w:val="Texto"/>
      </w:pPr>
      <w:r>
        <w:t>FIGURA 26</w:t>
      </w:r>
      <w:r w:rsidRPr="001E1CBA">
        <w:t xml:space="preserve"> – </w:t>
      </w:r>
      <w:r>
        <w:t>Perfil</w:t>
      </w:r>
    </w:p>
    <w:p w:rsidR="0066751A" w:rsidRPr="001E1CBA" w:rsidRDefault="0066751A" w:rsidP="00B36B79">
      <w:pPr>
        <w:pStyle w:val="Texto"/>
      </w:pPr>
      <w:r>
        <w:t>FIGURA 6 – Tela de cadastro de usuário</w:t>
      </w:r>
    </w:p>
    <w:p w:rsidR="00B36B79" w:rsidRPr="001E1CBA" w:rsidRDefault="00B36B79" w:rsidP="00B36B79">
      <w:pPr>
        <w:pStyle w:val="Texto"/>
        <w:ind w:firstLine="0"/>
      </w:pPr>
      <w:r w:rsidRPr="001E1CBA">
        <w:t>Pré-condições</w:t>
      </w:r>
    </w:p>
    <w:p w:rsidR="00B36B79" w:rsidRPr="001E1CBA" w:rsidRDefault="00B36B79" w:rsidP="003502CD">
      <w:pPr>
        <w:pStyle w:val="Texto"/>
        <w:numPr>
          <w:ilvl w:val="0"/>
          <w:numId w:val="66"/>
        </w:numPr>
      </w:pPr>
      <w:r w:rsidRPr="001E1CBA">
        <w:t xml:space="preserve">O usuário deve ter realizado o </w:t>
      </w:r>
      <w:proofErr w:type="spellStart"/>
      <w:r w:rsidRPr="001E1CBA">
        <w:t>login</w:t>
      </w:r>
      <w:proofErr w:type="spellEnd"/>
      <w:r w:rsidRPr="001E1CBA">
        <w:t>.</w:t>
      </w:r>
    </w:p>
    <w:p w:rsidR="00B36B79" w:rsidRPr="001E1CBA" w:rsidRDefault="00B36B79" w:rsidP="00B36B79">
      <w:pPr>
        <w:pStyle w:val="Texto"/>
        <w:ind w:firstLine="0"/>
      </w:pPr>
      <w:r w:rsidRPr="001E1CBA">
        <w:t>Pós-condições</w:t>
      </w:r>
    </w:p>
    <w:p w:rsidR="00B36B79" w:rsidRPr="001E1CBA" w:rsidRDefault="00B36B79" w:rsidP="00B36B79">
      <w:pPr>
        <w:pStyle w:val="Texto"/>
      </w:pPr>
      <w:r w:rsidRPr="001E1CBA">
        <w:t>Após o termino normal desse caso de uso o sistema deve:</w:t>
      </w:r>
    </w:p>
    <w:p w:rsidR="0066751A" w:rsidRDefault="0066751A" w:rsidP="003502CD">
      <w:pPr>
        <w:pStyle w:val="Texto"/>
        <w:numPr>
          <w:ilvl w:val="0"/>
          <w:numId w:val="67"/>
        </w:numPr>
      </w:pPr>
      <w:r>
        <w:t>Apresentar os dados de perfil para o usuário.</w:t>
      </w:r>
    </w:p>
    <w:p w:rsidR="00B36B79" w:rsidRPr="001E1CBA" w:rsidRDefault="0066751A" w:rsidP="003502CD">
      <w:pPr>
        <w:pStyle w:val="Texto"/>
        <w:numPr>
          <w:ilvl w:val="0"/>
          <w:numId w:val="67"/>
        </w:numPr>
      </w:pPr>
      <w:r>
        <w:t>Ter alterado os dados do usuário.</w:t>
      </w:r>
    </w:p>
    <w:p w:rsidR="00B36B79" w:rsidRPr="001E1CBA" w:rsidRDefault="00B36B79" w:rsidP="00B36B79">
      <w:pPr>
        <w:pStyle w:val="Texto"/>
        <w:ind w:firstLine="0"/>
      </w:pPr>
      <w:r w:rsidRPr="001E1CBA">
        <w:t>Ator primário</w:t>
      </w:r>
    </w:p>
    <w:p w:rsidR="00B36B79" w:rsidRPr="001E1CBA" w:rsidRDefault="00B36B79" w:rsidP="00B36B79">
      <w:pPr>
        <w:pStyle w:val="Texto"/>
      </w:pPr>
      <w:r w:rsidRPr="001E1CBA">
        <w:t>Usuário.</w:t>
      </w:r>
    </w:p>
    <w:p w:rsidR="00B36B79" w:rsidRPr="001E1CBA" w:rsidRDefault="00B36B79" w:rsidP="00B36B79">
      <w:pPr>
        <w:pStyle w:val="Texto"/>
        <w:ind w:firstLine="0"/>
      </w:pPr>
      <w:r w:rsidRPr="001E1CBA">
        <w:t>Fluxo de eventos principal</w:t>
      </w:r>
    </w:p>
    <w:p w:rsidR="00B36B79" w:rsidRDefault="00B36B79" w:rsidP="003502CD">
      <w:pPr>
        <w:pStyle w:val="Texto"/>
        <w:numPr>
          <w:ilvl w:val="0"/>
          <w:numId w:val="68"/>
        </w:numPr>
      </w:pPr>
      <w:r w:rsidRPr="001E1CBA">
        <w:t xml:space="preserve">O sistema busca </w:t>
      </w:r>
      <w:r w:rsidR="0066751A">
        <w:t>os dados pessoais do usuário</w:t>
      </w:r>
      <w:r w:rsidRPr="001E1CBA">
        <w:t>.</w:t>
      </w:r>
    </w:p>
    <w:p w:rsidR="0066751A" w:rsidRDefault="0066751A" w:rsidP="003502CD">
      <w:pPr>
        <w:pStyle w:val="Texto"/>
        <w:numPr>
          <w:ilvl w:val="0"/>
          <w:numId w:val="68"/>
        </w:numPr>
      </w:pPr>
      <w:r>
        <w:t>O sistema busca a classificação do usuário.</w:t>
      </w:r>
    </w:p>
    <w:p w:rsidR="0066751A" w:rsidRDefault="0066751A" w:rsidP="003502CD">
      <w:pPr>
        <w:pStyle w:val="Texto"/>
        <w:numPr>
          <w:ilvl w:val="0"/>
          <w:numId w:val="68"/>
        </w:numPr>
      </w:pPr>
      <w:r>
        <w:t>O sistema busca o próximo nível da classificação do usuário.</w:t>
      </w:r>
    </w:p>
    <w:p w:rsidR="0066751A" w:rsidRDefault="0066751A" w:rsidP="003502CD">
      <w:pPr>
        <w:pStyle w:val="Texto"/>
        <w:numPr>
          <w:ilvl w:val="0"/>
          <w:numId w:val="68"/>
        </w:numPr>
      </w:pPr>
      <w:r>
        <w:t>O sistema exibe a tela (FIGURA 26).</w:t>
      </w:r>
    </w:p>
    <w:p w:rsidR="0066751A" w:rsidRDefault="0066751A" w:rsidP="003502CD">
      <w:pPr>
        <w:pStyle w:val="Texto"/>
        <w:numPr>
          <w:ilvl w:val="0"/>
          <w:numId w:val="68"/>
        </w:numPr>
      </w:pPr>
      <w:r>
        <w:t>O usuário pressi</w:t>
      </w:r>
      <w:r w:rsidR="00DF4C10">
        <w:t>ona o botão EDITAR MEUS DADOS (A1).</w:t>
      </w:r>
    </w:p>
    <w:p w:rsidR="0066751A" w:rsidRDefault="0066751A" w:rsidP="003502CD">
      <w:pPr>
        <w:pStyle w:val="Texto"/>
        <w:numPr>
          <w:ilvl w:val="0"/>
          <w:numId w:val="68"/>
        </w:numPr>
      </w:pPr>
      <w:r>
        <w:t>O sistema exibe a tela (FIGURA 6).</w:t>
      </w:r>
    </w:p>
    <w:p w:rsidR="0066751A" w:rsidRDefault="0066751A" w:rsidP="003502CD">
      <w:pPr>
        <w:pStyle w:val="Texto"/>
        <w:numPr>
          <w:ilvl w:val="0"/>
          <w:numId w:val="68"/>
        </w:numPr>
      </w:pPr>
      <w:r>
        <w:t>O usuário altera os dados pessoais apresentados nos campos.</w:t>
      </w:r>
    </w:p>
    <w:p w:rsidR="0066751A" w:rsidRDefault="0066751A" w:rsidP="003502CD">
      <w:pPr>
        <w:pStyle w:val="Texto"/>
        <w:numPr>
          <w:ilvl w:val="0"/>
          <w:numId w:val="68"/>
        </w:numPr>
      </w:pPr>
      <w:r>
        <w:t>O us</w:t>
      </w:r>
      <w:r w:rsidR="00DF4C10">
        <w:t>uário pressiona o botão SALVAR</w:t>
      </w:r>
      <w:r>
        <w:t>.</w:t>
      </w:r>
    </w:p>
    <w:p w:rsidR="00DF4C10" w:rsidRDefault="00DF4C10" w:rsidP="003502CD">
      <w:pPr>
        <w:pStyle w:val="Texto"/>
        <w:numPr>
          <w:ilvl w:val="0"/>
          <w:numId w:val="68"/>
        </w:numPr>
      </w:pPr>
      <w:r>
        <w:t>O sistema verifica os dados.</w:t>
      </w:r>
    </w:p>
    <w:p w:rsidR="0066751A" w:rsidRDefault="0066751A" w:rsidP="003502CD">
      <w:pPr>
        <w:pStyle w:val="Texto"/>
        <w:numPr>
          <w:ilvl w:val="0"/>
          <w:numId w:val="68"/>
        </w:numPr>
      </w:pPr>
      <w:r>
        <w:t>O sistema salva as alterações</w:t>
      </w:r>
      <w:r w:rsidR="00DF4C10">
        <w:t xml:space="preserve"> (E1) (E2) (E3) (E4)</w:t>
      </w:r>
      <w:r>
        <w:t>.</w:t>
      </w:r>
    </w:p>
    <w:p w:rsidR="0066751A" w:rsidRDefault="0066751A" w:rsidP="003502CD">
      <w:pPr>
        <w:pStyle w:val="Texto"/>
        <w:numPr>
          <w:ilvl w:val="0"/>
          <w:numId w:val="68"/>
        </w:numPr>
      </w:pPr>
      <w:r>
        <w:t>O sistema retorna para a tela (FIGURA 26).</w:t>
      </w:r>
    </w:p>
    <w:p w:rsidR="00B36B79" w:rsidRPr="001E1CBA" w:rsidRDefault="0066751A" w:rsidP="003502CD">
      <w:pPr>
        <w:pStyle w:val="Texto"/>
        <w:numPr>
          <w:ilvl w:val="0"/>
          <w:numId w:val="68"/>
        </w:numPr>
      </w:pPr>
      <w:r>
        <w:t>O caso de uso é encerrado.</w:t>
      </w:r>
    </w:p>
    <w:p w:rsidR="00B36B79" w:rsidRDefault="00B36B79" w:rsidP="00B36B79">
      <w:pPr>
        <w:pStyle w:val="Texto"/>
        <w:ind w:firstLine="0"/>
      </w:pPr>
      <w:r w:rsidRPr="001E1CBA">
        <w:t>Fluxos alternativos</w:t>
      </w:r>
    </w:p>
    <w:p w:rsidR="00DF4C10" w:rsidRPr="00DF4C10" w:rsidRDefault="00DF4C10" w:rsidP="00B36B79">
      <w:pPr>
        <w:pStyle w:val="Texto"/>
        <w:ind w:firstLine="0"/>
      </w:pPr>
      <w:r>
        <w:t>A1. O usuário pressiona o botão “MEUS PRATOS”</w:t>
      </w:r>
    </w:p>
    <w:p w:rsidR="00B36B79" w:rsidRPr="001E1CBA" w:rsidRDefault="00DF4C10" w:rsidP="003502CD">
      <w:pPr>
        <w:pStyle w:val="Texto"/>
        <w:numPr>
          <w:ilvl w:val="0"/>
          <w:numId w:val="69"/>
        </w:numPr>
      </w:pPr>
      <w:r>
        <w:t>O sistema chama o UC004.</w:t>
      </w:r>
    </w:p>
    <w:p w:rsidR="00B36B79" w:rsidRPr="001E1CBA" w:rsidRDefault="00B36B79" w:rsidP="00B36B79">
      <w:pPr>
        <w:pStyle w:val="Texto"/>
        <w:ind w:firstLine="0"/>
      </w:pPr>
      <w:r w:rsidRPr="001E1CBA">
        <w:t>Fluxos de exceção</w:t>
      </w:r>
    </w:p>
    <w:p w:rsidR="00DF4C10" w:rsidRPr="001E1CBA" w:rsidRDefault="00DF4C10" w:rsidP="00DF4C10">
      <w:pPr>
        <w:pStyle w:val="Texto"/>
        <w:ind w:firstLine="0"/>
      </w:pPr>
      <w:r>
        <w:t>E1</w:t>
      </w:r>
      <w:r w:rsidRPr="001E1CBA">
        <w:t>. O nome de usuário já existe na base de dados</w:t>
      </w:r>
    </w:p>
    <w:p w:rsidR="00943C10" w:rsidRDefault="00DF4C10" w:rsidP="003502CD">
      <w:pPr>
        <w:pStyle w:val="Texto"/>
        <w:numPr>
          <w:ilvl w:val="0"/>
          <w:numId w:val="74"/>
        </w:numPr>
      </w:pPr>
      <w:r w:rsidRPr="001E1CBA">
        <w:lastRenderedPageBreak/>
        <w:t>O sistema exibe a mensagem “</w:t>
      </w:r>
      <w:r>
        <w:t>O NOME INFORMADO</w:t>
      </w:r>
      <w:r w:rsidRPr="001E1CBA">
        <w:t xml:space="preserve"> JÁ </w:t>
      </w:r>
      <w:r>
        <w:t>EXISTE. POR FAVOR, TENTE COM OUTRO NOME</w:t>
      </w:r>
      <w:r w:rsidRPr="001E1CBA">
        <w:t>”.</w:t>
      </w:r>
    </w:p>
    <w:p w:rsidR="00DF4C10" w:rsidRPr="001E1CBA" w:rsidRDefault="00DF4C10" w:rsidP="003502CD">
      <w:pPr>
        <w:pStyle w:val="Texto"/>
        <w:numPr>
          <w:ilvl w:val="0"/>
          <w:numId w:val="74"/>
        </w:numPr>
      </w:pPr>
      <w:r w:rsidRPr="001E1CBA">
        <w:t>O caso de uso é encerrado.</w:t>
      </w:r>
    </w:p>
    <w:p w:rsidR="00DF4C10" w:rsidRPr="001E1CBA" w:rsidRDefault="00DF4C10" w:rsidP="00DF4C10">
      <w:pPr>
        <w:pStyle w:val="Texto"/>
        <w:ind w:firstLine="0"/>
      </w:pPr>
      <w:r>
        <w:t>E2</w:t>
      </w:r>
      <w:r w:rsidRPr="001E1CBA">
        <w:t>. Os campos de e-mail não conferem</w:t>
      </w:r>
    </w:p>
    <w:p w:rsidR="00943C10" w:rsidRDefault="00DF4C10" w:rsidP="003502CD">
      <w:pPr>
        <w:pStyle w:val="Texto"/>
        <w:numPr>
          <w:ilvl w:val="0"/>
          <w:numId w:val="75"/>
        </w:numPr>
      </w:pPr>
      <w:r w:rsidRPr="001E1CBA">
        <w:t xml:space="preserve">O sistema exibe a mensagem “OS </w:t>
      </w:r>
      <w:r>
        <w:t xml:space="preserve">CAMPOS DE </w:t>
      </w:r>
      <w:r w:rsidRPr="001E1CBA">
        <w:t xml:space="preserve">E-MAILS </w:t>
      </w:r>
      <w:r>
        <w:t>NÃO ESTÃO IGUAIS</w:t>
      </w:r>
      <w:r w:rsidR="00943C10">
        <w:t>”.</w:t>
      </w:r>
    </w:p>
    <w:p w:rsidR="00DF4C10" w:rsidRPr="001E1CBA" w:rsidRDefault="00DF4C10" w:rsidP="003502CD">
      <w:pPr>
        <w:pStyle w:val="Texto"/>
        <w:numPr>
          <w:ilvl w:val="0"/>
          <w:numId w:val="75"/>
        </w:numPr>
      </w:pPr>
      <w:r w:rsidRPr="001E1CBA">
        <w:t>O caso de uso é encerrado.</w:t>
      </w:r>
    </w:p>
    <w:p w:rsidR="00DF4C10" w:rsidRPr="001E1CBA" w:rsidRDefault="00DF4C10" w:rsidP="00DF4C10">
      <w:pPr>
        <w:pStyle w:val="Texto"/>
        <w:ind w:firstLine="0"/>
      </w:pPr>
      <w:r>
        <w:t>E3</w:t>
      </w:r>
      <w:r w:rsidRPr="001E1CBA">
        <w:t>. Os campos de senha não conferem</w:t>
      </w:r>
    </w:p>
    <w:p w:rsidR="00943C10" w:rsidRDefault="00DF4C10" w:rsidP="003502CD">
      <w:pPr>
        <w:pStyle w:val="Texto"/>
        <w:numPr>
          <w:ilvl w:val="0"/>
          <w:numId w:val="76"/>
        </w:numPr>
      </w:pPr>
      <w:r>
        <w:t>O sistema exibe a mensagem “OS CAMPOS DE</w:t>
      </w:r>
      <w:r w:rsidRPr="001E1CBA">
        <w:t xml:space="preserve"> SENHAS </w:t>
      </w:r>
      <w:r>
        <w:t>NÃO ESTÃO IGUAIS</w:t>
      </w:r>
      <w:r w:rsidRPr="001E1CBA">
        <w:t>”.</w:t>
      </w:r>
    </w:p>
    <w:p w:rsidR="00DF4C10" w:rsidRPr="001E1CBA" w:rsidRDefault="00DF4C10" w:rsidP="003502CD">
      <w:pPr>
        <w:pStyle w:val="Texto"/>
        <w:numPr>
          <w:ilvl w:val="0"/>
          <w:numId w:val="76"/>
        </w:numPr>
      </w:pPr>
      <w:r w:rsidRPr="001E1CBA">
        <w:t>O caso de uso é encerrado.</w:t>
      </w:r>
    </w:p>
    <w:p w:rsidR="00DF4C10" w:rsidRPr="001E1CBA" w:rsidRDefault="00DF4C10" w:rsidP="00DF4C10">
      <w:pPr>
        <w:pStyle w:val="Texto"/>
        <w:ind w:firstLine="0"/>
      </w:pPr>
      <w:r>
        <w:t>E4</w:t>
      </w:r>
      <w:r w:rsidRPr="001E1CBA">
        <w:t>. Um ou mais campos não foram preenchidos</w:t>
      </w:r>
    </w:p>
    <w:p w:rsidR="00943C10" w:rsidRDefault="00DF4C10" w:rsidP="003502CD">
      <w:pPr>
        <w:pStyle w:val="Texto"/>
        <w:numPr>
          <w:ilvl w:val="0"/>
          <w:numId w:val="77"/>
        </w:numPr>
      </w:pPr>
      <w:r w:rsidRPr="001E1CBA">
        <w:t>O sistema exibe a mensagem “TODOS OS CAMPOS DEVEM SER PREENCHIDOS”.</w:t>
      </w:r>
    </w:p>
    <w:p w:rsidR="00DF4C10" w:rsidRPr="001E1CBA" w:rsidRDefault="00DF4C10" w:rsidP="003502CD">
      <w:pPr>
        <w:pStyle w:val="Texto"/>
        <w:numPr>
          <w:ilvl w:val="0"/>
          <w:numId w:val="77"/>
        </w:numPr>
      </w:pPr>
      <w:r w:rsidRPr="001E1CBA">
        <w:t>O caso de uso é encerrado.</w:t>
      </w:r>
    </w:p>
    <w:p w:rsidR="00DF4C10" w:rsidRDefault="00DF4C10" w:rsidP="00FF3255">
      <w:pPr>
        <w:pStyle w:val="Fonte"/>
        <w:sectPr w:rsidR="00DF4C10" w:rsidSect="00D30FF8">
          <w:pgSz w:w="11906" w:h="16838" w:code="9"/>
          <w:pgMar w:top="1701" w:right="1134" w:bottom="1134" w:left="1701" w:header="709" w:footer="709" w:gutter="0"/>
          <w:cols w:space="708"/>
          <w:docGrid w:linePitch="360"/>
        </w:sectPr>
      </w:pPr>
    </w:p>
    <w:p w:rsidR="00DF4C10" w:rsidRPr="001E1CBA" w:rsidRDefault="00DF4C10" w:rsidP="00DF4C10">
      <w:pPr>
        <w:pStyle w:val="Texto"/>
        <w:ind w:firstLine="0"/>
        <w:jc w:val="center"/>
      </w:pPr>
      <w:r w:rsidRPr="001E1CBA">
        <w:lastRenderedPageBreak/>
        <w:t>Especificação do c</w:t>
      </w:r>
      <w:r>
        <w:t xml:space="preserve">aso de uso UC010 – Gerenciar perfil </w:t>
      </w:r>
      <w:r w:rsidR="008E6260">
        <w:t>pú</w:t>
      </w:r>
      <w:r>
        <w:t>blico</w:t>
      </w:r>
    </w:p>
    <w:p w:rsidR="00DF4C10" w:rsidRPr="001E1CBA" w:rsidRDefault="00DF4C10" w:rsidP="00DF4C10">
      <w:pPr>
        <w:pStyle w:val="Texto"/>
        <w:ind w:firstLine="0"/>
      </w:pPr>
      <w:r w:rsidRPr="001E1CBA">
        <w:t>Descrição</w:t>
      </w:r>
    </w:p>
    <w:p w:rsidR="00DF4C10" w:rsidRPr="001E1CBA" w:rsidRDefault="00DF4C10" w:rsidP="00DF4C10">
      <w:pPr>
        <w:pStyle w:val="Texto"/>
      </w:pPr>
      <w:r w:rsidRPr="001E1CBA">
        <w:t>Esse caso de uso de</w:t>
      </w:r>
      <w:r>
        <w:t xml:space="preserve">screve a tela que exibe o perfil </w:t>
      </w:r>
      <w:r w:rsidR="008E6260">
        <w:t xml:space="preserve">público </w:t>
      </w:r>
      <w:r>
        <w:t xml:space="preserve">do usuário de forma a permitir </w:t>
      </w:r>
      <w:r w:rsidR="008E6260">
        <w:t>o vínculo com outros usuário</w:t>
      </w:r>
      <w:r w:rsidR="00943C10">
        <w:t>s</w:t>
      </w:r>
      <w:r w:rsidRPr="001E1CBA">
        <w:t>.</w:t>
      </w:r>
    </w:p>
    <w:p w:rsidR="00DF4C10" w:rsidRPr="001E1CBA" w:rsidRDefault="00DF4C10" w:rsidP="00DF4C10">
      <w:pPr>
        <w:pStyle w:val="Texto"/>
        <w:ind w:firstLine="0"/>
      </w:pPr>
      <w:r w:rsidRPr="001E1CBA">
        <w:t xml:space="preserve">Data </w:t>
      </w:r>
      <w:proofErr w:type="spellStart"/>
      <w:r w:rsidRPr="001E1CBA">
        <w:t>View</w:t>
      </w:r>
      <w:proofErr w:type="spellEnd"/>
    </w:p>
    <w:p w:rsidR="00DF4C10" w:rsidRDefault="008E6260" w:rsidP="00DF4C10">
      <w:pPr>
        <w:pStyle w:val="Texto"/>
      </w:pPr>
      <w:r>
        <w:t>FIGURA 24 – Lista de amigos</w:t>
      </w:r>
    </w:p>
    <w:p w:rsidR="00DF4C10" w:rsidRPr="001E1CBA" w:rsidRDefault="008E6260" w:rsidP="00DF4C10">
      <w:pPr>
        <w:pStyle w:val="Texto"/>
      </w:pPr>
      <w:r>
        <w:t>FIGURA 25</w:t>
      </w:r>
      <w:r w:rsidR="00DF4C10">
        <w:t xml:space="preserve"> – </w:t>
      </w:r>
      <w:r>
        <w:t>Detalhes do amigo</w:t>
      </w:r>
    </w:p>
    <w:p w:rsidR="00DF4C10" w:rsidRPr="001E1CBA" w:rsidRDefault="00DF4C10" w:rsidP="00DF4C10">
      <w:pPr>
        <w:pStyle w:val="Texto"/>
        <w:ind w:firstLine="0"/>
      </w:pPr>
      <w:r w:rsidRPr="001E1CBA">
        <w:t>Pré-condições</w:t>
      </w:r>
    </w:p>
    <w:p w:rsidR="00DF4C10" w:rsidRPr="001E1CBA" w:rsidRDefault="00DF4C10" w:rsidP="003502CD">
      <w:pPr>
        <w:pStyle w:val="Texto"/>
        <w:numPr>
          <w:ilvl w:val="0"/>
          <w:numId w:val="70"/>
        </w:numPr>
      </w:pPr>
      <w:r w:rsidRPr="001E1CBA">
        <w:t xml:space="preserve">O usuário deve ter realizado o </w:t>
      </w:r>
      <w:proofErr w:type="spellStart"/>
      <w:r w:rsidRPr="001E1CBA">
        <w:t>login</w:t>
      </w:r>
      <w:proofErr w:type="spellEnd"/>
      <w:r w:rsidRPr="001E1CBA">
        <w:t>.</w:t>
      </w:r>
    </w:p>
    <w:p w:rsidR="00DF4C10" w:rsidRPr="001E1CBA" w:rsidRDefault="00DF4C10" w:rsidP="00DF4C10">
      <w:pPr>
        <w:pStyle w:val="Texto"/>
        <w:ind w:firstLine="0"/>
      </w:pPr>
      <w:r w:rsidRPr="001E1CBA">
        <w:t>Pós-condições</w:t>
      </w:r>
    </w:p>
    <w:p w:rsidR="00DF4C10" w:rsidRPr="001E1CBA" w:rsidRDefault="00DF4C10" w:rsidP="00DF4C10">
      <w:pPr>
        <w:pStyle w:val="Texto"/>
      </w:pPr>
      <w:r w:rsidRPr="001E1CBA">
        <w:t>Após o termino normal desse caso de uso o sistema deve:</w:t>
      </w:r>
    </w:p>
    <w:p w:rsidR="00DF4C10" w:rsidRDefault="00DF4C10" w:rsidP="003502CD">
      <w:pPr>
        <w:pStyle w:val="Texto"/>
        <w:numPr>
          <w:ilvl w:val="0"/>
          <w:numId w:val="71"/>
        </w:numPr>
      </w:pPr>
      <w:r>
        <w:t>Apresentar os dados de perfil</w:t>
      </w:r>
      <w:r w:rsidR="008E6260">
        <w:t xml:space="preserve"> público d</w:t>
      </w:r>
      <w:r>
        <w:t>o usuário.</w:t>
      </w:r>
    </w:p>
    <w:p w:rsidR="00DF4C10" w:rsidRPr="001E1CBA" w:rsidRDefault="008E6260" w:rsidP="003502CD">
      <w:pPr>
        <w:pStyle w:val="Texto"/>
        <w:numPr>
          <w:ilvl w:val="0"/>
          <w:numId w:val="71"/>
        </w:numPr>
      </w:pPr>
      <w:r>
        <w:t>Adicionar o perfil aos amigos</w:t>
      </w:r>
      <w:r w:rsidR="00DF4C10">
        <w:t>.</w:t>
      </w:r>
    </w:p>
    <w:p w:rsidR="00DF4C10" w:rsidRPr="001E1CBA" w:rsidRDefault="00DF4C10" w:rsidP="00DF4C10">
      <w:pPr>
        <w:pStyle w:val="Texto"/>
        <w:ind w:firstLine="0"/>
      </w:pPr>
      <w:r w:rsidRPr="001E1CBA">
        <w:t>Ator primário</w:t>
      </w:r>
    </w:p>
    <w:p w:rsidR="00DF4C10" w:rsidRPr="001E1CBA" w:rsidRDefault="00DF4C10" w:rsidP="00DF4C10">
      <w:pPr>
        <w:pStyle w:val="Texto"/>
      </w:pPr>
      <w:r w:rsidRPr="001E1CBA">
        <w:t>Usuário.</w:t>
      </w:r>
    </w:p>
    <w:p w:rsidR="00DF4C10" w:rsidRPr="001E1CBA" w:rsidRDefault="00DF4C10" w:rsidP="00DF4C10">
      <w:pPr>
        <w:pStyle w:val="Texto"/>
        <w:ind w:firstLine="0"/>
      </w:pPr>
      <w:r w:rsidRPr="001E1CBA">
        <w:t>Fluxo de eventos principal</w:t>
      </w:r>
    </w:p>
    <w:p w:rsidR="00DF4C10" w:rsidRDefault="00DF4C10" w:rsidP="003502CD">
      <w:pPr>
        <w:pStyle w:val="Texto"/>
        <w:numPr>
          <w:ilvl w:val="0"/>
          <w:numId w:val="72"/>
        </w:numPr>
      </w:pPr>
      <w:r w:rsidRPr="001E1CBA">
        <w:t xml:space="preserve">O sistema busca </w:t>
      </w:r>
      <w:r>
        <w:t xml:space="preserve">os </w:t>
      </w:r>
      <w:r w:rsidR="008E6260">
        <w:t>usuários salvos na lista de amigos</w:t>
      </w:r>
      <w:r w:rsidRPr="001E1CBA">
        <w:t>.</w:t>
      </w:r>
    </w:p>
    <w:p w:rsidR="008E6260" w:rsidRDefault="008E6260" w:rsidP="003502CD">
      <w:pPr>
        <w:pStyle w:val="Texto"/>
        <w:numPr>
          <w:ilvl w:val="0"/>
          <w:numId w:val="72"/>
        </w:numPr>
      </w:pPr>
      <w:r>
        <w:t>O sistema busca os demais usuários.</w:t>
      </w:r>
    </w:p>
    <w:p w:rsidR="008E6260" w:rsidRDefault="008E6260" w:rsidP="003502CD">
      <w:pPr>
        <w:pStyle w:val="Texto"/>
        <w:numPr>
          <w:ilvl w:val="0"/>
          <w:numId w:val="72"/>
        </w:numPr>
      </w:pPr>
      <w:r>
        <w:t>O sistema carrega a lista de amigos ordenando primeiro pela lista de amigos vinculados e depois os demais usuários.</w:t>
      </w:r>
    </w:p>
    <w:p w:rsidR="00DF4C10" w:rsidRDefault="00DF4C10" w:rsidP="003502CD">
      <w:pPr>
        <w:pStyle w:val="Texto"/>
        <w:numPr>
          <w:ilvl w:val="0"/>
          <w:numId w:val="72"/>
        </w:numPr>
      </w:pPr>
      <w:r>
        <w:t>O</w:t>
      </w:r>
      <w:r w:rsidR="008E6260">
        <w:t xml:space="preserve"> sistema exibe a tela (FIGURA 24</w:t>
      </w:r>
      <w:r>
        <w:t>).</w:t>
      </w:r>
    </w:p>
    <w:p w:rsidR="008E6260" w:rsidRDefault="008E6260" w:rsidP="003502CD">
      <w:pPr>
        <w:pStyle w:val="Texto"/>
        <w:numPr>
          <w:ilvl w:val="0"/>
          <w:numId w:val="72"/>
        </w:numPr>
      </w:pPr>
      <w:r>
        <w:t>O usuário preenche o campo NOME DO USUÁRIO</w:t>
      </w:r>
      <w:r w:rsidR="00943C10">
        <w:t xml:space="preserve"> (A1)</w:t>
      </w:r>
      <w:r w:rsidR="00DF2123">
        <w:t xml:space="preserve"> (A2)</w:t>
      </w:r>
      <w:r>
        <w:t>.</w:t>
      </w:r>
    </w:p>
    <w:p w:rsidR="008E6260" w:rsidRDefault="008E6260" w:rsidP="003502CD">
      <w:pPr>
        <w:pStyle w:val="Texto"/>
        <w:numPr>
          <w:ilvl w:val="0"/>
          <w:numId w:val="72"/>
        </w:numPr>
      </w:pPr>
      <w:r>
        <w:t>O usuário pressiona o botão BUSCAR.</w:t>
      </w:r>
    </w:p>
    <w:p w:rsidR="008E6260" w:rsidRDefault="008E6260" w:rsidP="003502CD">
      <w:pPr>
        <w:pStyle w:val="Texto"/>
        <w:numPr>
          <w:ilvl w:val="0"/>
          <w:numId w:val="72"/>
        </w:numPr>
      </w:pPr>
      <w:r>
        <w:t>O sistema realiza um filtro na lista de amigos utilizando o nome digitado.</w:t>
      </w:r>
    </w:p>
    <w:p w:rsidR="008E6260" w:rsidRDefault="008E6260" w:rsidP="003502CD">
      <w:pPr>
        <w:pStyle w:val="Texto"/>
        <w:numPr>
          <w:ilvl w:val="0"/>
          <w:numId w:val="72"/>
        </w:numPr>
      </w:pPr>
      <w:r>
        <w:t>O sistema exibe o resultado do filtro.</w:t>
      </w:r>
    </w:p>
    <w:p w:rsidR="008E6260" w:rsidRDefault="008E6260" w:rsidP="003502CD">
      <w:pPr>
        <w:pStyle w:val="Texto"/>
        <w:numPr>
          <w:ilvl w:val="0"/>
          <w:numId w:val="72"/>
        </w:numPr>
      </w:pPr>
      <w:r>
        <w:t xml:space="preserve">O usuário pressiona sobre o </w:t>
      </w:r>
      <w:proofErr w:type="spellStart"/>
      <w:r>
        <w:t>card</w:t>
      </w:r>
      <w:proofErr w:type="spellEnd"/>
      <w:r>
        <w:t xml:space="preserve"> de um dos usuários exibidos.</w:t>
      </w:r>
    </w:p>
    <w:p w:rsidR="008E6260" w:rsidRDefault="008E6260" w:rsidP="003502CD">
      <w:pPr>
        <w:pStyle w:val="Texto"/>
        <w:numPr>
          <w:ilvl w:val="0"/>
          <w:numId w:val="72"/>
        </w:numPr>
      </w:pPr>
      <w:r>
        <w:t>O sistema busca os dados do usuário pressionado.</w:t>
      </w:r>
    </w:p>
    <w:p w:rsidR="008E6260" w:rsidRDefault="008E6260" w:rsidP="003502CD">
      <w:pPr>
        <w:pStyle w:val="Texto"/>
        <w:numPr>
          <w:ilvl w:val="0"/>
          <w:numId w:val="72"/>
        </w:numPr>
      </w:pPr>
      <w:r>
        <w:t>O sistema exibe a tela (FIGURA 25).</w:t>
      </w:r>
    </w:p>
    <w:p w:rsidR="008E6260" w:rsidRDefault="008E6260" w:rsidP="003502CD">
      <w:pPr>
        <w:pStyle w:val="Texto"/>
        <w:numPr>
          <w:ilvl w:val="0"/>
          <w:numId w:val="72"/>
        </w:numPr>
      </w:pPr>
      <w:r>
        <w:t>O usuário pressiona o botão ADICIONAR AOS AMIGOS.</w:t>
      </w:r>
    </w:p>
    <w:p w:rsidR="008E6260" w:rsidRDefault="008E6260" w:rsidP="003502CD">
      <w:pPr>
        <w:pStyle w:val="Texto"/>
        <w:numPr>
          <w:ilvl w:val="0"/>
          <w:numId w:val="72"/>
        </w:numPr>
      </w:pPr>
      <w:r>
        <w:t>O sistema salva o v</w:t>
      </w:r>
      <w:r w:rsidR="00943C10">
        <w:t>í</w:t>
      </w:r>
      <w:r>
        <w:t>nculo desejado.</w:t>
      </w:r>
    </w:p>
    <w:p w:rsidR="008E6260" w:rsidRDefault="008E6260" w:rsidP="003502CD">
      <w:pPr>
        <w:pStyle w:val="Texto"/>
        <w:numPr>
          <w:ilvl w:val="0"/>
          <w:numId w:val="72"/>
        </w:numPr>
      </w:pPr>
      <w:r>
        <w:t xml:space="preserve">O </w:t>
      </w:r>
      <w:r w:rsidR="00943C10">
        <w:t>sistema exibe a tela (FIGURA 24).</w:t>
      </w:r>
    </w:p>
    <w:p w:rsidR="00DF4C10" w:rsidRPr="001E1CBA" w:rsidRDefault="00943C10" w:rsidP="003502CD">
      <w:pPr>
        <w:pStyle w:val="Texto"/>
        <w:numPr>
          <w:ilvl w:val="0"/>
          <w:numId w:val="72"/>
        </w:numPr>
      </w:pPr>
      <w:r>
        <w:t>O caso de uso é encerrado.</w:t>
      </w:r>
    </w:p>
    <w:p w:rsidR="00DF4C10" w:rsidRDefault="00DF4C10" w:rsidP="00DF4C10">
      <w:pPr>
        <w:pStyle w:val="Texto"/>
        <w:ind w:firstLine="0"/>
      </w:pPr>
      <w:r w:rsidRPr="001E1CBA">
        <w:t>Fluxos alternativos</w:t>
      </w:r>
    </w:p>
    <w:p w:rsidR="00DF4C10" w:rsidRPr="00DF4C10" w:rsidRDefault="00DF4C10" w:rsidP="00DF4C10">
      <w:pPr>
        <w:pStyle w:val="Texto"/>
        <w:ind w:firstLine="0"/>
      </w:pPr>
      <w:r>
        <w:lastRenderedPageBreak/>
        <w:t>A1. O</w:t>
      </w:r>
      <w:r w:rsidR="00943C10">
        <w:t xml:space="preserve"> usuário pressiona o </w:t>
      </w:r>
      <w:proofErr w:type="spellStart"/>
      <w:r w:rsidR="00943C10">
        <w:t>card</w:t>
      </w:r>
      <w:proofErr w:type="spellEnd"/>
      <w:r w:rsidR="00943C10">
        <w:t xml:space="preserve"> de um dos usuários listados.</w:t>
      </w:r>
    </w:p>
    <w:p w:rsidR="00943C10" w:rsidRDefault="00943C10" w:rsidP="003502CD">
      <w:pPr>
        <w:pStyle w:val="Texto"/>
        <w:numPr>
          <w:ilvl w:val="0"/>
          <w:numId w:val="73"/>
        </w:numPr>
      </w:pPr>
      <w:r>
        <w:t>O sistema busca os dados do usuário pressionado.</w:t>
      </w:r>
    </w:p>
    <w:p w:rsidR="00943C10" w:rsidRDefault="00943C10" w:rsidP="003502CD">
      <w:pPr>
        <w:pStyle w:val="Texto"/>
        <w:numPr>
          <w:ilvl w:val="0"/>
          <w:numId w:val="73"/>
        </w:numPr>
      </w:pPr>
      <w:r>
        <w:t>O sistema exibe a tela (FIGURA 25).</w:t>
      </w:r>
    </w:p>
    <w:p w:rsidR="00943C10" w:rsidRDefault="00943C10" w:rsidP="003502CD">
      <w:pPr>
        <w:pStyle w:val="Texto"/>
        <w:numPr>
          <w:ilvl w:val="0"/>
          <w:numId w:val="73"/>
        </w:numPr>
      </w:pPr>
      <w:r>
        <w:t>O usuário pressiona o botão ADICIONAR AOS AMIGOS.</w:t>
      </w:r>
    </w:p>
    <w:p w:rsidR="00943C10" w:rsidRDefault="00943C10" w:rsidP="003502CD">
      <w:pPr>
        <w:pStyle w:val="Texto"/>
        <w:numPr>
          <w:ilvl w:val="0"/>
          <w:numId w:val="73"/>
        </w:numPr>
      </w:pPr>
      <w:r>
        <w:t>O sistema salva o vínculo desejado.</w:t>
      </w:r>
    </w:p>
    <w:p w:rsidR="00943C10" w:rsidRDefault="00943C10" w:rsidP="003502CD">
      <w:pPr>
        <w:pStyle w:val="Texto"/>
        <w:numPr>
          <w:ilvl w:val="0"/>
          <w:numId w:val="73"/>
        </w:numPr>
      </w:pPr>
      <w:r>
        <w:t>O sistema exibe a tela (FIGURA 24).</w:t>
      </w:r>
    </w:p>
    <w:p w:rsidR="00943C10" w:rsidRDefault="00943C10" w:rsidP="003502CD">
      <w:pPr>
        <w:pStyle w:val="Texto"/>
        <w:numPr>
          <w:ilvl w:val="0"/>
          <w:numId w:val="73"/>
        </w:numPr>
      </w:pPr>
      <w:r>
        <w:t>O caso de uso é encerrado.</w:t>
      </w:r>
    </w:p>
    <w:p w:rsidR="00DF2123" w:rsidRPr="00DF4C10" w:rsidRDefault="00DF2123" w:rsidP="00DF2123">
      <w:pPr>
        <w:pStyle w:val="Texto"/>
        <w:ind w:firstLine="0"/>
      </w:pPr>
      <w:r>
        <w:t xml:space="preserve">A2. O usuário pressiona o botão + de um dos </w:t>
      </w:r>
      <w:proofErr w:type="spellStart"/>
      <w:r>
        <w:t>cards</w:t>
      </w:r>
      <w:proofErr w:type="spellEnd"/>
      <w:r>
        <w:t>.</w:t>
      </w:r>
    </w:p>
    <w:p w:rsidR="00DF2123" w:rsidRDefault="00DF2123" w:rsidP="00DF2123">
      <w:pPr>
        <w:pStyle w:val="Texto"/>
        <w:numPr>
          <w:ilvl w:val="0"/>
          <w:numId w:val="78"/>
        </w:numPr>
      </w:pPr>
      <w:r>
        <w:t>O sistema salva o vínculo desejado.</w:t>
      </w:r>
    </w:p>
    <w:p w:rsidR="00DF2123" w:rsidRDefault="00DF2123" w:rsidP="00DF2123">
      <w:pPr>
        <w:pStyle w:val="Texto"/>
        <w:numPr>
          <w:ilvl w:val="0"/>
          <w:numId w:val="78"/>
        </w:numPr>
      </w:pPr>
      <w:r>
        <w:t>O sistema exibe a tela (FIGURA 24).</w:t>
      </w:r>
    </w:p>
    <w:p w:rsidR="00DF2123" w:rsidRDefault="00DF2123" w:rsidP="00DF2123">
      <w:pPr>
        <w:pStyle w:val="Texto"/>
        <w:numPr>
          <w:ilvl w:val="0"/>
          <w:numId w:val="78"/>
        </w:numPr>
      </w:pPr>
      <w:r>
        <w:t>O caso de uso é encerrado.</w:t>
      </w:r>
    </w:p>
    <w:p w:rsidR="00DF2123" w:rsidRDefault="00DF2123" w:rsidP="00DF2123">
      <w:pPr>
        <w:pStyle w:val="Texto"/>
        <w:ind w:firstLine="0"/>
      </w:pPr>
    </w:p>
    <w:p w:rsidR="00DF4C10" w:rsidRPr="001E1CBA" w:rsidRDefault="00DF4C10" w:rsidP="00943C10">
      <w:pPr>
        <w:pStyle w:val="Texto"/>
        <w:ind w:firstLine="0"/>
      </w:pPr>
      <w:r w:rsidRPr="001E1CBA">
        <w:t>Fluxos de exceção</w:t>
      </w:r>
    </w:p>
    <w:p w:rsidR="00FF3255" w:rsidRDefault="00943C10" w:rsidP="00943C10">
      <w:pPr>
        <w:pStyle w:val="Fonte"/>
        <w:jc w:val="both"/>
      </w:pPr>
      <w:r>
        <w:t>Não há.</w:t>
      </w:r>
    </w:p>
    <w:p w:rsidR="00BB03E2" w:rsidRDefault="00BB03E2" w:rsidP="0050418C">
      <w:pPr>
        <w:pStyle w:val="Ttulops-textual"/>
        <w:numPr>
          <w:ilvl w:val="0"/>
          <w:numId w:val="0"/>
        </w:numPr>
        <w:rPr>
          <w:rFonts w:cs="Arial"/>
        </w:rPr>
        <w:sectPr w:rsidR="00BB03E2" w:rsidSect="00D30FF8">
          <w:pgSz w:w="11906" w:h="16838" w:code="9"/>
          <w:pgMar w:top="1701" w:right="1134" w:bottom="1134" w:left="1701" w:header="709" w:footer="709" w:gutter="0"/>
          <w:cols w:space="708"/>
          <w:docGrid w:linePitch="360"/>
        </w:sectPr>
      </w:pPr>
    </w:p>
    <w:p w:rsidR="00FF3255" w:rsidRDefault="0050418C" w:rsidP="0050418C">
      <w:pPr>
        <w:pStyle w:val="Ttulops-textual"/>
        <w:numPr>
          <w:ilvl w:val="0"/>
          <w:numId w:val="0"/>
        </w:numPr>
        <w:rPr>
          <w:rFonts w:cs="Arial"/>
          <w:lang w:val="pt-BR"/>
        </w:rPr>
      </w:pPr>
      <w:bookmarkStart w:id="316" w:name="_Toc21877172"/>
      <w:r>
        <w:rPr>
          <w:rFonts w:cs="Arial"/>
        </w:rPr>
        <w:lastRenderedPageBreak/>
        <w:t>APÊNDICE H</w:t>
      </w:r>
      <w:r w:rsidR="00FF3255">
        <w:rPr>
          <w:rFonts w:cs="Arial"/>
        </w:rPr>
        <w:t xml:space="preserve"> – </w:t>
      </w:r>
      <w:r>
        <w:rPr>
          <w:rFonts w:cs="Arial"/>
          <w:lang w:val="pt-BR"/>
        </w:rPr>
        <w:t>DIAGRAMA DE CLASSE COM ATRIBUTOS</w:t>
      </w:r>
      <w:bookmarkEnd w:id="316"/>
    </w:p>
    <w:p w:rsidR="0050418C" w:rsidRDefault="0050418C" w:rsidP="0050418C">
      <w:pPr>
        <w:pStyle w:val="Texto"/>
        <w:ind w:firstLine="0"/>
      </w:pPr>
    </w:p>
    <w:p w:rsidR="0050418C" w:rsidRDefault="0050418C" w:rsidP="0050418C">
      <w:pPr>
        <w:pStyle w:val="Legenda"/>
        <w:keepNext/>
      </w:pPr>
      <w:bookmarkStart w:id="317" w:name="_Toc21877271"/>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29</w:t>
      </w:r>
      <w:r w:rsidR="00A44FDD">
        <w:rPr>
          <w:noProof/>
        </w:rPr>
        <w:fldChar w:fldCharType="end"/>
      </w:r>
      <w:r>
        <w:t xml:space="preserve"> - DIAGRAMA DE CLASSE COM ATRIBUTOS</w:t>
      </w:r>
      <w:bookmarkEnd w:id="317"/>
    </w:p>
    <w:p w:rsidR="0050418C" w:rsidRDefault="00ED6628" w:rsidP="0050418C">
      <w:pPr>
        <w:pStyle w:val="Texto"/>
        <w:ind w:firstLine="0"/>
        <w:jc w:val="center"/>
      </w:pPr>
      <w:r>
        <w:rPr>
          <w:noProof/>
          <w:lang w:eastAsia="pt-BR"/>
        </w:rPr>
        <w:drawing>
          <wp:inline distT="0" distB="0" distL="0" distR="0" wp14:anchorId="346A7F41" wp14:editId="34F7D682">
            <wp:extent cx="5695950" cy="66960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5950" cy="6696075"/>
                    </a:xfrm>
                    <a:prstGeom prst="rect">
                      <a:avLst/>
                    </a:prstGeom>
                  </pic:spPr>
                </pic:pic>
              </a:graphicData>
            </a:graphic>
          </wp:inline>
        </w:drawing>
      </w:r>
    </w:p>
    <w:p w:rsidR="0050418C" w:rsidRPr="0050418C" w:rsidRDefault="0050418C" w:rsidP="0050418C">
      <w:pPr>
        <w:pStyle w:val="Fonte"/>
      </w:pPr>
      <w:r w:rsidRPr="0032419E">
        <w:t xml:space="preserve">FONTE: </w:t>
      </w:r>
      <w:r w:rsidRPr="00B74FAD">
        <w:t>O</w:t>
      </w:r>
      <w:r>
        <w:t xml:space="preserve"> autor (2019).</w:t>
      </w:r>
    </w:p>
    <w:p w:rsidR="00FF3255" w:rsidRDefault="00FF3255" w:rsidP="00FF3255">
      <w:pPr>
        <w:pStyle w:val="Texto"/>
        <w:jc w:val="center"/>
        <w:rPr>
          <w:noProof/>
          <w:lang w:eastAsia="pt-BR"/>
        </w:rPr>
      </w:pPr>
    </w:p>
    <w:p w:rsidR="00BB03E2" w:rsidRDefault="00BB03E2" w:rsidP="0050418C">
      <w:pPr>
        <w:pStyle w:val="Ttulops-textual"/>
        <w:numPr>
          <w:ilvl w:val="0"/>
          <w:numId w:val="0"/>
        </w:numPr>
        <w:rPr>
          <w:rFonts w:cs="Arial"/>
        </w:rPr>
        <w:sectPr w:rsidR="00BB03E2" w:rsidSect="00D30FF8">
          <w:pgSz w:w="11906" w:h="16838" w:code="9"/>
          <w:pgMar w:top="1701" w:right="1134" w:bottom="1134" w:left="1701" w:header="709" w:footer="709" w:gutter="0"/>
          <w:cols w:space="708"/>
          <w:docGrid w:linePitch="360"/>
        </w:sectPr>
      </w:pPr>
    </w:p>
    <w:p w:rsidR="0050418C" w:rsidRDefault="0050418C" w:rsidP="0050418C">
      <w:pPr>
        <w:pStyle w:val="Ttulops-textual"/>
        <w:numPr>
          <w:ilvl w:val="0"/>
          <w:numId w:val="0"/>
        </w:numPr>
        <w:rPr>
          <w:rFonts w:cs="Arial"/>
          <w:lang w:val="pt-BR"/>
        </w:rPr>
      </w:pPr>
      <w:bookmarkStart w:id="318" w:name="_Toc21877173"/>
      <w:r>
        <w:rPr>
          <w:rFonts w:cs="Arial"/>
        </w:rPr>
        <w:lastRenderedPageBreak/>
        <w:t>APÊNDICE I – DIAGRAMAS DE SEQUENCIA</w:t>
      </w:r>
      <w:bookmarkEnd w:id="318"/>
    </w:p>
    <w:p w:rsidR="0050418C" w:rsidRDefault="0050418C" w:rsidP="00FF3255">
      <w:pPr>
        <w:pStyle w:val="Texto"/>
        <w:jc w:val="center"/>
        <w:rPr>
          <w:noProof/>
          <w:lang w:eastAsia="pt-BR"/>
        </w:rPr>
      </w:pPr>
    </w:p>
    <w:p w:rsidR="0050418C" w:rsidRDefault="0050418C" w:rsidP="0050418C">
      <w:pPr>
        <w:pStyle w:val="Legenda"/>
        <w:keepNext/>
      </w:pPr>
      <w:bookmarkStart w:id="319" w:name="_Toc21877272"/>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30</w:t>
      </w:r>
      <w:r w:rsidR="00A44FDD">
        <w:rPr>
          <w:noProof/>
        </w:rPr>
        <w:fldChar w:fldCharType="end"/>
      </w:r>
      <w:r>
        <w:t xml:space="preserve"> - SEQUENCIA CADASTRO DE USUÁRIO</w:t>
      </w:r>
      <w:bookmarkEnd w:id="319"/>
    </w:p>
    <w:p w:rsidR="00FF3255" w:rsidRDefault="00AE359D" w:rsidP="0050418C">
      <w:pPr>
        <w:pStyle w:val="Texto"/>
        <w:ind w:firstLine="0"/>
        <w:jc w:val="center"/>
        <w:rPr>
          <w:noProof/>
          <w:lang w:eastAsia="pt-BR"/>
        </w:rPr>
      </w:pPr>
      <w:r>
        <w:rPr>
          <w:noProof/>
          <w:lang w:eastAsia="pt-BR"/>
        </w:rPr>
        <w:drawing>
          <wp:inline distT="0" distB="0" distL="0" distR="0" wp14:anchorId="71E6513C" wp14:editId="3657A8D6">
            <wp:extent cx="5760085" cy="4166870"/>
            <wp:effectExtent l="0" t="0" r="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166870"/>
                    </a:xfrm>
                    <a:prstGeom prst="rect">
                      <a:avLst/>
                    </a:prstGeom>
                  </pic:spPr>
                </pic:pic>
              </a:graphicData>
            </a:graphic>
          </wp:inline>
        </w:drawing>
      </w:r>
    </w:p>
    <w:p w:rsidR="00FF3255" w:rsidRDefault="00FF3255" w:rsidP="0050418C">
      <w:pPr>
        <w:pStyle w:val="Fonte"/>
        <w:ind w:firstLine="0"/>
      </w:pPr>
      <w:r w:rsidRPr="0032419E">
        <w:t xml:space="preserve">FONTE: </w:t>
      </w:r>
      <w:r w:rsidRPr="00B74FAD">
        <w:t>O</w:t>
      </w:r>
      <w:r>
        <w:t xml:space="preserve"> autor (2019).</w:t>
      </w:r>
    </w:p>
    <w:p w:rsidR="00FF3255" w:rsidRDefault="00FF3255" w:rsidP="00FF3255">
      <w:pPr>
        <w:pStyle w:val="Fonte"/>
      </w:pPr>
    </w:p>
    <w:p w:rsidR="00FF3255" w:rsidRDefault="00FF3255" w:rsidP="00FF3255">
      <w:pPr>
        <w:pStyle w:val="Fonte"/>
      </w:pPr>
    </w:p>
    <w:p w:rsidR="0050418C" w:rsidRDefault="0050418C" w:rsidP="00CA003C">
      <w:pPr>
        <w:pStyle w:val="Fonte"/>
      </w:pPr>
    </w:p>
    <w:p w:rsidR="0050418C" w:rsidRDefault="0050418C" w:rsidP="0050418C">
      <w:pPr>
        <w:pStyle w:val="Legenda"/>
        <w:keepNext/>
      </w:pPr>
      <w:bookmarkStart w:id="320" w:name="_Toc21877273"/>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31</w:t>
      </w:r>
      <w:r w:rsidR="00A44FDD">
        <w:rPr>
          <w:noProof/>
        </w:rPr>
        <w:fldChar w:fldCharType="end"/>
      </w:r>
      <w:r>
        <w:t xml:space="preserve"> - SEQUENCIA CADASTRO DE INGREDIENTES</w:t>
      </w:r>
      <w:bookmarkEnd w:id="320"/>
    </w:p>
    <w:p w:rsidR="0050418C" w:rsidRDefault="00AE359D" w:rsidP="0050418C">
      <w:pPr>
        <w:pStyle w:val="Fonte"/>
        <w:ind w:firstLine="0"/>
      </w:pPr>
      <w:r>
        <w:rPr>
          <w:noProof/>
          <w:lang w:eastAsia="pt-BR"/>
        </w:rPr>
        <w:drawing>
          <wp:inline distT="0" distB="0" distL="0" distR="0" wp14:anchorId="23593CEC" wp14:editId="2BC75129">
            <wp:extent cx="5760085" cy="4010660"/>
            <wp:effectExtent l="0" t="0" r="0"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010660"/>
                    </a:xfrm>
                    <a:prstGeom prst="rect">
                      <a:avLst/>
                    </a:prstGeom>
                  </pic:spPr>
                </pic:pic>
              </a:graphicData>
            </a:graphic>
          </wp:inline>
        </w:drawing>
      </w:r>
    </w:p>
    <w:p w:rsidR="0050418C" w:rsidRDefault="0050418C" w:rsidP="0050418C">
      <w:pPr>
        <w:pStyle w:val="Fonte"/>
        <w:ind w:firstLine="0"/>
      </w:pPr>
      <w:r w:rsidRPr="0032419E">
        <w:t xml:space="preserve">FONTE: </w:t>
      </w:r>
      <w:r w:rsidRPr="00B74FAD">
        <w:t>O</w:t>
      </w:r>
      <w:r>
        <w:t xml:space="preserve"> autor (2019).</w:t>
      </w:r>
    </w:p>
    <w:p w:rsidR="00BB03E2" w:rsidRDefault="00BB03E2" w:rsidP="0050418C">
      <w:pPr>
        <w:pStyle w:val="Legenda"/>
        <w:keepNext/>
        <w:sectPr w:rsidR="00BB03E2" w:rsidSect="00D30FF8">
          <w:pgSz w:w="11906" w:h="16838" w:code="9"/>
          <w:pgMar w:top="1701" w:right="1134" w:bottom="1134" w:left="1701" w:header="709" w:footer="709" w:gutter="0"/>
          <w:cols w:space="708"/>
          <w:docGrid w:linePitch="360"/>
        </w:sectPr>
      </w:pPr>
    </w:p>
    <w:p w:rsidR="0050418C" w:rsidRDefault="0050418C" w:rsidP="0050418C">
      <w:pPr>
        <w:pStyle w:val="Legenda"/>
        <w:keepNext/>
      </w:pPr>
      <w:bookmarkStart w:id="321" w:name="_Toc21877274"/>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32</w:t>
      </w:r>
      <w:r w:rsidR="00A44FDD">
        <w:rPr>
          <w:noProof/>
        </w:rPr>
        <w:fldChar w:fldCharType="end"/>
      </w:r>
      <w:r>
        <w:t xml:space="preserve"> </w:t>
      </w:r>
      <w:r w:rsidR="00615823">
        <w:t>–</w:t>
      </w:r>
      <w:r>
        <w:t xml:space="preserve"> </w:t>
      </w:r>
      <w:r w:rsidR="00615823">
        <w:t xml:space="preserve">SEQUENCIA </w:t>
      </w:r>
      <w:r>
        <w:t>CADASTRO DE PRATO</w:t>
      </w:r>
      <w:bookmarkEnd w:id="321"/>
    </w:p>
    <w:p w:rsidR="0050418C" w:rsidRDefault="00AE359D" w:rsidP="002C7E0A">
      <w:pPr>
        <w:pStyle w:val="Fonte"/>
        <w:spacing w:line="240" w:lineRule="auto"/>
        <w:ind w:firstLine="0"/>
      </w:pPr>
      <w:r>
        <w:rPr>
          <w:noProof/>
          <w:lang w:eastAsia="pt-BR"/>
        </w:rPr>
        <w:drawing>
          <wp:inline distT="0" distB="0" distL="0" distR="0" wp14:anchorId="067D8F4F" wp14:editId="3A4C978C">
            <wp:extent cx="5760085" cy="650303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6503035"/>
                    </a:xfrm>
                    <a:prstGeom prst="rect">
                      <a:avLst/>
                    </a:prstGeom>
                  </pic:spPr>
                </pic:pic>
              </a:graphicData>
            </a:graphic>
          </wp:inline>
        </w:drawing>
      </w:r>
    </w:p>
    <w:p w:rsidR="0050418C" w:rsidRDefault="0050418C" w:rsidP="0050418C">
      <w:pPr>
        <w:pStyle w:val="Fonte"/>
        <w:ind w:firstLine="0"/>
      </w:pPr>
    </w:p>
    <w:p w:rsidR="0050418C" w:rsidRDefault="0050418C" w:rsidP="0050418C">
      <w:pPr>
        <w:pStyle w:val="Fonte"/>
        <w:ind w:firstLine="0"/>
      </w:pPr>
      <w:r w:rsidRPr="0032419E">
        <w:t xml:space="preserve">FONTE: </w:t>
      </w:r>
      <w:r w:rsidRPr="00B74FAD">
        <w:t>O</w:t>
      </w:r>
      <w:r>
        <w:t xml:space="preserve"> autor (2019).</w:t>
      </w:r>
    </w:p>
    <w:p w:rsidR="0050418C" w:rsidRDefault="00615823" w:rsidP="0050418C">
      <w:pPr>
        <w:pStyle w:val="Legenda"/>
        <w:keepNext/>
      </w:pPr>
      <w:bookmarkStart w:id="322" w:name="_Toc21877275"/>
      <w:r>
        <w:lastRenderedPageBreak/>
        <w:t>FIGURA</w:t>
      </w:r>
      <w:r w:rsidR="0050418C">
        <w:t xml:space="preserve">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33</w:t>
      </w:r>
      <w:r w:rsidR="00A44FDD">
        <w:rPr>
          <w:noProof/>
        </w:rPr>
        <w:fldChar w:fldCharType="end"/>
      </w:r>
      <w:r w:rsidR="0050418C">
        <w:t xml:space="preserve"> - SEQUENCIA BUSCA DE PRATO</w:t>
      </w:r>
      <w:bookmarkEnd w:id="322"/>
    </w:p>
    <w:p w:rsidR="00615823" w:rsidRDefault="00AE359D" w:rsidP="0050418C">
      <w:pPr>
        <w:pStyle w:val="Fonte"/>
        <w:ind w:firstLine="0"/>
      </w:pPr>
      <w:r>
        <w:rPr>
          <w:noProof/>
          <w:lang w:eastAsia="pt-BR"/>
        </w:rPr>
        <w:drawing>
          <wp:inline distT="0" distB="0" distL="0" distR="0" wp14:anchorId="6CC94DB3" wp14:editId="089F4FF4">
            <wp:extent cx="5760085" cy="3629660"/>
            <wp:effectExtent l="0" t="0" r="0" b="88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629660"/>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BB03E2" w:rsidRDefault="00BB03E2" w:rsidP="00615823">
      <w:pPr>
        <w:pStyle w:val="Legenda"/>
        <w:keepNext/>
        <w:sectPr w:rsidR="00BB03E2" w:rsidSect="00D30FF8">
          <w:pgSz w:w="11906" w:h="16838" w:code="9"/>
          <w:pgMar w:top="1701" w:right="1134" w:bottom="1134" w:left="1701" w:header="709" w:footer="709" w:gutter="0"/>
          <w:cols w:space="708"/>
          <w:docGrid w:linePitch="360"/>
        </w:sectPr>
      </w:pPr>
    </w:p>
    <w:p w:rsidR="00615823" w:rsidRDefault="00615823" w:rsidP="00615823">
      <w:pPr>
        <w:pStyle w:val="Legenda"/>
        <w:keepNext/>
      </w:pPr>
      <w:bookmarkStart w:id="323" w:name="_Toc21877276"/>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34</w:t>
      </w:r>
      <w:r w:rsidR="00A44FDD">
        <w:rPr>
          <w:noProof/>
        </w:rPr>
        <w:fldChar w:fldCharType="end"/>
      </w:r>
      <w:r>
        <w:t xml:space="preserve"> - SEQUENCIA DETALHE DO PRATO</w:t>
      </w:r>
      <w:bookmarkEnd w:id="323"/>
    </w:p>
    <w:p w:rsidR="00615823" w:rsidRDefault="00EA6594" w:rsidP="00A93285">
      <w:pPr>
        <w:pStyle w:val="Fonte"/>
        <w:spacing w:line="240" w:lineRule="auto"/>
        <w:ind w:firstLine="0"/>
      </w:pPr>
      <w:r>
        <w:rPr>
          <w:noProof/>
          <w:lang w:eastAsia="pt-BR"/>
        </w:rPr>
        <w:drawing>
          <wp:inline distT="0" distB="0" distL="0" distR="0" wp14:anchorId="3C800B19" wp14:editId="5CCEDCCF">
            <wp:extent cx="5705475" cy="681990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5475" cy="6819900"/>
                    </a:xfrm>
                    <a:prstGeom prst="rect">
                      <a:avLst/>
                    </a:prstGeom>
                  </pic:spPr>
                </pic:pic>
              </a:graphicData>
            </a:graphic>
          </wp:inline>
        </w:drawing>
      </w:r>
    </w:p>
    <w:p w:rsidR="00615823" w:rsidRDefault="00615823" w:rsidP="00615823">
      <w:pPr>
        <w:pStyle w:val="Fonte"/>
        <w:spacing w:line="240" w:lineRule="auto"/>
        <w:ind w:firstLine="0"/>
        <w:jc w:val="both"/>
      </w:pPr>
      <w:r>
        <w:t xml:space="preserve">    </w:t>
      </w:r>
    </w:p>
    <w:p w:rsidR="00615823" w:rsidRDefault="00615823" w:rsidP="00615823">
      <w:pPr>
        <w:pStyle w:val="Fonte"/>
        <w:ind w:firstLine="0"/>
        <w:jc w:val="both"/>
      </w:pPr>
      <w:r>
        <w:t xml:space="preserve">    </w:t>
      </w:r>
    </w:p>
    <w:p w:rsidR="00615823" w:rsidRDefault="00615823" w:rsidP="00615823">
      <w:pPr>
        <w:pStyle w:val="Fonte"/>
        <w:ind w:firstLine="0"/>
      </w:pPr>
      <w:r w:rsidRPr="0032419E">
        <w:t xml:space="preserve">FONTE: </w:t>
      </w:r>
      <w:r w:rsidRPr="00B74FAD">
        <w:t>O</w:t>
      </w:r>
      <w:r>
        <w:t xml:space="preserve"> autor (2019).</w:t>
      </w:r>
    </w:p>
    <w:p w:rsidR="00BB03E2" w:rsidRDefault="00BB03E2" w:rsidP="00615823">
      <w:pPr>
        <w:pStyle w:val="Legenda"/>
        <w:keepNext/>
        <w:sectPr w:rsidR="00BB03E2" w:rsidSect="00D30FF8">
          <w:pgSz w:w="11906" w:h="16838" w:code="9"/>
          <w:pgMar w:top="1701" w:right="1134" w:bottom="1134" w:left="1701" w:header="709" w:footer="709" w:gutter="0"/>
          <w:cols w:space="708"/>
          <w:docGrid w:linePitch="360"/>
        </w:sectPr>
      </w:pPr>
    </w:p>
    <w:p w:rsidR="00615823" w:rsidRDefault="00615823" w:rsidP="00615823">
      <w:pPr>
        <w:pStyle w:val="Legenda"/>
        <w:keepNext/>
      </w:pPr>
      <w:bookmarkStart w:id="324" w:name="_Toc21877277"/>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35</w:t>
      </w:r>
      <w:r w:rsidR="00A44FDD">
        <w:rPr>
          <w:noProof/>
        </w:rPr>
        <w:fldChar w:fldCharType="end"/>
      </w:r>
      <w:r>
        <w:t xml:space="preserve"> - SEQUENCIA LISTA DE COMPRAS</w:t>
      </w:r>
      <w:bookmarkEnd w:id="324"/>
    </w:p>
    <w:p w:rsidR="00615823" w:rsidRDefault="00EA6594" w:rsidP="003C2EB1">
      <w:pPr>
        <w:pStyle w:val="Fonte"/>
        <w:ind w:firstLine="0"/>
      </w:pPr>
      <w:r>
        <w:rPr>
          <w:noProof/>
          <w:lang w:eastAsia="pt-BR"/>
        </w:rPr>
        <w:drawing>
          <wp:inline distT="0" distB="0" distL="0" distR="0" wp14:anchorId="25837234" wp14:editId="65ABC9D4">
            <wp:extent cx="6994674" cy="51816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3594" cy="5225248"/>
                    </a:xfrm>
                    <a:prstGeom prst="rect">
                      <a:avLst/>
                    </a:prstGeom>
                  </pic:spPr>
                </pic:pic>
              </a:graphicData>
            </a:graphic>
          </wp:inline>
        </w:drawing>
      </w:r>
    </w:p>
    <w:p w:rsidR="00EA6594" w:rsidRDefault="00EA6594" w:rsidP="00EA6594">
      <w:pPr>
        <w:pStyle w:val="Fonte"/>
        <w:ind w:firstLine="0"/>
      </w:pPr>
      <w:r w:rsidRPr="0032419E">
        <w:t xml:space="preserve">FONTE: </w:t>
      </w:r>
      <w:r w:rsidRPr="00B74FAD">
        <w:t>O</w:t>
      </w:r>
      <w:r>
        <w:t xml:space="preserve"> autor (2019).</w:t>
      </w:r>
    </w:p>
    <w:p w:rsidR="00BB03E2" w:rsidRDefault="00BB03E2" w:rsidP="00615823">
      <w:pPr>
        <w:pStyle w:val="Fonte"/>
        <w:ind w:firstLine="0"/>
        <w:sectPr w:rsidR="00BB03E2" w:rsidSect="00BB03E2">
          <w:pgSz w:w="16838" w:h="11906" w:orient="landscape" w:code="9"/>
          <w:pgMar w:top="1701" w:right="1701" w:bottom="1134" w:left="1134" w:header="709" w:footer="709" w:gutter="0"/>
          <w:cols w:space="708"/>
          <w:docGrid w:linePitch="360"/>
        </w:sectPr>
      </w:pPr>
    </w:p>
    <w:p w:rsidR="00615823" w:rsidRDefault="00615823" w:rsidP="00615823">
      <w:pPr>
        <w:pStyle w:val="Legenda"/>
        <w:keepNext/>
      </w:pPr>
      <w:bookmarkStart w:id="325" w:name="_Toc21877278"/>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36</w:t>
      </w:r>
      <w:r w:rsidR="00A44FDD">
        <w:rPr>
          <w:noProof/>
        </w:rPr>
        <w:fldChar w:fldCharType="end"/>
      </w:r>
      <w:r>
        <w:t xml:space="preserve"> - SEQUENCIA BUSCA DE AMIGOS</w:t>
      </w:r>
      <w:bookmarkEnd w:id="325"/>
    </w:p>
    <w:p w:rsidR="00615823" w:rsidRDefault="0019309C" w:rsidP="00615823">
      <w:pPr>
        <w:pStyle w:val="Fonte"/>
        <w:ind w:firstLine="0"/>
      </w:pPr>
      <w:r>
        <w:rPr>
          <w:noProof/>
          <w:lang w:eastAsia="pt-BR"/>
        </w:rPr>
        <w:drawing>
          <wp:inline distT="0" distB="0" distL="0" distR="0" wp14:anchorId="7ABBFE75" wp14:editId="2E722DA4">
            <wp:extent cx="5760085" cy="436435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4364355"/>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615823" w:rsidRDefault="00615823" w:rsidP="00615823">
      <w:pPr>
        <w:pStyle w:val="Legenda"/>
        <w:keepNext/>
      </w:pPr>
      <w:bookmarkStart w:id="326" w:name="_Toc21877279"/>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37</w:t>
      </w:r>
      <w:r w:rsidR="00A44FDD">
        <w:rPr>
          <w:noProof/>
        </w:rPr>
        <w:fldChar w:fldCharType="end"/>
      </w:r>
      <w:r>
        <w:t xml:space="preserve"> - LEITOR DE CÓDIGO DE BARRAS</w:t>
      </w:r>
      <w:bookmarkEnd w:id="326"/>
    </w:p>
    <w:p w:rsidR="00615823" w:rsidRDefault="0019309C" w:rsidP="00615823">
      <w:pPr>
        <w:pStyle w:val="Fonte"/>
        <w:ind w:firstLine="0"/>
      </w:pPr>
      <w:r>
        <w:rPr>
          <w:noProof/>
          <w:lang w:eastAsia="pt-BR"/>
        </w:rPr>
        <w:drawing>
          <wp:inline distT="0" distB="0" distL="0" distR="0" wp14:anchorId="364DCAE1" wp14:editId="1699E661">
            <wp:extent cx="5760085" cy="4469130"/>
            <wp:effectExtent l="0" t="0" r="0" b="762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469130"/>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615823" w:rsidRDefault="00615823" w:rsidP="00615823">
      <w:pPr>
        <w:pStyle w:val="Fonte"/>
        <w:ind w:firstLine="0"/>
      </w:pPr>
    </w:p>
    <w:p w:rsidR="0019309C" w:rsidRDefault="0019309C" w:rsidP="00615823">
      <w:pPr>
        <w:pStyle w:val="Ttulops-textual"/>
        <w:numPr>
          <w:ilvl w:val="0"/>
          <w:numId w:val="0"/>
        </w:numPr>
        <w:rPr>
          <w:rFonts w:cs="Arial"/>
        </w:rPr>
        <w:sectPr w:rsidR="0019309C" w:rsidSect="00BB03E2">
          <w:pgSz w:w="11906" w:h="16838" w:code="9"/>
          <w:pgMar w:top="1701" w:right="1134" w:bottom="1134" w:left="1701" w:header="709" w:footer="709" w:gutter="0"/>
          <w:cols w:space="708"/>
          <w:docGrid w:linePitch="360"/>
        </w:sectPr>
      </w:pPr>
    </w:p>
    <w:p w:rsidR="009076FF" w:rsidRDefault="009217FA" w:rsidP="009076FF">
      <w:pPr>
        <w:pStyle w:val="Legenda"/>
        <w:keepNext/>
      </w:pPr>
      <w:bookmarkStart w:id="327" w:name="_Toc21877280"/>
      <w:r>
        <w:lastRenderedPageBreak/>
        <w:t>FIGURA</w:t>
      </w:r>
      <w:r w:rsidR="009076FF">
        <w:t xml:space="preserve"> </w:t>
      </w:r>
      <w:r w:rsidR="001908EA">
        <w:rPr>
          <w:noProof/>
        </w:rPr>
        <w:fldChar w:fldCharType="begin"/>
      </w:r>
      <w:r w:rsidR="001908EA">
        <w:rPr>
          <w:noProof/>
        </w:rPr>
        <w:instrText xml:space="preserve"> SEQ Figura \* ARABIC </w:instrText>
      </w:r>
      <w:r w:rsidR="001908EA">
        <w:rPr>
          <w:noProof/>
        </w:rPr>
        <w:fldChar w:fldCharType="separate"/>
      </w:r>
      <w:r w:rsidR="008A7744">
        <w:rPr>
          <w:noProof/>
        </w:rPr>
        <w:t>38</w:t>
      </w:r>
      <w:r w:rsidR="001908EA">
        <w:rPr>
          <w:noProof/>
        </w:rPr>
        <w:fldChar w:fldCharType="end"/>
      </w:r>
      <w:r>
        <w:t xml:space="preserve"> - PERFIL</w:t>
      </w:r>
      <w:bookmarkEnd w:id="327"/>
    </w:p>
    <w:p w:rsidR="00BB03E2" w:rsidRPr="007F3E80" w:rsidRDefault="009076FF" w:rsidP="007F3E80">
      <w:pPr>
        <w:pStyle w:val="Fonte"/>
        <w:ind w:firstLine="0"/>
      </w:pPr>
      <w:r>
        <w:rPr>
          <w:noProof/>
          <w:lang w:eastAsia="pt-BR"/>
        </w:rPr>
        <w:drawing>
          <wp:inline distT="0" distB="0" distL="0" distR="0" wp14:anchorId="2CE7BA67" wp14:editId="1E418892">
            <wp:extent cx="5760085" cy="584898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5848985"/>
                    </a:xfrm>
                    <a:prstGeom prst="rect">
                      <a:avLst/>
                    </a:prstGeom>
                  </pic:spPr>
                </pic:pic>
              </a:graphicData>
            </a:graphic>
          </wp:inline>
        </w:drawing>
      </w:r>
      <w:r w:rsidR="009217FA" w:rsidRPr="009217FA">
        <w:t xml:space="preserve"> </w:t>
      </w:r>
      <w:r w:rsidR="009217FA" w:rsidRPr="0032419E">
        <w:t xml:space="preserve">FONTE: </w:t>
      </w:r>
      <w:r w:rsidR="009217FA" w:rsidRPr="00B74FAD">
        <w:t>O</w:t>
      </w:r>
      <w:r w:rsidR="007F3E80">
        <w:t xml:space="preserve"> autor (2019).</w:t>
      </w:r>
    </w:p>
    <w:p w:rsidR="009217FA" w:rsidRDefault="009217FA" w:rsidP="009217FA">
      <w:pPr>
        <w:pStyle w:val="Texto"/>
        <w:rPr>
          <w:lang w:val="x-none"/>
        </w:rPr>
        <w:sectPr w:rsidR="009217FA" w:rsidSect="00BB03E2">
          <w:pgSz w:w="11906" w:h="16838" w:code="9"/>
          <w:pgMar w:top="1701" w:right="1134" w:bottom="1134" w:left="1701" w:header="709" w:footer="709" w:gutter="0"/>
          <w:cols w:space="708"/>
          <w:docGrid w:linePitch="360"/>
        </w:sectPr>
      </w:pPr>
    </w:p>
    <w:p w:rsidR="009217FA" w:rsidRDefault="009217FA" w:rsidP="009217FA">
      <w:pPr>
        <w:pStyle w:val="Legenda"/>
        <w:keepNext/>
      </w:pPr>
      <w:bookmarkStart w:id="328" w:name="_Toc21877281"/>
      <w:r>
        <w:lastRenderedPageBreak/>
        <w:t xml:space="preserve">FIFURA </w:t>
      </w:r>
      <w:r w:rsidR="001908EA">
        <w:rPr>
          <w:noProof/>
        </w:rPr>
        <w:fldChar w:fldCharType="begin"/>
      </w:r>
      <w:r w:rsidR="001908EA">
        <w:rPr>
          <w:noProof/>
        </w:rPr>
        <w:instrText xml:space="preserve"> SEQ Figura \* ARABIC </w:instrText>
      </w:r>
      <w:r w:rsidR="001908EA">
        <w:rPr>
          <w:noProof/>
        </w:rPr>
        <w:fldChar w:fldCharType="separate"/>
      </w:r>
      <w:r w:rsidR="008A7744">
        <w:rPr>
          <w:noProof/>
        </w:rPr>
        <w:t>39</w:t>
      </w:r>
      <w:r w:rsidR="001908EA">
        <w:rPr>
          <w:noProof/>
        </w:rPr>
        <w:fldChar w:fldCharType="end"/>
      </w:r>
      <w:r>
        <w:t xml:space="preserve"> - PERFIL PUBLICO</w:t>
      </w:r>
      <w:bookmarkEnd w:id="328"/>
    </w:p>
    <w:p w:rsidR="009217FA" w:rsidRDefault="009217FA" w:rsidP="009217FA">
      <w:pPr>
        <w:pStyle w:val="Texto"/>
        <w:ind w:firstLine="0"/>
        <w:jc w:val="left"/>
        <w:rPr>
          <w:lang w:val="x-none"/>
        </w:rPr>
      </w:pPr>
      <w:r>
        <w:rPr>
          <w:noProof/>
          <w:lang w:eastAsia="pt-BR"/>
        </w:rPr>
        <w:drawing>
          <wp:inline distT="0" distB="0" distL="0" distR="0" wp14:anchorId="2520060B" wp14:editId="021D9D6A">
            <wp:extent cx="5760085" cy="533654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5336540"/>
                    </a:xfrm>
                    <a:prstGeom prst="rect">
                      <a:avLst/>
                    </a:prstGeom>
                  </pic:spPr>
                </pic:pic>
              </a:graphicData>
            </a:graphic>
          </wp:inline>
        </w:drawing>
      </w:r>
    </w:p>
    <w:p w:rsidR="009217FA" w:rsidRPr="009217FA" w:rsidRDefault="009217FA" w:rsidP="009217FA">
      <w:pPr>
        <w:pStyle w:val="Texto"/>
        <w:ind w:firstLine="0"/>
        <w:jc w:val="center"/>
        <w:rPr>
          <w:lang w:val="x-none"/>
        </w:rPr>
        <w:sectPr w:rsidR="009217FA" w:rsidRPr="009217FA" w:rsidSect="00BB03E2">
          <w:pgSz w:w="11906" w:h="16838" w:code="9"/>
          <w:pgMar w:top="1701" w:right="1134" w:bottom="1134" w:left="1701" w:header="709" w:footer="709" w:gutter="0"/>
          <w:cols w:space="708"/>
          <w:docGrid w:linePitch="360"/>
        </w:sectPr>
      </w:pPr>
      <w:r w:rsidRPr="0032419E">
        <w:t xml:space="preserve">FONTE: </w:t>
      </w:r>
      <w:r w:rsidRPr="00B74FAD">
        <w:t>O</w:t>
      </w:r>
      <w:r>
        <w:t xml:space="preserve"> autor (2019).</w:t>
      </w:r>
    </w:p>
    <w:p w:rsidR="00615823" w:rsidRDefault="00615823" w:rsidP="00615823">
      <w:pPr>
        <w:pStyle w:val="Ttulops-textual"/>
        <w:numPr>
          <w:ilvl w:val="0"/>
          <w:numId w:val="0"/>
        </w:numPr>
        <w:rPr>
          <w:rFonts w:cs="Arial"/>
        </w:rPr>
      </w:pPr>
      <w:bookmarkStart w:id="329" w:name="_Toc21877174"/>
      <w:r>
        <w:rPr>
          <w:rFonts w:cs="Arial"/>
        </w:rPr>
        <w:lastRenderedPageBreak/>
        <w:t>APÊNDICE J – DIAGRAMA DE CLASSE COMPLETO</w:t>
      </w:r>
      <w:bookmarkEnd w:id="329"/>
    </w:p>
    <w:p w:rsidR="00615823" w:rsidRDefault="00615823" w:rsidP="00615823">
      <w:pPr>
        <w:pStyle w:val="Fonte"/>
        <w:ind w:firstLine="0"/>
        <w:rPr>
          <w:sz w:val="24"/>
          <w:lang w:val="x-none"/>
        </w:rPr>
      </w:pPr>
    </w:p>
    <w:p w:rsidR="00615823" w:rsidRDefault="00615823" w:rsidP="00615823">
      <w:pPr>
        <w:pStyle w:val="Legenda"/>
        <w:keepNext/>
      </w:pPr>
      <w:bookmarkStart w:id="330" w:name="_Toc21877282"/>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40</w:t>
      </w:r>
      <w:r w:rsidR="00A44FDD">
        <w:rPr>
          <w:noProof/>
        </w:rPr>
        <w:fldChar w:fldCharType="end"/>
      </w:r>
      <w:r>
        <w:t xml:space="preserve"> - DIAGRAMA DE CLASSE COMPLETO</w:t>
      </w:r>
      <w:bookmarkEnd w:id="330"/>
    </w:p>
    <w:p w:rsidR="00615823" w:rsidRDefault="00ED6628" w:rsidP="00E85370">
      <w:pPr>
        <w:pStyle w:val="Fonte"/>
        <w:ind w:left="-567" w:firstLine="0"/>
        <w:jc w:val="both"/>
      </w:pPr>
      <w:r>
        <w:rPr>
          <w:noProof/>
          <w:lang w:eastAsia="pt-BR"/>
        </w:rPr>
        <w:drawing>
          <wp:inline distT="0" distB="0" distL="0" distR="0" wp14:anchorId="7734DF31" wp14:editId="569D7F21">
            <wp:extent cx="6306449" cy="773654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6166" cy="7772997"/>
                    </a:xfrm>
                    <a:prstGeom prst="rect">
                      <a:avLst/>
                    </a:prstGeom>
                  </pic:spPr>
                </pic:pic>
              </a:graphicData>
            </a:graphic>
          </wp:inline>
        </w:drawing>
      </w:r>
    </w:p>
    <w:p w:rsidR="004D355C" w:rsidRDefault="00615823" w:rsidP="00FC47F2">
      <w:pPr>
        <w:pStyle w:val="Fonte"/>
        <w:ind w:firstLine="0"/>
      </w:pPr>
      <w:r w:rsidRPr="0032419E">
        <w:t xml:space="preserve">FONTE: </w:t>
      </w:r>
      <w:r w:rsidRPr="00B74FAD">
        <w:t>O</w:t>
      </w:r>
      <w:r>
        <w:t xml:space="preserve"> autor (2019).</w:t>
      </w:r>
    </w:p>
    <w:p w:rsidR="00FC47F2" w:rsidRDefault="00FC47F2" w:rsidP="004D355C">
      <w:pPr>
        <w:pStyle w:val="Ttulops-textual"/>
        <w:numPr>
          <w:ilvl w:val="0"/>
          <w:numId w:val="0"/>
        </w:numPr>
        <w:rPr>
          <w:rFonts w:cs="Arial"/>
        </w:rPr>
        <w:sectPr w:rsidR="00FC47F2" w:rsidSect="007C699C">
          <w:pgSz w:w="11906" w:h="16838" w:code="9"/>
          <w:pgMar w:top="1701" w:right="1134" w:bottom="1134" w:left="1701" w:header="709" w:footer="709" w:gutter="0"/>
          <w:cols w:space="708"/>
          <w:docGrid w:linePitch="360"/>
        </w:sectPr>
      </w:pPr>
    </w:p>
    <w:p w:rsidR="004D355C" w:rsidRPr="004D355C" w:rsidRDefault="004D355C" w:rsidP="004D355C">
      <w:pPr>
        <w:pStyle w:val="Ttulops-textual"/>
        <w:numPr>
          <w:ilvl w:val="0"/>
          <w:numId w:val="0"/>
        </w:numPr>
        <w:rPr>
          <w:rFonts w:cs="Arial"/>
          <w:lang w:val="pt-BR"/>
        </w:rPr>
      </w:pPr>
      <w:bookmarkStart w:id="331" w:name="_Toc21877175"/>
      <w:r>
        <w:rPr>
          <w:rFonts w:cs="Arial"/>
        </w:rPr>
        <w:lastRenderedPageBreak/>
        <w:t>APÊNDICE J – MODELO F</w:t>
      </w:r>
      <w:r>
        <w:rPr>
          <w:rFonts w:cs="Arial"/>
          <w:lang w:val="pt-BR"/>
        </w:rPr>
        <w:t>ÍSICO DE DADOS</w:t>
      </w:r>
      <w:bookmarkEnd w:id="331"/>
    </w:p>
    <w:p w:rsidR="004D355C" w:rsidRDefault="004D355C" w:rsidP="00615823">
      <w:pPr>
        <w:pStyle w:val="Fonte"/>
        <w:ind w:firstLine="0"/>
      </w:pPr>
    </w:p>
    <w:p w:rsidR="004D355C" w:rsidRDefault="004D355C" w:rsidP="004D355C">
      <w:pPr>
        <w:pStyle w:val="Legenda"/>
        <w:keepNext/>
      </w:pPr>
      <w:bookmarkStart w:id="332" w:name="_Toc21877283"/>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8A7744">
        <w:rPr>
          <w:noProof/>
        </w:rPr>
        <w:t>41</w:t>
      </w:r>
      <w:r w:rsidR="00A44FDD">
        <w:rPr>
          <w:noProof/>
        </w:rPr>
        <w:fldChar w:fldCharType="end"/>
      </w:r>
      <w:r>
        <w:t xml:space="preserve"> - MODELO FISICO DE DADOS</w:t>
      </w:r>
      <w:bookmarkEnd w:id="332"/>
    </w:p>
    <w:p w:rsidR="004D355C" w:rsidRDefault="005A192E" w:rsidP="005A192E">
      <w:pPr>
        <w:pStyle w:val="Fonte"/>
        <w:ind w:firstLine="0"/>
      </w:pPr>
      <w:r>
        <w:rPr>
          <w:noProof/>
          <w:lang w:eastAsia="pt-BR"/>
        </w:rPr>
        <w:drawing>
          <wp:inline distT="0" distB="0" distL="0" distR="0" wp14:anchorId="2620EA45" wp14:editId="67ED849E">
            <wp:extent cx="8517835" cy="465521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538355" cy="4666431"/>
                    </a:xfrm>
                    <a:prstGeom prst="rect">
                      <a:avLst/>
                    </a:prstGeom>
                  </pic:spPr>
                </pic:pic>
              </a:graphicData>
            </a:graphic>
          </wp:inline>
        </w:drawing>
      </w:r>
    </w:p>
    <w:p w:rsidR="004D355C" w:rsidRDefault="004D355C" w:rsidP="005A192E">
      <w:pPr>
        <w:pStyle w:val="Fonte"/>
        <w:ind w:firstLine="0"/>
      </w:pPr>
      <w:r w:rsidRPr="0032419E">
        <w:t xml:space="preserve">FONTE: </w:t>
      </w:r>
      <w:r w:rsidRPr="00B74FAD">
        <w:t>O</w:t>
      </w:r>
      <w:r>
        <w:t xml:space="preserve"> autor (2019).</w:t>
      </w:r>
    </w:p>
    <w:p w:rsidR="00FC47F2" w:rsidRDefault="00FC47F2" w:rsidP="00C216F0">
      <w:pPr>
        <w:pStyle w:val="Ttulops-textual"/>
        <w:numPr>
          <w:ilvl w:val="0"/>
          <w:numId w:val="0"/>
        </w:numPr>
        <w:rPr>
          <w:rFonts w:cs="Arial"/>
        </w:rPr>
        <w:sectPr w:rsidR="00FC47F2" w:rsidSect="005A192E">
          <w:pgSz w:w="16838" w:h="11906" w:orient="landscape" w:code="9"/>
          <w:pgMar w:top="1701" w:right="1701" w:bottom="1134" w:left="1134" w:header="709" w:footer="709" w:gutter="0"/>
          <w:cols w:space="708"/>
          <w:docGrid w:linePitch="360"/>
        </w:sectPr>
      </w:pPr>
    </w:p>
    <w:p w:rsidR="004D355C" w:rsidRDefault="004D355C" w:rsidP="00C216F0">
      <w:pPr>
        <w:pStyle w:val="Ttulops-textual"/>
        <w:numPr>
          <w:ilvl w:val="0"/>
          <w:numId w:val="0"/>
        </w:numPr>
        <w:rPr>
          <w:rFonts w:cs="Arial"/>
        </w:rPr>
      </w:pPr>
      <w:bookmarkStart w:id="333" w:name="_Toc21877176"/>
      <w:r>
        <w:rPr>
          <w:rFonts w:cs="Arial"/>
        </w:rPr>
        <w:lastRenderedPageBreak/>
        <w:t>APÊNDICE K – PLANO DE TESTE</w:t>
      </w:r>
      <w:bookmarkEnd w:id="333"/>
    </w:p>
    <w:p w:rsidR="00C216F0" w:rsidRPr="00C216F0" w:rsidRDefault="00C216F0" w:rsidP="00C216F0">
      <w:pPr>
        <w:pStyle w:val="Texto"/>
      </w:pPr>
    </w:p>
    <w:p w:rsidR="004609D5" w:rsidRDefault="004609D5" w:rsidP="004609D5">
      <w:pPr>
        <w:pStyle w:val="Legenda"/>
        <w:keepNext/>
      </w:pPr>
      <w:bookmarkStart w:id="334" w:name="_Toc21877182"/>
      <w:r>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4</w:t>
      </w:r>
      <w:r w:rsidR="001908EA">
        <w:rPr>
          <w:noProof/>
        </w:rPr>
        <w:fldChar w:fldCharType="end"/>
      </w:r>
      <w:r>
        <w:t xml:space="preserve"> - UC001 - PLANO DE TESTE</w:t>
      </w:r>
      <w:bookmarkEnd w:id="334"/>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UC001 – Cadastro de Usuário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Não há</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35" w:name="_Toc2367098"/>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Cadastro de Usuário</w:t>
      </w:r>
      <w:bookmarkEnd w:id="335"/>
    </w:p>
    <w:p w:rsidR="004D355C" w:rsidRPr="00FC5ECD" w:rsidRDefault="004D355C" w:rsidP="003B57E4">
      <w:pPr>
        <w:pStyle w:val="Texto"/>
      </w:pPr>
      <w:r w:rsidRPr="00FC5ECD">
        <w:t>Os testes serão realizados em três baterias. Uma para esgotar as exceções e outras duras para realizar o fluxo principa</w:t>
      </w:r>
      <w:r w:rsidR="003B57E4">
        <w:t>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novos usuários.</w:t>
      </w:r>
    </w:p>
    <w:p w:rsidR="004D355C" w:rsidRPr="00FC5ECD" w:rsidRDefault="004D355C" w:rsidP="00C216F0">
      <w:pPr>
        <w:pStyle w:val="Texto"/>
      </w:pPr>
      <w:r w:rsidRPr="00FC5ECD">
        <w:t xml:space="preserve">Bateria 2 – Realizar o </w:t>
      </w:r>
      <w:proofErr w:type="spellStart"/>
      <w:r w:rsidRPr="00FC5ECD">
        <w:t>login</w:t>
      </w:r>
      <w:proofErr w:type="spellEnd"/>
      <w:r w:rsidRPr="00FC5ECD">
        <w:t>.</w:t>
      </w:r>
    </w:p>
    <w:p w:rsidR="004D355C" w:rsidRPr="00FC5ECD" w:rsidRDefault="004D355C" w:rsidP="003B57E4">
      <w:pPr>
        <w:pStyle w:val="Texto"/>
        <w:ind w:firstLine="0"/>
      </w:pPr>
      <w:bookmarkStart w:id="336" w:name="_Toc2367099"/>
      <w:r w:rsidRPr="00FC5ECD">
        <w:t>Detalhamento das baterias</w:t>
      </w:r>
      <w:bookmarkEnd w:id="336"/>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Cadastrar novos usuários.</w:t>
      </w:r>
    </w:p>
    <w:p w:rsidR="004D355C" w:rsidRPr="00FC5ECD" w:rsidRDefault="004D355C" w:rsidP="00C216F0">
      <w:pPr>
        <w:pStyle w:val="Texto"/>
      </w:pPr>
      <w:r w:rsidRPr="00FC5ECD">
        <w:t>Caso de teste 1.1 ao 1.2 – Cadastrar novos usuários</w:t>
      </w:r>
    </w:p>
    <w:p w:rsidR="004D355C" w:rsidRPr="00FC5ECD" w:rsidRDefault="004D355C" w:rsidP="00C216F0">
      <w:pPr>
        <w:pStyle w:val="Texto"/>
      </w:pPr>
      <w:r w:rsidRPr="00FC5ECD">
        <w:t>Caso de teste 1.1</w:t>
      </w:r>
    </w:p>
    <w:p w:rsidR="004D355C" w:rsidRPr="00FC5ECD" w:rsidRDefault="004D355C" w:rsidP="00C216F0">
      <w:pPr>
        <w:pStyle w:val="Texto"/>
      </w:pPr>
      <w:r w:rsidRPr="00FC5ECD">
        <w:t xml:space="preserve">Pressionar o botão “cadastrar” na tela de </w:t>
      </w:r>
      <w:proofErr w:type="spellStart"/>
      <w:r w:rsidRPr="00FC5ECD">
        <w:t>login</w:t>
      </w:r>
      <w:proofErr w:type="spellEnd"/>
      <w:r w:rsidRPr="00FC5ECD">
        <w:t>.</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Preencher todos os dados solicitados na tela de cadastro.</w:t>
      </w:r>
    </w:p>
    <w:p w:rsidR="004D355C" w:rsidRPr="00FC5ECD" w:rsidRDefault="004D355C" w:rsidP="00C216F0">
      <w:pPr>
        <w:pStyle w:val="Texto"/>
      </w:pPr>
      <w:r w:rsidRPr="00FC5ECD">
        <w:t>Pressionar o botão “cadastrar” na tela de cadastro.</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Cadastrar novos usuários.</w:t>
      </w:r>
    </w:p>
    <w:p w:rsidR="004D355C" w:rsidRPr="00FC5ECD" w:rsidRDefault="004D355C" w:rsidP="00C216F0">
      <w:pPr>
        <w:pStyle w:val="Texto"/>
      </w:pPr>
      <w:r w:rsidRPr="00FC5ECD">
        <w:t>Caso de teste 2.1 ao 2.1 – Cadastrar novos usuários</w:t>
      </w:r>
    </w:p>
    <w:p w:rsidR="004D355C" w:rsidRPr="00FC5ECD" w:rsidRDefault="004D355C" w:rsidP="00C216F0">
      <w:pPr>
        <w:pStyle w:val="Texto"/>
      </w:pPr>
      <w:r w:rsidRPr="00FC5ECD">
        <w:t>Caso de teste 2.1</w:t>
      </w:r>
    </w:p>
    <w:p w:rsidR="004D355C" w:rsidRPr="00FC5ECD" w:rsidRDefault="004D355C" w:rsidP="00C216F0">
      <w:pPr>
        <w:pStyle w:val="Texto"/>
      </w:pPr>
      <w:r w:rsidRPr="00FC5ECD">
        <w:t xml:space="preserve">Preencher todos os dados solicitados na tela de </w:t>
      </w:r>
      <w:proofErr w:type="spellStart"/>
      <w:r w:rsidRPr="00FC5ECD">
        <w:t>login</w:t>
      </w:r>
      <w:proofErr w:type="spellEnd"/>
      <w:r w:rsidRPr="00FC5ECD">
        <w:t>.</w:t>
      </w:r>
    </w:p>
    <w:p w:rsidR="004D355C" w:rsidRPr="00FC5ECD" w:rsidRDefault="004D355C" w:rsidP="00C216F0">
      <w:pPr>
        <w:pStyle w:val="Texto"/>
      </w:pPr>
      <w:r w:rsidRPr="00FC5ECD">
        <w:t xml:space="preserve">Pressionar o botão “entrar” na tela de </w:t>
      </w:r>
      <w:proofErr w:type="spellStart"/>
      <w:r w:rsidRPr="00FC5ECD">
        <w:t>login</w:t>
      </w:r>
      <w:proofErr w:type="spellEnd"/>
      <w:r w:rsidRPr="00FC5ECD">
        <w:t>.</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37" w:name="_Toc21877183"/>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5</w:t>
      </w:r>
      <w:r w:rsidR="001908EA">
        <w:rPr>
          <w:noProof/>
        </w:rPr>
        <w:fldChar w:fldCharType="end"/>
      </w:r>
      <w:r>
        <w:t xml:space="preserve"> - UC002</w:t>
      </w:r>
      <w:r w:rsidRPr="006B6A16">
        <w:t xml:space="preserve"> - PLANO DE TESTE</w:t>
      </w:r>
      <w:bookmarkEnd w:id="337"/>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UC002 – Cadastro de Ingredientes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 xml:space="preserve">Estar </w:t>
            </w:r>
            <w:proofErr w:type="spellStart"/>
            <w:r w:rsidRPr="003B57E4">
              <w:rPr>
                <w:rFonts w:cstheme="minorHAnsi"/>
                <w:sz w:val="20"/>
                <w:szCs w:val="20"/>
              </w:rPr>
              <w:t>logado</w:t>
            </w:r>
            <w:proofErr w:type="spellEnd"/>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38" w:name="_Toc2367100"/>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Cadastro de Ingredientes</w:t>
      </w:r>
      <w:bookmarkEnd w:id="338"/>
    </w:p>
    <w:p w:rsidR="004D355C" w:rsidRPr="00FC5ECD" w:rsidRDefault="004D355C" w:rsidP="00C216F0">
      <w:pPr>
        <w:pStyle w:val="Texto"/>
      </w:pPr>
      <w:r w:rsidRPr="00FC5ECD">
        <w:t>Os testes serão realizados em seis baterias. Uma para esgotar as exceções e outras 5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Adicionar ingrediente.</w:t>
      </w:r>
    </w:p>
    <w:p w:rsidR="004D355C" w:rsidRPr="00FC5ECD" w:rsidRDefault="004D355C" w:rsidP="00C216F0">
      <w:pPr>
        <w:pStyle w:val="Texto"/>
      </w:pPr>
      <w:r w:rsidRPr="00FC5ECD">
        <w:t>Bateria 2 – Editar ingrediente.</w:t>
      </w:r>
    </w:p>
    <w:p w:rsidR="004D355C" w:rsidRPr="00FC5ECD" w:rsidRDefault="004D355C" w:rsidP="00C216F0">
      <w:pPr>
        <w:pStyle w:val="Texto"/>
      </w:pPr>
      <w:r w:rsidRPr="00FC5ECD">
        <w:t>Bateria 3 – Excluir ingrediente.</w:t>
      </w:r>
    </w:p>
    <w:p w:rsidR="004D355C" w:rsidRPr="00FC5ECD" w:rsidRDefault="004D355C" w:rsidP="00C216F0">
      <w:pPr>
        <w:pStyle w:val="Texto"/>
      </w:pPr>
      <w:r w:rsidRPr="00FC5ECD">
        <w:t>Bateria 4 – Cancela a exclusão do ingrediente.</w:t>
      </w:r>
    </w:p>
    <w:p w:rsidR="004D355C" w:rsidRPr="00FC5ECD" w:rsidRDefault="004D355C" w:rsidP="00C216F0">
      <w:pPr>
        <w:pStyle w:val="Texto"/>
      </w:pPr>
      <w:r w:rsidRPr="00FC5ECD">
        <w:t>Bateria 5 – Buscar por código de barras.</w:t>
      </w:r>
    </w:p>
    <w:p w:rsidR="004D355C" w:rsidRPr="00FC5ECD" w:rsidRDefault="004D355C" w:rsidP="003B57E4">
      <w:pPr>
        <w:pStyle w:val="Texto"/>
        <w:ind w:firstLine="0"/>
      </w:pPr>
      <w:bookmarkStart w:id="339" w:name="_Toc2367101"/>
      <w:r w:rsidRPr="00FC5ECD">
        <w:t>Detalhamento das baterias</w:t>
      </w:r>
      <w:bookmarkEnd w:id="339"/>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Adicionar ingredientes a lista do usuário.</w:t>
      </w:r>
    </w:p>
    <w:p w:rsidR="004D355C" w:rsidRPr="00FC5ECD" w:rsidRDefault="004D355C" w:rsidP="00C216F0">
      <w:pPr>
        <w:pStyle w:val="Texto"/>
      </w:pPr>
      <w:r w:rsidRPr="00FC5ECD">
        <w:t>Caso de teste 1.1 ao 1.2 – Adicionar ingrediente</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Pressionar o botão “+” na tela lista de ingredientes.</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 da tela de cadastro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Editar ingrediente.</w:t>
      </w:r>
    </w:p>
    <w:p w:rsidR="004D355C" w:rsidRPr="00FC5ECD" w:rsidRDefault="004D355C" w:rsidP="00C216F0">
      <w:pPr>
        <w:pStyle w:val="Texto"/>
      </w:pPr>
      <w:r w:rsidRPr="00FC5ECD">
        <w:t>Caso de teste 2.1 ao 2.2 – Editar ingrediente</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Pressionar o botão “editar” de um dos ingredientes listados na tela lista de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lastRenderedPageBreak/>
        <w:t>Preenche todos os campos da tela de edição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Excluir ingrediente.</w:t>
      </w:r>
    </w:p>
    <w:p w:rsidR="004D355C" w:rsidRPr="00FC5ECD" w:rsidRDefault="004D355C" w:rsidP="00C216F0">
      <w:pPr>
        <w:pStyle w:val="Texto"/>
      </w:pPr>
      <w:r w:rsidRPr="00FC5ECD">
        <w:t>Caso de teste 3.1 ao 3.2 – Excluir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Pressionar o botão “excluir” de um dos ingredientes listados na tela lista de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Pressionar o botão “sim” na tela diálogo.</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Cancela a exclusão do ingrediente.</w:t>
      </w:r>
    </w:p>
    <w:p w:rsidR="004D355C" w:rsidRPr="00FC5ECD" w:rsidRDefault="004D355C" w:rsidP="00C216F0">
      <w:pPr>
        <w:pStyle w:val="Texto"/>
      </w:pPr>
      <w:r w:rsidRPr="00FC5ECD">
        <w:t>Caso de teste 4.1 ao 4.1 – Cancela a exclusão do ingrediente</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o botão “não” na tela diálogo.</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Buscar por código de barras.</w:t>
      </w:r>
    </w:p>
    <w:p w:rsidR="004D355C" w:rsidRPr="00FC5ECD" w:rsidRDefault="004D355C" w:rsidP="00C216F0">
      <w:pPr>
        <w:pStyle w:val="Texto"/>
      </w:pPr>
      <w:r w:rsidRPr="00FC5ECD">
        <w:t>Caso de teste 5.1 ao 5.2 – Buscar por código de barras</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o botão “capturar código de barras” na tela de cadastro de ingredientes.</w:t>
      </w:r>
    </w:p>
    <w:p w:rsidR="004D355C" w:rsidRPr="00FC5ECD" w:rsidRDefault="004D355C" w:rsidP="00C216F0">
      <w:pPr>
        <w:pStyle w:val="Texto"/>
      </w:pPr>
      <w:r w:rsidRPr="00FC5ECD">
        <w:t>Caso de teste 5.2</w:t>
      </w:r>
    </w:p>
    <w:p w:rsidR="004D355C" w:rsidRPr="00FC5ECD" w:rsidRDefault="004D355C" w:rsidP="00C216F0">
      <w:pPr>
        <w:pStyle w:val="Texto"/>
      </w:pPr>
      <w:r w:rsidRPr="00FC5ECD">
        <w:t>A API de captura de código de barras captura o código de barras.</w:t>
      </w:r>
    </w:p>
    <w:p w:rsidR="004D355C" w:rsidRPr="00FC5ECD" w:rsidRDefault="004D355C" w:rsidP="00C216F0">
      <w:pPr>
        <w:pStyle w:val="Texto"/>
      </w:pPr>
      <w:r w:rsidRPr="00FC5ECD">
        <w:t>Caso de teste 5.3</w:t>
      </w:r>
    </w:p>
    <w:p w:rsidR="004D355C" w:rsidRPr="00FC5ECD" w:rsidRDefault="004D355C" w:rsidP="00C216F0">
      <w:pPr>
        <w:pStyle w:val="Texto"/>
      </w:pPr>
      <w:r w:rsidRPr="00FC5ECD">
        <w:t>Preenche todos os campos da tela de cadastro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40" w:name="_Toc21877184"/>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6</w:t>
      </w:r>
      <w:r w:rsidR="001908EA">
        <w:rPr>
          <w:noProof/>
        </w:rPr>
        <w:fldChar w:fldCharType="end"/>
      </w:r>
      <w:r w:rsidRPr="00F637DE">
        <w:t xml:space="preserve"> - UC00</w:t>
      </w:r>
      <w:r>
        <w:t>3</w:t>
      </w:r>
      <w:r w:rsidRPr="00F637DE">
        <w:t xml:space="preserve"> - PLANO DE TESTE</w:t>
      </w:r>
      <w:bookmarkEnd w:id="340"/>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UC003 – Cadastro de Pratos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 xml:space="preserve">Estar </w:t>
            </w:r>
            <w:proofErr w:type="spellStart"/>
            <w:r w:rsidRPr="003B57E4">
              <w:rPr>
                <w:rFonts w:cstheme="minorHAnsi"/>
                <w:sz w:val="20"/>
                <w:szCs w:val="20"/>
              </w:rPr>
              <w:t>logado</w:t>
            </w:r>
            <w:proofErr w:type="spellEnd"/>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41" w:name="_Toc2367102"/>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Cadastro de Pratos</w:t>
      </w:r>
      <w:bookmarkEnd w:id="341"/>
    </w:p>
    <w:p w:rsidR="004D355C" w:rsidRPr="00FC5ECD" w:rsidRDefault="004D355C" w:rsidP="00C216F0">
      <w:pPr>
        <w:pStyle w:val="Texto"/>
      </w:pPr>
      <w:r w:rsidRPr="00FC5ECD">
        <w:t>Os testes serão realizados em seis baterias. Uma para esgotar as exceções e outras 5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um prato.</w:t>
      </w:r>
    </w:p>
    <w:p w:rsidR="004D355C" w:rsidRPr="00FC5ECD" w:rsidRDefault="004D355C" w:rsidP="00C216F0">
      <w:pPr>
        <w:pStyle w:val="Texto"/>
      </w:pPr>
      <w:r w:rsidRPr="00FC5ECD">
        <w:t>Bateria 2 – Adicionar vários ingredientes.</w:t>
      </w:r>
    </w:p>
    <w:p w:rsidR="004D355C" w:rsidRPr="00FC5ECD" w:rsidRDefault="004D355C" w:rsidP="00C216F0">
      <w:pPr>
        <w:pStyle w:val="Texto"/>
      </w:pPr>
      <w:r w:rsidRPr="00FC5ECD">
        <w:t>Bateria 3 – Editar um ingrediente.</w:t>
      </w:r>
    </w:p>
    <w:p w:rsidR="004D355C" w:rsidRPr="00FC5ECD" w:rsidRDefault="004D355C" w:rsidP="00C216F0">
      <w:pPr>
        <w:pStyle w:val="Texto"/>
      </w:pPr>
      <w:r w:rsidRPr="00FC5ECD">
        <w:t>Bateria 4 – Excluir um ingrediente.</w:t>
      </w:r>
    </w:p>
    <w:p w:rsidR="004D355C" w:rsidRPr="00FC5ECD" w:rsidRDefault="004D355C" w:rsidP="00C216F0">
      <w:pPr>
        <w:pStyle w:val="Texto"/>
      </w:pPr>
      <w:r w:rsidRPr="00FC5ECD">
        <w:t>Bateria 5 – Cancelar exclusão de ingrediente.</w:t>
      </w:r>
    </w:p>
    <w:p w:rsidR="004D355C" w:rsidRPr="00FC5ECD" w:rsidRDefault="004D355C" w:rsidP="003B57E4">
      <w:pPr>
        <w:pStyle w:val="Texto"/>
        <w:ind w:firstLine="0"/>
      </w:pPr>
      <w:bookmarkStart w:id="342" w:name="_Toc2367103"/>
      <w:r w:rsidRPr="00FC5ECD">
        <w:t>Detalhamento das baterias</w:t>
      </w:r>
      <w:bookmarkEnd w:id="342"/>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Cadastrar um prato.</w:t>
      </w:r>
    </w:p>
    <w:p w:rsidR="004D355C" w:rsidRPr="00FC5ECD" w:rsidRDefault="004D355C" w:rsidP="00C216F0">
      <w:pPr>
        <w:pStyle w:val="Texto"/>
      </w:pPr>
      <w:r w:rsidRPr="00FC5ECD">
        <w:t>Caso de teste 1.1 ao 1.2 – Cadastrar prato</w:t>
      </w:r>
    </w:p>
    <w:p w:rsidR="004D355C" w:rsidRPr="00FC5ECD" w:rsidRDefault="004D355C" w:rsidP="00C216F0">
      <w:pPr>
        <w:pStyle w:val="Texto"/>
      </w:pPr>
      <w:r w:rsidRPr="00FC5ECD">
        <w:t>Caso de teste 1.1</w:t>
      </w:r>
    </w:p>
    <w:p w:rsidR="004D355C" w:rsidRPr="00FC5ECD" w:rsidRDefault="004D355C" w:rsidP="00C216F0">
      <w:pPr>
        <w:pStyle w:val="Texto"/>
      </w:pPr>
      <w:r w:rsidRPr="00FC5ECD">
        <w:t>Acessar a tela de cadastro de pratos pelo menu ou acessar a tela de cadastro de prato pela tela “Meus pratos” ou acessar a tela de cadastro de prato pela tela “Meu perfil”.</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 da tela de cadastro de prato.</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Adicionar vários ingredientes.</w:t>
      </w:r>
    </w:p>
    <w:p w:rsidR="004D355C" w:rsidRPr="00FC5ECD" w:rsidRDefault="004D355C" w:rsidP="00C216F0">
      <w:pPr>
        <w:pStyle w:val="Texto"/>
      </w:pPr>
      <w:r w:rsidRPr="00FC5ECD">
        <w:t>Caso de teste 2.1 ao 2.2 – Adicionar vários ingredientes</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Pressionar o botão “Adicionar ingredientes”.</w:t>
      </w:r>
    </w:p>
    <w:p w:rsidR="004D355C" w:rsidRPr="00FC5ECD" w:rsidRDefault="004D355C" w:rsidP="00C216F0">
      <w:pPr>
        <w:pStyle w:val="Texto"/>
      </w:pPr>
      <w:r w:rsidRPr="00FC5ECD">
        <w:lastRenderedPageBreak/>
        <w:t>Caso de teste 2.2</w:t>
      </w:r>
    </w:p>
    <w:p w:rsidR="004D355C" w:rsidRPr="00FC5ECD" w:rsidRDefault="004D355C" w:rsidP="00C216F0">
      <w:pPr>
        <w:pStyle w:val="Texto"/>
      </w:pPr>
      <w:r w:rsidRPr="00FC5ECD">
        <w:t>Preenche todos os campos da tela de vínculo de ingrediente.</w:t>
      </w:r>
    </w:p>
    <w:p w:rsidR="004D355C" w:rsidRPr="00FC5ECD" w:rsidRDefault="004D355C" w:rsidP="00C216F0">
      <w:pPr>
        <w:pStyle w:val="Texto"/>
      </w:pPr>
      <w:r w:rsidRPr="00FC5ECD">
        <w:t>Pressionar o botão “adicionar” na tela de vínculo de ingrediente.</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Editar um ingrediente.</w:t>
      </w:r>
    </w:p>
    <w:p w:rsidR="004D355C" w:rsidRPr="00FC5ECD" w:rsidRDefault="004D355C" w:rsidP="00C216F0">
      <w:pPr>
        <w:pStyle w:val="Texto"/>
      </w:pPr>
      <w:r w:rsidRPr="00FC5ECD">
        <w:t>Caso de teste 3.1 ao 3.2 – editar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Pressionar o botão “editar” de um dos ingredientes listados na lista de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Preenche todos os campos da tela de edição de ingrediente vinculado.</w:t>
      </w:r>
    </w:p>
    <w:p w:rsidR="004D355C" w:rsidRPr="00FC5ECD" w:rsidRDefault="004D355C" w:rsidP="00C216F0">
      <w:pPr>
        <w:pStyle w:val="Texto"/>
      </w:pPr>
      <w:r w:rsidRPr="00FC5ECD">
        <w:t>Pressiona o botão “salvar” na tela de edição de ingrediente vinculado.</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Excluir um ingrediente.</w:t>
      </w:r>
    </w:p>
    <w:p w:rsidR="004D355C" w:rsidRPr="00FC5ECD" w:rsidRDefault="004D355C" w:rsidP="00C216F0">
      <w:pPr>
        <w:pStyle w:val="Texto"/>
      </w:pPr>
      <w:r w:rsidRPr="00FC5ECD">
        <w:t>Caso de teste 4.1 ao 4.2 – Excluir um ingrediente</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o botão “excluir” de um dos ingredientes da lista de ingredientes vinculados.</w:t>
      </w:r>
    </w:p>
    <w:p w:rsidR="004D355C" w:rsidRPr="00FC5ECD" w:rsidRDefault="004D355C" w:rsidP="00C216F0">
      <w:pPr>
        <w:pStyle w:val="Texto"/>
      </w:pPr>
      <w:r w:rsidRPr="00FC5ECD">
        <w:t>Caso de teste 4.2</w:t>
      </w:r>
    </w:p>
    <w:p w:rsidR="004D355C" w:rsidRPr="00FC5ECD" w:rsidRDefault="004D355C" w:rsidP="00C216F0">
      <w:pPr>
        <w:pStyle w:val="Texto"/>
      </w:pPr>
      <w:r w:rsidRPr="00FC5ECD">
        <w:t>Pressiona o botão “sim” na tela de diálogo.</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Cancelar exclusão de ingrediente.</w:t>
      </w:r>
    </w:p>
    <w:p w:rsidR="004D355C" w:rsidRPr="00FC5ECD" w:rsidRDefault="004D355C" w:rsidP="00C216F0">
      <w:pPr>
        <w:pStyle w:val="Texto"/>
      </w:pPr>
      <w:r w:rsidRPr="00FC5ECD">
        <w:t>Caso de teste 5.1 ao 5.1 – Cancelar exclusão de ingrediente</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o botão “não” na tela de diálogo.</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43" w:name="_Toc21877185"/>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7</w:t>
      </w:r>
      <w:r w:rsidR="001908EA">
        <w:rPr>
          <w:noProof/>
        </w:rPr>
        <w:fldChar w:fldCharType="end"/>
      </w:r>
      <w:r>
        <w:t xml:space="preserve"> - UC004</w:t>
      </w:r>
      <w:r w:rsidRPr="00E853CA">
        <w:t xml:space="preserve"> - PLANO DE TESTE</w:t>
      </w:r>
      <w:bookmarkEnd w:id="343"/>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UC004 – Buscar Pratos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 xml:space="preserve">Estar </w:t>
            </w:r>
            <w:proofErr w:type="spellStart"/>
            <w:r w:rsidRPr="003B57E4">
              <w:rPr>
                <w:rFonts w:cstheme="minorHAnsi"/>
                <w:sz w:val="20"/>
                <w:szCs w:val="20"/>
              </w:rPr>
              <w:t>logado</w:t>
            </w:r>
            <w:proofErr w:type="spellEnd"/>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44" w:name="_Toc2367104"/>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Buscar Pratos</w:t>
      </w:r>
      <w:bookmarkEnd w:id="344"/>
    </w:p>
    <w:p w:rsidR="004D355C" w:rsidRPr="00FC5ECD" w:rsidRDefault="004D355C" w:rsidP="00C216F0">
      <w:pPr>
        <w:pStyle w:val="Texto"/>
      </w:pPr>
      <w:r w:rsidRPr="00FC5ECD">
        <w:t>Os testes serão realizados em seis baterias para realizar o fluxo principal e alternativo do caso de uso.</w:t>
      </w:r>
    </w:p>
    <w:p w:rsidR="004D355C" w:rsidRPr="00FC5ECD" w:rsidRDefault="004D355C" w:rsidP="00C216F0">
      <w:pPr>
        <w:pStyle w:val="Texto"/>
      </w:pPr>
      <w:r w:rsidRPr="00FC5ECD">
        <w:t>Bateria 1 – Busca geral.</w:t>
      </w:r>
    </w:p>
    <w:p w:rsidR="004D355C" w:rsidRPr="00FC5ECD" w:rsidRDefault="004D355C" w:rsidP="00C216F0">
      <w:pPr>
        <w:pStyle w:val="Texto"/>
      </w:pPr>
      <w:r w:rsidRPr="00FC5ECD">
        <w:t>Bateria 2 – Buscar mais.</w:t>
      </w:r>
    </w:p>
    <w:p w:rsidR="004D355C" w:rsidRPr="00FC5ECD" w:rsidRDefault="004D355C" w:rsidP="00C216F0">
      <w:pPr>
        <w:pStyle w:val="Texto"/>
      </w:pPr>
      <w:r w:rsidRPr="00FC5ECD">
        <w:t>Bateria 3 – Busca favoritos.</w:t>
      </w:r>
    </w:p>
    <w:p w:rsidR="004D355C" w:rsidRPr="00FC5ECD" w:rsidRDefault="004D355C" w:rsidP="00C216F0">
      <w:pPr>
        <w:pStyle w:val="Texto"/>
      </w:pPr>
      <w:r w:rsidRPr="00FC5ECD">
        <w:t>Bateria 4 – Busca histórico.</w:t>
      </w:r>
    </w:p>
    <w:p w:rsidR="004D355C" w:rsidRPr="00FC5ECD" w:rsidRDefault="004D355C" w:rsidP="00C216F0">
      <w:pPr>
        <w:pStyle w:val="Texto"/>
      </w:pPr>
      <w:r w:rsidRPr="00FC5ECD">
        <w:t>Bateria 5 – Busca meus pratos.</w:t>
      </w:r>
    </w:p>
    <w:p w:rsidR="004D355C" w:rsidRPr="00FC5ECD" w:rsidRDefault="004D355C" w:rsidP="00C216F0">
      <w:pPr>
        <w:pStyle w:val="Texto"/>
      </w:pPr>
      <w:r w:rsidRPr="00FC5ECD">
        <w:t>Bateria 6 – Adicionar prato.</w:t>
      </w:r>
    </w:p>
    <w:p w:rsidR="004D355C" w:rsidRPr="00FC5ECD" w:rsidRDefault="004D355C" w:rsidP="003B57E4">
      <w:pPr>
        <w:pStyle w:val="Texto"/>
        <w:ind w:firstLine="0"/>
      </w:pPr>
      <w:bookmarkStart w:id="345" w:name="_Toc2367105"/>
      <w:r w:rsidRPr="00FC5ECD">
        <w:t>Detalhamento das baterias</w:t>
      </w:r>
      <w:bookmarkEnd w:id="345"/>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Busca geral de pratos.</w:t>
      </w:r>
    </w:p>
    <w:p w:rsidR="004D355C" w:rsidRPr="00FC5ECD" w:rsidRDefault="004D355C" w:rsidP="00C216F0">
      <w:pPr>
        <w:pStyle w:val="Texto"/>
      </w:pPr>
      <w:r w:rsidRPr="00FC5ECD">
        <w:t>Caso de teste 1.1 ao 1.1– Busca geral</w:t>
      </w:r>
    </w:p>
    <w:p w:rsidR="004D355C" w:rsidRPr="00FC5ECD" w:rsidRDefault="004D355C" w:rsidP="00C216F0">
      <w:pPr>
        <w:pStyle w:val="Texto"/>
      </w:pPr>
      <w:r w:rsidRPr="00FC5ECD">
        <w:t>Caso de teste 1.1</w:t>
      </w:r>
    </w:p>
    <w:p w:rsidR="004D355C" w:rsidRPr="00FC5ECD" w:rsidRDefault="004D355C" w:rsidP="00C216F0">
      <w:pPr>
        <w:pStyle w:val="Texto"/>
      </w:pPr>
      <w:r w:rsidRPr="00FC5ECD">
        <w:t>Acessar o sistema.</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Buscar mais pratos.</w:t>
      </w:r>
    </w:p>
    <w:p w:rsidR="004D355C" w:rsidRPr="00FC5ECD" w:rsidRDefault="004D355C" w:rsidP="00C216F0">
      <w:pPr>
        <w:pStyle w:val="Texto"/>
      </w:pPr>
      <w:r w:rsidRPr="00FC5ECD">
        <w:t>Caso de teste 2.1 ao 2.1 – Buscar mais.</w:t>
      </w:r>
    </w:p>
    <w:p w:rsidR="004D355C" w:rsidRPr="00FC5ECD" w:rsidRDefault="004D355C" w:rsidP="00C216F0">
      <w:pPr>
        <w:pStyle w:val="Texto"/>
      </w:pPr>
      <w:r w:rsidRPr="00FC5ECD">
        <w:t>Caso de teste 2.1</w:t>
      </w:r>
    </w:p>
    <w:p w:rsidR="004D355C" w:rsidRPr="00FC5ECD" w:rsidRDefault="004D355C" w:rsidP="00C216F0">
      <w:pPr>
        <w:pStyle w:val="Texto"/>
      </w:pPr>
      <w:r w:rsidRPr="00FC5ECD">
        <w:t>Rolar até o final de qualquer aba da busca de pratos.</w:t>
      </w:r>
    </w:p>
    <w:p w:rsidR="004D355C" w:rsidRPr="00FC5ECD" w:rsidRDefault="004D355C" w:rsidP="00C216F0">
      <w:pPr>
        <w:pStyle w:val="Texto"/>
      </w:pPr>
      <w:r w:rsidRPr="00FC5ECD">
        <w:t>Ter mais de 20 pratos pesquisados.</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Busca pratos favoritos do usuário</w:t>
      </w:r>
    </w:p>
    <w:p w:rsidR="004D355C" w:rsidRPr="00FC5ECD" w:rsidRDefault="004D355C" w:rsidP="00C216F0">
      <w:pPr>
        <w:pStyle w:val="Texto"/>
      </w:pPr>
      <w:r w:rsidRPr="00FC5ECD">
        <w:t>Caso de teste 3.1 ao 3.2 – Busca favoritos</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 a aba “favoritos” na tela de busca de pratos.</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lastRenderedPageBreak/>
        <w:t>Busca o histórico de pratos realizados pelo usuário em ordem de data de execução do mais recente para o mais antigo.</w:t>
      </w:r>
    </w:p>
    <w:p w:rsidR="004D355C" w:rsidRPr="00FC5ECD" w:rsidRDefault="004D355C" w:rsidP="00C216F0">
      <w:pPr>
        <w:pStyle w:val="Texto"/>
      </w:pPr>
      <w:r w:rsidRPr="00FC5ECD">
        <w:t>Caso de teste 4.1 ao 4.1 – Busca histórico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a aba “histórico” na tela busca de pratos.</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Busca os pratos cadastrados pelo usuário</w:t>
      </w:r>
    </w:p>
    <w:p w:rsidR="004D355C" w:rsidRPr="00FC5ECD" w:rsidRDefault="004D355C" w:rsidP="00C216F0">
      <w:pPr>
        <w:pStyle w:val="Texto"/>
      </w:pPr>
      <w:r w:rsidRPr="00FC5ECD">
        <w:t>Caso de teste 5.1 ao 5.1 – Busca meus pratos</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a aba “meus pratos” na tela busca de pratos.</w:t>
      </w:r>
    </w:p>
    <w:p w:rsidR="004D355C" w:rsidRPr="00FC5ECD" w:rsidRDefault="004D355C" w:rsidP="003B57E4">
      <w:pPr>
        <w:pStyle w:val="Texto"/>
        <w:ind w:firstLine="0"/>
      </w:pPr>
      <w:r w:rsidRPr="00FC5ECD">
        <w:t>Bateria 6</w:t>
      </w:r>
    </w:p>
    <w:p w:rsidR="004D355C" w:rsidRPr="00FC5ECD" w:rsidRDefault="004D355C" w:rsidP="003B57E4">
      <w:pPr>
        <w:pStyle w:val="Texto"/>
        <w:ind w:firstLine="0"/>
      </w:pPr>
      <w:r w:rsidRPr="00FC5ECD">
        <w:t>Adicionar prato na aba meus pratos.</w:t>
      </w:r>
    </w:p>
    <w:p w:rsidR="004D355C" w:rsidRPr="00FC5ECD" w:rsidRDefault="004D355C" w:rsidP="00C216F0">
      <w:pPr>
        <w:pStyle w:val="Texto"/>
      </w:pPr>
      <w:r w:rsidRPr="00FC5ECD">
        <w:t>Caso de teste 6.1 ao 6.1 – Adicionar prato</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Pressionar o botão “+” na aba meus pratos da tela de busca de pratos.</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46" w:name="_Toc21877186"/>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8</w:t>
      </w:r>
      <w:r w:rsidR="001908EA">
        <w:rPr>
          <w:noProof/>
        </w:rPr>
        <w:fldChar w:fldCharType="end"/>
      </w:r>
      <w:r>
        <w:t xml:space="preserve"> - UC005</w:t>
      </w:r>
      <w:r w:rsidRPr="00F05706">
        <w:t xml:space="preserve"> - PLANO DE TESTE</w:t>
      </w:r>
      <w:bookmarkEnd w:id="346"/>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UC005 – Detalhe do prato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 xml:space="preserve">Estar </w:t>
            </w:r>
            <w:proofErr w:type="spellStart"/>
            <w:r w:rsidRPr="003B57E4">
              <w:rPr>
                <w:rFonts w:cstheme="minorHAnsi"/>
                <w:sz w:val="20"/>
                <w:szCs w:val="20"/>
              </w:rPr>
              <w:t>logado</w:t>
            </w:r>
            <w:proofErr w:type="spellEnd"/>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C216F0">
            <w:pPr>
              <w:pStyle w:val="Texto"/>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47" w:name="_Toc2367106"/>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Detalhe do prato</w:t>
      </w:r>
      <w:bookmarkEnd w:id="347"/>
    </w:p>
    <w:p w:rsidR="004D355C" w:rsidRPr="00FC5ECD" w:rsidRDefault="004D355C" w:rsidP="00C216F0">
      <w:pPr>
        <w:pStyle w:val="Texto"/>
      </w:pPr>
      <w:r w:rsidRPr="00FC5ECD">
        <w:t>Os testes serão realizados em sete baterias. Uma para reproduzir todas as exceções e outras 6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Preparar o prato.</w:t>
      </w:r>
    </w:p>
    <w:p w:rsidR="004D355C" w:rsidRPr="00FC5ECD" w:rsidRDefault="004D355C" w:rsidP="00C216F0">
      <w:pPr>
        <w:pStyle w:val="Texto"/>
      </w:pPr>
      <w:r w:rsidRPr="00FC5ECD">
        <w:t>Bateria 2 – Prato sendo preparado.</w:t>
      </w:r>
    </w:p>
    <w:p w:rsidR="004D355C" w:rsidRPr="00FC5ECD" w:rsidRDefault="004D355C" w:rsidP="00C216F0">
      <w:pPr>
        <w:pStyle w:val="Texto"/>
      </w:pPr>
      <w:r w:rsidRPr="00FC5ECD">
        <w:t>Bateria 3 – Prato nunca preparado.</w:t>
      </w:r>
    </w:p>
    <w:p w:rsidR="004D355C" w:rsidRPr="00FC5ECD" w:rsidRDefault="004D355C" w:rsidP="00C216F0">
      <w:pPr>
        <w:pStyle w:val="Texto"/>
      </w:pPr>
      <w:r w:rsidRPr="00FC5ECD">
        <w:t>Bateria 4 – Deixar comentário.</w:t>
      </w:r>
    </w:p>
    <w:p w:rsidR="004D355C" w:rsidRPr="00FC5ECD" w:rsidRDefault="004D355C" w:rsidP="00C216F0">
      <w:pPr>
        <w:pStyle w:val="Texto"/>
      </w:pPr>
      <w:r w:rsidRPr="00FC5ECD">
        <w:t>Bateria 5 – Avaliar prato.</w:t>
      </w:r>
    </w:p>
    <w:p w:rsidR="004D355C" w:rsidRPr="00FC5ECD" w:rsidRDefault="004D355C" w:rsidP="00C216F0">
      <w:pPr>
        <w:pStyle w:val="Texto"/>
      </w:pPr>
      <w:r w:rsidRPr="00FC5ECD">
        <w:t>Bateria 6 – Adicionar itens faltantes.</w:t>
      </w:r>
    </w:p>
    <w:p w:rsidR="004D355C" w:rsidRPr="00FC5ECD" w:rsidRDefault="004D355C" w:rsidP="00080001">
      <w:pPr>
        <w:pStyle w:val="Texto"/>
        <w:ind w:firstLine="0"/>
      </w:pPr>
      <w:bookmarkStart w:id="348" w:name="_Toc2367107"/>
      <w:r w:rsidRPr="00FC5ECD">
        <w:t>Detalhamento das baterias</w:t>
      </w:r>
      <w:bookmarkEnd w:id="348"/>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Preparar o prato.</w:t>
      </w:r>
    </w:p>
    <w:p w:rsidR="004D355C" w:rsidRPr="00FC5ECD" w:rsidRDefault="004D355C" w:rsidP="00C216F0">
      <w:pPr>
        <w:pStyle w:val="Texto"/>
      </w:pPr>
      <w:r w:rsidRPr="00FC5ECD">
        <w:t>Caso de teste 1.1 ao 1.1– Preparar o prato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preparar de um dos pratos.</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O prato selecionado está sendo preparado.</w:t>
      </w:r>
    </w:p>
    <w:p w:rsidR="004D355C" w:rsidRPr="00FC5ECD" w:rsidRDefault="004D355C" w:rsidP="00C216F0">
      <w:pPr>
        <w:pStyle w:val="Texto"/>
      </w:pPr>
      <w:r w:rsidRPr="00FC5ECD">
        <w:t>Caso de teste 2.1 ao 2.1 – Prato sendo preparado</w:t>
      </w:r>
    </w:p>
    <w:p w:rsidR="004D355C" w:rsidRPr="00FC5ECD" w:rsidRDefault="004D355C" w:rsidP="00C216F0">
      <w:pPr>
        <w:pStyle w:val="Texto"/>
      </w:pPr>
      <w:r w:rsidRPr="00FC5ECD">
        <w:t>Caso de teste 2.1</w:t>
      </w:r>
    </w:p>
    <w:p w:rsidR="004D355C" w:rsidRPr="00FC5ECD" w:rsidRDefault="004D355C" w:rsidP="00C216F0">
      <w:pPr>
        <w:pStyle w:val="Texto"/>
      </w:pPr>
      <w:r w:rsidRPr="00FC5ECD">
        <w:t>O sistema identifica que o prato está sendo preparado.</w:t>
      </w:r>
    </w:p>
    <w:p w:rsidR="004D355C" w:rsidRPr="00FC5ECD" w:rsidRDefault="004D355C" w:rsidP="00080001">
      <w:pPr>
        <w:pStyle w:val="Texto"/>
        <w:ind w:firstLine="0"/>
      </w:pPr>
      <w:r w:rsidRPr="00FC5ECD">
        <w:t>Bateria 3</w:t>
      </w:r>
    </w:p>
    <w:p w:rsidR="004D355C" w:rsidRPr="00FC5ECD" w:rsidRDefault="004D355C" w:rsidP="00080001">
      <w:pPr>
        <w:pStyle w:val="Texto"/>
        <w:ind w:firstLine="0"/>
      </w:pPr>
      <w:r w:rsidRPr="00FC5ECD">
        <w:t>O prato selecionado nunca foi preparado</w:t>
      </w:r>
    </w:p>
    <w:p w:rsidR="004D355C" w:rsidRPr="00FC5ECD" w:rsidRDefault="004D355C" w:rsidP="00C216F0">
      <w:pPr>
        <w:pStyle w:val="Texto"/>
      </w:pPr>
      <w:r w:rsidRPr="00FC5ECD">
        <w:t>Caso de teste 3.1 ao 3.2 – Prato nunca preparado</w:t>
      </w:r>
    </w:p>
    <w:p w:rsidR="004D355C" w:rsidRPr="00FC5ECD" w:rsidRDefault="004D355C" w:rsidP="00C216F0">
      <w:pPr>
        <w:pStyle w:val="Texto"/>
      </w:pPr>
      <w:r w:rsidRPr="00FC5ECD">
        <w:t>Caso de teste 3.1</w:t>
      </w:r>
    </w:p>
    <w:p w:rsidR="004D355C" w:rsidRPr="00FC5ECD" w:rsidRDefault="004D355C" w:rsidP="00C216F0">
      <w:pPr>
        <w:pStyle w:val="Texto"/>
      </w:pPr>
      <w:r w:rsidRPr="00FC5ECD">
        <w:lastRenderedPageBreak/>
        <w:t>O sistema identifica que o prato nunca foi preparado anteriormente.</w:t>
      </w:r>
    </w:p>
    <w:p w:rsidR="004D355C" w:rsidRPr="00FC5ECD" w:rsidRDefault="004D355C" w:rsidP="00080001">
      <w:pPr>
        <w:pStyle w:val="Texto"/>
        <w:ind w:firstLine="0"/>
      </w:pPr>
      <w:r w:rsidRPr="00FC5ECD">
        <w:t>Bateria 4</w:t>
      </w:r>
    </w:p>
    <w:p w:rsidR="004D355C" w:rsidRPr="00FC5ECD" w:rsidRDefault="004D355C" w:rsidP="00080001">
      <w:pPr>
        <w:pStyle w:val="Texto"/>
        <w:ind w:firstLine="0"/>
      </w:pPr>
      <w:r w:rsidRPr="00FC5ECD">
        <w:t>O usuário deixa um comentário para o prato.</w:t>
      </w:r>
    </w:p>
    <w:p w:rsidR="004D355C" w:rsidRPr="00FC5ECD" w:rsidRDefault="004D355C" w:rsidP="00C216F0">
      <w:pPr>
        <w:pStyle w:val="Texto"/>
      </w:pPr>
      <w:r w:rsidRPr="00FC5ECD">
        <w:t>Caso de teste 4.1 ao 4.2 – Comentar prato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 o botão comentar.</w:t>
      </w:r>
    </w:p>
    <w:p w:rsidR="004D355C" w:rsidRPr="00FC5ECD" w:rsidRDefault="004D355C" w:rsidP="00C216F0">
      <w:pPr>
        <w:pStyle w:val="Texto"/>
      </w:pPr>
      <w:r w:rsidRPr="00FC5ECD">
        <w:t>Caso de teste 4.2</w:t>
      </w:r>
    </w:p>
    <w:p w:rsidR="004D355C" w:rsidRPr="00FC5ECD" w:rsidRDefault="004D355C" w:rsidP="00C216F0">
      <w:pPr>
        <w:pStyle w:val="Texto"/>
      </w:pPr>
      <w:r w:rsidRPr="00FC5ECD">
        <w:t>Preenche o comentário.</w:t>
      </w:r>
    </w:p>
    <w:p w:rsidR="004D355C" w:rsidRPr="00FC5ECD" w:rsidRDefault="004D355C" w:rsidP="00C216F0">
      <w:pPr>
        <w:pStyle w:val="Texto"/>
      </w:pPr>
      <w:r w:rsidRPr="00FC5ECD">
        <w:t>Pressiona o botão salvar.</w:t>
      </w:r>
    </w:p>
    <w:p w:rsidR="004D355C" w:rsidRPr="00FC5ECD" w:rsidRDefault="004D355C" w:rsidP="00080001">
      <w:pPr>
        <w:pStyle w:val="Texto"/>
        <w:ind w:firstLine="0"/>
      </w:pPr>
      <w:r w:rsidRPr="00FC5ECD">
        <w:t>Bateria 5</w:t>
      </w:r>
    </w:p>
    <w:p w:rsidR="004D355C" w:rsidRPr="00FC5ECD" w:rsidRDefault="004D355C" w:rsidP="00080001">
      <w:pPr>
        <w:pStyle w:val="Texto"/>
        <w:ind w:firstLine="0"/>
      </w:pPr>
      <w:r w:rsidRPr="00FC5ECD">
        <w:t>O usuário avalia o prato.</w:t>
      </w:r>
    </w:p>
    <w:p w:rsidR="004D355C" w:rsidRPr="00FC5ECD" w:rsidRDefault="004D355C" w:rsidP="00C216F0">
      <w:pPr>
        <w:pStyle w:val="Texto"/>
      </w:pPr>
      <w:r w:rsidRPr="00FC5ECD">
        <w:t>Caso de teste 5.1 ao 5.1 – Avaliar prato</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 as estrelas da avaliação do prato.</w:t>
      </w:r>
    </w:p>
    <w:p w:rsidR="004D355C" w:rsidRPr="00FC5ECD" w:rsidRDefault="004D355C" w:rsidP="00080001">
      <w:pPr>
        <w:pStyle w:val="Texto"/>
        <w:ind w:firstLine="0"/>
      </w:pPr>
      <w:r w:rsidRPr="00FC5ECD">
        <w:t>Bateria 6</w:t>
      </w:r>
    </w:p>
    <w:p w:rsidR="004D355C" w:rsidRPr="00FC5ECD" w:rsidRDefault="004D355C" w:rsidP="00080001">
      <w:pPr>
        <w:pStyle w:val="Texto"/>
        <w:ind w:firstLine="0"/>
      </w:pPr>
      <w:r w:rsidRPr="00FC5ECD">
        <w:t>Popular lista de compras com ingredientes faltantes para o preparo de um prato.</w:t>
      </w:r>
    </w:p>
    <w:p w:rsidR="004D355C" w:rsidRPr="00FC5ECD" w:rsidRDefault="004D355C" w:rsidP="00C216F0">
      <w:pPr>
        <w:pStyle w:val="Texto"/>
      </w:pPr>
      <w:r w:rsidRPr="00FC5ECD">
        <w:t>Caso de teste 6.1 ao 6.2 – Adicionar itens faltantes</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 o botão “preparar” mas não possui todos os ingredientes.</w:t>
      </w:r>
    </w:p>
    <w:p w:rsidR="004D355C" w:rsidRPr="00FC5ECD" w:rsidRDefault="004D355C" w:rsidP="00C216F0">
      <w:pPr>
        <w:pStyle w:val="Texto"/>
      </w:pPr>
      <w:r w:rsidRPr="00FC5ECD">
        <w:t>Caso de teste 6.1</w:t>
      </w:r>
    </w:p>
    <w:p w:rsidR="004D355C" w:rsidRPr="00FC5ECD" w:rsidRDefault="004609D5" w:rsidP="00C216F0">
      <w:pPr>
        <w:pStyle w:val="Texto"/>
      </w:pPr>
      <w:r>
        <w:t>Pressiona o botão “Adicionar à</w:t>
      </w:r>
      <w:r w:rsidR="004D355C" w:rsidRPr="00FC5ECD">
        <w:t xml:space="preserve"> lista de compras”.</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49" w:name="_Toc21877187"/>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9</w:t>
      </w:r>
      <w:r w:rsidR="001908EA">
        <w:rPr>
          <w:noProof/>
        </w:rPr>
        <w:fldChar w:fldCharType="end"/>
      </w:r>
      <w:r w:rsidRPr="00C13884">
        <w:t xml:space="preserve"> - </w:t>
      </w:r>
      <w:r>
        <w:t>UC006</w:t>
      </w:r>
      <w:r w:rsidRPr="00C13884">
        <w:t xml:space="preserve"> - PLANO DE TESTE</w:t>
      </w:r>
      <w:bookmarkEnd w:id="349"/>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UC006 – Cadastrar lista de compras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 xml:space="preserve">Estar </w:t>
            </w:r>
            <w:proofErr w:type="spellStart"/>
            <w:r w:rsidRPr="00080001">
              <w:rPr>
                <w:rFonts w:cstheme="minorHAnsi"/>
                <w:sz w:val="20"/>
                <w:szCs w:val="20"/>
              </w:rPr>
              <w:t>logado</w:t>
            </w:r>
            <w:proofErr w:type="spellEnd"/>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E444DE" w:rsidP="00080001">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50" w:name="_Toc2367108"/>
      <w:r>
        <w:t>FONTE: O autor (2019).</w:t>
      </w:r>
    </w:p>
    <w:p w:rsidR="00080001" w:rsidRDefault="00080001" w:rsidP="00080001">
      <w:pPr>
        <w:pStyle w:val="Texto"/>
        <w:ind w:firstLine="0"/>
      </w:pPr>
    </w:p>
    <w:p w:rsidR="004D355C" w:rsidRPr="00FC5ECD" w:rsidRDefault="004D355C" w:rsidP="00080001">
      <w:pPr>
        <w:pStyle w:val="Texto"/>
        <w:ind w:firstLine="0"/>
      </w:pPr>
      <w:r w:rsidRPr="00FC5ECD">
        <w:t xml:space="preserve">Planejamento de testes - </w:t>
      </w:r>
      <w:r w:rsidRPr="00FC5ECD">
        <w:rPr>
          <w:rFonts w:cstheme="minorHAnsi"/>
        </w:rPr>
        <w:t>Cadastrar lista de compras</w:t>
      </w:r>
      <w:bookmarkEnd w:id="350"/>
    </w:p>
    <w:p w:rsidR="004D355C" w:rsidRPr="00FC5ECD" w:rsidRDefault="004D355C" w:rsidP="00C216F0">
      <w:pPr>
        <w:pStyle w:val="Texto"/>
      </w:pPr>
      <w:r w:rsidRPr="00FC5ECD">
        <w:t>Os testes serão realizados em cinco baterias. Uma para reproduzir todas as exceções e outras quatro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ingrediente na lista de compras.</w:t>
      </w:r>
    </w:p>
    <w:p w:rsidR="004D355C" w:rsidRPr="00FC5ECD" w:rsidRDefault="004D355C" w:rsidP="00C216F0">
      <w:pPr>
        <w:pStyle w:val="Texto"/>
      </w:pPr>
      <w:r w:rsidRPr="00FC5ECD">
        <w:t>Bateria 2 – Editar ingrediente da lista de compras.</w:t>
      </w:r>
    </w:p>
    <w:p w:rsidR="004D355C" w:rsidRPr="00FC5ECD" w:rsidRDefault="004D355C" w:rsidP="00C216F0">
      <w:pPr>
        <w:pStyle w:val="Texto"/>
      </w:pPr>
      <w:r w:rsidRPr="00FC5ECD">
        <w:t>Bateria 3 – Excluir ingrediente da lista de compras.</w:t>
      </w:r>
    </w:p>
    <w:p w:rsidR="004D355C" w:rsidRPr="00FC5ECD" w:rsidRDefault="004D355C" w:rsidP="00C216F0">
      <w:pPr>
        <w:pStyle w:val="Texto"/>
      </w:pPr>
      <w:r w:rsidRPr="00FC5ECD">
        <w:t>Bateria 4 – Cancelar exclusão.</w:t>
      </w:r>
    </w:p>
    <w:p w:rsidR="004D355C" w:rsidRPr="00FC5ECD" w:rsidRDefault="004D355C" w:rsidP="00080001">
      <w:pPr>
        <w:pStyle w:val="Texto"/>
        <w:ind w:firstLine="0"/>
      </w:pPr>
      <w:bookmarkStart w:id="351" w:name="_Toc2367109"/>
      <w:r w:rsidRPr="00FC5ECD">
        <w:t>Detalhamento das baterias</w:t>
      </w:r>
      <w:bookmarkEnd w:id="351"/>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Cadastrar ingrediente na lista de compras</w:t>
      </w:r>
    </w:p>
    <w:p w:rsidR="004D355C" w:rsidRPr="00FC5ECD" w:rsidRDefault="004D355C" w:rsidP="00C216F0">
      <w:pPr>
        <w:pStyle w:val="Texto"/>
      </w:pPr>
      <w:r w:rsidRPr="00FC5ECD">
        <w:t>Caso de teste 1.1 ao 1.2 – Cadastrar ingredientes</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w:t>
      </w:r>
    </w:p>
    <w:p w:rsidR="004D355C" w:rsidRPr="00FC5ECD" w:rsidRDefault="004D355C" w:rsidP="00C216F0">
      <w:pPr>
        <w:pStyle w:val="Texto"/>
      </w:pPr>
      <w:r w:rsidRPr="00FC5ECD">
        <w:t>Pressiona o botão “salvar”.</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Editar ingrediente.</w:t>
      </w:r>
    </w:p>
    <w:p w:rsidR="004D355C" w:rsidRPr="00FC5ECD" w:rsidRDefault="004D355C" w:rsidP="00C216F0">
      <w:pPr>
        <w:pStyle w:val="Texto"/>
      </w:pPr>
      <w:r w:rsidRPr="00FC5ECD">
        <w:t>Caso de teste 2.1 ao 2.2 – Edição de ingrediente</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 botão “editar” de um dos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t>Preenche todos os campos.</w:t>
      </w:r>
    </w:p>
    <w:p w:rsidR="004D355C" w:rsidRPr="00FC5ECD" w:rsidRDefault="004D355C" w:rsidP="00C216F0">
      <w:pPr>
        <w:pStyle w:val="Texto"/>
      </w:pPr>
      <w:r w:rsidRPr="00FC5ECD">
        <w:t>Pressiona botão “salvar”.</w:t>
      </w:r>
    </w:p>
    <w:p w:rsidR="004D355C" w:rsidRPr="00FC5ECD" w:rsidRDefault="004D355C" w:rsidP="00080001">
      <w:pPr>
        <w:pStyle w:val="Texto"/>
        <w:ind w:firstLine="0"/>
      </w:pPr>
      <w:r w:rsidRPr="00FC5ECD">
        <w:lastRenderedPageBreak/>
        <w:t>Bateria 3</w:t>
      </w:r>
    </w:p>
    <w:p w:rsidR="004D355C" w:rsidRPr="00FC5ECD" w:rsidRDefault="004D355C" w:rsidP="00080001">
      <w:pPr>
        <w:pStyle w:val="Texto"/>
        <w:ind w:firstLine="0"/>
      </w:pPr>
      <w:r w:rsidRPr="00FC5ECD">
        <w:t>Excluir um ingrediente da lista de compras.</w:t>
      </w:r>
    </w:p>
    <w:p w:rsidR="004D355C" w:rsidRPr="00FC5ECD" w:rsidRDefault="004D355C" w:rsidP="00C216F0">
      <w:pPr>
        <w:pStyle w:val="Texto"/>
      </w:pPr>
      <w:r w:rsidRPr="00FC5ECD">
        <w:t>Caso de teste 3.1 ao 3.2 – Excluir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 botão “excluir” de um dos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Pressiona botão “Sim”.</w:t>
      </w:r>
    </w:p>
    <w:p w:rsidR="004D355C" w:rsidRPr="00FC5ECD" w:rsidRDefault="004D355C" w:rsidP="00080001">
      <w:pPr>
        <w:pStyle w:val="Texto"/>
        <w:ind w:firstLine="0"/>
      </w:pPr>
      <w:r w:rsidRPr="00FC5ECD">
        <w:t>Bateria 4</w:t>
      </w:r>
    </w:p>
    <w:p w:rsidR="004D355C" w:rsidRPr="00FC5ECD" w:rsidRDefault="004D355C" w:rsidP="00080001">
      <w:pPr>
        <w:pStyle w:val="Texto"/>
        <w:ind w:firstLine="0"/>
      </w:pPr>
      <w:r w:rsidRPr="00FC5ECD">
        <w:t>Cancelar a exclusão de um ingrediente.</w:t>
      </w:r>
    </w:p>
    <w:p w:rsidR="004D355C" w:rsidRPr="00FC5ECD" w:rsidRDefault="004D355C" w:rsidP="00C216F0">
      <w:pPr>
        <w:pStyle w:val="Texto"/>
      </w:pPr>
      <w:r w:rsidRPr="00FC5ECD">
        <w:t>Caso de teste 4.1 ao 4.1 – Cancelar exclusão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 botão “Não”.</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2" w:name="_Toc21877188"/>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10</w:t>
      </w:r>
      <w:r w:rsidR="001908EA">
        <w:rPr>
          <w:noProof/>
        </w:rPr>
        <w:fldChar w:fldCharType="end"/>
      </w:r>
      <w:r>
        <w:t xml:space="preserve"> - UC007</w:t>
      </w:r>
      <w:r w:rsidRPr="00B77C4F">
        <w:t xml:space="preserve"> - PLANO DE TESTE</w:t>
      </w:r>
      <w:bookmarkEnd w:id="352"/>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UC007 – Buscar Amigos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 xml:space="preserve">Estar </w:t>
            </w:r>
            <w:proofErr w:type="spellStart"/>
            <w:r w:rsidRPr="00080001">
              <w:rPr>
                <w:rFonts w:cstheme="minorHAnsi"/>
                <w:sz w:val="20"/>
                <w:szCs w:val="20"/>
              </w:rPr>
              <w:t>logado</w:t>
            </w:r>
            <w:proofErr w:type="spellEnd"/>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E444DE" w:rsidP="00080001">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53" w:name="_Toc2367110"/>
      <w:r>
        <w:t>FONTE: O autor (2019).</w:t>
      </w:r>
    </w:p>
    <w:p w:rsidR="00080001" w:rsidRDefault="00080001" w:rsidP="00080001">
      <w:pPr>
        <w:pStyle w:val="Texto"/>
        <w:ind w:firstLine="0"/>
      </w:pPr>
    </w:p>
    <w:p w:rsidR="004D355C" w:rsidRPr="00FC5ECD" w:rsidRDefault="004D355C" w:rsidP="00080001">
      <w:pPr>
        <w:pStyle w:val="Texto"/>
        <w:ind w:firstLine="0"/>
      </w:pPr>
      <w:r w:rsidRPr="00FC5ECD">
        <w:t xml:space="preserve">Planejamento de testes - </w:t>
      </w:r>
      <w:r w:rsidRPr="00FC5ECD">
        <w:rPr>
          <w:rFonts w:cstheme="minorHAnsi"/>
        </w:rPr>
        <w:t>Buscar Amigos</w:t>
      </w:r>
      <w:bookmarkEnd w:id="353"/>
    </w:p>
    <w:p w:rsidR="004D355C" w:rsidRPr="00FC5ECD" w:rsidRDefault="004D355C" w:rsidP="00C216F0">
      <w:pPr>
        <w:pStyle w:val="Texto"/>
      </w:pPr>
      <w:r w:rsidRPr="00FC5ECD">
        <w:t>Os testes serão realizados em duas baterias. Uma para reproduzir todas as exceções e outras uma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Adicionar amigo.</w:t>
      </w:r>
    </w:p>
    <w:p w:rsidR="004D355C" w:rsidRPr="00FC5ECD" w:rsidRDefault="004D355C" w:rsidP="00080001">
      <w:pPr>
        <w:pStyle w:val="Texto"/>
        <w:ind w:firstLine="0"/>
      </w:pPr>
      <w:bookmarkStart w:id="354" w:name="_Toc2367111"/>
      <w:r w:rsidRPr="00FC5ECD">
        <w:t>Detalhamento das baterias</w:t>
      </w:r>
      <w:bookmarkEnd w:id="354"/>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Adicionar amigo a lista.</w:t>
      </w:r>
    </w:p>
    <w:p w:rsidR="004D355C" w:rsidRPr="00FC5ECD" w:rsidRDefault="004D355C" w:rsidP="00C216F0">
      <w:pPr>
        <w:pStyle w:val="Texto"/>
      </w:pPr>
      <w:r w:rsidRPr="00FC5ECD">
        <w:t>Caso de teste 1.1 ao 1.3 – Adicionar amigo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o campo de pesquisa.</w:t>
      </w:r>
    </w:p>
    <w:p w:rsidR="004D355C" w:rsidRPr="00FC5ECD" w:rsidRDefault="004D355C" w:rsidP="00C216F0">
      <w:pPr>
        <w:pStyle w:val="Texto"/>
      </w:pPr>
      <w:r w:rsidRPr="00FC5ECD">
        <w:t>Caso de teste 1.3</w:t>
      </w:r>
    </w:p>
    <w:p w:rsidR="004D355C" w:rsidRPr="00FC5ECD" w:rsidRDefault="004D355C" w:rsidP="00C216F0">
      <w:pPr>
        <w:pStyle w:val="Texto"/>
      </w:pPr>
      <w:r w:rsidRPr="00FC5ECD">
        <w:t>Seleciona o amigo.</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5" w:name="_Toc21877189"/>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11</w:t>
      </w:r>
      <w:r w:rsidR="001908EA">
        <w:rPr>
          <w:noProof/>
        </w:rPr>
        <w:fldChar w:fldCharType="end"/>
      </w:r>
      <w:r w:rsidRPr="00A81D49">
        <w:t xml:space="preserve"> - UC00</w:t>
      </w:r>
      <w:r>
        <w:t>8</w:t>
      </w:r>
      <w:r w:rsidRPr="00A81D49">
        <w:t xml:space="preserve"> - PLANO DE TESTE</w:t>
      </w:r>
      <w:bookmarkEnd w:id="355"/>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UC008 – Capturar código de barras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 xml:space="preserve">Estar </w:t>
            </w:r>
            <w:proofErr w:type="spellStart"/>
            <w:r w:rsidRPr="00080001">
              <w:rPr>
                <w:rFonts w:cstheme="minorHAnsi"/>
                <w:sz w:val="20"/>
                <w:szCs w:val="20"/>
              </w:rPr>
              <w:t>logado</w:t>
            </w:r>
            <w:proofErr w:type="spellEnd"/>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E444DE" w:rsidP="00080001">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56" w:name="_Toc2367112"/>
      <w:r>
        <w:t>FONTE: O autor (2019).</w:t>
      </w:r>
    </w:p>
    <w:p w:rsidR="00080001" w:rsidRDefault="00080001" w:rsidP="00080001">
      <w:pPr>
        <w:pStyle w:val="Texto"/>
        <w:ind w:firstLine="0"/>
      </w:pPr>
    </w:p>
    <w:p w:rsidR="004D355C" w:rsidRPr="00FC5ECD" w:rsidRDefault="004D355C" w:rsidP="00080001">
      <w:pPr>
        <w:pStyle w:val="Texto"/>
        <w:ind w:firstLine="0"/>
      </w:pPr>
      <w:r w:rsidRPr="00FC5ECD">
        <w:t xml:space="preserve">Planejamento de testes - </w:t>
      </w:r>
      <w:r w:rsidRPr="00FC5ECD">
        <w:rPr>
          <w:rFonts w:cstheme="minorHAnsi"/>
        </w:rPr>
        <w:t>Capturar código de barras</w:t>
      </w:r>
      <w:bookmarkEnd w:id="356"/>
    </w:p>
    <w:p w:rsidR="004D355C" w:rsidRPr="00FC5ECD" w:rsidRDefault="004D355C" w:rsidP="00C216F0">
      <w:pPr>
        <w:pStyle w:val="Texto"/>
      </w:pPr>
      <w:r w:rsidRPr="00FC5ECD">
        <w:t>Os testes serão realizados em duas baterias para realizar o fluxo principal e alternativo do caso de uso.</w:t>
      </w:r>
    </w:p>
    <w:p w:rsidR="004D355C" w:rsidRPr="00FC5ECD" w:rsidRDefault="004D355C" w:rsidP="00C216F0">
      <w:pPr>
        <w:pStyle w:val="Texto"/>
      </w:pPr>
      <w:r w:rsidRPr="00FC5ECD">
        <w:t>Bateria 1 – Captura código de barras.</w:t>
      </w:r>
    </w:p>
    <w:p w:rsidR="004D355C" w:rsidRPr="00FC5ECD" w:rsidRDefault="004D355C" w:rsidP="00C216F0">
      <w:pPr>
        <w:pStyle w:val="Texto"/>
      </w:pPr>
      <w:r w:rsidRPr="00FC5ECD">
        <w:t>Bateria 2 – Cancela ação.</w:t>
      </w:r>
    </w:p>
    <w:p w:rsidR="004D355C" w:rsidRPr="00FC5ECD" w:rsidRDefault="004D355C" w:rsidP="00080001">
      <w:pPr>
        <w:pStyle w:val="Texto"/>
        <w:ind w:firstLine="0"/>
      </w:pPr>
      <w:bookmarkStart w:id="357" w:name="_Toc2367113"/>
      <w:r w:rsidRPr="00FC5ECD">
        <w:t>Detalhamento das baterias</w:t>
      </w:r>
      <w:bookmarkEnd w:id="357"/>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A API captura o código de barras do ingrediente.</w:t>
      </w:r>
    </w:p>
    <w:p w:rsidR="004D355C" w:rsidRPr="00FC5ECD" w:rsidRDefault="004D355C" w:rsidP="00C216F0">
      <w:pPr>
        <w:pStyle w:val="Texto"/>
      </w:pPr>
      <w:r w:rsidRPr="00FC5ECD">
        <w:t>Caso de teste 1.1 ao 1.1 – Adicionar amigo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Posicionar a câmera no código de barras.</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Cancelar a captura.</w:t>
      </w:r>
    </w:p>
    <w:p w:rsidR="004D355C" w:rsidRPr="00FC5ECD" w:rsidRDefault="004D355C" w:rsidP="00C216F0">
      <w:pPr>
        <w:pStyle w:val="Texto"/>
      </w:pPr>
      <w:r w:rsidRPr="00FC5ECD">
        <w:t>Caso de teste 2.1 ao 2.1 – Cancelar captura.</w:t>
      </w:r>
    </w:p>
    <w:p w:rsidR="004D355C" w:rsidRPr="00FC5ECD" w:rsidRDefault="004D355C" w:rsidP="00C216F0">
      <w:pPr>
        <w:pStyle w:val="Texto"/>
      </w:pPr>
      <w:r w:rsidRPr="00FC5ECD">
        <w:t>Caso de teste 2.1</w:t>
      </w:r>
    </w:p>
    <w:p w:rsidR="004D355C" w:rsidRDefault="004D355C" w:rsidP="00C216F0">
      <w:pPr>
        <w:pStyle w:val="Texto"/>
      </w:pPr>
      <w:r w:rsidRPr="00FC5ECD">
        <w:t>Pressiona o botão “cancelar”.</w:t>
      </w:r>
    </w:p>
    <w:p w:rsidR="00E444DE" w:rsidRDefault="00E444DE" w:rsidP="00E444DE">
      <w:pPr>
        <w:pStyle w:val="Texto"/>
        <w:ind w:firstLine="0"/>
        <w:rPr>
          <w:rFonts w:cstheme="minorHAnsi"/>
          <w:sz w:val="20"/>
          <w:szCs w:val="20"/>
        </w:rPr>
        <w:sectPr w:rsidR="00E444DE"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8" w:name="_Toc21877190"/>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12</w:t>
      </w:r>
      <w:r w:rsidR="001908EA">
        <w:rPr>
          <w:noProof/>
        </w:rPr>
        <w:fldChar w:fldCharType="end"/>
      </w:r>
      <w:r w:rsidRPr="002E1BAC">
        <w:t xml:space="preserve"> </w:t>
      </w:r>
      <w:r>
        <w:t>- UC009</w:t>
      </w:r>
      <w:r w:rsidRPr="002E1BAC">
        <w:t xml:space="preserve"> - PLANO DE TESTE</w:t>
      </w:r>
      <w:bookmarkEnd w:id="358"/>
    </w:p>
    <w:tbl>
      <w:tblPr>
        <w:tblStyle w:val="Tabelacomgrade"/>
        <w:tblW w:w="0" w:type="auto"/>
        <w:jc w:val="center"/>
        <w:tblLook w:val="04A0" w:firstRow="1" w:lastRow="0" w:firstColumn="1" w:lastColumn="0" w:noHBand="0" w:noVBand="1"/>
      </w:tblPr>
      <w:tblGrid>
        <w:gridCol w:w="1980"/>
        <w:gridCol w:w="2171"/>
        <w:gridCol w:w="2171"/>
        <w:gridCol w:w="2172"/>
      </w:tblGrid>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Caso de uso</w:t>
            </w:r>
          </w:p>
        </w:tc>
        <w:tc>
          <w:tcPr>
            <w:tcW w:w="6514" w:type="dxa"/>
            <w:gridSpan w:val="3"/>
          </w:tcPr>
          <w:p w:rsidR="00E444DE" w:rsidRPr="003B57E4" w:rsidRDefault="00E444DE" w:rsidP="00E444DE">
            <w:pPr>
              <w:pStyle w:val="Texto"/>
              <w:ind w:firstLine="0"/>
              <w:rPr>
                <w:rFonts w:cstheme="minorHAnsi"/>
                <w:sz w:val="20"/>
                <w:szCs w:val="20"/>
              </w:rPr>
            </w:pPr>
            <w:r w:rsidRPr="003B57E4">
              <w:rPr>
                <w:rFonts w:cstheme="minorHAnsi"/>
                <w:sz w:val="20"/>
                <w:szCs w:val="20"/>
              </w:rPr>
              <w:t>UC00</w:t>
            </w:r>
            <w:r>
              <w:rPr>
                <w:rFonts w:cstheme="minorHAnsi"/>
                <w:sz w:val="20"/>
                <w:szCs w:val="20"/>
              </w:rPr>
              <w:t>9</w:t>
            </w:r>
            <w:r w:rsidRPr="003B57E4">
              <w:rPr>
                <w:rFonts w:cstheme="minorHAnsi"/>
                <w:sz w:val="20"/>
                <w:szCs w:val="20"/>
              </w:rPr>
              <w:t xml:space="preserve"> – </w:t>
            </w:r>
            <w:r>
              <w:rPr>
                <w:rFonts w:cstheme="minorHAnsi"/>
                <w:sz w:val="20"/>
                <w:szCs w:val="20"/>
              </w:rPr>
              <w:t>Perfil</w:t>
            </w:r>
          </w:p>
        </w:tc>
      </w:tr>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E444DE" w:rsidRPr="003B57E4" w:rsidRDefault="00E444DE" w:rsidP="001908EA">
            <w:pPr>
              <w:pStyle w:val="Texto"/>
              <w:ind w:firstLine="0"/>
              <w:rPr>
                <w:rFonts w:cstheme="minorHAnsi"/>
                <w:sz w:val="20"/>
                <w:szCs w:val="20"/>
              </w:rPr>
            </w:pPr>
            <w:r w:rsidRPr="003B57E4">
              <w:rPr>
                <w:rFonts w:cstheme="minorHAnsi"/>
                <w:sz w:val="20"/>
                <w:szCs w:val="20"/>
              </w:rPr>
              <w:t xml:space="preserve">Estar </w:t>
            </w:r>
            <w:proofErr w:type="spellStart"/>
            <w:r w:rsidRPr="003B57E4">
              <w:rPr>
                <w:rFonts w:cstheme="minorHAnsi"/>
                <w:sz w:val="20"/>
                <w:szCs w:val="20"/>
              </w:rPr>
              <w:t>logado</w:t>
            </w:r>
            <w:proofErr w:type="spellEnd"/>
          </w:p>
        </w:tc>
      </w:tr>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Elaborador</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Data de Elaboração</w:t>
            </w:r>
          </w:p>
        </w:tc>
        <w:tc>
          <w:tcPr>
            <w:tcW w:w="2172" w:type="dxa"/>
          </w:tcPr>
          <w:p w:rsidR="00E444DE" w:rsidRPr="003B57E4" w:rsidRDefault="00E444DE" w:rsidP="001908EA">
            <w:pPr>
              <w:pStyle w:val="Texto"/>
              <w:ind w:firstLine="0"/>
              <w:rPr>
                <w:rFonts w:cstheme="minorHAnsi"/>
                <w:sz w:val="20"/>
                <w:szCs w:val="20"/>
              </w:rPr>
            </w:pPr>
            <w:r w:rsidRPr="003B57E4">
              <w:rPr>
                <w:rFonts w:cstheme="minorHAnsi"/>
                <w:sz w:val="20"/>
                <w:szCs w:val="20"/>
              </w:rPr>
              <w:t>24/02/2019</w:t>
            </w:r>
          </w:p>
        </w:tc>
      </w:tr>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Executor</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Data de Execução</w:t>
            </w:r>
          </w:p>
        </w:tc>
        <w:tc>
          <w:tcPr>
            <w:tcW w:w="2172" w:type="dxa"/>
          </w:tcPr>
          <w:p w:rsidR="00E444DE" w:rsidRPr="003B57E4" w:rsidRDefault="00E444DE" w:rsidP="001908EA">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r>
        <w:t>FONTE: O autor (2019).</w:t>
      </w:r>
    </w:p>
    <w:p w:rsidR="00E444DE" w:rsidRDefault="00E444DE" w:rsidP="00E444DE">
      <w:pPr>
        <w:pStyle w:val="Texto"/>
        <w:ind w:firstLine="0"/>
      </w:pPr>
    </w:p>
    <w:p w:rsidR="00E444DE" w:rsidRPr="00FC5ECD" w:rsidRDefault="00E444DE" w:rsidP="00E444DE">
      <w:pPr>
        <w:pStyle w:val="Texto"/>
        <w:ind w:firstLine="0"/>
      </w:pPr>
      <w:r w:rsidRPr="00FC5ECD">
        <w:t xml:space="preserve">Planejamento de testes - </w:t>
      </w:r>
      <w:r w:rsidR="00DF2123">
        <w:rPr>
          <w:rFonts w:cstheme="minorHAnsi"/>
        </w:rPr>
        <w:t>Perfil</w:t>
      </w:r>
    </w:p>
    <w:p w:rsidR="00E444DE" w:rsidRPr="00FC5ECD" w:rsidRDefault="00E444DE" w:rsidP="00E444DE">
      <w:pPr>
        <w:pStyle w:val="Texto"/>
      </w:pPr>
      <w:r w:rsidRPr="00FC5ECD">
        <w:t>Os</w:t>
      </w:r>
      <w:r>
        <w:t xml:space="preserve"> testes serão realizados em três</w:t>
      </w:r>
      <w:r w:rsidRPr="00FC5ECD">
        <w:t xml:space="preserve"> baterias. Uma para esgotar as exceções e outras 5 para realizar o fluxo principal e alternativo do caso de uso.</w:t>
      </w:r>
    </w:p>
    <w:p w:rsidR="00E444DE" w:rsidRPr="00FC5ECD" w:rsidRDefault="00E444DE" w:rsidP="00E444DE">
      <w:pPr>
        <w:pStyle w:val="Texto"/>
      </w:pPr>
      <w:r w:rsidRPr="00FC5ECD">
        <w:t>Bateria 0 – Produzir todas as exceções previstas no caso de uso.</w:t>
      </w:r>
    </w:p>
    <w:p w:rsidR="00E444DE" w:rsidRPr="00FC5ECD" w:rsidRDefault="00E444DE" w:rsidP="00E444DE">
      <w:pPr>
        <w:pStyle w:val="Texto"/>
      </w:pPr>
      <w:r w:rsidRPr="00FC5ECD">
        <w:t>Ba</w:t>
      </w:r>
      <w:r>
        <w:t>teria 1 – Alterar os dados pessoais.</w:t>
      </w:r>
    </w:p>
    <w:p w:rsidR="00E444DE" w:rsidRPr="00FC5ECD" w:rsidRDefault="00E444DE" w:rsidP="00E444DE">
      <w:pPr>
        <w:pStyle w:val="Texto"/>
      </w:pPr>
      <w:r>
        <w:t>Bateria 2 – Buscar meus pratos.</w:t>
      </w:r>
    </w:p>
    <w:p w:rsidR="00E444DE" w:rsidRPr="00FC5ECD" w:rsidRDefault="00E444DE" w:rsidP="00E444DE">
      <w:pPr>
        <w:pStyle w:val="Texto"/>
        <w:ind w:firstLine="0"/>
      </w:pPr>
      <w:r w:rsidRPr="00FC5ECD">
        <w:t>Detalhamento das baterias</w:t>
      </w:r>
    </w:p>
    <w:p w:rsidR="00E444DE" w:rsidRPr="00FC5ECD" w:rsidRDefault="00E444DE" w:rsidP="00E444DE">
      <w:pPr>
        <w:pStyle w:val="Texto"/>
        <w:ind w:firstLine="0"/>
      </w:pPr>
      <w:r w:rsidRPr="00FC5ECD">
        <w:t>Bateria 0</w:t>
      </w:r>
    </w:p>
    <w:p w:rsidR="00E444DE" w:rsidRPr="00FC5ECD" w:rsidRDefault="00E444DE" w:rsidP="00E444DE">
      <w:pPr>
        <w:pStyle w:val="Texto"/>
        <w:ind w:firstLine="0"/>
      </w:pPr>
      <w:r w:rsidRPr="00FC5ECD">
        <w:t>Produzir todas as exceções previstas no caso de uso.</w:t>
      </w:r>
    </w:p>
    <w:p w:rsidR="00E444DE" w:rsidRPr="00FC5ECD" w:rsidRDefault="00E444DE" w:rsidP="00E444DE">
      <w:pPr>
        <w:pStyle w:val="Texto"/>
        <w:ind w:firstLine="0"/>
      </w:pPr>
      <w:r w:rsidRPr="00FC5ECD">
        <w:t>Bateria 1</w:t>
      </w:r>
    </w:p>
    <w:p w:rsidR="00E444DE" w:rsidRPr="00FC5ECD" w:rsidRDefault="00E444DE" w:rsidP="00E444DE">
      <w:pPr>
        <w:pStyle w:val="Texto"/>
        <w:ind w:firstLine="0"/>
      </w:pPr>
      <w:r>
        <w:t>Alterar os dados pessoais</w:t>
      </w:r>
      <w:r w:rsidRPr="00FC5ECD">
        <w:t>.</w:t>
      </w:r>
    </w:p>
    <w:p w:rsidR="00E444DE" w:rsidRPr="00FC5ECD" w:rsidRDefault="00E444DE" w:rsidP="00E444DE">
      <w:pPr>
        <w:pStyle w:val="Texto"/>
      </w:pPr>
      <w:r>
        <w:t>Caso de teste 1.1 ao 1.2–</w:t>
      </w:r>
      <w:r w:rsidRPr="00FC5ECD">
        <w:t xml:space="preserve"> </w:t>
      </w:r>
      <w:r>
        <w:t>Alterar dados</w:t>
      </w:r>
    </w:p>
    <w:p w:rsidR="00E444DE" w:rsidRPr="00FC5ECD" w:rsidRDefault="00E444DE" w:rsidP="00E444DE">
      <w:pPr>
        <w:pStyle w:val="Texto"/>
      </w:pPr>
      <w:r w:rsidRPr="00FC5ECD">
        <w:t>Caso de teste 1.1</w:t>
      </w:r>
    </w:p>
    <w:p w:rsidR="00E444DE" w:rsidRPr="00FC5ECD" w:rsidRDefault="00E444DE" w:rsidP="00E444DE">
      <w:pPr>
        <w:pStyle w:val="Texto"/>
      </w:pPr>
      <w:r>
        <w:t>Pressionar o botão “Editar meus dados</w:t>
      </w:r>
      <w:r w:rsidRPr="00FC5ECD">
        <w:t xml:space="preserve">” na tela </w:t>
      </w:r>
      <w:r>
        <w:t>de perfil</w:t>
      </w:r>
      <w:r w:rsidRPr="00FC5ECD">
        <w:t>.</w:t>
      </w:r>
    </w:p>
    <w:p w:rsidR="00E444DE" w:rsidRPr="00FC5ECD" w:rsidRDefault="00E444DE" w:rsidP="00E444DE">
      <w:pPr>
        <w:pStyle w:val="Texto"/>
      </w:pPr>
      <w:r w:rsidRPr="00FC5ECD">
        <w:t>Caso de teste 1.2</w:t>
      </w:r>
    </w:p>
    <w:p w:rsidR="00E444DE" w:rsidRPr="00FC5ECD" w:rsidRDefault="00E444DE" w:rsidP="00E444DE">
      <w:pPr>
        <w:pStyle w:val="Texto"/>
      </w:pPr>
      <w:r w:rsidRPr="00FC5ECD">
        <w:t>Preenche todos os campos da</w:t>
      </w:r>
      <w:r>
        <w:t xml:space="preserve"> tela de atualização de perfil</w:t>
      </w:r>
      <w:r w:rsidRPr="00FC5ECD">
        <w:t>.</w:t>
      </w:r>
    </w:p>
    <w:p w:rsidR="00E444DE" w:rsidRPr="00FC5ECD" w:rsidRDefault="00E444DE" w:rsidP="00E444DE">
      <w:pPr>
        <w:pStyle w:val="Texto"/>
      </w:pPr>
      <w:r w:rsidRPr="00FC5ECD">
        <w:t xml:space="preserve">Pressionar o botão “salvar” na tela de </w:t>
      </w:r>
      <w:r>
        <w:t>atualização de perfil</w:t>
      </w:r>
      <w:r w:rsidRPr="00FC5ECD">
        <w:t>.</w:t>
      </w:r>
    </w:p>
    <w:p w:rsidR="00E444DE" w:rsidRPr="00FC5ECD" w:rsidRDefault="00E444DE" w:rsidP="00E444DE">
      <w:pPr>
        <w:pStyle w:val="Texto"/>
        <w:ind w:firstLine="0"/>
      </w:pPr>
      <w:r w:rsidRPr="00FC5ECD">
        <w:t>Bateria 2</w:t>
      </w:r>
    </w:p>
    <w:p w:rsidR="00E444DE" w:rsidRPr="00FC5ECD" w:rsidRDefault="00E444DE" w:rsidP="00E444DE">
      <w:pPr>
        <w:pStyle w:val="Texto"/>
        <w:ind w:firstLine="0"/>
      </w:pPr>
      <w:r>
        <w:t>Buscar meus pratos</w:t>
      </w:r>
      <w:r w:rsidRPr="00FC5ECD">
        <w:t>.</w:t>
      </w:r>
    </w:p>
    <w:p w:rsidR="00E444DE" w:rsidRPr="00FC5ECD" w:rsidRDefault="00E444DE" w:rsidP="00E444DE">
      <w:pPr>
        <w:pStyle w:val="Texto"/>
      </w:pPr>
      <w:r w:rsidRPr="00FC5ECD">
        <w:t>Caso de teste</w:t>
      </w:r>
      <w:r w:rsidR="008A5E40">
        <w:t xml:space="preserve"> 2.1</w:t>
      </w:r>
      <w:r>
        <w:t xml:space="preserve"> – Buscar meus pratos</w:t>
      </w:r>
    </w:p>
    <w:p w:rsidR="00E444DE" w:rsidRPr="00FC5ECD" w:rsidRDefault="00E444DE" w:rsidP="00E444DE">
      <w:pPr>
        <w:pStyle w:val="Texto"/>
      </w:pPr>
      <w:r w:rsidRPr="00FC5ECD">
        <w:t>Caso de teste 2.1</w:t>
      </w:r>
    </w:p>
    <w:p w:rsidR="00DF2123" w:rsidRDefault="00E444DE" w:rsidP="008A5E40">
      <w:pPr>
        <w:pStyle w:val="Texto"/>
      </w:pPr>
      <w:r>
        <w:t>Pressionar o botão “Meus pratos</w:t>
      </w:r>
      <w:r w:rsidRPr="00FC5ECD">
        <w:t xml:space="preserve">” </w:t>
      </w:r>
      <w:r>
        <w:t>na tela de perfil</w:t>
      </w:r>
      <w:r w:rsidRPr="00FC5ECD">
        <w:t>.</w:t>
      </w:r>
    </w:p>
    <w:p w:rsidR="00DF2123" w:rsidRPr="00FC5ECD" w:rsidRDefault="00DF2123" w:rsidP="00DF2123">
      <w:pPr>
        <w:pStyle w:val="Texto"/>
        <w:ind w:left="851" w:firstLine="0"/>
      </w:pPr>
      <w:r>
        <w:t>O sistema exibe a tela de busca de pratos com a aba de meus pratos acionada.</w:t>
      </w:r>
    </w:p>
    <w:p w:rsidR="00DF2123" w:rsidRDefault="00DF2123" w:rsidP="00B24857">
      <w:pPr>
        <w:pStyle w:val="Ttulops-textual"/>
        <w:numPr>
          <w:ilvl w:val="0"/>
          <w:numId w:val="0"/>
        </w:numPr>
        <w:rPr>
          <w:rFonts w:cs="Arial"/>
        </w:rPr>
        <w:sectPr w:rsidR="00DF2123"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9" w:name="_Toc21877191"/>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13</w:t>
      </w:r>
      <w:r w:rsidR="001908EA">
        <w:rPr>
          <w:noProof/>
        </w:rPr>
        <w:fldChar w:fldCharType="end"/>
      </w:r>
      <w:r>
        <w:t xml:space="preserve"> - UC010</w:t>
      </w:r>
      <w:r w:rsidRPr="008B0D0F">
        <w:t xml:space="preserve"> - PLANO DE TESTE</w:t>
      </w:r>
      <w:bookmarkEnd w:id="359"/>
    </w:p>
    <w:tbl>
      <w:tblPr>
        <w:tblStyle w:val="Tabelacomgrade"/>
        <w:tblW w:w="0" w:type="auto"/>
        <w:jc w:val="center"/>
        <w:tblLook w:val="04A0" w:firstRow="1" w:lastRow="0" w:firstColumn="1" w:lastColumn="0" w:noHBand="0" w:noVBand="1"/>
      </w:tblPr>
      <w:tblGrid>
        <w:gridCol w:w="1980"/>
        <w:gridCol w:w="2171"/>
        <w:gridCol w:w="2171"/>
        <w:gridCol w:w="2172"/>
      </w:tblGrid>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Caso de uso</w:t>
            </w:r>
          </w:p>
        </w:tc>
        <w:tc>
          <w:tcPr>
            <w:tcW w:w="6514" w:type="dxa"/>
            <w:gridSpan w:val="3"/>
          </w:tcPr>
          <w:p w:rsidR="00DF2123" w:rsidRPr="003B57E4" w:rsidRDefault="00DF2123" w:rsidP="001908EA">
            <w:pPr>
              <w:pStyle w:val="Texto"/>
              <w:ind w:firstLine="0"/>
              <w:rPr>
                <w:rFonts w:cstheme="minorHAnsi"/>
                <w:sz w:val="20"/>
                <w:szCs w:val="20"/>
              </w:rPr>
            </w:pPr>
            <w:r>
              <w:rPr>
                <w:rFonts w:cstheme="minorHAnsi"/>
                <w:sz w:val="20"/>
                <w:szCs w:val="20"/>
              </w:rPr>
              <w:t>UC010</w:t>
            </w:r>
            <w:r w:rsidRPr="003B57E4">
              <w:rPr>
                <w:rFonts w:cstheme="minorHAnsi"/>
                <w:sz w:val="20"/>
                <w:szCs w:val="20"/>
              </w:rPr>
              <w:t xml:space="preserve"> – </w:t>
            </w:r>
            <w:r>
              <w:rPr>
                <w:rFonts w:cstheme="minorHAnsi"/>
                <w:sz w:val="20"/>
                <w:szCs w:val="20"/>
              </w:rPr>
              <w:t>Perfil publico</w:t>
            </w:r>
          </w:p>
        </w:tc>
      </w:tr>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DF2123" w:rsidRPr="003B57E4" w:rsidRDefault="00DF2123" w:rsidP="001908EA">
            <w:pPr>
              <w:pStyle w:val="Texto"/>
              <w:ind w:firstLine="0"/>
              <w:rPr>
                <w:rFonts w:cstheme="minorHAnsi"/>
                <w:sz w:val="20"/>
                <w:szCs w:val="20"/>
              </w:rPr>
            </w:pPr>
            <w:r w:rsidRPr="003B57E4">
              <w:rPr>
                <w:rFonts w:cstheme="minorHAnsi"/>
                <w:sz w:val="20"/>
                <w:szCs w:val="20"/>
              </w:rPr>
              <w:t xml:space="preserve">Estar </w:t>
            </w:r>
            <w:proofErr w:type="spellStart"/>
            <w:r w:rsidRPr="003B57E4">
              <w:rPr>
                <w:rFonts w:cstheme="minorHAnsi"/>
                <w:sz w:val="20"/>
                <w:szCs w:val="20"/>
              </w:rPr>
              <w:t>logado</w:t>
            </w:r>
            <w:proofErr w:type="spellEnd"/>
          </w:p>
        </w:tc>
      </w:tr>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Elaborador</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Data de Elaboração</w:t>
            </w:r>
          </w:p>
        </w:tc>
        <w:tc>
          <w:tcPr>
            <w:tcW w:w="2172" w:type="dxa"/>
          </w:tcPr>
          <w:p w:rsidR="00DF2123" w:rsidRPr="003B57E4" w:rsidRDefault="00DF2123" w:rsidP="001908EA">
            <w:pPr>
              <w:pStyle w:val="Texto"/>
              <w:ind w:firstLine="0"/>
              <w:rPr>
                <w:rFonts w:cstheme="minorHAnsi"/>
                <w:sz w:val="20"/>
                <w:szCs w:val="20"/>
              </w:rPr>
            </w:pPr>
            <w:r w:rsidRPr="003B57E4">
              <w:rPr>
                <w:rFonts w:cstheme="minorHAnsi"/>
                <w:sz w:val="20"/>
                <w:szCs w:val="20"/>
              </w:rPr>
              <w:t>24/02/2019</w:t>
            </w:r>
          </w:p>
        </w:tc>
      </w:tr>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Executor</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Data de Execução</w:t>
            </w:r>
          </w:p>
        </w:tc>
        <w:tc>
          <w:tcPr>
            <w:tcW w:w="2172" w:type="dxa"/>
          </w:tcPr>
          <w:p w:rsidR="00DF2123" w:rsidRPr="003B57E4" w:rsidRDefault="00DF2123" w:rsidP="001908EA">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r>
        <w:t>FONTE: O autor (2019).</w:t>
      </w:r>
    </w:p>
    <w:p w:rsidR="00DF2123" w:rsidRDefault="00DF2123" w:rsidP="00DF2123">
      <w:pPr>
        <w:pStyle w:val="Texto"/>
        <w:ind w:firstLine="0"/>
      </w:pPr>
    </w:p>
    <w:p w:rsidR="00DF2123" w:rsidRPr="00FC5ECD" w:rsidRDefault="00DF2123" w:rsidP="00DF2123">
      <w:pPr>
        <w:pStyle w:val="Texto"/>
        <w:ind w:firstLine="0"/>
      </w:pPr>
      <w:r>
        <w:t>Planejamento de testes – Perfil publico</w:t>
      </w:r>
    </w:p>
    <w:p w:rsidR="00DF2123" w:rsidRPr="00FC5ECD" w:rsidRDefault="00DF2123" w:rsidP="00DF2123">
      <w:pPr>
        <w:pStyle w:val="Texto"/>
      </w:pPr>
      <w:r w:rsidRPr="00FC5ECD">
        <w:t>Os</w:t>
      </w:r>
      <w:r>
        <w:t xml:space="preserve"> testes serão realizados em três</w:t>
      </w:r>
      <w:r w:rsidRPr="00FC5ECD">
        <w:t xml:space="preserve"> baterias</w:t>
      </w:r>
      <w:r>
        <w:t xml:space="preserve"> pa</w:t>
      </w:r>
      <w:r w:rsidRPr="00FC5ECD">
        <w:t>ra realizar o fluxo principal e alternativo do caso de uso.</w:t>
      </w:r>
    </w:p>
    <w:p w:rsidR="00DF2123" w:rsidRPr="00FC5ECD" w:rsidRDefault="00DF2123" w:rsidP="00DF2123">
      <w:pPr>
        <w:pStyle w:val="Texto"/>
      </w:pPr>
      <w:r w:rsidRPr="00FC5ECD">
        <w:t>Ba</w:t>
      </w:r>
      <w:r>
        <w:t>teria 1 – Buscar Amigo.</w:t>
      </w:r>
    </w:p>
    <w:p w:rsidR="00DF2123" w:rsidRDefault="00DF2123" w:rsidP="00DF2123">
      <w:pPr>
        <w:pStyle w:val="Texto"/>
      </w:pPr>
      <w:r>
        <w:t>Bateria 2 – Acessar perfil do amigo.</w:t>
      </w:r>
    </w:p>
    <w:p w:rsidR="00DF2123" w:rsidRPr="00FC5ECD" w:rsidRDefault="00DF2123" w:rsidP="00DF2123">
      <w:pPr>
        <w:pStyle w:val="Texto"/>
      </w:pPr>
      <w:r>
        <w:t>Bateria 3 – Vincular-se a um amigo.</w:t>
      </w:r>
    </w:p>
    <w:p w:rsidR="00DF2123" w:rsidRPr="00FC5ECD" w:rsidRDefault="00DF2123" w:rsidP="00DF2123">
      <w:pPr>
        <w:pStyle w:val="Texto"/>
      </w:pPr>
    </w:p>
    <w:p w:rsidR="00DF2123" w:rsidRPr="00FC5ECD" w:rsidRDefault="00DF2123" w:rsidP="00DF2123">
      <w:pPr>
        <w:pStyle w:val="Texto"/>
        <w:ind w:firstLine="0"/>
      </w:pPr>
      <w:r w:rsidRPr="00FC5ECD">
        <w:t>Detalhamento das baterias</w:t>
      </w:r>
    </w:p>
    <w:p w:rsidR="00DF2123" w:rsidRPr="00FC5ECD" w:rsidRDefault="00DF2123" w:rsidP="00DF2123">
      <w:pPr>
        <w:pStyle w:val="Texto"/>
        <w:ind w:firstLine="0"/>
      </w:pPr>
      <w:r w:rsidRPr="00FC5ECD">
        <w:t>Bateria 1</w:t>
      </w:r>
    </w:p>
    <w:p w:rsidR="00DF2123" w:rsidRPr="00FC5ECD" w:rsidRDefault="00DF2123" w:rsidP="00DF2123">
      <w:pPr>
        <w:pStyle w:val="Texto"/>
        <w:ind w:firstLine="0"/>
      </w:pPr>
      <w:r>
        <w:t>Buscar Amigo</w:t>
      </w:r>
      <w:r w:rsidRPr="00FC5ECD">
        <w:t>.</w:t>
      </w:r>
    </w:p>
    <w:p w:rsidR="00DF2123" w:rsidRPr="00FC5ECD" w:rsidRDefault="00DF2123" w:rsidP="00DF2123">
      <w:pPr>
        <w:pStyle w:val="Texto"/>
      </w:pPr>
      <w:r>
        <w:t>Caso de teste 1.1 ao 1.2–</w:t>
      </w:r>
      <w:r w:rsidRPr="00FC5ECD">
        <w:t xml:space="preserve"> </w:t>
      </w:r>
      <w:r>
        <w:t>Buscar Amigo</w:t>
      </w:r>
    </w:p>
    <w:p w:rsidR="00DF2123" w:rsidRPr="00FC5ECD" w:rsidRDefault="00DF2123" w:rsidP="00DF2123">
      <w:pPr>
        <w:pStyle w:val="Texto"/>
      </w:pPr>
      <w:r w:rsidRPr="00FC5ECD">
        <w:t>Caso de teste 1.1</w:t>
      </w:r>
    </w:p>
    <w:p w:rsidR="00DF2123" w:rsidRPr="00FC5ECD" w:rsidRDefault="00DF2123" w:rsidP="00DF2123">
      <w:pPr>
        <w:pStyle w:val="Texto"/>
      </w:pPr>
      <w:r>
        <w:t>Pressionar o botão “Buscar</w:t>
      </w:r>
      <w:r w:rsidRPr="00FC5ECD">
        <w:t xml:space="preserve">” na tela </w:t>
      </w:r>
      <w:r>
        <w:t>de amigos</w:t>
      </w:r>
      <w:r w:rsidRPr="00FC5ECD">
        <w:t>.</w:t>
      </w:r>
    </w:p>
    <w:p w:rsidR="00DF2123" w:rsidRDefault="00DF2123" w:rsidP="00DF2123">
      <w:pPr>
        <w:pStyle w:val="Texto"/>
      </w:pPr>
      <w:r w:rsidRPr="00FC5ECD">
        <w:t>Caso de teste 1.2</w:t>
      </w:r>
    </w:p>
    <w:p w:rsidR="00DF2123" w:rsidRDefault="00DF2123" w:rsidP="00DF2123">
      <w:pPr>
        <w:pStyle w:val="Texto"/>
      </w:pPr>
      <w:r>
        <w:t xml:space="preserve">Pressiona sobre um dos </w:t>
      </w:r>
      <w:proofErr w:type="spellStart"/>
      <w:r>
        <w:t>cards</w:t>
      </w:r>
      <w:proofErr w:type="spellEnd"/>
      <w:r>
        <w:t xml:space="preserve"> de amigos indicados pela busca.</w:t>
      </w:r>
    </w:p>
    <w:p w:rsidR="00DF2123" w:rsidRDefault="00DF2123" w:rsidP="00DF2123">
      <w:pPr>
        <w:pStyle w:val="Texto"/>
      </w:pPr>
      <w:r>
        <w:t>Visualiza perfil</w:t>
      </w:r>
      <w:r w:rsidR="004609D5">
        <w:t xml:space="preserve"> pú</w:t>
      </w:r>
      <w:r>
        <w:t>blico do usuário.</w:t>
      </w:r>
    </w:p>
    <w:p w:rsidR="00DF2123" w:rsidRPr="00FC5ECD" w:rsidRDefault="004609D5" w:rsidP="004609D5">
      <w:pPr>
        <w:pStyle w:val="Texto"/>
      </w:pPr>
      <w:r>
        <w:t>Adiciona o usuário aos amigos.</w:t>
      </w:r>
    </w:p>
    <w:p w:rsidR="00DF2123" w:rsidRPr="00FC5ECD" w:rsidRDefault="00DF2123" w:rsidP="00DF2123">
      <w:pPr>
        <w:pStyle w:val="Texto"/>
        <w:ind w:firstLine="0"/>
      </w:pPr>
      <w:r w:rsidRPr="00FC5ECD">
        <w:t>Bateria 2</w:t>
      </w:r>
    </w:p>
    <w:p w:rsidR="00DF2123" w:rsidRPr="00FC5ECD" w:rsidRDefault="004609D5" w:rsidP="00DF2123">
      <w:pPr>
        <w:pStyle w:val="Texto"/>
        <w:ind w:firstLine="0"/>
      </w:pPr>
      <w:r>
        <w:t>Acessar perfil do amigo</w:t>
      </w:r>
    </w:p>
    <w:p w:rsidR="00DF2123" w:rsidRPr="00FC5ECD" w:rsidRDefault="00DF2123" w:rsidP="00DF2123">
      <w:pPr>
        <w:pStyle w:val="Texto"/>
      </w:pPr>
      <w:r w:rsidRPr="00FC5ECD">
        <w:t>Caso de teste</w:t>
      </w:r>
      <w:r>
        <w:t xml:space="preserve"> 2.1 ao 2.2 – </w:t>
      </w:r>
      <w:r w:rsidR="004609D5">
        <w:t>Acessar perfil do amigo</w:t>
      </w:r>
    </w:p>
    <w:p w:rsidR="00DF2123" w:rsidRPr="00FC5ECD" w:rsidRDefault="00DF2123" w:rsidP="00DF2123">
      <w:pPr>
        <w:pStyle w:val="Texto"/>
      </w:pPr>
      <w:r w:rsidRPr="00FC5ECD">
        <w:t>Caso de teste 2.1</w:t>
      </w:r>
    </w:p>
    <w:p w:rsidR="004609D5" w:rsidRDefault="004609D5" w:rsidP="00DF2123">
      <w:pPr>
        <w:pStyle w:val="Texto"/>
      </w:pPr>
      <w:r>
        <w:t xml:space="preserve">Pressiona sobre um dos </w:t>
      </w:r>
      <w:proofErr w:type="spellStart"/>
      <w:r>
        <w:t>cards</w:t>
      </w:r>
      <w:proofErr w:type="spellEnd"/>
      <w:r>
        <w:t xml:space="preserve"> de amigos indicados pela busca.</w:t>
      </w:r>
    </w:p>
    <w:p w:rsidR="00DF2123" w:rsidRDefault="00DF2123" w:rsidP="00DF2123">
      <w:pPr>
        <w:pStyle w:val="Texto"/>
      </w:pPr>
      <w:r>
        <w:t>Caso de teste 2.2</w:t>
      </w:r>
    </w:p>
    <w:p w:rsidR="004609D5" w:rsidRDefault="004609D5" w:rsidP="004609D5">
      <w:pPr>
        <w:pStyle w:val="Texto"/>
      </w:pPr>
      <w:r>
        <w:t>Visualiza perfil público do usuário.</w:t>
      </w:r>
    </w:p>
    <w:p w:rsidR="00DF2123" w:rsidRDefault="004609D5" w:rsidP="004609D5">
      <w:pPr>
        <w:pStyle w:val="Texto"/>
        <w:ind w:left="851" w:firstLine="0"/>
      </w:pPr>
      <w:r>
        <w:t>Adiciona o usuário aos amigos.</w:t>
      </w:r>
    </w:p>
    <w:p w:rsidR="004609D5" w:rsidRPr="00FC5ECD" w:rsidRDefault="004609D5" w:rsidP="004609D5">
      <w:pPr>
        <w:pStyle w:val="Texto"/>
        <w:ind w:firstLine="0"/>
      </w:pPr>
      <w:r>
        <w:t>Bateria 3</w:t>
      </w:r>
    </w:p>
    <w:p w:rsidR="004609D5" w:rsidRPr="00FC5ECD" w:rsidRDefault="004609D5" w:rsidP="004609D5">
      <w:pPr>
        <w:pStyle w:val="Texto"/>
        <w:ind w:firstLine="0"/>
      </w:pPr>
      <w:r>
        <w:t>Vincular-se a um amigo</w:t>
      </w:r>
    </w:p>
    <w:p w:rsidR="004609D5" w:rsidRPr="00FC5ECD" w:rsidRDefault="004609D5" w:rsidP="004609D5">
      <w:pPr>
        <w:pStyle w:val="Texto"/>
      </w:pPr>
      <w:r w:rsidRPr="00FC5ECD">
        <w:lastRenderedPageBreak/>
        <w:t>Caso de teste</w:t>
      </w:r>
      <w:r>
        <w:t xml:space="preserve"> 3.1 – Vincular-se a um amigo</w:t>
      </w:r>
    </w:p>
    <w:p w:rsidR="004609D5" w:rsidRPr="00FC5ECD" w:rsidRDefault="004609D5" w:rsidP="004609D5">
      <w:pPr>
        <w:pStyle w:val="Texto"/>
      </w:pPr>
      <w:r>
        <w:t>Caso de teste 3</w:t>
      </w:r>
      <w:r w:rsidRPr="00FC5ECD">
        <w:t>.1</w:t>
      </w:r>
    </w:p>
    <w:p w:rsidR="004609D5" w:rsidRDefault="004609D5" w:rsidP="004609D5">
      <w:pPr>
        <w:pStyle w:val="Texto"/>
      </w:pPr>
      <w:r>
        <w:t xml:space="preserve">Pressiona o botão “+” de um dos </w:t>
      </w:r>
      <w:proofErr w:type="spellStart"/>
      <w:r>
        <w:t>cards</w:t>
      </w:r>
      <w:proofErr w:type="spellEnd"/>
      <w:r>
        <w:t xml:space="preserve"> de amigos indicados pela busca.</w:t>
      </w:r>
    </w:p>
    <w:p w:rsidR="004609D5" w:rsidRPr="00DF2123" w:rsidRDefault="004609D5" w:rsidP="004609D5">
      <w:pPr>
        <w:pStyle w:val="Texto"/>
        <w:ind w:left="851" w:firstLine="0"/>
      </w:pPr>
      <w:r>
        <w:t>Adiciona o usuário aos amigos.</w:t>
      </w:r>
    </w:p>
    <w:p w:rsidR="004609D5" w:rsidRPr="00DF2123" w:rsidRDefault="004609D5" w:rsidP="004609D5">
      <w:pPr>
        <w:pStyle w:val="Texto"/>
        <w:ind w:left="851" w:firstLine="0"/>
      </w:pPr>
    </w:p>
    <w:p w:rsidR="00DF2123" w:rsidRPr="00DF2123" w:rsidRDefault="00DF2123" w:rsidP="00DF2123">
      <w:pPr>
        <w:pStyle w:val="Texto"/>
        <w:rPr>
          <w:lang w:val="x-none"/>
        </w:rPr>
        <w:sectPr w:rsidR="00DF2123" w:rsidRPr="00DF2123" w:rsidSect="00FC47F2">
          <w:pgSz w:w="11906" w:h="16838" w:code="9"/>
          <w:pgMar w:top="1701" w:right="1134" w:bottom="1134" w:left="1701" w:header="709" w:footer="709" w:gutter="0"/>
          <w:cols w:space="708"/>
          <w:docGrid w:linePitch="360"/>
        </w:sectPr>
      </w:pPr>
    </w:p>
    <w:p w:rsidR="002C7599" w:rsidRDefault="002C7599" w:rsidP="00B24857">
      <w:pPr>
        <w:pStyle w:val="Ttulops-textual"/>
        <w:numPr>
          <w:ilvl w:val="0"/>
          <w:numId w:val="0"/>
        </w:numPr>
        <w:rPr>
          <w:rFonts w:cs="Arial"/>
        </w:rPr>
      </w:pPr>
      <w:bookmarkStart w:id="360" w:name="_Toc21877177"/>
      <w:r>
        <w:rPr>
          <w:rFonts w:cs="Arial"/>
        </w:rPr>
        <w:lastRenderedPageBreak/>
        <w:t>APÊNDICE L – CASO DE TESTE</w:t>
      </w:r>
      <w:bookmarkEnd w:id="360"/>
    </w:p>
    <w:p w:rsidR="00B24857" w:rsidRPr="00B24857" w:rsidRDefault="00B24857" w:rsidP="00B24857">
      <w:pPr>
        <w:pStyle w:val="Texto"/>
        <w:rPr>
          <w:lang w:val="x-none"/>
        </w:rPr>
      </w:pPr>
    </w:p>
    <w:p w:rsidR="00346531" w:rsidRDefault="00346531" w:rsidP="00346531">
      <w:pPr>
        <w:pStyle w:val="Legenda"/>
        <w:keepNext/>
      </w:pPr>
      <w:bookmarkStart w:id="361" w:name="_Toc21877192"/>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14</w:t>
      </w:r>
      <w:r w:rsidR="00A44FDD">
        <w:rPr>
          <w:noProof/>
        </w:rPr>
        <w:fldChar w:fldCharType="end"/>
      </w:r>
      <w:r>
        <w:rPr>
          <w:noProof/>
        </w:rPr>
        <w:t xml:space="preserve"> - UC001 - CASO DE TESTE</w:t>
      </w:r>
      <w:bookmarkEnd w:id="361"/>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Caso de uso</w:t>
            </w:r>
          </w:p>
        </w:tc>
        <w:tc>
          <w:tcPr>
            <w:tcW w:w="6514" w:type="dxa"/>
            <w:gridSpan w:val="3"/>
          </w:tcPr>
          <w:p w:rsidR="002C7599" w:rsidRPr="003B57E4" w:rsidRDefault="002C7599" w:rsidP="003B57E4">
            <w:pPr>
              <w:ind w:firstLine="0"/>
              <w:jc w:val="both"/>
              <w:rPr>
                <w:rFonts w:cstheme="minorHAnsi"/>
                <w:sz w:val="20"/>
                <w:szCs w:val="20"/>
              </w:rPr>
            </w:pPr>
            <w:r w:rsidRPr="003B57E4">
              <w:rPr>
                <w:rFonts w:cstheme="minorHAnsi"/>
                <w:sz w:val="20"/>
                <w:szCs w:val="20"/>
              </w:rPr>
              <w:t>UC001 – Cadastro de Usuário</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Pré-condições</w:t>
            </w:r>
          </w:p>
        </w:tc>
        <w:tc>
          <w:tcPr>
            <w:tcW w:w="6514" w:type="dxa"/>
            <w:gridSpan w:val="3"/>
          </w:tcPr>
          <w:p w:rsidR="002C7599" w:rsidRPr="003B57E4" w:rsidRDefault="002C7599" w:rsidP="003B57E4">
            <w:pPr>
              <w:ind w:firstLine="0"/>
              <w:jc w:val="both"/>
              <w:rPr>
                <w:rFonts w:cstheme="minorHAnsi"/>
                <w:sz w:val="20"/>
                <w:szCs w:val="20"/>
              </w:rPr>
            </w:pPr>
            <w:r w:rsidRPr="003B57E4">
              <w:rPr>
                <w:rFonts w:cstheme="minorHAnsi"/>
                <w:sz w:val="20"/>
                <w:szCs w:val="20"/>
              </w:rPr>
              <w:t>Não há</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Elaborador</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Leandro Soares</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Data de Elaboração</w:t>
            </w:r>
          </w:p>
        </w:tc>
        <w:tc>
          <w:tcPr>
            <w:tcW w:w="2172" w:type="dxa"/>
          </w:tcPr>
          <w:p w:rsidR="002C7599" w:rsidRPr="003B57E4" w:rsidRDefault="002C7599" w:rsidP="003B57E4">
            <w:pPr>
              <w:ind w:firstLine="0"/>
              <w:jc w:val="both"/>
              <w:rPr>
                <w:rFonts w:cstheme="minorHAnsi"/>
                <w:sz w:val="20"/>
                <w:szCs w:val="20"/>
              </w:rPr>
            </w:pPr>
            <w:r w:rsidRPr="003B57E4">
              <w:rPr>
                <w:rFonts w:cstheme="minorHAnsi"/>
                <w:sz w:val="20"/>
                <w:szCs w:val="20"/>
              </w:rPr>
              <w:t>24/02/2019</w:t>
            </w:r>
          </w:p>
        </w:tc>
      </w:tr>
      <w:tr w:rsidR="002047B9" w:rsidRPr="003B57E4" w:rsidTr="003B57E4">
        <w:trPr>
          <w:jc w:val="center"/>
        </w:trPr>
        <w:tc>
          <w:tcPr>
            <w:tcW w:w="1980" w:type="dxa"/>
          </w:tcPr>
          <w:p w:rsidR="002047B9" w:rsidRPr="003B57E4" w:rsidRDefault="002047B9" w:rsidP="002047B9">
            <w:pPr>
              <w:ind w:firstLine="0"/>
              <w:jc w:val="both"/>
              <w:rPr>
                <w:rFonts w:cstheme="minorHAnsi"/>
                <w:sz w:val="20"/>
                <w:szCs w:val="20"/>
              </w:rPr>
            </w:pPr>
            <w:r w:rsidRPr="003B57E4">
              <w:rPr>
                <w:rFonts w:cstheme="minorHAnsi"/>
                <w:sz w:val="20"/>
                <w:szCs w:val="20"/>
              </w:rPr>
              <w:t>Executor</w:t>
            </w:r>
          </w:p>
        </w:tc>
        <w:tc>
          <w:tcPr>
            <w:tcW w:w="2171" w:type="dxa"/>
          </w:tcPr>
          <w:p w:rsidR="002047B9" w:rsidRPr="003B57E4" w:rsidRDefault="002047B9" w:rsidP="002047B9">
            <w:pPr>
              <w:ind w:firstLine="0"/>
              <w:jc w:val="both"/>
              <w:rPr>
                <w:rFonts w:cstheme="minorHAnsi"/>
                <w:sz w:val="20"/>
                <w:szCs w:val="20"/>
              </w:rPr>
            </w:pPr>
            <w:r w:rsidRPr="003B57E4">
              <w:rPr>
                <w:rFonts w:cstheme="minorHAnsi"/>
                <w:sz w:val="20"/>
                <w:szCs w:val="20"/>
              </w:rPr>
              <w:t>Leandro Soares</w:t>
            </w:r>
          </w:p>
        </w:tc>
        <w:tc>
          <w:tcPr>
            <w:tcW w:w="2171" w:type="dxa"/>
          </w:tcPr>
          <w:p w:rsidR="002047B9" w:rsidRPr="003B57E4" w:rsidRDefault="002047B9" w:rsidP="002047B9">
            <w:pPr>
              <w:ind w:firstLine="0"/>
              <w:jc w:val="both"/>
              <w:rPr>
                <w:rFonts w:cstheme="minorHAnsi"/>
                <w:sz w:val="20"/>
                <w:szCs w:val="20"/>
              </w:rPr>
            </w:pPr>
            <w:r w:rsidRPr="003B57E4">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FC47F2" w:rsidRDefault="00346531" w:rsidP="00FC47F2">
      <w:pPr>
        <w:pStyle w:val="Fonte"/>
        <w:ind w:firstLine="0"/>
      </w:pPr>
      <w:r>
        <w:t>FONTE: O autor (2019).</w:t>
      </w:r>
    </w:p>
    <w:p w:rsidR="00FC47F2" w:rsidRPr="00FC47F2" w:rsidRDefault="00FC47F2" w:rsidP="00FC47F2">
      <w:pPr>
        <w:pStyle w:val="Texto"/>
      </w:pPr>
    </w:p>
    <w:p w:rsidR="00080001" w:rsidRDefault="00080001" w:rsidP="00080001">
      <w:pPr>
        <w:pStyle w:val="Legenda"/>
        <w:keepNext/>
      </w:pPr>
      <w:bookmarkStart w:id="362" w:name="_Toc21877193"/>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15</w:t>
      </w:r>
      <w:r w:rsidR="00A44FDD">
        <w:rPr>
          <w:noProof/>
        </w:rPr>
        <w:fldChar w:fldCharType="end"/>
      </w:r>
      <w:r>
        <w:t xml:space="preserve"> - UC001 - TESTES - BATERIA 0</w:t>
      </w:r>
      <w:bookmarkEnd w:id="362"/>
    </w:p>
    <w:tbl>
      <w:tblPr>
        <w:tblStyle w:val="Tabelacomgrade"/>
        <w:tblW w:w="0" w:type="auto"/>
        <w:jc w:val="center"/>
        <w:tblLook w:val="04A0" w:firstRow="1" w:lastRow="0" w:firstColumn="1" w:lastColumn="0" w:noHBand="0" w:noVBand="1"/>
      </w:tblPr>
      <w:tblGrid>
        <w:gridCol w:w="495"/>
        <w:gridCol w:w="1332"/>
        <w:gridCol w:w="1483"/>
        <w:gridCol w:w="1241"/>
        <w:gridCol w:w="1820"/>
        <w:gridCol w:w="2916"/>
      </w:tblGrid>
      <w:tr w:rsidR="004E4CC5" w:rsidRPr="00080001" w:rsidTr="00091693">
        <w:trPr>
          <w:tblHeader/>
          <w:jc w:val="center"/>
        </w:trPr>
        <w:tc>
          <w:tcPr>
            <w:tcW w:w="495" w:type="dxa"/>
            <w:shd w:val="clear" w:color="auto" w:fill="D9D9D9" w:themeFill="background1" w:themeFillShade="D9"/>
          </w:tcPr>
          <w:p w:rsidR="004E4CC5" w:rsidRPr="00080001" w:rsidRDefault="004E4CC5" w:rsidP="00080001">
            <w:pPr>
              <w:ind w:firstLine="0"/>
              <w:jc w:val="both"/>
              <w:rPr>
                <w:sz w:val="20"/>
                <w:szCs w:val="20"/>
              </w:rPr>
            </w:pPr>
            <w:r>
              <w:rPr>
                <w:sz w:val="20"/>
                <w:szCs w:val="20"/>
              </w:rPr>
              <w:t>N</w:t>
            </w:r>
            <w:r w:rsidRPr="00080001">
              <w:rPr>
                <w:sz w:val="20"/>
                <w:szCs w:val="20"/>
              </w:rPr>
              <w:t>º</w:t>
            </w:r>
          </w:p>
        </w:tc>
        <w:tc>
          <w:tcPr>
            <w:tcW w:w="1910"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Pré-condições</w:t>
            </w:r>
          </w:p>
        </w:tc>
        <w:tc>
          <w:tcPr>
            <w:tcW w:w="2693"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Entrada</w:t>
            </w:r>
          </w:p>
        </w:tc>
        <w:tc>
          <w:tcPr>
            <w:tcW w:w="1276"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Ação</w:t>
            </w:r>
          </w:p>
        </w:tc>
        <w:tc>
          <w:tcPr>
            <w:tcW w:w="2120"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Resultado Esperado</w:t>
            </w:r>
          </w:p>
        </w:tc>
        <w:tc>
          <w:tcPr>
            <w:tcW w:w="2120" w:type="dxa"/>
            <w:shd w:val="clear" w:color="auto" w:fill="D9D9D9" w:themeFill="background1" w:themeFillShade="D9"/>
          </w:tcPr>
          <w:p w:rsidR="004E4CC5" w:rsidRPr="00080001" w:rsidRDefault="001C6279" w:rsidP="00080001">
            <w:pPr>
              <w:ind w:firstLine="0"/>
              <w:jc w:val="both"/>
              <w:rPr>
                <w:sz w:val="20"/>
                <w:szCs w:val="20"/>
              </w:rPr>
            </w:pPr>
            <w:r>
              <w:rPr>
                <w:sz w:val="20"/>
                <w:szCs w:val="20"/>
              </w:rPr>
              <w:t>Resultado Obtido</w:t>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.1</w:t>
            </w:r>
          </w:p>
        </w:tc>
        <w:tc>
          <w:tcPr>
            <w:tcW w:w="1910" w:type="dxa"/>
          </w:tcPr>
          <w:p w:rsidR="004E4CC5" w:rsidRPr="00080001" w:rsidRDefault="004E4CC5" w:rsidP="00080001">
            <w:pPr>
              <w:ind w:firstLine="0"/>
              <w:jc w:val="both"/>
              <w:rPr>
                <w:sz w:val="20"/>
                <w:szCs w:val="20"/>
              </w:rPr>
            </w:pPr>
          </w:p>
        </w:tc>
        <w:tc>
          <w:tcPr>
            <w:tcW w:w="2693" w:type="dxa"/>
          </w:tcPr>
          <w:p w:rsidR="004E4CC5" w:rsidRPr="00080001" w:rsidRDefault="004E4CC5" w:rsidP="00080001">
            <w:pPr>
              <w:ind w:firstLine="0"/>
              <w:jc w:val="left"/>
              <w:rPr>
                <w:sz w:val="20"/>
                <w:szCs w:val="20"/>
              </w:rPr>
            </w:pPr>
            <w:r w:rsidRPr="00080001">
              <w:rPr>
                <w:sz w:val="20"/>
                <w:szCs w:val="20"/>
              </w:rPr>
              <w:t>Preencheu todos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“entrar”.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“USUÁRIO OU SENHA INVÁLIDO”.</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8" name="Imagem 8" descr="C:\Users\Leandro\Documents\TCC\Nova pasta\imagens\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ev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.2</w:t>
            </w:r>
          </w:p>
        </w:tc>
        <w:tc>
          <w:tcPr>
            <w:tcW w:w="1910" w:type="dxa"/>
          </w:tcPr>
          <w:p w:rsidR="004E4CC5" w:rsidRPr="00080001" w:rsidRDefault="004E4CC5" w:rsidP="00080001">
            <w:pPr>
              <w:ind w:firstLine="0"/>
              <w:jc w:val="left"/>
              <w:rPr>
                <w:sz w:val="20"/>
                <w:szCs w:val="20"/>
              </w:rPr>
            </w:pPr>
            <w:r w:rsidRPr="00080001">
              <w:rPr>
                <w:sz w:val="20"/>
                <w:szCs w:val="20"/>
              </w:rPr>
              <w:t xml:space="preserve">Ter pressionado o botão “cadastrar” na tela de </w:t>
            </w:r>
            <w:proofErr w:type="spellStart"/>
            <w:r w:rsidRPr="00080001">
              <w:rPr>
                <w:sz w:val="20"/>
                <w:szCs w:val="20"/>
              </w:rPr>
              <w:t>login</w:t>
            </w:r>
            <w:proofErr w:type="spellEnd"/>
            <w:r w:rsidRPr="00080001">
              <w:rPr>
                <w:sz w:val="20"/>
                <w:szCs w:val="20"/>
              </w:rPr>
              <w:t>.</w:t>
            </w:r>
          </w:p>
        </w:tc>
        <w:tc>
          <w:tcPr>
            <w:tcW w:w="2693" w:type="dxa"/>
          </w:tcPr>
          <w:p w:rsidR="004E4CC5" w:rsidRPr="00080001" w:rsidRDefault="004E4CC5" w:rsidP="00080001">
            <w:pPr>
              <w:ind w:firstLine="0"/>
              <w:jc w:val="left"/>
              <w:rPr>
                <w:sz w:val="20"/>
                <w:szCs w:val="20"/>
              </w:rPr>
            </w:pPr>
            <w:r w:rsidRPr="00080001">
              <w:rPr>
                <w:sz w:val="20"/>
                <w:szCs w:val="20"/>
              </w:rPr>
              <w:t>Preenche o campo NOME, com um nome que já existe.</w:t>
            </w:r>
          </w:p>
          <w:p w:rsidR="004E4CC5" w:rsidRPr="00080001" w:rsidRDefault="004E4CC5" w:rsidP="001908EA">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“ESTE NOME DE USUÁRIO JÁ ESTÁ SENDO USADO”.</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17" name="Imagem 17" descr="C:\Users\Leandro\Documents\TCC\Nova pasta\imagens\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ev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.3</w:t>
            </w:r>
          </w:p>
        </w:tc>
        <w:tc>
          <w:tcPr>
            <w:tcW w:w="1910" w:type="dxa"/>
          </w:tcPr>
          <w:p w:rsidR="004E4CC5" w:rsidRPr="00080001" w:rsidRDefault="004E4CC5" w:rsidP="00080001">
            <w:pPr>
              <w:ind w:firstLine="0"/>
              <w:jc w:val="left"/>
              <w:rPr>
                <w:sz w:val="20"/>
                <w:szCs w:val="20"/>
              </w:rPr>
            </w:pPr>
            <w:r w:rsidRPr="00080001">
              <w:rPr>
                <w:sz w:val="20"/>
                <w:szCs w:val="20"/>
              </w:rPr>
              <w:t xml:space="preserve">Ter pressionado o botão “cadastrar” na tela de </w:t>
            </w:r>
            <w:proofErr w:type="spellStart"/>
            <w:r w:rsidRPr="00080001">
              <w:rPr>
                <w:sz w:val="20"/>
                <w:szCs w:val="20"/>
              </w:rPr>
              <w:t>login</w:t>
            </w:r>
            <w:proofErr w:type="spellEnd"/>
            <w:r w:rsidRPr="00080001">
              <w:rPr>
                <w:sz w:val="20"/>
                <w:szCs w:val="20"/>
              </w:rPr>
              <w:t>.</w:t>
            </w:r>
          </w:p>
        </w:tc>
        <w:tc>
          <w:tcPr>
            <w:tcW w:w="2693" w:type="dxa"/>
          </w:tcPr>
          <w:p w:rsidR="004E4CC5" w:rsidRPr="00080001" w:rsidRDefault="004E4CC5" w:rsidP="00080001">
            <w:pPr>
              <w:ind w:firstLine="0"/>
              <w:jc w:val="left"/>
              <w:rPr>
                <w:sz w:val="20"/>
                <w:szCs w:val="20"/>
              </w:rPr>
            </w:pPr>
            <w:r w:rsidRPr="00080001">
              <w:rPr>
                <w:sz w:val="20"/>
                <w:szCs w:val="20"/>
              </w:rPr>
              <w:t>Preenche o campo CONFIRMAR E-MAIL divergente ao campo E-MAIL.</w:t>
            </w:r>
          </w:p>
          <w:p w:rsidR="004E4CC5" w:rsidRPr="00080001" w:rsidRDefault="004E4CC5" w:rsidP="00080001">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“OS E-MAILS INFORMADOS ESTÃO DIVERGENTES”.</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23" name="Imagem 23" descr="C:\Users\Leandro\Documents\TCC\Nova pasta\imagens\e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andro\Documents\TCC\Nova pasta\imagens\ev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.4</w:t>
            </w:r>
          </w:p>
        </w:tc>
        <w:tc>
          <w:tcPr>
            <w:tcW w:w="1910" w:type="dxa"/>
          </w:tcPr>
          <w:p w:rsidR="004E4CC5" w:rsidRPr="00080001" w:rsidRDefault="004E4CC5" w:rsidP="00080001">
            <w:pPr>
              <w:ind w:firstLine="0"/>
              <w:jc w:val="left"/>
              <w:rPr>
                <w:sz w:val="20"/>
                <w:szCs w:val="20"/>
              </w:rPr>
            </w:pPr>
            <w:r w:rsidRPr="00080001">
              <w:rPr>
                <w:sz w:val="20"/>
                <w:szCs w:val="20"/>
              </w:rPr>
              <w:t xml:space="preserve">Ter pressionado o botão “cadastrar” na tela de </w:t>
            </w:r>
            <w:proofErr w:type="spellStart"/>
            <w:r w:rsidRPr="00080001">
              <w:rPr>
                <w:sz w:val="20"/>
                <w:szCs w:val="20"/>
              </w:rPr>
              <w:t>login</w:t>
            </w:r>
            <w:proofErr w:type="spellEnd"/>
            <w:r w:rsidRPr="00080001">
              <w:rPr>
                <w:sz w:val="20"/>
                <w:szCs w:val="20"/>
              </w:rPr>
              <w:t>.</w:t>
            </w:r>
          </w:p>
        </w:tc>
        <w:tc>
          <w:tcPr>
            <w:tcW w:w="2693" w:type="dxa"/>
          </w:tcPr>
          <w:p w:rsidR="004E4CC5" w:rsidRPr="00080001" w:rsidRDefault="004E4CC5" w:rsidP="00080001">
            <w:pPr>
              <w:ind w:firstLine="0"/>
              <w:jc w:val="left"/>
              <w:rPr>
                <w:sz w:val="20"/>
                <w:szCs w:val="20"/>
              </w:rPr>
            </w:pPr>
            <w:r w:rsidRPr="00080001">
              <w:rPr>
                <w:sz w:val="20"/>
                <w:szCs w:val="20"/>
              </w:rPr>
              <w:t>Preenche o campo CONFIRMAR SENHA divergente ao campo SENHA.</w:t>
            </w:r>
          </w:p>
          <w:p w:rsidR="004E4CC5" w:rsidRPr="00080001" w:rsidRDefault="004E4CC5" w:rsidP="00080001">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“AS SENHAS INFORMADAS ESTÃO DIVERGENTES”.</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24" name="Imagem 24" descr="C:\Users\Leandro\Documents\TCC\Nova pasta\imagens\e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andro\Documents\TCC\Nova pasta\imagens\ev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.5</w:t>
            </w:r>
          </w:p>
        </w:tc>
        <w:tc>
          <w:tcPr>
            <w:tcW w:w="1910" w:type="dxa"/>
          </w:tcPr>
          <w:p w:rsidR="004E4CC5" w:rsidRPr="00080001" w:rsidRDefault="004E4CC5" w:rsidP="00080001">
            <w:pPr>
              <w:jc w:val="left"/>
              <w:rPr>
                <w:sz w:val="20"/>
                <w:szCs w:val="20"/>
              </w:rPr>
            </w:pPr>
          </w:p>
        </w:tc>
        <w:tc>
          <w:tcPr>
            <w:tcW w:w="2693" w:type="dxa"/>
          </w:tcPr>
          <w:p w:rsidR="004E4CC5" w:rsidRPr="00080001" w:rsidRDefault="004E4CC5" w:rsidP="00080001">
            <w:pPr>
              <w:ind w:firstLine="0"/>
              <w:jc w:val="left"/>
              <w:rPr>
                <w:sz w:val="20"/>
                <w:szCs w:val="20"/>
              </w:rPr>
            </w:pPr>
            <w:r w:rsidRPr="00080001">
              <w:rPr>
                <w:sz w:val="20"/>
                <w:szCs w:val="20"/>
              </w:rPr>
              <w:t>Não preencheu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“entrar”.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“TODOS OS CAMPOS DEVEM SER PREENCHIDOS”.</w:t>
            </w:r>
          </w:p>
        </w:tc>
        <w:tc>
          <w:tcPr>
            <w:tcW w:w="2120" w:type="dxa"/>
          </w:tcPr>
          <w:p w:rsidR="004E4CC5" w:rsidRPr="00080001" w:rsidRDefault="00091693" w:rsidP="00080001">
            <w:pPr>
              <w:ind w:firstLine="0"/>
              <w:jc w:val="left"/>
              <w:rPr>
                <w:sz w:val="20"/>
                <w:szCs w:val="20"/>
              </w:rPr>
            </w:pPr>
            <w:r w:rsidRPr="00091693">
              <w:rPr>
                <w:noProof/>
                <w:sz w:val="20"/>
                <w:szCs w:val="20"/>
                <w:lang w:eastAsia="pt-BR"/>
              </w:rPr>
              <w:drawing>
                <wp:inline distT="0" distB="0" distL="0" distR="0">
                  <wp:extent cx="1706400" cy="3600000"/>
                  <wp:effectExtent l="0" t="0" r="8255" b="635"/>
                  <wp:docPr id="29" name="Imagem 29" descr="C:\Users\Leandro\Documents\TCC\Nova pasta\imagens\e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ocuments\TCC\Nova pasta\imagens\ev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.6</w:t>
            </w:r>
          </w:p>
        </w:tc>
        <w:tc>
          <w:tcPr>
            <w:tcW w:w="1910" w:type="dxa"/>
          </w:tcPr>
          <w:p w:rsidR="004E4CC5" w:rsidRPr="00080001" w:rsidRDefault="004E4CC5" w:rsidP="00080001">
            <w:pPr>
              <w:ind w:firstLine="0"/>
              <w:jc w:val="left"/>
              <w:rPr>
                <w:sz w:val="20"/>
                <w:szCs w:val="20"/>
              </w:rPr>
            </w:pPr>
            <w:r w:rsidRPr="00080001">
              <w:rPr>
                <w:sz w:val="20"/>
                <w:szCs w:val="20"/>
              </w:rPr>
              <w:t xml:space="preserve">Ter pressionado o botão “cadastrar” na tela de </w:t>
            </w:r>
            <w:proofErr w:type="spellStart"/>
            <w:r w:rsidRPr="00080001">
              <w:rPr>
                <w:sz w:val="20"/>
                <w:szCs w:val="20"/>
              </w:rPr>
              <w:t>login</w:t>
            </w:r>
            <w:proofErr w:type="spellEnd"/>
            <w:r w:rsidRPr="00080001">
              <w:rPr>
                <w:sz w:val="20"/>
                <w:szCs w:val="20"/>
              </w:rPr>
              <w:t>.</w:t>
            </w:r>
          </w:p>
        </w:tc>
        <w:tc>
          <w:tcPr>
            <w:tcW w:w="2693" w:type="dxa"/>
          </w:tcPr>
          <w:p w:rsidR="004E4CC5" w:rsidRPr="00080001" w:rsidRDefault="004E4CC5" w:rsidP="00080001">
            <w:pPr>
              <w:ind w:firstLine="0"/>
              <w:jc w:val="left"/>
              <w:rPr>
                <w:sz w:val="20"/>
                <w:szCs w:val="20"/>
              </w:rPr>
            </w:pPr>
            <w:r w:rsidRPr="00080001">
              <w:rPr>
                <w:sz w:val="20"/>
                <w:szCs w:val="20"/>
              </w:rPr>
              <w:t>Não preencheu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“TODOS OS CAMPOS DEVEM SER PREENCHIDOS”.</w:t>
            </w:r>
          </w:p>
        </w:tc>
        <w:tc>
          <w:tcPr>
            <w:tcW w:w="2120" w:type="dxa"/>
          </w:tcPr>
          <w:p w:rsidR="004E4CC5" w:rsidRPr="00080001" w:rsidRDefault="00091693" w:rsidP="00080001">
            <w:pPr>
              <w:ind w:firstLine="0"/>
              <w:jc w:val="left"/>
              <w:rPr>
                <w:sz w:val="20"/>
                <w:szCs w:val="20"/>
              </w:rPr>
            </w:pPr>
            <w:r w:rsidRPr="00091693">
              <w:rPr>
                <w:noProof/>
                <w:sz w:val="20"/>
                <w:szCs w:val="20"/>
                <w:lang w:eastAsia="pt-BR"/>
              </w:rPr>
              <w:drawing>
                <wp:inline distT="0" distB="0" distL="0" distR="0" wp14:anchorId="533597F4" wp14:editId="4A134BEC">
                  <wp:extent cx="1706400" cy="3600000"/>
                  <wp:effectExtent l="0" t="0" r="8255" b="635"/>
                  <wp:docPr id="27" name="Imagem 27" descr="C:\Users\Leandro\Documents\TCC\Nova pasta\imagens\e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ocuments\TCC\Nova pasta\imagens\ev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FC47F2" w:rsidRPr="00FC47F2" w:rsidRDefault="005249C3" w:rsidP="00FC47F2">
      <w:pPr>
        <w:pStyle w:val="Fonte"/>
      </w:pPr>
      <w:r>
        <w:t>FONTE: O autor (2019).</w:t>
      </w:r>
    </w:p>
    <w:p w:rsidR="005249C3" w:rsidRDefault="005249C3" w:rsidP="005249C3">
      <w:pPr>
        <w:pStyle w:val="Legenda"/>
        <w:keepNext/>
      </w:pPr>
      <w:bookmarkStart w:id="363" w:name="_Toc21877194"/>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16</w:t>
      </w:r>
      <w:r w:rsidR="00A44FDD">
        <w:rPr>
          <w:noProof/>
        </w:rPr>
        <w:fldChar w:fldCharType="end"/>
      </w:r>
      <w:r>
        <w:t xml:space="preserve"> - UC001 - TESTES - BATERIA 1</w:t>
      </w:r>
      <w:bookmarkEnd w:id="363"/>
    </w:p>
    <w:tbl>
      <w:tblPr>
        <w:tblStyle w:val="Tabelacomgrade"/>
        <w:tblW w:w="0" w:type="auto"/>
        <w:jc w:val="center"/>
        <w:tblLook w:val="04A0" w:firstRow="1" w:lastRow="0" w:firstColumn="1" w:lastColumn="0" w:noHBand="0" w:noVBand="1"/>
      </w:tblPr>
      <w:tblGrid>
        <w:gridCol w:w="532"/>
        <w:gridCol w:w="1510"/>
        <w:gridCol w:w="1621"/>
        <w:gridCol w:w="1252"/>
        <w:gridCol w:w="1456"/>
        <w:gridCol w:w="2916"/>
      </w:tblGrid>
      <w:tr w:rsidR="00091693" w:rsidRPr="00080001" w:rsidTr="00091693">
        <w:trPr>
          <w:tblHeader/>
          <w:jc w:val="center"/>
        </w:trPr>
        <w:tc>
          <w:tcPr>
            <w:tcW w:w="606"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Nº</w:t>
            </w:r>
          </w:p>
        </w:tc>
        <w:tc>
          <w:tcPr>
            <w:tcW w:w="1909"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Pré-condições</w:t>
            </w:r>
          </w:p>
        </w:tc>
        <w:tc>
          <w:tcPr>
            <w:tcW w:w="2692"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Entrada</w:t>
            </w:r>
          </w:p>
        </w:tc>
        <w:tc>
          <w:tcPr>
            <w:tcW w:w="1276"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Ação</w:t>
            </w:r>
          </w:p>
        </w:tc>
        <w:tc>
          <w:tcPr>
            <w:tcW w:w="2119"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Resultado Esperado</w:t>
            </w:r>
          </w:p>
        </w:tc>
        <w:tc>
          <w:tcPr>
            <w:tcW w:w="2119" w:type="dxa"/>
            <w:shd w:val="clear" w:color="auto" w:fill="D9D9D9" w:themeFill="background1" w:themeFillShade="D9"/>
          </w:tcPr>
          <w:p w:rsidR="00091693" w:rsidRPr="00080001" w:rsidRDefault="00091693" w:rsidP="00091693">
            <w:pPr>
              <w:ind w:firstLine="0"/>
              <w:jc w:val="both"/>
              <w:rPr>
                <w:sz w:val="20"/>
                <w:szCs w:val="20"/>
              </w:rPr>
            </w:pPr>
            <w:r>
              <w:rPr>
                <w:sz w:val="20"/>
                <w:szCs w:val="20"/>
              </w:rPr>
              <w:t>Resultado Obtido</w:t>
            </w:r>
          </w:p>
        </w:tc>
      </w:tr>
      <w:tr w:rsidR="00091693" w:rsidRPr="00080001" w:rsidTr="00742CB1">
        <w:trPr>
          <w:jc w:val="center"/>
        </w:trPr>
        <w:tc>
          <w:tcPr>
            <w:tcW w:w="606" w:type="dxa"/>
          </w:tcPr>
          <w:p w:rsidR="00091693" w:rsidRPr="00080001" w:rsidRDefault="00091693" w:rsidP="00091693">
            <w:pPr>
              <w:ind w:firstLine="0"/>
              <w:jc w:val="both"/>
              <w:rPr>
                <w:sz w:val="20"/>
                <w:szCs w:val="20"/>
              </w:rPr>
            </w:pPr>
            <w:r w:rsidRPr="00080001">
              <w:rPr>
                <w:sz w:val="20"/>
                <w:szCs w:val="20"/>
              </w:rPr>
              <w:t>1.1</w:t>
            </w:r>
          </w:p>
        </w:tc>
        <w:tc>
          <w:tcPr>
            <w:tcW w:w="1909" w:type="dxa"/>
          </w:tcPr>
          <w:p w:rsidR="00091693" w:rsidRPr="00080001" w:rsidRDefault="00091693" w:rsidP="00091693">
            <w:pPr>
              <w:jc w:val="left"/>
              <w:rPr>
                <w:sz w:val="20"/>
                <w:szCs w:val="20"/>
              </w:rPr>
            </w:pPr>
          </w:p>
        </w:tc>
        <w:tc>
          <w:tcPr>
            <w:tcW w:w="2692" w:type="dxa"/>
          </w:tcPr>
          <w:p w:rsidR="00091693" w:rsidRPr="00080001" w:rsidRDefault="00091693" w:rsidP="00091693">
            <w:pPr>
              <w:jc w:val="left"/>
              <w:rPr>
                <w:sz w:val="20"/>
                <w:szCs w:val="20"/>
              </w:rPr>
            </w:pPr>
          </w:p>
        </w:tc>
        <w:tc>
          <w:tcPr>
            <w:tcW w:w="1276" w:type="dxa"/>
          </w:tcPr>
          <w:p w:rsidR="00091693" w:rsidRPr="00080001" w:rsidRDefault="00091693" w:rsidP="00091693">
            <w:pPr>
              <w:ind w:firstLine="0"/>
              <w:jc w:val="left"/>
              <w:rPr>
                <w:sz w:val="20"/>
                <w:szCs w:val="20"/>
              </w:rPr>
            </w:pPr>
            <w:r w:rsidRPr="00080001">
              <w:rPr>
                <w:sz w:val="20"/>
                <w:szCs w:val="20"/>
              </w:rPr>
              <w:t>Pressiona o botão “cadastrar”.</w:t>
            </w:r>
          </w:p>
        </w:tc>
        <w:tc>
          <w:tcPr>
            <w:tcW w:w="2119" w:type="dxa"/>
          </w:tcPr>
          <w:p w:rsidR="00091693" w:rsidRPr="00080001" w:rsidRDefault="00091693" w:rsidP="00091693">
            <w:pPr>
              <w:ind w:firstLine="0"/>
              <w:jc w:val="left"/>
              <w:rPr>
                <w:sz w:val="20"/>
                <w:szCs w:val="20"/>
              </w:rPr>
            </w:pPr>
            <w:r w:rsidRPr="00080001">
              <w:rPr>
                <w:sz w:val="20"/>
                <w:szCs w:val="20"/>
              </w:rPr>
              <w:t>O sistema exibe a tela de cadastro de usuário.</w:t>
            </w:r>
          </w:p>
        </w:tc>
        <w:tc>
          <w:tcPr>
            <w:tcW w:w="2119" w:type="dxa"/>
          </w:tcPr>
          <w:p w:rsidR="00091693" w:rsidRPr="00080001" w:rsidRDefault="00217881" w:rsidP="00091693">
            <w:pPr>
              <w:ind w:firstLine="0"/>
              <w:jc w:val="left"/>
              <w:rPr>
                <w:sz w:val="20"/>
                <w:szCs w:val="20"/>
              </w:rPr>
            </w:pPr>
            <w:r w:rsidRPr="00217881">
              <w:rPr>
                <w:noProof/>
                <w:sz w:val="20"/>
                <w:szCs w:val="20"/>
                <w:lang w:eastAsia="pt-BR"/>
              </w:rPr>
              <w:drawing>
                <wp:inline distT="0" distB="0" distL="0" distR="0">
                  <wp:extent cx="1706400" cy="3600000"/>
                  <wp:effectExtent l="0" t="0" r="8255" b="635"/>
                  <wp:docPr id="30" name="Imagem 30" descr="C:\Users\Leandro\Documents\TCC\Nova pasta\imagens\ev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andro\Documents\TCC\Nova pasta\imagens\ev7.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091693" w:rsidRPr="00080001" w:rsidTr="00742CB1">
        <w:trPr>
          <w:jc w:val="center"/>
        </w:trPr>
        <w:tc>
          <w:tcPr>
            <w:tcW w:w="606" w:type="dxa"/>
          </w:tcPr>
          <w:p w:rsidR="00091693" w:rsidRPr="00080001" w:rsidRDefault="00091693" w:rsidP="00091693">
            <w:pPr>
              <w:ind w:firstLine="0"/>
              <w:jc w:val="both"/>
              <w:rPr>
                <w:sz w:val="20"/>
                <w:szCs w:val="20"/>
              </w:rPr>
            </w:pPr>
            <w:r w:rsidRPr="00080001">
              <w:rPr>
                <w:sz w:val="20"/>
                <w:szCs w:val="20"/>
              </w:rPr>
              <w:lastRenderedPageBreak/>
              <w:t>1.2</w:t>
            </w:r>
          </w:p>
        </w:tc>
        <w:tc>
          <w:tcPr>
            <w:tcW w:w="1909" w:type="dxa"/>
          </w:tcPr>
          <w:p w:rsidR="00091693" w:rsidRPr="00080001" w:rsidRDefault="00091693" w:rsidP="00091693">
            <w:pPr>
              <w:ind w:firstLine="0"/>
              <w:jc w:val="left"/>
              <w:rPr>
                <w:sz w:val="20"/>
                <w:szCs w:val="20"/>
              </w:rPr>
            </w:pPr>
            <w:r w:rsidRPr="00080001">
              <w:rPr>
                <w:sz w:val="20"/>
                <w:szCs w:val="20"/>
              </w:rPr>
              <w:t xml:space="preserve">Ter pressionado o botão “cadastrar” na tela de </w:t>
            </w:r>
            <w:proofErr w:type="spellStart"/>
            <w:r w:rsidRPr="00080001">
              <w:rPr>
                <w:sz w:val="20"/>
                <w:szCs w:val="20"/>
              </w:rPr>
              <w:t>login</w:t>
            </w:r>
            <w:proofErr w:type="spellEnd"/>
            <w:r w:rsidRPr="00080001">
              <w:rPr>
                <w:sz w:val="20"/>
                <w:szCs w:val="20"/>
              </w:rPr>
              <w:t>.</w:t>
            </w:r>
          </w:p>
        </w:tc>
        <w:tc>
          <w:tcPr>
            <w:tcW w:w="2692" w:type="dxa"/>
          </w:tcPr>
          <w:p w:rsidR="00091693" w:rsidRPr="00080001" w:rsidRDefault="00091693" w:rsidP="00091693">
            <w:pPr>
              <w:ind w:firstLine="0"/>
              <w:jc w:val="left"/>
              <w:rPr>
                <w:sz w:val="20"/>
                <w:szCs w:val="20"/>
              </w:rPr>
            </w:pPr>
            <w:r w:rsidRPr="00080001">
              <w:rPr>
                <w:sz w:val="20"/>
                <w:szCs w:val="20"/>
              </w:rPr>
              <w:t>Preenche todos os campos</w:t>
            </w:r>
          </w:p>
        </w:tc>
        <w:tc>
          <w:tcPr>
            <w:tcW w:w="1276" w:type="dxa"/>
          </w:tcPr>
          <w:p w:rsidR="00091693" w:rsidRPr="00080001" w:rsidRDefault="00091693" w:rsidP="00091693">
            <w:pPr>
              <w:ind w:firstLine="0"/>
              <w:jc w:val="left"/>
              <w:rPr>
                <w:sz w:val="20"/>
                <w:szCs w:val="20"/>
              </w:rPr>
            </w:pPr>
            <w:r w:rsidRPr="00080001">
              <w:rPr>
                <w:sz w:val="20"/>
                <w:szCs w:val="20"/>
              </w:rPr>
              <w:t>Pressiona o botão “cadastrar”.</w:t>
            </w:r>
          </w:p>
        </w:tc>
        <w:tc>
          <w:tcPr>
            <w:tcW w:w="2119" w:type="dxa"/>
          </w:tcPr>
          <w:p w:rsidR="00091693" w:rsidRPr="00080001" w:rsidRDefault="00091693" w:rsidP="00091693">
            <w:pPr>
              <w:ind w:firstLine="0"/>
              <w:jc w:val="left"/>
              <w:rPr>
                <w:sz w:val="20"/>
                <w:szCs w:val="20"/>
              </w:rPr>
            </w:pPr>
            <w:r w:rsidRPr="00080001">
              <w:rPr>
                <w:sz w:val="20"/>
                <w:szCs w:val="20"/>
              </w:rPr>
              <w:t>O sistema realiza o cadastro do novo usuário.</w:t>
            </w:r>
          </w:p>
          <w:p w:rsidR="00091693" w:rsidRPr="00080001" w:rsidRDefault="00091693" w:rsidP="00091693">
            <w:pPr>
              <w:ind w:firstLine="0"/>
              <w:jc w:val="left"/>
              <w:rPr>
                <w:sz w:val="20"/>
                <w:szCs w:val="20"/>
              </w:rPr>
            </w:pPr>
            <w:r w:rsidRPr="00080001">
              <w:rPr>
                <w:sz w:val="20"/>
                <w:szCs w:val="20"/>
              </w:rPr>
              <w:t>O sistema exibe a tela de busca de pratos.</w:t>
            </w:r>
          </w:p>
        </w:tc>
        <w:tc>
          <w:tcPr>
            <w:tcW w:w="2119" w:type="dxa"/>
          </w:tcPr>
          <w:p w:rsidR="00091693" w:rsidRPr="00080001" w:rsidRDefault="003C4400" w:rsidP="00091693">
            <w:pPr>
              <w:ind w:firstLine="0"/>
              <w:jc w:val="left"/>
              <w:rPr>
                <w:sz w:val="20"/>
                <w:szCs w:val="20"/>
              </w:rPr>
            </w:pPr>
            <w:r w:rsidRPr="003C4400">
              <w:rPr>
                <w:noProof/>
                <w:sz w:val="20"/>
                <w:szCs w:val="20"/>
                <w:lang w:eastAsia="pt-BR"/>
              </w:rPr>
              <w:drawing>
                <wp:inline distT="0" distB="0" distL="0" distR="0">
                  <wp:extent cx="1706400" cy="3600000"/>
                  <wp:effectExtent l="0" t="0" r="8255" b="635"/>
                  <wp:docPr id="31" name="Imagem 31" descr="C:\Users\Leandro\Documents\TCC\Nova pasta\imagens\e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andro\Documents\TCC\Nova pasta\imagens\ev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r w:rsidRPr="003C4400">
              <w:rPr>
                <w:noProof/>
                <w:sz w:val="20"/>
                <w:szCs w:val="20"/>
                <w:lang w:eastAsia="pt-BR"/>
              </w:rPr>
              <w:drawing>
                <wp:inline distT="0" distB="0" distL="0" distR="0">
                  <wp:extent cx="1706400" cy="3600000"/>
                  <wp:effectExtent l="0" t="0" r="8255" b="635"/>
                  <wp:docPr id="33" name="Imagem 33" descr="C:\Users\Leandro\Documents\TCC\Nova pasta\imagens\ev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andro\Documents\TCC\Nova pasta\imagens\ev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Default="005249C3" w:rsidP="005249C3">
      <w:pPr>
        <w:pStyle w:val="Fonte"/>
        <w:ind w:firstLine="0"/>
      </w:pPr>
      <w:r>
        <w:t>FONTE: O autor (2019).</w:t>
      </w:r>
    </w:p>
    <w:p w:rsidR="005249C3" w:rsidRPr="00FC5ECD" w:rsidRDefault="005249C3" w:rsidP="005249C3">
      <w:pPr>
        <w:pStyle w:val="Fonte"/>
        <w:ind w:firstLine="0"/>
      </w:pPr>
    </w:p>
    <w:p w:rsidR="00FC47F2" w:rsidRPr="00FC47F2" w:rsidRDefault="00FC47F2" w:rsidP="00FC47F2">
      <w:pPr>
        <w:pStyle w:val="Texto"/>
        <w:ind w:firstLine="0"/>
      </w:pPr>
    </w:p>
    <w:p w:rsidR="005249C3" w:rsidRDefault="005249C3" w:rsidP="005249C3">
      <w:pPr>
        <w:pStyle w:val="Legenda"/>
        <w:keepNext/>
      </w:pPr>
      <w:bookmarkStart w:id="364" w:name="_Toc21877195"/>
      <w:r>
        <w:lastRenderedPageBreak/>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17</w:t>
      </w:r>
      <w:r w:rsidR="00A44FDD">
        <w:rPr>
          <w:noProof/>
        </w:rPr>
        <w:fldChar w:fldCharType="end"/>
      </w:r>
      <w:r>
        <w:t xml:space="preserve"> - UC001 - TESTES - BATERIA 2</w:t>
      </w:r>
      <w:bookmarkEnd w:id="364"/>
    </w:p>
    <w:tbl>
      <w:tblPr>
        <w:tblStyle w:val="Tabelacomgrade"/>
        <w:tblW w:w="0" w:type="auto"/>
        <w:jc w:val="center"/>
        <w:tblLook w:val="04A0" w:firstRow="1" w:lastRow="0" w:firstColumn="1" w:lastColumn="0" w:noHBand="0" w:noVBand="1"/>
      </w:tblPr>
      <w:tblGrid>
        <w:gridCol w:w="496"/>
        <w:gridCol w:w="1440"/>
        <w:gridCol w:w="1734"/>
        <w:gridCol w:w="1175"/>
        <w:gridCol w:w="1526"/>
        <w:gridCol w:w="2916"/>
      </w:tblGrid>
      <w:tr w:rsidR="003C4400" w:rsidRPr="0039057F" w:rsidTr="003C4400">
        <w:trPr>
          <w:tblHeader/>
          <w:jc w:val="center"/>
        </w:trPr>
        <w:tc>
          <w:tcPr>
            <w:tcW w:w="498"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N</w:t>
            </w:r>
            <w:r>
              <w:rPr>
                <w:sz w:val="20"/>
                <w:szCs w:val="20"/>
              </w:rPr>
              <w:t>º</w:t>
            </w:r>
          </w:p>
        </w:tc>
        <w:tc>
          <w:tcPr>
            <w:tcW w:w="1909"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Pré-condições</w:t>
            </w:r>
          </w:p>
        </w:tc>
        <w:tc>
          <w:tcPr>
            <w:tcW w:w="2692"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Entrada</w:t>
            </w:r>
          </w:p>
        </w:tc>
        <w:tc>
          <w:tcPr>
            <w:tcW w:w="1276"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Ação</w:t>
            </w:r>
          </w:p>
        </w:tc>
        <w:tc>
          <w:tcPr>
            <w:tcW w:w="2119"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Resultado Esperado</w:t>
            </w:r>
          </w:p>
        </w:tc>
        <w:tc>
          <w:tcPr>
            <w:tcW w:w="2119" w:type="dxa"/>
            <w:shd w:val="clear" w:color="auto" w:fill="D9D9D9" w:themeFill="background1" w:themeFillShade="D9"/>
          </w:tcPr>
          <w:p w:rsidR="003C4400" w:rsidRPr="00080001" w:rsidRDefault="003C4400" w:rsidP="003C4400">
            <w:pPr>
              <w:ind w:firstLine="0"/>
              <w:jc w:val="both"/>
              <w:rPr>
                <w:sz w:val="20"/>
                <w:szCs w:val="20"/>
              </w:rPr>
            </w:pPr>
            <w:r>
              <w:rPr>
                <w:sz w:val="20"/>
                <w:szCs w:val="20"/>
              </w:rPr>
              <w:t>Resultado Obtido</w:t>
            </w:r>
          </w:p>
        </w:tc>
      </w:tr>
      <w:tr w:rsidR="003C4400" w:rsidRPr="0039057F" w:rsidTr="00742CB1">
        <w:trPr>
          <w:jc w:val="center"/>
        </w:trPr>
        <w:tc>
          <w:tcPr>
            <w:tcW w:w="498" w:type="dxa"/>
          </w:tcPr>
          <w:p w:rsidR="003C4400" w:rsidRPr="0039057F" w:rsidRDefault="003C4400" w:rsidP="003C4400">
            <w:pPr>
              <w:ind w:firstLine="0"/>
              <w:jc w:val="both"/>
              <w:rPr>
                <w:sz w:val="20"/>
                <w:szCs w:val="20"/>
              </w:rPr>
            </w:pPr>
            <w:r w:rsidRPr="0039057F">
              <w:rPr>
                <w:sz w:val="20"/>
                <w:szCs w:val="20"/>
              </w:rPr>
              <w:t>2.1</w:t>
            </w:r>
          </w:p>
        </w:tc>
        <w:tc>
          <w:tcPr>
            <w:tcW w:w="1909" w:type="dxa"/>
          </w:tcPr>
          <w:p w:rsidR="003C4400" w:rsidRPr="0039057F" w:rsidRDefault="003C4400" w:rsidP="003C4400">
            <w:pPr>
              <w:jc w:val="left"/>
              <w:rPr>
                <w:sz w:val="20"/>
                <w:szCs w:val="20"/>
              </w:rPr>
            </w:pPr>
          </w:p>
        </w:tc>
        <w:tc>
          <w:tcPr>
            <w:tcW w:w="2692" w:type="dxa"/>
          </w:tcPr>
          <w:p w:rsidR="003C4400" w:rsidRPr="0039057F" w:rsidRDefault="003C4400" w:rsidP="003C4400">
            <w:pPr>
              <w:ind w:firstLine="0"/>
              <w:jc w:val="left"/>
              <w:rPr>
                <w:sz w:val="20"/>
                <w:szCs w:val="20"/>
              </w:rPr>
            </w:pPr>
            <w:r w:rsidRPr="0039057F">
              <w:rPr>
                <w:sz w:val="20"/>
                <w:szCs w:val="20"/>
              </w:rPr>
              <w:t>Preenche todos os campos</w:t>
            </w:r>
          </w:p>
        </w:tc>
        <w:tc>
          <w:tcPr>
            <w:tcW w:w="1276" w:type="dxa"/>
          </w:tcPr>
          <w:p w:rsidR="003C4400" w:rsidRPr="0039057F" w:rsidRDefault="003C4400" w:rsidP="003C4400">
            <w:pPr>
              <w:ind w:firstLine="0"/>
              <w:jc w:val="left"/>
              <w:rPr>
                <w:sz w:val="20"/>
                <w:szCs w:val="20"/>
              </w:rPr>
            </w:pPr>
            <w:r w:rsidRPr="0039057F">
              <w:rPr>
                <w:sz w:val="20"/>
                <w:szCs w:val="20"/>
              </w:rPr>
              <w:t>Pressiona o botão “entrar”</w:t>
            </w:r>
          </w:p>
        </w:tc>
        <w:tc>
          <w:tcPr>
            <w:tcW w:w="2119" w:type="dxa"/>
          </w:tcPr>
          <w:p w:rsidR="003C4400" w:rsidRPr="0039057F" w:rsidRDefault="003C4400" w:rsidP="003C4400">
            <w:pPr>
              <w:ind w:firstLine="0"/>
              <w:jc w:val="left"/>
              <w:rPr>
                <w:sz w:val="20"/>
                <w:szCs w:val="20"/>
              </w:rPr>
            </w:pPr>
            <w:r w:rsidRPr="0039057F">
              <w:rPr>
                <w:sz w:val="20"/>
                <w:szCs w:val="20"/>
              </w:rPr>
              <w:t xml:space="preserve">O sistema realiza o </w:t>
            </w:r>
            <w:proofErr w:type="spellStart"/>
            <w:r w:rsidRPr="0039057F">
              <w:rPr>
                <w:sz w:val="20"/>
                <w:szCs w:val="20"/>
              </w:rPr>
              <w:t>login</w:t>
            </w:r>
            <w:proofErr w:type="spellEnd"/>
            <w:r w:rsidRPr="0039057F">
              <w:rPr>
                <w:sz w:val="20"/>
                <w:szCs w:val="20"/>
              </w:rPr>
              <w:t xml:space="preserve"> do usuário.</w:t>
            </w:r>
          </w:p>
          <w:p w:rsidR="003C4400" w:rsidRPr="0039057F" w:rsidRDefault="003C4400" w:rsidP="003C4400">
            <w:pPr>
              <w:ind w:firstLine="0"/>
              <w:jc w:val="left"/>
              <w:rPr>
                <w:sz w:val="20"/>
                <w:szCs w:val="20"/>
              </w:rPr>
            </w:pPr>
            <w:r w:rsidRPr="0039057F">
              <w:rPr>
                <w:sz w:val="20"/>
                <w:szCs w:val="20"/>
              </w:rPr>
              <w:t>O sistema exibe a tela de busca de pratos.</w:t>
            </w:r>
          </w:p>
        </w:tc>
        <w:tc>
          <w:tcPr>
            <w:tcW w:w="2119" w:type="dxa"/>
          </w:tcPr>
          <w:p w:rsidR="003C4400" w:rsidRPr="0039057F" w:rsidRDefault="003C4400" w:rsidP="003C4400">
            <w:pPr>
              <w:ind w:firstLine="0"/>
              <w:jc w:val="left"/>
              <w:rPr>
                <w:sz w:val="20"/>
                <w:szCs w:val="20"/>
              </w:rPr>
            </w:pPr>
            <w:r w:rsidRPr="003C4400">
              <w:rPr>
                <w:noProof/>
                <w:sz w:val="20"/>
                <w:szCs w:val="20"/>
                <w:lang w:eastAsia="pt-BR"/>
              </w:rPr>
              <w:drawing>
                <wp:inline distT="0" distB="0" distL="0" distR="0">
                  <wp:extent cx="1706400" cy="3600000"/>
                  <wp:effectExtent l="0" t="0" r="8255" b="635"/>
                  <wp:docPr id="34" name="Imagem 34"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andro\Documents\TCC\Nova pasta\imagens\Busca geral de prato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Default="00346531" w:rsidP="00346531">
      <w:pPr>
        <w:pStyle w:val="Fonte"/>
        <w:ind w:firstLine="0"/>
      </w:pPr>
      <w:r>
        <w:t>FONTE: O autor (2019).</w:t>
      </w:r>
    </w:p>
    <w:p w:rsidR="00346531" w:rsidRPr="00FC5ECD" w:rsidRDefault="00346531" w:rsidP="002C7599"/>
    <w:p w:rsidR="00FC47F2" w:rsidRDefault="00FC47F2" w:rsidP="00346531">
      <w:pPr>
        <w:pStyle w:val="Legenda"/>
        <w:keepNext/>
        <w:sectPr w:rsidR="00FC47F2" w:rsidSect="00FC47F2">
          <w:pgSz w:w="11906" w:h="16838" w:code="9"/>
          <w:pgMar w:top="1701" w:right="1134" w:bottom="1134" w:left="1701" w:header="709" w:footer="709" w:gutter="0"/>
          <w:cols w:space="708"/>
          <w:docGrid w:linePitch="360"/>
        </w:sectPr>
      </w:pPr>
    </w:p>
    <w:p w:rsidR="00346531" w:rsidRDefault="00346531" w:rsidP="00346531">
      <w:pPr>
        <w:pStyle w:val="Legenda"/>
        <w:keepNext/>
      </w:pPr>
      <w:bookmarkStart w:id="365" w:name="_Toc21877196"/>
      <w:r>
        <w:lastRenderedPageBreak/>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18</w:t>
      </w:r>
      <w:r w:rsidR="00A44FDD">
        <w:rPr>
          <w:noProof/>
        </w:rPr>
        <w:fldChar w:fldCharType="end"/>
      </w:r>
      <w:r>
        <w:t xml:space="preserve"> - UC002 - CASO DE TESTE</w:t>
      </w:r>
      <w:bookmarkEnd w:id="365"/>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Caso de uso</w:t>
            </w:r>
          </w:p>
        </w:tc>
        <w:tc>
          <w:tcPr>
            <w:tcW w:w="6514" w:type="dxa"/>
            <w:gridSpan w:val="3"/>
          </w:tcPr>
          <w:p w:rsidR="002C7599" w:rsidRPr="005249C3" w:rsidRDefault="002C7599" w:rsidP="0039057F">
            <w:pPr>
              <w:ind w:firstLine="0"/>
              <w:jc w:val="both"/>
              <w:rPr>
                <w:rFonts w:cstheme="minorHAnsi"/>
                <w:sz w:val="20"/>
                <w:szCs w:val="20"/>
              </w:rPr>
            </w:pPr>
            <w:r w:rsidRPr="005249C3">
              <w:rPr>
                <w:rFonts w:cstheme="minorHAnsi"/>
                <w:sz w:val="20"/>
                <w:szCs w:val="20"/>
              </w:rPr>
              <w:t>UC002 – Cadastro de Ingredientes</w:t>
            </w:r>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Pré-condições</w:t>
            </w:r>
          </w:p>
        </w:tc>
        <w:tc>
          <w:tcPr>
            <w:tcW w:w="6514" w:type="dxa"/>
            <w:gridSpan w:val="3"/>
          </w:tcPr>
          <w:p w:rsidR="002C7599" w:rsidRPr="005249C3" w:rsidRDefault="002C7599" w:rsidP="0039057F">
            <w:pPr>
              <w:ind w:firstLine="0"/>
              <w:jc w:val="both"/>
              <w:rPr>
                <w:rFonts w:cstheme="minorHAnsi"/>
                <w:sz w:val="20"/>
                <w:szCs w:val="20"/>
              </w:rPr>
            </w:pPr>
            <w:r w:rsidRPr="005249C3">
              <w:rPr>
                <w:rFonts w:cstheme="minorHAnsi"/>
                <w:sz w:val="20"/>
                <w:szCs w:val="20"/>
              </w:rPr>
              <w:t xml:space="preserve">Estar </w:t>
            </w:r>
            <w:proofErr w:type="spellStart"/>
            <w:r w:rsidRPr="005249C3">
              <w:rPr>
                <w:rFonts w:cstheme="minorHAnsi"/>
                <w:sz w:val="20"/>
                <w:szCs w:val="20"/>
              </w:rPr>
              <w:t>logado</w:t>
            </w:r>
            <w:proofErr w:type="spellEnd"/>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Elaborador</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Leandro Soares</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Data de Elaboração</w:t>
            </w:r>
          </w:p>
        </w:tc>
        <w:tc>
          <w:tcPr>
            <w:tcW w:w="2172" w:type="dxa"/>
          </w:tcPr>
          <w:p w:rsidR="002C7599" w:rsidRPr="005249C3" w:rsidRDefault="002C7599" w:rsidP="0039057F">
            <w:pPr>
              <w:ind w:firstLine="0"/>
              <w:jc w:val="both"/>
              <w:rPr>
                <w:rFonts w:cstheme="minorHAnsi"/>
                <w:sz w:val="20"/>
                <w:szCs w:val="20"/>
              </w:rPr>
            </w:pPr>
            <w:r w:rsidRPr="005249C3">
              <w:rPr>
                <w:rFonts w:cstheme="minorHAnsi"/>
                <w:sz w:val="20"/>
                <w:szCs w:val="20"/>
              </w:rPr>
              <w:t>24/02/2019</w:t>
            </w:r>
          </w:p>
        </w:tc>
      </w:tr>
      <w:tr w:rsidR="002047B9" w:rsidRPr="005249C3" w:rsidTr="005249C3">
        <w:trPr>
          <w:jc w:val="center"/>
        </w:trPr>
        <w:tc>
          <w:tcPr>
            <w:tcW w:w="1980" w:type="dxa"/>
          </w:tcPr>
          <w:p w:rsidR="002047B9" w:rsidRPr="005249C3" w:rsidRDefault="002047B9" w:rsidP="002047B9">
            <w:pPr>
              <w:ind w:firstLine="0"/>
              <w:jc w:val="both"/>
              <w:rPr>
                <w:rFonts w:cstheme="minorHAnsi"/>
                <w:sz w:val="20"/>
                <w:szCs w:val="20"/>
              </w:rPr>
            </w:pPr>
            <w:r w:rsidRPr="005249C3">
              <w:rPr>
                <w:rFonts w:cstheme="minorHAnsi"/>
                <w:sz w:val="20"/>
                <w:szCs w:val="20"/>
              </w:rPr>
              <w:t>Executor</w:t>
            </w:r>
          </w:p>
        </w:tc>
        <w:tc>
          <w:tcPr>
            <w:tcW w:w="2171" w:type="dxa"/>
          </w:tcPr>
          <w:p w:rsidR="002047B9" w:rsidRPr="005249C3" w:rsidRDefault="002047B9" w:rsidP="002047B9">
            <w:pPr>
              <w:ind w:firstLine="0"/>
              <w:jc w:val="both"/>
              <w:rPr>
                <w:rFonts w:cstheme="minorHAnsi"/>
                <w:sz w:val="20"/>
                <w:szCs w:val="20"/>
              </w:rPr>
            </w:pPr>
            <w:r w:rsidRPr="005249C3">
              <w:rPr>
                <w:rFonts w:cstheme="minorHAnsi"/>
                <w:sz w:val="20"/>
                <w:szCs w:val="20"/>
              </w:rPr>
              <w:t>Leandro Soares</w:t>
            </w:r>
          </w:p>
        </w:tc>
        <w:tc>
          <w:tcPr>
            <w:tcW w:w="2171" w:type="dxa"/>
          </w:tcPr>
          <w:p w:rsidR="002047B9" w:rsidRPr="005249C3" w:rsidRDefault="002047B9" w:rsidP="002047B9">
            <w:pPr>
              <w:ind w:firstLine="0"/>
              <w:jc w:val="both"/>
              <w:rPr>
                <w:rFonts w:cstheme="minorHAnsi"/>
                <w:sz w:val="20"/>
                <w:szCs w:val="20"/>
              </w:rPr>
            </w:pPr>
            <w:r w:rsidRPr="005249C3">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2C7599" w:rsidRDefault="00346531" w:rsidP="00346531">
      <w:pPr>
        <w:pStyle w:val="Fonte"/>
        <w:ind w:firstLine="0"/>
      </w:pPr>
      <w:bookmarkStart w:id="366" w:name="_Toc2367119"/>
      <w:r>
        <w:t>FONTE: O autor (2019).</w:t>
      </w:r>
      <w:bookmarkEnd w:id="366"/>
    </w:p>
    <w:p w:rsidR="00346531" w:rsidRPr="00FC5ECD" w:rsidRDefault="00346531" w:rsidP="00346531">
      <w:pPr>
        <w:pStyle w:val="Fonte"/>
        <w:ind w:firstLine="0"/>
      </w:pPr>
    </w:p>
    <w:p w:rsidR="00A44FDD" w:rsidRDefault="00A44FDD" w:rsidP="00A44FDD">
      <w:pPr>
        <w:pStyle w:val="Legenda"/>
        <w:keepNext/>
      </w:pPr>
      <w:bookmarkStart w:id="367" w:name="_Toc21877197"/>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19</w:t>
      </w:r>
      <w:r w:rsidR="000A660F">
        <w:rPr>
          <w:noProof/>
        </w:rPr>
        <w:fldChar w:fldCharType="end"/>
      </w:r>
      <w:r>
        <w:t xml:space="preserve"> - UC002 - TESTES - BATERIA 0</w:t>
      </w:r>
      <w:bookmarkEnd w:id="367"/>
    </w:p>
    <w:tbl>
      <w:tblPr>
        <w:tblStyle w:val="Tabelacomgrade"/>
        <w:tblW w:w="0" w:type="auto"/>
        <w:jc w:val="center"/>
        <w:tblLook w:val="04A0" w:firstRow="1" w:lastRow="0" w:firstColumn="1" w:lastColumn="0" w:noHBand="0" w:noVBand="1"/>
      </w:tblPr>
      <w:tblGrid>
        <w:gridCol w:w="517"/>
        <w:gridCol w:w="1383"/>
        <w:gridCol w:w="1466"/>
        <w:gridCol w:w="1141"/>
        <w:gridCol w:w="1864"/>
        <w:gridCol w:w="2916"/>
      </w:tblGrid>
      <w:tr w:rsidR="0052618A" w:rsidRPr="00A44FDD" w:rsidTr="001E53C2">
        <w:trPr>
          <w:tblHeader/>
          <w:jc w:val="center"/>
        </w:trPr>
        <w:tc>
          <w:tcPr>
            <w:tcW w:w="606"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Nº</w:t>
            </w:r>
          </w:p>
        </w:tc>
        <w:tc>
          <w:tcPr>
            <w:tcW w:w="1905"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Pré-condições</w:t>
            </w:r>
          </w:p>
        </w:tc>
        <w:tc>
          <w:tcPr>
            <w:tcW w:w="2681"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Entrada</w:t>
            </w:r>
          </w:p>
        </w:tc>
        <w:tc>
          <w:tcPr>
            <w:tcW w:w="1294"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Ação</w:t>
            </w:r>
          </w:p>
        </w:tc>
        <w:tc>
          <w:tcPr>
            <w:tcW w:w="2116"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Resultado Esperado</w:t>
            </w:r>
          </w:p>
        </w:tc>
        <w:tc>
          <w:tcPr>
            <w:tcW w:w="291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44FDD" w:rsidTr="007B72DC">
        <w:trPr>
          <w:jc w:val="center"/>
        </w:trPr>
        <w:tc>
          <w:tcPr>
            <w:tcW w:w="606" w:type="dxa"/>
          </w:tcPr>
          <w:p w:rsidR="0052618A" w:rsidRPr="00A44FDD" w:rsidRDefault="0052618A" w:rsidP="0052618A">
            <w:pPr>
              <w:ind w:firstLine="0"/>
              <w:jc w:val="both"/>
              <w:rPr>
                <w:sz w:val="20"/>
                <w:szCs w:val="20"/>
              </w:rPr>
            </w:pPr>
            <w:r w:rsidRPr="00A44FDD">
              <w:rPr>
                <w:sz w:val="20"/>
                <w:szCs w:val="20"/>
              </w:rPr>
              <w:t>0.1</w:t>
            </w:r>
          </w:p>
        </w:tc>
        <w:tc>
          <w:tcPr>
            <w:tcW w:w="1905" w:type="dxa"/>
          </w:tcPr>
          <w:p w:rsidR="0052618A" w:rsidRPr="00A44FDD" w:rsidRDefault="0052618A" w:rsidP="0052618A">
            <w:pPr>
              <w:ind w:firstLine="0"/>
              <w:jc w:val="left"/>
              <w:rPr>
                <w:sz w:val="20"/>
                <w:szCs w:val="20"/>
              </w:rPr>
            </w:pPr>
            <w:r w:rsidRPr="00A44FDD">
              <w:rPr>
                <w:sz w:val="20"/>
                <w:szCs w:val="20"/>
              </w:rPr>
              <w:t xml:space="preserve">Estar </w:t>
            </w:r>
            <w:proofErr w:type="spellStart"/>
            <w:r w:rsidRPr="00A44FDD">
              <w:rPr>
                <w:sz w:val="20"/>
                <w:szCs w:val="20"/>
              </w:rPr>
              <w:t>logado</w:t>
            </w:r>
            <w:proofErr w:type="spellEnd"/>
            <w:r w:rsidRPr="00A44FDD">
              <w:rPr>
                <w:sz w:val="20"/>
                <w:szCs w:val="20"/>
              </w:rPr>
              <w:t xml:space="preserve"> no sistema.</w:t>
            </w:r>
          </w:p>
          <w:p w:rsidR="0052618A" w:rsidRPr="00A44FDD" w:rsidRDefault="0052618A" w:rsidP="0052618A">
            <w:pPr>
              <w:ind w:firstLine="0"/>
              <w:jc w:val="left"/>
              <w:rPr>
                <w:sz w:val="20"/>
                <w:szCs w:val="20"/>
              </w:rPr>
            </w:pPr>
            <w:r w:rsidRPr="00A44FDD">
              <w:rPr>
                <w:sz w:val="20"/>
                <w:szCs w:val="20"/>
              </w:rPr>
              <w:t>Estar na tela de cadastro de ingrediente.</w:t>
            </w:r>
          </w:p>
        </w:tc>
        <w:tc>
          <w:tcPr>
            <w:tcW w:w="2681" w:type="dxa"/>
          </w:tcPr>
          <w:p w:rsidR="0052618A" w:rsidRPr="00A44FDD" w:rsidRDefault="0052618A" w:rsidP="0052618A">
            <w:pPr>
              <w:ind w:firstLine="0"/>
              <w:jc w:val="left"/>
              <w:rPr>
                <w:sz w:val="20"/>
                <w:szCs w:val="20"/>
              </w:rPr>
            </w:pPr>
            <w:r w:rsidRPr="00A44FDD">
              <w:rPr>
                <w:sz w:val="20"/>
                <w:szCs w:val="20"/>
              </w:rPr>
              <w:t>Preencheu todos os campos.</w:t>
            </w:r>
          </w:p>
        </w:tc>
        <w:tc>
          <w:tcPr>
            <w:tcW w:w="1294" w:type="dxa"/>
          </w:tcPr>
          <w:p w:rsidR="0052618A" w:rsidRPr="00A44FDD" w:rsidRDefault="0052618A" w:rsidP="0052618A">
            <w:pPr>
              <w:ind w:firstLine="0"/>
              <w:jc w:val="left"/>
              <w:rPr>
                <w:sz w:val="20"/>
                <w:szCs w:val="20"/>
              </w:rPr>
            </w:pPr>
            <w:r w:rsidRPr="00A44FDD">
              <w:rPr>
                <w:sz w:val="20"/>
                <w:szCs w:val="20"/>
              </w:rPr>
              <w:t>Pressiona o botão “salvar”.</w:t>
            </w:r>
          </w:p>
        </w:tc>
        <w:tc>
          <w:tcPr>
            <w:tcW w:w="2116" w:type="dxa"/>
          </w:tcPr>
          <w:p w:rsidR="0052618A" w:rsidRPr="00A44FDD" w:rsidRDefault="0052618A" w:rsidP="0052618A">
            <w:pPr>
              <w:ind w:firstLine="0"/>
              <w:jc w:val="left"/>
              <w:rPr>
                <w:sz w:val="20"/>
                <w:szCs w:val="20"/>
              </w:rPr>
            </w:pPr>
            <w:r w:rsidRPr="00A44FDD">
              <w:rPr>
                <w:sz w:val="20"/>
                <w:szCs w:val="20"/>
              </w:rPr>
              <w:t>O sistema exibe a mensagem “SUA LISTA JÁ POSSUI ESSE INGREDIENTE”.</w:t>
            </w:r>
          </w:p>
          <w:p w:rsidR="0052618A" w:rsidRPr="00A44FDD" w:rsidRDefault="0052618A" w:rsidP="0052618A">
            <w:pPr>
              <w:ind w:firstLine="0"/>
              <w:jc w:val="left"/>
              <w:rPr>
                <w:sz w:val="20"/>
                <w:szCs w:val="20"/>
              </w:rPr>
            </w:pPr>
            <w:r w:rsidRPr="00A44FDD">
              <w:rPr>
                <w:sz w:val="20"/>
                <w:szCs w:val="20"/>
              </w:rPr>
              <w:t>O sistema retorna para a lista de ingredientes.</w:t>
            </w:r>
          </w:p>
        </w:tc>
        <w:tc>
          <w:tcPr>
            <w:tcW w:w="2916" w:type="dxa"/>
          </w:tcPr>
          <w:p w:rsidR="0052618A" w:rsidRPr="00A44FDD" w:rsidRDefault="007B72DC" w:rsidP="0052618A">
            <w:pPr>
              <w:ind w:firstLine="0"/>
              <w:jc w:val="left"/>
              <w:rPr>
                <w:sz w:val="20"/>
                <w:szCs w:val="20"/>
              </w:rPr>
            </w:pPr>
            <w:r w:rsidRPr="007B72DC">
              <w:rPr>
                <w:noProof/>
                <w:sz w:val="20"/>
                <w:szCs w:val="20"/>
                <w:lang w:eastAsia="pt-BR"/>
              </w:rPr>
              <w:drawing>
                <wp:inline distT="0" distB="0" distL="0" distR="0">
                  <wp:extent cx="1706400" cy="3600000"/>
                  <wp:effectExtent l="0" t="0" r="8255" b="635"/>
                  <wp:docPr id="35" name="Imagem 35" descr="C:\Users\Leandro\Documents\TCC\Nova pasta\imagens\e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andro\Documents\TCC\Nova pasta\imagens\ev1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44FDD" w:rsidTr="007B72DC">
        <w:trPr>
          <w:jc w:val="center"/>
        </w:trPr>
        <w:tc>
          <w:tcPr>
            <w:tcW w:w="606" w:type="dxa"/>
          </w:tcPr>
          <w:p w:rsidR="0052618A" w:rsidRPr="00A44FDD" w:rsidRDefault="0052618A" w:rsidP="0052618A">
            <w:pPr>
              <w:ind w:firstLine="0"/>
              <w:jc w:val="both"/>
              <w:rPr>
                <w:sz w:val="20"/>
                <w:szCs w:val="20"/>
              </w:rPr>
            </w:pPr>
            <w:r w:rsidRPr="00A44FDD">
              <w:rPr>
                <w:sz w:val="20"/>
                <w:szCs w:val="20"/>
              </w:rPr>
              <w:lastRenderedPageBreak/>
              <w:t>0</w:t>
            </w:r>
            <w:r w:rsidR="007B72DC">
              <w:rPr>
                <w:sz w:val="20"/>
                <w:szCs w:val="20"/>
              </w:rPr>
              <w:t>.2</w:t>
            </w:r>
          </w:p>
        </w:tc>
        <w:tc>
          <w:tcPr>
            <w:tcW w:w="1905" w:type="dxa"/>
          </w:tcPr>
          <w:p w:rsidR="0052618A" w:rsidRPr="00A44FDD" w:rsidRDefault="0052618A" w:rsidP="0052618A">
            <w:pPr>
              <w:ind w:firstLine="0"/>
              <w:jc w:val="left"/>
              <w:rPr>
                <w:sz w:val="20"/>
                <w:szCs w:val="20"/>
              </w:rPr>
            </w:pPr>
            <w:r w:rsidRPr="00A44FDD">
              <w:rPr>
                <w:sz w:val="20"/>
                <w:szCs w:val="20"/>
              </w:rPr>
              <w:t xml:space="preserve">Estar </w:t>
            </w:r>
            <w:proofErr w:type="spellStart"/>
            <w:r w:rsidRPr="00A44FDD">
              <w:rPr>
                <w:sz w:val="20"/>
                <w:szCs w:val="20"/>
              </w:rPr>
              <w:t>logado</w:t>
            </w:r>
            <w:proofErr w:type="spellEnd"/>
            <w:r w:rsidRPr="00A44FDD">
              <w:rPr>
                <w:sz w:val="20"/>
                <w:szCs w:val="20"/>
              </w:rPr>
              <w:t xml:space="preserve"> no sistema.</w:t>
            </w:r>
          </w:p>
          <w:p w:rsidR="0052618A" w:rsidRPr="00A44FDD" w:rsidRDefault="0052618A" w:rsidP="0052618A">
            <w:pPr>
              <w:ind w:firstLine="0"/>
              <w:jc w:val="left"/>
              <w:rPr>
                <w:sz w:val="20"/>
                <w:szCs w:val="20"/>
              </w:rPr>
            </w:pPr>
            <w:r w:rsidRPr="00A44FDD">
              <w:rPr>
                <w:sz w:val="20"/>
                <w:szCs w:val="20"/>
              </w:rPr>
              <w:t>Estar na tela de cadastro de ingrediente.</w:t>
            </w:r>
          </w:p>
        </w:tc>
        <w:tc>
          <w:tcPr>
            <w:tcW w:w="2681" w:type="dxa"/>
          </w:tcPr>
          <w:p w:rsidR="0052618A" w:rsidRPr="00A44FDD" w:rsidRDefault="0052618A" w:rsidP="0052618A">
            <w:pPr>
              <w:ind w:firstLine="0"/>
              <w:jc w:val="left"/>
              <w:rPr>
                <w:sz w:val="20"/>
                <w:szCs w:val="20"/>
              </w:rPr>
            </w:pPr>
            <w:r w:rsidRPr="00A44FDD">
              <w:rPr>
                <w:sz w:val="20"/>
                <w:szCs w:val="20"/>
              </w:rPr>
              <w:t>Não preenche todos os campos.</w:t>
            </w:r>
          </w:p>
        </w:tc>
        <w:tc>
          <w:tcPr>
            <w:tcW w:w="1294" w:type="dxa"/>
          </w:tcPr>
          <w:p w:rsidR="0052618A" w:rsidRPr="00A44FDD" w:rsidRDefault="0052618A" w:rsidP="0052618A">
            <w:pPr>
              <w:ind w:firstLine="0"/>
              <w:jc w:val="left"/>
              <w:rPr>
                <w:sz w:val="20"/>
                <w:szCs w:val="20"/>
              </w:rPr>
            </w:pPr>
            <w:r w:rsidRPr="00A44FDD">
              <w:rPr>
                <w:sz w:val="20"/>
                <w:szCs w:val="20"/>
              </w:rPr>
              <w:t>Pressiona o botão “salvar”.</w:t>
            </w:r>
          </w:p>
        </w:tc>
        <w:tc>
          <w:tcPr>
            <w:tcW w:w="2116" w:type="dxa"/>
          </w:tcPr>
          <w:p w:rsidR="0052618A" w:rsidRPr="00A44FDD" w:rsidRDefault="0052618A" w:rsidP="0052618A">
            <w:pPr>
              <w:ind w:firstLine="0"/>
              <w:jc w:val="left"/>
              <w:rPr>
                <w:sz w:val="20"/>
                <w:szCs w:val="20"/>
              </w:rPr>
            </w:pPr>
            <w:r w:rsidRPr="00A44FDD">
              <w:rPr>
                <w:sz w:val="20"/>
                <w:szCs w:val="20"/>
              </w:rPr>
              <w:t>O sistema exibe a mensagem “TODOS OS CAMPOS DEVEM SER PREENCHIDOS”.</w:t>
            </w:r>
          </w:p>
        </w:tc>
        <w:tc>
          <w:tcPr>
            <w:tcW w:w="2916" w:type="dxa"/>
          </w:tcPr>
          <w:p w:rsidR="0052618A" w:rsidRPr="00A44FDD" w:rsidRDefault="007B72DC" w:rsidP="0052618A">
            <w:pPr>
              <w:ind w:firstLine="0"/>
              <w:jc w:val="left"/>
              <w:rPr>
                <w:sz w:val="20"/>
                <w:szCs w:val="20"/>
              </w:rPr>
            </w:pPr>
            <w:r w:rsidRPr="007B72DC">
              <w:rPr>
                <w:noProof/>
                <w:sz w:val="20"/>
                <w:szCs w:val="20"/>
                <w:lang w:eastAsia="pt-BR"/>
              </w:rPr>
              <w:drawing>
                <wp:inline distT="0" distB="0" distL="0" distR="0">
                  <wp:extent cx="1706400" cy="3600000"/>
                  <wp:effectExtent l="0" t="0" r="8255" b="635"/>
                  <wp:docPr id="36" name="Imagem 36" descr="C:\Users\Leandro\Documents\TCC\Nova pasta\imagens\e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andro\Documents\TCC\Nova pasta\imagens\ev1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8" w:name="_Toc2187719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20</w:t>
      </w:r>
      <w:r w:rsidR="000A660F">
        <w:rPr>
          <w:noProof/>
        </w:rPr>
        <w:fldChar w:fldCharType="end"/>
      </w:r>
      <w:r>
        <w:t xml:space="preserve"> - UC002 - TESTES - BATERIA 1</w:t>
      </w:r>
      <w:bookmarkEnd w:id="368"/>
    </w:p>
    <w:tbl>
      <w:tblPr>
        <w:tblStyle w:val="Tabelacomgrade"/>
        <w:tblW w:w="0" w:type="auto"/>
        <w:jc w:val="center"/>
        <w:tblLook w:val="04A0" w:firstRow="1" w:lastRow="0" w:firstColumn="1" w:lastColumn="0" w:noHBand="0" w:noVBand="1"/>
      </w:tblPr>
      <w:tblGrid>
        <w:gridCol w:w="496"/>
        <w:gridCol w:w="1534"/>
        <w:gridCol w:w="1582"/>
        <w:gridCol w:w="1159"/>
        <w:gridCol w:w="1600"/>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botão “+”.</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cadastro de novo ingrediente.</w:t>
            </w:r>
          </w:p>
        </w:tc>
        <w:tc>
          <w:tcPr>
            <w:tcW w:w="2119" w:type="dxa"/>
          </w:tcPr>
          <w:p w:rsidR="0052618A" w:rsidRPr="00AC6D75" w:rsidRDefault="001E53C2" w:rsidP="0052618A">
            <w:pPr>
              <w:ind w:firstLine="0"/>
              <w:jc w:val="left"/>
              <w:rPr>
                <w:sz w:val="20"/>
                <w:szCs w:val="20"/>
              </w:rPr>
            </w:pPr>
            <w:r w:rsidRPr="001E53C2">
              <w:rPr>
                <w:noProof/>
                <w:sz w:val="20"/>
                <w:szCs w:val="20"/>
                <w:lang w:eastAsia="pt-BR"/>
              </w:rPr>
              <w:drawing>
                <wp:inline distT="0" distB="0" distL="0" distR="0">
                  <wp:extent cx="1706400" cy="3600000"/>
                  <wp:effectExtent l="0" t="0" r="8255" b="635"/>
                  <wp:docPr id="59" name="Imagem 5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andro\Documents\TCC\Nova pasta\imagens\Cadastro de ingredien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1.2</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de cadastro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w:t>
            </w:r>
          </w:p>
          <w:p w:rsidR="0052618A" w:rsidRPr="00AC6D75" w:rsidRDefault="0052618A" w:rsidP="0052618A">
            <w:pPr>
              <w:ind w:firstLine="0"/>
              <w:jc w:val="left"/>
              <w:rPr>
                <w:sz w:val="20"/>
                <w:szCs w:val="20"/>
              </w:rPr>
            </w:pPr>
            <w:r w:rsidRPr="00AC6D75">
              <w:rPr>
                <w:sz w:val="20"/>
                <w:szCs w:val="20"/>
              </w:rPr>
              <w:t>O sistema retorna para a tela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0" name="Imagem 60" descr="C:\Users\Leandro\Documents\TCC\Nova pasta\imagens\ev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andro\Documents\TCC\Nova pasta\imagens\ev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9" w:name="_Toc21877199"/>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21</w:t>
      </w:r>
      <w:r w:rsidR="000A660F">
        <w:rPr>
          <w:noProof/>
        </w:rPr>
        <w:fldChar w:fldCharType="end"/>
      </w:r>
      <w:r>
        <w:t xml:space="preserve"> - UC002 - TESTES - BATERIA 2</w:t>
      </w:r>
      <w:bookmarkEnd w:id="369"/>
    </w:p>
    <w:tbl>
      <w:tblPr>
        <w:tblStyle w:val="Tabelacomgrade"/>
        <w:tblW w:w="0" w:type="auto"/>
        <w:jc w:val="center"/>
        <w:tblLook w:val="04A0" w:firstRow="1" w:lastRow="0" w:firstColumn="1" w:lastColumn="0" w:noHBand="0" w:noVBand="1"/>
      </w:tblPr>
      <w:tblGrid>
        <w:gridCol w:w="496"/>
        <w:gridCol w:w="1496"/>
        <w:gridCol w:w="1470"/>
        <w:gridCol w:w="1362"/>
        <w:gridCol w:w="1547"/>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6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2.1</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botão “editar” de um dos ingredientes.</w:t>
            </w:r>
          </w:p>
        </w:tc>
        <w:tc>
          <w:tcPr>
            <w:tcW w:w="2119" w:type="dxa"/>
          </w:tcPr>
          <w:p w:rsidR="0052618A" w:rsidRPr="00AC6D75" w:rsidRDefault="0052618A" w:rsidP="009120FD">
            <w:pPr>
              <w:ind w:firstLine="0"/>
              <w:jc w:val="left"/>
              <w:rPr>
                <w:sz w:val="20"/>
                <w:szCs w:val="20"/>
              </w:rPr>
            </w:pPr>
            <w:r w:rsidRPr="00AC6D75">
              <w:rPr>
                <w:sz w:val="20"/>
                <w:szCs w:val="20"/>
              </w:rPr>
              <w:t>O sistema deve abrir a tela de edição de ingrediente com o</w:t>
            </w:r>
            <w:r w:rsidR="009120FD">
              <w:rPr>
                <w:sz w:val="20"/>
                <w:szCs w:val="20"/>
              </w:rPr>
              <w:t>s</w:t>
            </w:r>
            <w:r w:rsidRPr="00AC6D75">
              <w:rPr>
                <w:sz w:val="20"/>
                <w:szCs w:val="20"/>
              </w:rPr>
              <w:t xml:space="preserve"> campo</w:t>
            </w:r>
            <w:r w:rsidR="009120FD">
              <w:rPr>
                <w:sz w:val="20"/>
                <w:szCs w:val="20"/>
              </w:rPr>
              <w:t>s</w:t>
            </w:r>
            <w:r w:rsidRPr="00AC6D75">
              <w:rPr>
                <w:sz w:val="20"/>
                <w:szCs w:val="20"/>
              </w:rPr>
              <w:t xml:space="preserve"> </w:t>
            </w:r>
            <w:r w:rsidR="009120FD">
              <w:rPr>
                <w:sz w:val="20"/>
                <w:szCs w:val="20"/>
              </w:rPr>
              <w:t>preenchidos</w:t>
            </w:r>
            <w:r w:rsidRPr="00AC6D75">
              <w:rPr>
                <w:sz w:val="20"/>
                <w:szCs w:val="20"/>
              </w:rPr>
              <w:t>.</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1" name="Imagem 61" descr="C:\Users\Leandro\Documents\TCC\Nova pasta\imagens\ev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andro\Documents\TCC\Nova pasta\imagens\ev1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2.2</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de edição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362"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2" name="Imagem 62" descr="C:\Users\Leandro\Documents\TCC\Nova pasta\imagens\ev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andro\Documents\TCC\Nova pasta\imagens\ev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70" w:name="_Toc21877200"/>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22</w:t>
      </w:r>
      <w:r w:rsidR="000A660F">
        <w:rPr>
          <w:noProof/>
        </w:rPr>
        <w:fldChar w:fldCharType="end"/>
      </w:r>
      <w:r>
        <w:t xml:space="preserve"> - UC002 - TESTES - BATERIA 3</w:t>
      </w:r>
      <w:bookmarkEnd w:id="370"/>
    </w:p>
    <w:tbl>
      <w:tblPr>
        <w:tblStyle w:val="Tabelacomgrade"/>
        <w:tblW w:w="0" w:type="auto"/>
        <w:jc w:val="center"/>
        <w:tblLook w:val="04A0" w:firstRow="1" w:lastRow="0" w:firstColumn="1" w:lastColumn="0" w:noHBand="0" w:noVBand="1"/>
      </w:tblPr>
      <w:tblGrid>
        <w:gridCol w:w="496"/>
        <w:gridCol w:w="1517"/>
        <w:gridCol w:w="1420"/>
        <w:gridCol w:w="1362"/>
        <w:gridCol w:w="1576"/>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6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3.1</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o botão “excluir” de um dos ingredientes.</w:t>
            </w:r>
          </w:p>
        </w:tc>
        <w:tc>
          <w:tcPr>
            <w:tcW w:w="2119" w:type="dxa"/>
          </w:tcPr>
          <w:p w:rsidR="0052618A" w:rsidRPr="00AC6D75" w:rsidRDefault="0052618A" w:rsidP="0052618A">
            <w:pPr>
              <w:ind w:firstLine="0"/>
              <w:jc w:val="left"/>
              <w:rPr>
                <w:sz w:val="20"/>
                <w:szCs w:val="20"/>
              </w:rPr>
            </w:pPr>
            <w:r w:rsidRPr="00AC6D75">
              <w:rPr>
                <w:sz w:val="20"/>
                <w:szCs w:val="20"/>
              </w:rPr>
              <w:t>O sistema apresenta uma caixa de diálogo perguntando se o usuário deseja realmente excluir o ingrediente.</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3" name="Imagem 63" descr="C:\Users\Leandro\Documents\TCC\Nova pasta\imagens\Alerta de exclusçã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andro\Documents\TCC\Nova pasta\imagens\Alerta de exclusção de ingredient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3.2</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jc w:val="left"/>
              <w:rPr>
                <w:sz w:val="20"/>
                <w:szCs w:val="20"/>
              </w:rPr>
            </w:pPr>
            <w:r w:rsidRPr="00AC6D75">
              <w:rPr>
                <w:sz w:val="20"/>
                <w:szCs w:val="20"/>
              </w:rPr>
              <w:t>Estar na tela lista de ingredientes.</w:t>
            </w:r>
          </w:p>
          <w:p w:rsidR="0052618A" w:rsidRPr="00AC6D75" w:rsidRDefault="0052618A" w:rsidP="0052618A">
            <w:pPr>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o botão “sim”.</w:t>
            </w:r>
          </w:p>
        </w:tc>
        <w:tc>
          <w:tcPr>
            <w:tcW w:w="2119" w:type="dxa"/>
          </w:tcPr>
          <w:p w:rsidR="0052618A" w:rsidRPr="00AC6D75" w:rsidRDefault="0052618A" w:rsidP="0052618A">
            <w:pPr>
              <w:ind w:firstLine="0"/>
              <w:jc w:val="left"/>
              <w:rPr>
                <w:sz w:val="20"/>
                <w:szCs w:val="20"/>
              </w:rPr>
            </w:pPr>
            <w:r w:rsidRPr="00AC6D75">
              <w:rPr>
                <w:sz w:val="20"/>
                <w:szCs w:val="20"/>
              </w:rPr>
              <w:t>O sistema exclui o ingrediente e atualiza 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4" name="Imagem 64" descr="C:\Users\Leandro\Documents\TCC\Nova pasta\imagens\ev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andro\Documents\TCC\Nova pasta\imagens\ev1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71" w:name="_Toc21877201"/>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23</w:t>
      </w:r>
      <w:r w:rsidR="000A660F">
        <w:rPr>
          <w:noProof/>
        </w:rPr>
        <w:fldChar w:fldCharType="end"/>
      </w:r>
      <w:r>
        <w:t xml:space="preserve"> - UC002 - TESTES - BATERIA 4</w:t>
      </w:r>
      <w:bookmarkEnd w:id="371"/>
    </w:p>
    <w:tbl>
      <w:tblPr>
        <w:tblStyle w:val="Tabelacomgrade"/>
        <w:tblW w:w="0" w:type="auto"/>
        <w:jc w:val="center"/>
        <w:tblLook w:val="04A0" w:firstRow="1" w:lastRow="0" w:firstColumn="1" w:lastColumn="0" w:noHBand="0" w:noVBand="1"/>
      </w:tblPr>
      <w:tblGrid>
        <w:gridCol w:w="496"/>
        <w:gridCol w:w="1577"/>
        <w:gridCol w:w="1614"/>
        <w:gridCol w:w="1173"/>
        <w:gridCol w:w="151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4.1</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lista de ingredientes.</w:t>
            </w:r>
          </w:p>
          <w:p w:rsidR="0052618A" w:rsidRPr="00AC6D75" w:rsidRDefault="0052618A" w:rsidP="0052618A">
            <w:pPr>
              <w:ind w:firstLine="0"/>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w:t>
            </w:r>
            <w:proofErr w:type="spellStart"/>
            <w:r w:rsidRPr="00AC6D75">
              <w:rPr>
                <w:sz w:val="20"/>
                <w:szCs w:val="20"/>
              </w:rPr>
              <w:t>nao</w:t>
            </w:r>
            <w:proofErr w:type="spellEnd"/>
            <w:r w:rsidRPr="00AC6D75">
              <w:rPr>
                <w:sz w:val="20"/>
                <w:szCs w:val="20"/>
              </w:rPr>
              <w:t>”.</w:t>
            </w:r>
          </w:p>
        </w:tc>
        <w:tc>
          <w:tcPr>
            <w:tcW w:w="2119" w:type="dxa"/>
          </w:tcPr>
          <w:p w:rsidR="0052618A" w:rsidRPr="00AC6D75" w:rsidRDefault="0052618A" w:rsidP="0052618A">
            <w:pPr>
              <w:ind w:firstLine="0"/>
              <w:jc w:val="left"/>
              <w:rPr>
                <w:sz w:val="20"/>
                <w:szCs w:val="20"/>
              </w:rPr>
            </w:pPr>
            <w:r w:rsidRPr="00AC6D75">
              <w:rPr>
                <w:sz w:val="20"/>
                <w:szCs w:val="20"/>
              </w:rPr>
              <w:t>O sistema fecha a caixa de diálogo.</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5" name="Imagem 65"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Lista de ingrediente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lastRenderedPageBreak/>
        <w:t>FONTE: O autor (2019).</w:t>
      </w:r>
    </w:p>
    <w:p w:rsidR="00F15577" w:rsidRDefault="00F15577" w:rsidP="00F15577">
      <w:pPr>
        <w:pStyle w:val="Legenda"/>
        <w:keepNext/>
      </w:pPr>
      <w:bookmarkStart w:id="372" w:name="_Toc21877202"/>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24</w:t>
      </w:r>
      <w:r w:rsidR="000A660F">
        <w:rPr>
          <w:noProof/>
        </w:rPr>
        <w:fldChar w:fldCharType="end"/>
      </w:r>
      <w:r w:rsidRPr="004F0000">
        <w:t xml:space="preserve"> - UC002 - TESTES - BATER</w:t>
      </w:r>
      <w:r>
        <w:t>IA 5</w:t>
      </w:r>
      <w:bookmarkEnd w:id="372"/>
    </w:p>
    <w:tbl>
      <w:tblPr>
        <w:tblStyle w:val="Tabelacomgrade"/>
        <w:tblW w:w="0" w:type="auto"/>
        <w:jc w:val="center"/>
        <w:tblLook w:val="04A0" w:firstRow="1" w:lastRow="0" w:firstColumn="1" w:lastColumn="0" w:noHBand="0" w:noVBand="1"/>
      </w:tblPr>
      <w:tblGrid>
        <w:gridCol w:w="489"/>
        <w:gridCol w:w="1333"/>
        <w:gridCol w:w="1116"/>
        <w:gridCol w:w="1084"/>
        <w:gridCol w:w="1333"/>
        <w:gridCol w:w="3932"/>
      </w:tblGrid>
      <w:tr w:rsidR="00350BCD"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350BCD"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5.1</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cadastro de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“inserir código de barras”.</w:t>
            </w:r>
          </w:p>
        </w:tc>
        <w:tc>
          <w:tcPr>
            <w:tcW w:w="2119" w:type="dxa"/>
          </w:tcPr>
          <w:p w:rsidR="0052618A" w:rsidRPr="00AC6D75" w:rsidRDefault="0052618A" w:rsidP="0052618A">
            <w:pPr>
              <w:ind w:firstLine="0"/>
              <w:jc w:val="left"/>
              <w:rPr>
                <w:sz w:val="20"/>
                <w:szCs w:val="20"/>
              </w:rPr>
            </w:pPr>
            <w:r w:rsidRPr="00AC6D75">
              <w:rPr>
                <w:sz w:val="20"/>
                <w:szCs w:val="20"/>
              </w:rPr>
              <w:t>O sistema aciona a API que captura o código de barras.</w:t>
            </w:r>
          </w:p>
        </w:tc>
        <w:tc>
          <w:tcPr>
            <w:tcW w:w="2119"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2420170" cy="1799590"/>
                  <wp:effectExtent l="0" t="0" r="0" b="0"/>
                  <wp:docPr id="66" name="Imagem 66" descr="C:\Users\Leandro\Documents\TCC\Nova pasta\imagens\ev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andro\Documents\TCC\Nova pasta\imagens\ev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5248" cy="1810802"/>
                          </a:xfrm>
                          <a:prstGeom prst="rect">
                            <a:avLst/>
                          </a:prstGeom>
                          <a:noFill/>
                          <a:ln>
                            <a:noFill/>
                          </a:ln>
                        </pic:spPr>
                      </pic:pic>
                    </a:graphicData>
                  </a:graphic>
                </wp:inline>
              </w:drawing>
            </w:r>
          </w:p>
        </w:tc>
      </w:tr>
      <w:tr w:rsidR="00350BCD"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5.2</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da API.</w:t>
            </w:r>
          </w:p>
        </w:tc>
        <w:tc>
          <w:tcPr>
            <w:tcW w:w="2692" w:type="dxa"/>
          </w:tcPr>
          <w:p w:rsidR="0052618A" w:rsidRPr="00AC6D75" w:rsidRDefault="0052618A" w:rsidP="0052618A">
            <w:pPr>
              <w:ind w:firstLine="0"/>
              <w:jc w:val="left"/>
              <w:rPr>
                <w:sz w:val="20"/>
                <w:szCs w:val="20"/>
              </w:rPr>
            </w:pPr>
            <w:r w:rsidRPr="00AC6D75">
              <w:rPr>
                <w:sz w:val="20"/>
                <w:szCs w:val="20"/>
              </w:rPr>
              <w:t>Código de barras</w:t>
            </w:r>
          </w:p>
        </w:tc>
        <w:tc>
          <w:tcPr>
            <w:tcW w:w="1276" w:type="dxa"/>
          </w:tcPr>
          <w:p w:rsidR="0052618A" w:rsidRPr="00AC6D75" w:rsidRDefault="0052618A" w:rsidP="0052618A">
            <w:pPr>
              <w:ind w:firstLine="0"/>
              <w:jc w:val="left"/>
              <w:rPr>
                <w:sz w:val="20"/>
                <w:szCs w:val="20"/>
              </w:rPr>
            </w:pPr>
            <w:r w:rsidRPr="00AC6D75">
              <w:rPr>
                <w:sz w:val="20"/>
                <w:szCs w:val="20"/>
              </w:rPr>
              <w:t>Sistema identifica um código de barras</w:t>
            </w:r>
          </w:p>
        </w:tc>
        <w:tc>
          <w:tcPr>
            <w:tcW w:w="2119" w:type="dxa"/>
          </w:tcPr>
          <w:p w:rsidR="0052618A" w:rsidRPr="00AC6D75" w:rsidRDefault="0052618A" w:rsidP="0052618A">
            <w:pPr>
              <w:ind w:firstLine="0"/>
              <w:jc w:val="left"/>
              <w:rPr>
                <w:sz w:val="20"/>
                <w:szCs w:val="20"/>
              </w:rPr>
            </w:pPr>
            <w:r w:rsidRPr="00AC6D75">
              <w:rPr>
                <w:sz w:val="20"/>
                <w:szCs w:val="20"/>
              </w:rPr>
              <w:t>O sistema retorna para a tela de cadastro de ingrediente.</w:t>
            </w:r>
          </w:p>
          <w:p w:rsidR="0052618A" w:rsidRPr="00AC6D75" w:rsidRDefault="0052618A" w:rsidP="0052618A">
            <w:pPr>
              <w:ind w:firstLine="0"/>
              <w:jc w:val="left"/>
              <w:rPr>
                <w:sz w:val="20"/>
                <w:szCs w:val="20"/>
              </w:rPr>
            </w:pPr>
            <w:r w:rsidRPr="00AC6D75">
              <w:rPr>
                <w:sz w:val="20"/>
                <w:szCs w:val="20"/>
              </w:rPr>
              <w:t>O sistema busca o código de barras na base.</w:t>
            </w:r>
          </w:p>
          <w:p w:rsidR="0052618A" w:rsidRPr="00AC6D75" w:rsidRDefault="0052618A" w:rsidP="0052618A">
            <w:pPr>
              <w:ind w:firstLine="0"/>
              <w:jc w:val="left"/>
              <w:rPr>
                <w:sz w:val="20"/>
                <w:szCs w:val="20"/>
              </w:rPr>
            </w:pPr>
            <w:r w:rsidRPr="00AC6D75">
              <w:rPr>
                <w:sz w:val="20"/>
                <w:szCs w:val="20"/>
              </w:rPr>
              <w:t>O sistema encontra o código de barras.</w:t>
            </w:r>
          </w:p>
        </w:tc>
        <w:tc>
          <w:tcPr>
            <w:tcW w:w="2119"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1706400" cy="3600000"/>
                  <wp:effectExtent l="0" t="0" r="8255" b="635"/>
                  <wp:docPr id="67" name="Imagem 67" descr="C:\Users\Leandro\Documents\TCC\Nova pasta\imagens\ev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andro\Documents\TCC\Nova pasta\imagens\ev1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350BCD"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5.3</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jc w:val="left"/>
              <w:rPr>
                <w:sz w:val="20"/>
                <w:szCs w:val="20"/>
              </w:rPr>
            </w:pPr>
            <w:r w:rsidRPr="00AC6D75">
              <w:rPr>
                <w:sz w:val="20"/>
                <w:szCs w:val="20"/>
              </w:rPr>
              <w:t>Estar na tela cadastro de ingredientes.</w:t>
            </w:r>
          </w:p>
          <w:p w:rsidR="0052618A" w:rsidRPr="00AC6D75" w:rsidRDefault="0052618A" w:rsidP="0052618A">
            <w:pPr>
              <w:ind w:firstLine="0"/>
              <w:jc w:val="left"/>
              <w:rPr>
                <w:sz w:val="20"/>
                <w:szCs w:val="20"/>
              </w:rPr>
            </w:pPr>
            <w:r w:rsidRPr="00AC6D75">
              <w:rPr>
                <w:sz w:val="20"/>
                <w:szCs w:val="20"/>
              </w:rPr>
              <w:t>Ter capturado um código de barras válido.</w:t>
            </w:r>
          </w:p>
        </w:tc>
        <w:tc>
          <w:tcPr>
            <w:tcW w:w="2692" w:type="dxa"/>
          </w:tcPr>
          <w:p w:rsidR="0052618A" w:rsidRPr="00AC6D75" w:rsidRDefault="0052618A" w:rsidP="0052618A">
            <w:pPr>
              <w:ind w:firstLine="0"/>
              <w:jc w:val="left"/>
              <w:rPr>
                <w:sz w:val="20"/>
                <w:szCs w:val="20"/>
              </w:rPr>
            </w:pPr>
            <w:r w:rsidRPr="00AC6D75">
              <w:rPr>
                <w:sz w:val="20"/>
                <w:szCs w:val="20"/>
              </w:rPr>
              <w:t>Preencher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 com a referência do código de barras.</w:t>
            </w:r>
          </w:p>
          <w:p w:rsidR="0052618A" w:rsidRPr="00AC6D75" w:rsidRDefault="0052618A" w:rsidP="0052618A">
            <w:pPr>
              <w:ind w:firstLine="0"/>
              <w:jc w:val="left"/>
              <w:rPr>
                <w:sz w:val="20"/>
                <w:szCs w:val="20"/>
              </w:rPr>
            </w:pPr>
            <w:r w:rsidRPr="00AC6D75">
              <w:rPr>
                <w:sz w:val="20"/>
                <w:szCs w:val="20"/>
              </w:rPr>
              <w:t>O sistema retorna para a tela lista de ingredientes.</w:t>
            </w:r>
          </w:p>
          <w:p w:rsidR="0052618A" w:rsidRPr="00AC6D75" w:rsidRDefault="0052618A" w:rsidP="0052618A">
            <w:pPr>
              <w:jc w:val="left"/>
              <w:rPr>
                <w:sz w:val="20"/>
                <w:szCs w:val="20"/>
              </w:rPr>
            </w:pPr>
          </w:p>
        </w:tc>
        <w:tc>
          <w:tcPr>
            <w:tcW w:w="2119" w:type="dxa"/>
          </w:tcPr>
          <w:p w:rsidR="0052618A" w:rsidRPr="00AC6D75" w:rsidRDefault="00550122" w:rsidP="0052618A">
            <w:pPr>
              <w:ind w:firstLine="0"/>
              <w:jc w:val="left"/>
              <w:rPr>
                <w:sz w:val="20"/>
                <w:szCs w:val="20"/>
              </w:rPr>
            </w:pPr>
            <w:r w:rsidRPr="009120FD">
              <w:rPr>
                <w:noProof/>
                <w:sz w:val="20"/>
                <w:szCs w:val="20"/>
                <w:lang w:eastAsia="pt-BR"/>
              </w:rPr>
              <w:drawing>
                <wp:inline distT="0" distB="0" distL="0" distR="0" wp14:anchorId="415ACA76" wp14:editId="5315E71C">
                  <wp:extent cx="1706400" cy="3600000"/>
                  <wp:effectExtent l="0" t="0" r="8255" b="635"/>
                  <wp:docPr id="68" name="Imagem 68"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Lista de ingrediente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73" w:name="_Toc21877203"/>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25</w:t>
      </w:r>
      <w:r w:rsidR="000A660F">
        <w:rPr>
          <w:noProof/>
        </w:rPr>
        <w:fldChar w:fldCharType="end"/>
      </w:r>
      <w:r>
        <w:t xml:space="preserve"> - UC003 - </w:t>
      </w:r>
      <w:r w:rsidRPr="00EB6704">
        <w:t>CASO DE TESTE</w:t>
      </w:r>
      <w:bookmarkEnd w:id="373"/>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Caso de uso</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UC003 – Cadastro de prato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Pré-condições</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 xml:space="preserve">Estar </w:t>
            </w:r>
            <w:proofErr w:type="spellStart"/>
            <w:r w:rsidRPr="00AC6D75">
              <w:rPr>
                <w:rFonts w:cstheme="minorHAnsi"/>
                <w:sz w:val="20"/>
                <w:szCs w:val="20"/>
              </w:rPr>
              <w:t>logado</w:t>
            </w:r>
            <w:proofErr w:type="spellEnd"/>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Elaborador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Elaboração</w:t>
            </w:r>
          </w:p>
        </w:tc>
        <w:tc>
          <w:tcPr>
            <w:tcW w:w="2172" w:type="dxa"/>
          </w:tcPr>
          <w:p w:rsidR="002C7599" w:rsidRPr="00AC6D75" w:rsidRDefault="002C7599" w:rsidP="0039057F">
            <w:pPr>
              <w:ind w:firstLine="0"/>
              <w:jc w:val="both"/>
              <w:rPr>
                <w:rFonts w:cstheme="minorHAnsi"/>
                <w:sz w:val="20"/>
                <w:szCs w:val="20"/>
              </w:rPr>
            </w:pPr>
            <w:r w:rsidRPr="00AC6D75">
              <w:rPr>
                <w:rFonts w:cstheme="minorHAnsi"/>
                <w:sz w:val="20"/>
                <w:szCs w:val="20"/>
              </w:rPr>
              <w:t>24/02/2019</w:t>
            </w:r>
          </w:p>
        </w:tc>
      </w:tr>
      <w:tr w:rsidR="002047B9" w:rsidRPr="00AC6D75" w:rsidTr="00AC6D75">
        <w:trPr>
          <w:jc w:val="center"/>
        </w:trPr>
        <w:tc>
          <w:tcPr>
            <w:tcW w:w="1980" w:type="dxa"/>
          </w:tcPr>
          <w:p w:rsidR="002047B9" w:rsidRPr="00AC6D75" w:rsidRDefault="002047B9" w:rsidP="002047B9">
            <w:pPr>
              <w:ind w:firstLine="0"/>
              <w:jc w:val="both"/>
              <w:rPr>
                <w:rFonts w:cstheme="minorHAnsi"/>
                <w:sz w:val="20"/>
                <w:szCs w:val="20"/>
              </w:rPr>
            </w:pPr>
            <w:r w:rsidRPr="00AC6D75">
              <w:rPr>
                <w:rFonts w:cstheme="minorHAnsi"/>
                <w:sz w:val="20"/>
                <w:szCs w:val="20"/>
              </w:rPr>
              <w:t>Executor</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Leandro Soares</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Pr="00C52F98" w:rsidRDefault="00FC47F2" w:rsidP="00FC47F2">
      <w:pPr>
        <w:pStyle w:val="Fonte"/>
        <w:ind w:firstLine="0"/>
      </w:pPr>
      <w:bookmarkStart w:id="374" w:name="_Toc2367126"/>
      <w:r>
        <w:t>FONTE: O autor (2019).</w:t>
      </w:r>
    </w:p>
    <w:p w:rsidR="00F15577" w:rsidRDefault="00F15577" w:rsidP="00F15577">
      <w:pPr>
        <w:pStyle w:val="Legenda"/>
        <w:keepNext/>
      </w:pPr>
      <w:bookmarkStart w:id="375" w:name="_Toc21877204"/>
      <w:bookmarkEnd w:id="374"/>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26</w:t>
      </w:r>
      <w:r w:rsidR="000A660F">
        <w:rPr>
          <w:noProof/>
        </w:rPr>
        <w:fldChar w:fldCharType="end"/>
      </w:r>
      <w:r>
        <w:t xml:space="preserve"> - UC003 - TESTES - BATERIA 0</w:t>
      </w:r>
      <w:bookmarkEnd w:id="375"/>
    </w:p>
    <w:tbl>
      <w:tblPr>
        <w:tblStyle w:val="Tabelacomgrade"/>
        <w:tblW w:w="0" w:type="auto"/>
        <w:jc w:val="center"/>
        <w:tblLook w:val="04A0" w:firstRow="1" w:lastRow="0" w:firstColumn="1" w:lastColumn="0" w:noHBand="0" w:noVBand="1"/>
      </w:tblPr>
      <w:tblGrid>
        <w:gridCol w:w="495"/>
        <w:gridCol w:w="1380"/>
        <w:gridCol w:w="1349"/>
        <w:gridCol w:w="1285"/>
        <w:gridCol w:w="1862"/>
        <w:gridCol w:w="2916"/>
      </w:tblGrid>
      <w:tr w:rsidR="0052618A" w:rsidRPr="00AC6D75" w:rsidTr="00CE32B9">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94"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57"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3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0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91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t>0.1</w:t>
            </w:r>
          </w:p>
        </w:tc>
        <w:tc>
          <w:tcPr>
            <w:tcW w:w="1894"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57" w:type="dxa"/>
          </w:tcPr>
          <w:p w:rsidR="0052618A" w:rsidRPr="00AC6D75" w:rsidRDefault="0052618A" w:rsidP="0052618A">
            <w:pPr>
              <w:jc w:val="left"/>
              <w:rPr>
                <w:sz w:val="20"/>
                <w:szCs w:val="20"/>
              </w:rPr>
            </w:pPr>
          </w:p>
        </w:tc>
        <w:tc>
          <w:tcPr>
            <w:tcW w:w="1339" w:type="dxa"/>
          </w:tcPr>
          <w:p w:rsidR="0052618A" w:rsidRPr="00AC6D75" w:rsidRDefault="0052618A" w:rsidP="0052618A">
            <w:pPr>
              <w:ind w:firstLine="0"/>
              <w:jc w:val="left"/>
              <w:rPr>
                <w:sz w:val="20"/>
                <w:szCs w:val="20"/>
              </w:rPr>
            </w:pPr>
            <w:r w:rsidRPr="00AC6D75">
              <w:rPr>
                <w:sz w:val="20"/>
                <w:szCs w:val="20"/>
              </w:rPr>
              <w:t>Pressiona o botão “adicionar ingrediente”</w:t>
            </w:r>
          </w:p>
        </w:tc>
        <w:tc>
          <w:tcPr>
            <w:tcW w:w="2106" w:type="dxa"/>
          </w:tcPr>
          <w:p w:rsidR="0052618A" w:rsidRPr="00AC6D75" w:rsidRDefault="0052618A" w:rsidP="0052618A">
            <w:pPr>
              <w:ind w:firstLine="0"/>
              <w:jc w:val="left"/>
              <w:rPr>
                <w:sz w:val="20"/>
                <w:szCs w:val="20"/>
              </w:rPr>
            </w:pPr>
            <w:r w:rsidRPr="00AC6D75">
              <w:rPr>
                <w:sz w:val="20"/>
                <w:szCs w:val="20"/>
              </w:rPr>
              <w:t>O sistema exibe a tela de vínculo de ingrediente.</w:t>
            </w:r>
          </w:p>
        </w:tc>
        <w:tc>
          <w:tcPr>
            <w:tcW w:w="2916"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1706400" cy="3600000"/>
                  <wp:effectExtent l="0" t="0" r="8255" b="635"/>
                  <wp:docPr id="69" name="Imagem 6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andro\Documents\TCC\Nova pasta\imagens\Cadastro de ingredien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0</w:t>
            </w:r>
            <w:r w:rsidR="00CE32B9">
              <w:rPr>
                <w:sz w:val="20"/>
                <w:szCs w:val="20"/>
              </w:rPr>
              <w:t>.2</w:t>
            </w:r>
          </w:p>
        </w:tc>
        <w:tc>
          <w:tcPr>
            <w:tcW w:w="1894"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57" w:type="dxa"/>
          </w:tcPr>
          <w:p w:rsidR="0052618A" w:rsidRPr="00AC6D75" w:rsidRDefault="0052618A" w:rsidP="0052618A">
            <w:pPr>
              <w:ind w:firstLine="0"/>
              <w:jc w:val="left"/>
              <w:rPr>
                <w:sz w:val="20"/>
                <w:szCs w:val="20"/>
              </w:rPr>
            </w:pPr>
            <w:r w:rsidRPr="00AC6D75">
              <w:rPr>
                <w:sz w:val="20"/>
                <w:szCs w:val="20"/>
              </w:rPr>
              <w:t>Não preenche todos os dados</w:t>
            </w:r>
          </w:p>
        </w:tc>
        <w:tc>
          <w:tcPr>
            <w:tcW w:w="1339" w:type="dxa"/>
          </w:tcPr>
          <w:p w:rsidR="0052618A" w:rsidRPr="00AC6D75" w:rsidRDefault="0052618A" w:rsidP="0052618A">
            <w:pPr>
              <w:ind w:firstLine="0"/>
              <w:jc w:val="left"/>
              <w:rPr>
                <w:sz w:val="20"/>
                <w:szCs w:val="20"/>
              </w:rPr>
            </w:pPr>
            <w:r w:rsidRPr="00AC6D75">
              <w:rPr>
                <w:sz w:val="20"/>
                <w:szCs w:val="20"/>
              </w:rPr>
              <w:t>Pressiona o botão “salvar”</w:t>
            </w:r>
          </w:p>
        </w:tc>
        <w:tc>
          <w:tcPr>
            <w:tcW w:w="2106" w:type="dxa"/>
          </w:tcPr>
          <w:p w:rsidR="0052618A" w:rsidRPr="00AC6D75" w:rsidRDefault="0052618A" w:rsidP="00550122">
            <w:pPr>
              <w:ind w:firstLine="0"/>
              <w:jc w:val="left"/>
              <w:rPr>
                <w:sz w:val="20"/>
                <w:szCs w:val="20"/>
              </w:rPr>
            </w:pPr>
            <w:r w:rsidRPr="00AC6D75">
              <w:rPr>
                <w:sz w:val="20"/>
                <w:szCs w:val="20"/>
              </w:rPr>
              <w:t>O sistema exibe a mensagem “</w:t>
            </w:r>
            <w:r w:rsidR="00550122">
              <w:rPr>
                <w:sz w:val="20"/>
                <w:szCs w:val="20"/>
              </w:rPr>
              <w:t xml:space="preserve">TODOS OS CAMPOS </w:t>
            </w:r>
            <w:r w:rsidR="00CE32B9">
              <w:rPr>
                <w:sz w:val="20"/>
                <w:szCs w:val="20"/>
              </w:rPr>
              <w:t>DEVEM</w:t>
            </w:r>
            <w:r w:rsidRPr="00AC6D75">
              <w:rPr>
                <w:sz w:val="20"/>
                <w:szCs w:val="20"/>
              </w:rPr>
              <w:t xml:space="preserve"> SER PREENCHIDO</w:t>
            </w:r>
            <w:r w:rsidR="00CE32B9">
              <w:rPr>
                <w:sz w:val="20"/>
                <w:szCs w:val="20"/>
              </w:rPr>
              <w:t>S</w:t>
            </w:r>
            <w:r w:rsidRPr="00AC6D75">
              <w:rPr>
                <w:sz w:val="20"/>
                <w:szCs w:val="20"/>
              </w:rPr>
              <w:t>”.</w:t>
            </w:r>
          </w:p>
        </w:tc>
        <w:tc>
          <w:tcPr>
            <w:tcW w:w="2916"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0" name="Imagem 70" descr="C:\Users\Leandro\Documents\TCC\Nova pasta\imagens\ev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andro\Documents\TCC\Nova pasta\imagens\ev17.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t>0</w:t>
            </w:r>
            <w:r w:rsidR="00CE32B9">
              <w:rPr>
                <w:sz w:val="20"/>
                <w:szCs w:val="20"/>
              </w:rPr>
              <w:t>.3</w:t>
            </w:r>
          </w:p>
        </w:tc>
        <w:tc>
          <w:tcPr>
            <w:tcW w:w="1894"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CE32B9">
            <w:pPr>
              <w:ind w:firstLine="0"/>
              <w:jc w:val="left"/>
              <w:rPr>
                <w:sz w:val="20"/>
                <w:szCs w:val="20"/>
              </w:rPr>
            </w:pPr>
            <w:r w:rsidRPr="00AC6D75">
              <w:rPr>
                <w:sz w:val="20"/>
                <w:szCs w:val="20"/>
              </w:rPr>
              <w:t>Estar na tela de vínculo de ingrediente.</w:t>
            </w:r>
          </w:p>
        </w:tc>
        <w:tc>
          <w:tcPr>
            <w:tcW w:w="2657" w:type="dxa"/>
          </w:tcPr>
          <w:p w:rsidR="0052618A" w:rsidRPr="00AC6D75" w:rsidRDefault="0052618A" w:rsidP="0052618A">
            <w:pPr>
              <w:ind w:firstLine="0"/>
              <w:jc w:val="left"/>
              <w:rPr>
                <w:sz w:val="20"/>
                <w:szCs w:val="20"/>
              </w:rPr>
            </w:pPr>
            <w:r w:rsidRPr="00AC6D75">
              <w:rPr>
                <w:sz w:val="20"/>
                <w:szCs w:val="20"/>
              </w:rPr>
              <w:t>Não preenche todos os dados</w:t>
            </w:r>
          </w:p>
        </w:tc>
        <w:tc>
          <w:tcPr>
            <w:tcW w:w="1339" w:type="dxa"/>
          </w:tcPr>
          <w:p w:rsidR="0052618A" w:rsidRPr="00AC6D75" w:rsidRDefault="0052618A" w:rsidP="0052618A">
            <w:pPr>
              <w:ind w:firstLine="0"/>
              <w:jc w:val="left"/>
              <w:rPr>
                <w:sz w:val="20"/>
                <w:szCs w:val="20"/>
              </w:rPr>
            </w:pPr>
            <w:r w:rsidRPr="00AC6D75">
              <w:rPr>
                <w:sz w:val="20"/>
                <w:szCs w:val="20"/>
              </w:rPr>
              <w:t>Pressiona o botão “adicionar”</w:t>
            </w:r>
          </w:p>
        </w:tc>
        <w:tc>
          <w:tcPr>
            <w:tcW w:w="2106" w:type="dxa"/>
          </w:tcPr>
          <w:p w:rsidR="0052618A" w:rsidRPr="00AC6D75" w:rsidRDefault="0052618A" w:rsidP="00CE32B9">
            <w:pPr>
              <w:ind w:firstLine="0"/>
              <w:jc w:val="left"/>
              <w:rPr>
                <w:sz w:val="20"/>
                <w:szCs w:val="20"/>
              </w:rPr>
            </w:pPr>
            <w:r w:rsidRPr="00AC6D75">
              <w:rPr>
                <w:sz w:val="20"/>
                <w:szCs w:val="20"/>
              </w:rPr>
              <w:t>O sistema exibe a mensagem “</w:t>
            </w:r>
            <w:r w:rsidR="00CE32B9">
              <w:rPr>
                <w:sz w:val="20"/>
                <w:szCs w:val="20"/>
              </w:rPr>
              <w:t>TODOS OS CAMPOS DEVEM</w:t>
            </w:r>
            <w:r w:rsidRPr="00AC6D75">
              <w:rPr>
                <w:sz w:val="20"/>
                <w:szCs w:val="20"/>
              </w:rPr>
              <w:t xml:space="preserve"> SER PREENCHIDO</w:t>
            </w:r>
            <w:r w:rsidR="00CE32B9">
              <w:rPr>
                <w:sz w:val="20"/>
                <w:szCs w:val="20"/>
              </w:rPr>
              <w:t>S</w:t>
            </w:r>
            <w:r w:rsidRPr="00AC6D75">
              <w:rPr>
                <w:sz w:val="20"/>
                <w:szCs w:val="20"/>
              </w:rPr>
              <w:t>”.</w:t>
            </w:r>
          </w:p>
        </w:tc>
        <w:tc>
          <w:tcPr>
            <w:tcW w:w="2916"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1" name="Imagem 71" descr="C:\Users\Leandro\Documents\TCC\Nova pasta\imagens\EV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andro\Documents\TCC\Nova pasta\imagens\EV1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15577" w:rsidRDefault="00F15577" w:rsidP="00F15577">
      <w:pPr>
        <w:pStyle w:val="Legenda"/>
        <w:keepNext/>
      </w:pPr>
      <w:bookmarkStart w:id="376" w:name="_Toc21877205"/>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27</w:t>
      </w:r>
      <w:r w:rsidR="000A660F">
        <w:rPr>
          <w:noProof/>
        </w:rPr>
        <w:fldChar w:fldCharType="end"/>
      </w:r>
      <w:r>
        <w:t xml:space="preserve"> - UC003 - TESTES - BATERIA 1</w:t>
      </w:r>
      <w:bookmarkEnd w:id="376"/>
    </w:p>
    <w:tbl>
      <w:tblPr>
        <w:tblStyle w:val="Tabelacomgrade"/>
        <w:tblW w:w="0" w:type="auto"/>
        <w:jc w:val="center"/>
        <w:tblLook w:val="04A0" w:firstRow="1" w:lastRow="0" w:firstColumn="1" w:lastColumn="0" w:noHBand="0" w:noVBand="1"/>
      </w:tblPr>
      <w:tblGrid>
        <w:gridCol w:w="497"/>
        <w:gridCol w:w="1420"/>
        <w:gridCol w:w="1693"/>
        <w:gridCol w:w="1171"/>
        <w:gridCol w:w="1590"/>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no menu ou na tela de “meus pratos” ou no meu perfil</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botão “adicionar prato”.</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cadastro de novo prato.</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2" name="Imagem 72"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andro\Documents\TCC\Nova pasta\imagens\Cadastro de prat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1.2</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w:t>
            </w:r>
          </w:p>
          <w:p w:rsidR="0052618A" w:rsidRPr="00AC6D75" w:rsidRDefault="0052618A" w:rsidP="0052618A">
            <w:pPr>
              <w:ind w:firstLine="0"/>
              <w:jc w:val="left"/>
              <w:rPr>
                <w:sz w:val="20"/>
                <w:szCs w:val="20"/>
              </w:rPr>
            </w:pPr>
            <w:r w:rsidRPr="00AC6D75">
              <w:rPr>
                <w:sz w:val="20"/>
                <w:szCs w:val="20"/>
              </w:rPr>
              <w:t>O sistema retorna para a tela de origem.</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4" name="Imagem 74"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andro\Documents\TCC\Nova pasta\imagens\Busca geral de prato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7" w:name="_Toc21877206"/>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28</w:t>
      </w:r>
      <w:r w:rsidR="000A660F">
        <w:rPr>
          <w:noProof/>
        </w:rPr>
        <w:fldChar w:fldCharType="end"/>
      </w:r>
      <w:r>
        <w:t xml:space="preserve"> - UC003 - TESTES - BATERIA 2</w:t>
      </w:r>
      <w:bookmarkEnd w:id="377"/>
    </w:p>
    <w:tbl>
      <w:tblPr>
        <w:tblStyle w:val="Tabelacomgrade"/>
        <w:tblW w:w="0" w:type="auto"/>
        <w:jc w:val="center"/>
        <w:tblLook w:val="04A0" w:firstRow="1" w:lastRow="0" w:firstColumn="1" w:lastColumn="0" w:noHBand="0" w:noVBand="1"/>
      </w:tblPr>
      <w:tblGrid>
        <w:gridCol w:w="495"/>
        <w:gridCol w:w="1459"/>
        <w:gridCol w:w="1566"/>
        <w:gridCol w:w="1328"/>
        <w:gridCol w:w="1523"/>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2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2.1</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92" w:type="dxa"/>
          </w:tcPr>
          <w:p w:rsidR="0052618A" w:rsidRPr="00AC6D75" w:rsidRDefault="0052618A" w:rsidP="0052618A">
            <w:pPr>
              <w:jc w:val="left"/>
              <w:rPr>
                <w:sz w:val="20"/>
                <w:szCs w:val="20"/>
              </w:rPr>
            </w:pPr>
          </w:p>
        </w:tc>
        <w:tc>
          <w:tcPr>
            <w:tcW w:w="1328" w:type="dxa"/>
          </w:tcPr>
          <w:p w:rsidR="0052618A" w:rsidRPr="00AC6D75" w:rsidRDefault="0052618A" w:rsidP="0052618A">
            <w:pPr>
              <w:ind w:firstLine="0"/>
              <w:jc w:val="left"/>
              <w:rPr>
                <w:sz w:val="20"/>
                <w:szCs w:val="20"/>
              </w:rPr>
            </w:pPr>
            <w:r w:rsidRPr="00AC6D75">
              <w:rPr>
                <w:sz w:val="20"/>
                <w:szCs w:val="20"/>
              </w:rPr>
              <w:t>Pressiona botão “adicionar ingrediente”.</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vínculo de ingrediente.</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5" name="Imagem 75"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andro\Documents\TCC\Nova pasta\imagens\Cadastro de ingredien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2.2</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de vínculo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328"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de cadastro de prato.</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6" name="Imagem 76"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8" w:name="_Toc21877207"/>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29</w:t>
      </w:r>
      <w:r w:rsidR="000A660F">
        <w:rPr>
          <w:noProof/>
        </w:rPr>
        <w:fldChar w:fldCharType="end"/>
      </w:r>
      <w:r>
        <w:t xml:space="preserve"> - UC003 - TESTES - BATERIA 3</w:t>
      </w:r>
      <w:bookmarkEnd w:id="378"/>
    </w:p>
    <w:tbl>
      <w:tblPr>
        <w:tblStyle w:val="Tabelacomgrade"/>
        <w:tblW w:w="0" w:type="auto"/>
        <w:jc w:val="center"/>
        <w:tblLook w:val="04A0" w:firstRow="1" w:lastRow="0" w:firstColumn="1" w:lastColumn="0" w:noHBand="0" w:noVBand="1"/>
      </w:tblPr>
      <w:tblGrid>
        <w:gridCol w:w="495"/>
        <w:gridCol w:w="1451"/>
        <w:gridCol w:w="1542"/>
        <w:gridCol w:w="1370"/>
        <w:gridCol w:w="1513"/>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87"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2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8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093"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3.1</w:t>
            </w:r>
          </w:p>
        </w:tc>
        <w:tc>
          <w:tcPr>
            <w:tcW w:w="1887"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28"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“editar” de um dos ingredientes.</w:t>
            </w:r>
          </w:p>
        </w:tc>
        <w:tc>
          <w:tcPr>
            <w:tcW w:w="2093" w:type="dxa"/>
          </w:tcPr>
          <w:p w:rsidR="0052618A" w:rsidRPr="00AC6D75" w:rsidRDefault="0052618A" w:rsidP="009C6925">
            <w:pPr>
              <w:ind w:firstLine="0"/>
              <w:jc w:val="left"/>
              <w:rPr>
                <w:sz w:val="20"/>
                <w:szCs w:val="20"/>
              </w:rPr>
            </w:pPr>
            <w:r w:rsidRPr="00AC6D75">
              <w:rPr>
                <w:sz w:val="20"/>
                <w:szCs w:val="20"/>
              </w:rPr>
              <w:t>O sistema deve abrir a tela de edição de ingrediente.</w:t>
            </w:r>
          </w:p>
        </w:tc>
        <w:tc>
          <w:tcPr>
            <w:tcW w:w="2093"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77" name="Imagem 77" descr="C:\Users\Leandro\Documents\TCC\Nova pasta\imagens\ev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andro\Documents\TCC\Nova pasta\imagens\ev1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3.2</w:t>
            </w:r>
          </w:p>
        </w:tc>
        <w:tc>
          <w:tcPr>
            <w:tcW w:w="1887"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de edição de ingrediente.</w:t>
            </w:r>
          </w:p>
        </w:tc>
        <w:tc>
          <w:tcPr>
            <w:tcW w:w="2628" w:type="dxa"/>
          </w:tcPr>
          <w:p w:rsidR="0052618A" w:rsidRPr="00AC6D75" w:rsidRDefault="0052618A" w:rsidP="0052618A">
            <w:pPr>
              <w:ind w:firstLine="0"/>
              <w:jc w:val="left"/>
              <w:rPr>
                <w:sz w:val="20"/>
                <w:szCs w:val="20"/>
              </w:rPr>
            </w:pPr>
            <w:r w:rsidRPr="00AC6D75">
              <w:rPr>
                <w:sz w:val="20"/>
                <w:szCs w:val="20"/>
              </w:rPr>
              <w:t>Preenche todos os campos</w:t>
            </w:r>
          </w:p>
        </w:tc>
        <w:tc>
          <w:tcPr>
            <w:tcW w:w="1388" w:type="dxa"/>
          </w:tcPr>
          <w:p w:rsidR="0052618A" w:rsidRPr="00AC6D75" w:rsidRDefault="0052618A" w:rsidP="0052618A">
            <w:pPr>
              <w:ind w:firstLine="0"/>
              <w:jc w:val="left"/>
              <w:rPr>
                <w:sz w:val="20"/>
                <w:szCs w:val="20"/>
              </w:rPr>
            </w:pPr>
            <w:r w:rsidRPr="00AC6D75">
              <w:rPr>
                <w:sz w:val="20"/>
                <w:szCs w:val="20"/>
              </w:rPr>
              <w:t>Pressiona o botão “salvar”.</w:t>
            </w:r>
          </w:p>
        </w:tc>
        <w:tc>
          <w:tcPr>
            <w:tcW w:w="2093"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cadastro de prato.</w:t>
            </w:r>
          </w:p>
        </w:tc>
        <w:tc>
          <w:tcPr>
            <w:tcW w:w="2093" w:type="dxa"/>
          </w:tcPr>
          <w:p w:rsidR="0052618A" w:rsidRPr="00AC6D75" w:rsidRDefault="009C6925" w:rsidP="0052618A">
            <w:pPr>
              <w:ind w:firstLine="0"/>
              <w:jc w:val="left"/>
              <w:rPr>
                <w:sz w:val="20"/>
                <w:szCs w:val="20"/>
              </w:rPr>
            </w:pPr>
            <w:r w:rsidRPr="00CE32B9">
              <w:rPr>
                <w:noProof/>
                <w:sz w:val="20"/>
                <w:szCs w:val="20"/>
                <w:lang w:eastAsia="pt-BR"/>
              </w:rPr>
              <w:drawing>
                <wp:inline distT="0" distB="0" distL="0" distR="0" wp14:anchorId="74048351" wp14:editId="6C2EB2E8">
                  <wp:extent cx="1706400" cy="3600000"/>
                  <wp:effectExtent l="0" t="0" r="8255" b="635"/>
                  <wp:docPr id="78" name="Imagem 78"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9" w:name="_Toc21877208"/>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30</w:t>
      </w:r>
      <w:r w:rsidR="000A660F">
        <w:rPr>
          <w:noProof/>
        </w:rPr>
        <w:fldChar w:fldCharType="end"/>
      </w:r>
      <w:r>
        <w:t xml:space="preserve"> - UC003 - TESTES - BATERIA 4</w:t>
      </w:r>
      <w:bookmarkEnd w:id="379"/>
    </w:p>
    <w:tbl>
      <w:tblPr>
        <w:tblStyle w:val="Tabelacomgrade"/>
        <w:tblW w:w="0" w:type="auto"/>
        <w:jc w:val="center"/>
        <w:tblLook w:val="04A0" w:firstRow="1" w:lastRow="0" w:firstColumn="1" w:lastColumn="0" w:noHBand="0" w:noVBand="1"/>
      </w:tblPr>
      <w:tblGrid>
        <w:gridCol w:w="495"/>
        <w:gridCol w:w="1514"/>
        <w:gridCol w:w="1417"/>
        <w:gridCol w:w="1370"/>
        <w:gridCol w:w="1575"/>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8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3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8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094"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4.1</w:t>
            </w:r>
          </w:p>
        </w:tc>
        <w:tc>
          <w:tcPr>
            <w:tcW w:w="1882"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32"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“excluir” de um dos ingredientes.</w:t>
            </w:r>
          </w:p>
        </w:tc>
        <w:tc>
          <w:tcPr>
            <w:tcW w:w="2094" w:type="dxa"/>
          </w:tcPr>
          <w:p w:rsidR="0052618A" w:rsidRPr="00AC6D75" w:rsidRDefault="0052618A" w:rsidP="0052618A">
            <w:pPr>
              <w:ind w:firstLine="0"/>
              <w:jc w:val="left"/>
              <w:rPr>
                <w:sz w:val="20"/>
                <w:szCs w:val="20"/>
              </w:rPr>
            </w:pPr>
            <w:r w:rsidRPr="00AC6D75">
              <w:rPr>
                <w:sz w:val="20"/>
                <w:szCs w:val="20"/>
              </w:rPr>
              <w:t>O sistema apresenta uma caixa de diálogo perguntando se o usuário deseja realmente excluir o ingrediente.</w:t>
            </w:r>
          </w:p>
        </w:tc>
        <w:tc>
          <w:tcPr>
            <w:tcW w:w="2094"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79" name="Imagem 79" descr="C:\Users\Leandro\Documents\TCC\Nova pasta\imagens\ev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andro\Documents\TCC\Nova pasta\imagens\ev1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4.2</w:t>
            </w:r>
          </w:p>
        </w:tc>
        <w:tc>
          <w:tcPr>
            <w:tcW w:w="1882"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jc w:val="left"/>
              <w:rPr>
                <w:sz w:val="20"/>
                <w:szCs w:val="20"/>
              </w:rPr>
            </w:pPr>
            <w:r w:rsidRPr="00AC6D75">
              <w:rPr>
                <w:sz w:val="20"/>
                <w:szCs w:val="20"/>
              </w:rPr>
              <w:t>Estar na tela de cadastro de prato.</w:t>
            </w:r>
          </w:p>
          <w:p w:rsidR="0052618A" w:rsidRPr="00AC6D75" w:rsidRDefault="0052618A" w:rsidP="0052618A">
            <w:pPr>
              <w:jc w:val="left"/>
              <w:rPr>
                <w:sz w:val="20"/>
                <w:szCs w:val="20"/>
              </w:rPr>
            </w:pPr>
            <w:r w:rsidRPr="00AC6D75">
              <w:rPr>
                <w:sz w:val="20"/>
                <w:szCs w:val="20"/>
              </w:rPr>
              <w:t>Ter pressionado o botão “excluir” de um dos ingredientes.</w:t>
            </w:r>
          </w:p>
        </w:tc>
        <w:tc>
          <w:tcPr>
            <w:tcW w:w="2632"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“sim”.</w:t>
            </w:r>
          </w:p>
        </w:tc>
        <w:tc>
          <w:tcPr>
            <w:tcW w:w="2094" w:type="dxa"/>
          </w:tcPr>
          <w:p w:rsidR="0052618A" w:rsidRPr="00AC6D75" w:rsidRDefault="0052618A" w:rsidP="0052618A">
            <w:pPr>
              <w:ind w:firstLine="0"/>
              <w:jc w:val="left"/>
              <w:rPr>
                <w:sz w:val="20"/>
                <w:szCs w:val="20"/>
              </w:rPr>
            </w:pPr>
            <w:r w:rsidRPr="00AC6D75">
              <w:rPr>
                <w:sz w:val="20"/>
                <w:szCs w:val="20"/>
              </w:rPr>
              <w:t>O sistema exclui o ingrediente e atualiza a lista de ingredientes.</w:t>
            </w:r>
          </w:p>
        </w:tc>
        <w:tc>
          <w:tcPr>
            <w:tcW w:w="2094"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80" name="Imagem 80" descr="C:\Users\Leandro\Documents\TCC\Nova pasta\imagens\ev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andro\Documents\TCC\Nova pasta\imagens\ev2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80" w:name="_Toc21877209"/>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31</w:t>
      </w:r>
      <w:r w:rsidR="000A660F">
        <w:rPr>
          <w:noProof/>
        </w:rPr>
        <w:fldChar w:fldCharType="end"/>
      </w:r>
      <w:r>
        <w:t xml:space="preserve"> - UC003 - TESTES - BATERIA 5</w:t>
      </w:r>
      <w:bookmarkEnd w:id="380"/>
    </w:p>
    <w:tbl>
      <w:tblPr>
        <w:tblStyle w:val="Tabelacomgrade"/>
        <w:tblW w:w="0" w:type="auto"/>
        <w:jc w:val="center"/>
        <w:tblLook w:val="04A0" w:firstRow="1" w:lastRow="0" w:firstColumn="1" w:lastColumn="0" w:noHBand="0" w:noVBand="1"/>
      </w:tblPr>
      <w:tblGrid>
        <w:gridCol w:w="496"/>
        <w:gridCol w:w="1577"/>
        <w:gridCol w:w="1614"/>
        <w:gridCol w:w="1173"/>
        <w:gridCol w:w="151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5.1</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p w:rsidR="0052618A" w:rsidRPr="00AC6D75" w:rsidRDefault="0052618A" w:rsidP="0052618A">
            <w:pPr>
              <w:ind w:firstLine="0"/>
              <w:jc w:val="left"/>
              <w:rPr>
                <w:sz w:val="20"/>
                <w:szCs w:val="20"/>
              </w:rPr>
            </w:pPr>
            <w:r w:rsidRPr="00AC6D75">
              <w:rPr>
                <w:sz w:val="20"/>
                <w:szCs w:val="20"/>
              </w:rPr>
              <w:t>Estar na tela de cadastro de prato.</w:t>
            </w:r>
          </w:p>
          <w:p w:rsidR="0052618A" w:rsidRPr="00AC6D75" w:rsidRDefault="0052618A" w:rsidP="0052618A">
            <w:pPr>
              <w:ind w:firstLine="0"/>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w:t>
            </w:r>
            <w:proofErr w:type="spellStart"/>
            <w:r w:rsidRPr="00AC6D75">
              <w:rPr>
                <w:sz w:val="20"/>
                <w:szCs w:val="20"/>
              </w:rPr>
              <w:t>nao</w:t>
            </w:r>
            <w:proofErr w:type="spellEnd"/>
            <w:r w:rsidRPr="00AC6D75">
              <w:rPr>
                <w:sz w:val="20"/>
                <w:szCs w:val="20"/>
              </w:rPr>
              <w:t>”.</w:t>
            </w:r>
          </w:p>
        </w:tc>
        <w:tc>
          <w:tcPr>
            <w:tcW w:w="2119" w:type="dxa"/>
          </w:tcPr>
          <w:p w:rsidR="0052618A" w:rsidRPr="00AC6D75" w:rsidRDefault="0052618A" w:rsidP="0052618A">
            <w:pPr>
              <w:ind w:firstLine="0"/>
              <w:jc w:val="left"/>
              <w:rPr>
                <w:sz w:val="20"/>
                <w:szCs w:val="20"/>
              </w:rPr>
            </w:pPr>
            <w:r w:rsidRPr="00AC6D75">
              <w:rPr>
                <w:sz w:val="20"/>
                <w:szCs w:val="20"/>
              </w:rPr>
              <w:t>O sistema fecha a caixa de diálogo.</w:t>
            </w:r>
          </w:p>
        </w:tc>
        <w:tc>
          <w:tcPr>
            <w:tcW w:w="2119" w:type="dxa"/>
          </w:tcPr>
          <w:p w:rsidR="0052618A" w:rsidRPr="00AC6D75" w:rsidRDefault="009C6925" w:rsidP="0052618A">
            <w:pPr>
              <w:ind w:firstLine="0"/>
              <w:jc w:val="left"/>
              <w:rPr>
                <w:sz w:val="20"/>
                <w:szCs w:val="20"/>
              </w:rPr>
            </w:pPr>
            <w:r w:rsidRPr="00CE32B9">
              <w:rPr>
                <w:noProof/>
                <w:sz w:val="20"/>
                <w:szCs w:val="20"/>
                <w:lang w:eastAsia="pt-BR"/>
              </w:rPr>
              <w:drawing>
                <wp:inline distT="0" distB="0" distL="0" distR="0" wp14:anchorId="7AAE2C7B" wp14:editId="06ED6CFD">
                  <wp:extent cx="1706400" cy="3600000"/>
                  <wp:effectExtent l="0" t="0" r="8255" b="635"/>
                  <wp:docPr id="81" name="Imagem 81"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81" w:name="_Toc21877210"/>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32</w:t>
      </w:r>
      <w:r w:rsidR="000A660F">
        <w:rPr>
          <w:noProof/>
        </w:rPr>
        <w:fldChar w:fldCharType="end"/>
      </w:r>
      <w:r>
        <w:t xml:space="preserve"> - UC004 - </w:t>
      </w:r>
      <w:r w:rsidRPr="00196626">
        <w:t>CASO DE TESTE</w:t>
      </w:r>
      <w:bookmarkEnd w:id="381"/>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Caso de uso</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UC004 – Busca de pratos</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Pré-condições</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 xml:space="preserve">Estar </w:t>
            </w:r>
            <w:proofErr w:type="spellStart"/>
            <w:r w:rsidRPr="00AC6D75">
              <w:rPr>
                <w:rFonts w:cstheme="minorHAnsi"/>
                <w:sz w:val="20"/>
                <w:szCs w:val="20"/>
              </w:rPr>
              <w:t>logado</w:t>
            </w:r>
            <w:proofErr w:type="spellEnd"/>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Elaborador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Elaboração</w:t>
            </w:r>
          </w:p>
        </w:tc>
        <w:tc>
          <w:tcPr>
            <w:tcW w:w="2172" w:type="dxa"/>
          </w:tcPr>
          <w:p w:rsidR="002C7599" w:rsidRPr="00AC6D75" w:rsidRDefault="002C7599" w:rsidP="0039057F">
            <w:pPr>
              <w:ind w:firstLine="0"/>
              <w:jc w:val="both"/>
              <w:rPr>
                <w:rFonts w:cstheme="minorHAnsi"/>
                <w:sz w:val="20"/>
                <w:szCs w:val="20"/>
              </w:rPr>
            </w:pPr>
            <w:r w:rsidRPr="00AC6D75">
              <w:rPr>
                <w:rFonts w:cstheme="minorHAnsi"/>
                <w:sz w:val="20"/>
                <w:szCs w:val="20"/>
              </w:rPr>
              <w:t>24/02/2019</w:t>
            </w:r>
          </w:p>
        </w:tc>
      </w:tr>
      <w:tr w:rsidR="002047B9" w:rsidRPr="00AC6D75" w:rsidTr="00AC6D75">
        <w:trPr>
          <w:jc w:val="center"/>
        </w:trPr>
        <w:tc>
          <w:tcPr>
            <w:tcW w:w="1980" w:type="dxa"/>
          </w:tcPr>
          <w:p w:rsidR="002047B9" w:rsidRPr="00AC6D75" w:rsidRDefault="002047B9" w:rsidP="002047B9">
            <w:pPr>
              <w:ind w:firstLine="0"/>
              <w:jc w:val="both"/>
              <w:rPr>
                <w:rFonts w:cstheme="minorHAnsi"/>
                <w:sz w:val="20"/>
                <w:szCs w:val="20"/>
              </w:rPr>
            </w:pPr>
            <w:r w:rsidRPr="00AC6D75">
              <w:rPr>
                <w:rFonts w:cstheme="minorHAnsi"/>
                <w:sz w:val="20"/>
                <w:szCs w:val="20"/>
              </w:rPr>
              <w:t>Executor</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Leandro Soares</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382" w:name="_Toc2367133"/>
      <w:r>
        <w:t>FONTE: O autor (2019).</w:t>
      </w:r>
    </w:p>
    <w:p w:rsidR="00C52F98" w:rsidRPr="00C52F98" w:rsidRDefault="00C52F98" w:rsidP="00C52F98">
      <w:pPr>
        <w:pStyle w:val="Fonte"/>
        <w:ind w:firstLine="0"/>
      </w:pPr>
    </w:p>
    <w:p w:rsidR="00A43081" w:rsidRDefault="00A43081" w:rsidP="00A43081">
      <w:pPr>
        <w:pStyle w:val="Legenda"/>
        <w:keepNext/>
      </w:pPr>
      <w:bookmarkStart w:id="383" w:name="_Toc21877211"/>
      <w:bookmarkEnd w:id="382"/>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33</w:t>
      </w:r>
      <w:r w:rsidR="000A660F">
        <w:rPr>
          <w:noProof/>
        </w:rPr>
        <w:fldChar w:fldCharType="end"/>
      </w:r>
      <w:r>
        <w:t xml:space="preserve"> - UC004 - TESTES - BATERIA 1</w:t>
      </w:r>
      <w:bookmarkEnd w:id="383"/>
    </w:p>
    <w:tbl>
      <w:tblPr>
        <w:tblStyle w:val="Tabelacomgrade"/>
        <w:tblW w:w="0" w:type="auto"/>
        <w:jc w:val="center"/>
        <w:tblLook w:val="04A0" w:firstRow="1" w:lastRow="0" w:firstColumn="1" w:lastColumn="0" w:noHBand="0" w:noVBand="1"/>
      </w:tblPr>
      <w:tblGrid>
        <w:gridCol w:w="495"/>
        <w:gridCol w:w="1484"/>
        <w:gridCol w:w="1739"/>
        <w:gridCol w:w="952"/>
        <w:gridCol w:w="170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 xml:space="preserve">Estar </w:t>
            </w:r>
            <w:proofErr w:type="spellStart"/>
            <w:r w:rsidRPr="00AC6D75">
              <w:rPr>
                <w:sz w:val="20"/>
                <w:szCs w:val="20"/>
              </w:rPr>
              <w:t>logado</w:t>
            </w:r>
            <w:proofErr w:type="spellEnd"/>
            <w:r w:rsidRPr="00AC6D75">
              <w:rPr>
                <w:sz w:val="20"/>
                <w:szCs w:val="20"/>
              </w:rPr>
              <w:t xml:space="preserve"> no sistema.</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jc w:val="left"/>
              <w:rPr>
                <w:sz w:val="20"/>
                <w:szCs w:val="20"/>
              </w:rPr>
            </w:pPr>
          </w:p>
        </w:tc>
        <w:tc>
          <w:tcPr>
            <w:tcW w:w="2119" w:type="dxa"/>
          </w:tcPr>
          <w:p w:rsidR="0052618A" w:rsidRPr="00AC6D75" w:rsidRDefault="0052618A" w:rsidP="0052618A">
            <w:pPr>
              <w:ind w:firstLine="0"/>
              <w:jc w:val="left"/>
              <w:rPr>
                <w:sz w:val="20"/>
                <w:szCs w:val="20"/>
              </w:rPr>
            </w:pPr>
            <w:r w:rsidRPr="00AC6D75">
              <w:rPr>
                <w:sz w:val="20"/>
                <w:szCs w:val="20"/>
              </w:rPr>
              <w:t>O sistema deve abrir a tela de busca de pratos com a aba geral selecionada.</w:t>
            </w:r>
          </w:p>
        </w:tc>
        <w:tc>
          <w:tcPr>
            <w:tcW w:w="2119"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82" name="Imagem 82"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andro\Documents\TCC\Nova pasta\imagens\Busca geral de prato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Pr="00FC5ECD" w:rsidRDefault="00FC47F2" w:rsidP="009C6925">
      <w:pPr>
        <w:ind w:firstLine="0"/>
        <w:jc w:val="both"/>
      </w:pPr>
    </w:p>
    <w:p w:rsidR="00A43081" w:rsidRDefault="00A43081" w:rsidP="00A43081">
      <w:pPr>
        <w:pStyle w:val="Legenda"/>
        <w:keepNext/>
      </w:pPr>
      <w:bookmarkStart w:id="384" w:name="_Toc21877212"/>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34</w:t>
      </w:r>
      <w:r w:rsidR="000A660F">
        <w:rPr>
          <w:noProof/>
        </w:rPr>
        <w:fldChar w:fldCharType="end"/>
      </w:r>
      <w:r>
        <w:t xml:space="preserve"> - UC004 - TESTES - BATERIA 3</w:t>
      </w:r>
      <w:bookmarkEnd w:id="384"/>
    </w:p>
    <w:tbl>
      <w:tblPr>
        <w:tblStyle w:val="Tabelacomgrade"/>
        <w:tblW w:w="0" w:type="auto"/>
        <w:jc w:val="center"/>
        <w:tblLook w:val="04A0" w:firstRow="1" w:lastRow="0" w:firstColumn="1" w:lastColumn="0" w:noHBand="0" w:noVBand="1"/>
      </w:tblPr>
      <w:tblGrid>
        <w:gridCol w:w="495"/>
        <w:gridCol w:w="1444"/>
        <w:gridCol w:w="1643"/>
        <w:gridCol w:w="1226"/>
        <w:gridCol w:w="1563"/>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8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3"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3.1</w:t>
            </w:r>
          </w:p>
        </w:tc>
        <w:tc>
          <w:tcPr>
            <w:tcW w:w="1887" w:type="dxa"/>
          </w:tcPr>
          <w:p w:rsidR="0052618A" w:rsidRPr="00BB7076" w:rsidRDefault="0052618A" w:rsidP="0052618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28"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a aba “favoritos”</w:t>
            </w:r>
          </w:p>
        </w:tc>
        <w:tc>
          <w:tcPr>
            <w:tcW w:w="2093" w:type="dxa"/>
          </w:tcPr>
          <w:p w:rsidR="0052618A" w:rsidRPr="00BB7076" w:rsidRDefault="0052618A" w:rsidP="0052618A">
            <w:pPr>
              <w:ind w:firstLine="0"/>
              <w:jc w:val="left"/>
              <w:rPr>
                <w:sz w:val="20"/>
                <w:szCs w:val="20"/>
              </w:rPr>
            </w:pPr>
            <w:r w:rsidRPr="00BB7076">
              <w:rPr>
                <w:sz w:val="20"/>
                <w:szCs w:val="20"/>
              </w:rPr>
              <w:t>O sistema busca os pratos marcados como favoritos pelo usuário.</w:t>
            </w:r>
          </w:p>
          <w:p w:rsidR="0052618A" w:rsidRPr="00BB7076" w:rsidRDefault="0052618A" w:rsidP="0052618A">
            <w:pPr>
              <w:ind w:firstLine="0"/>
              <w:jc w:val="left"/>
              <w:rPr>
                <w:sz w:val="20"/>
                <w:szCs w:val="20"/>
              </w:rPr>
            </w:pPr>
            <w:r w:rsidRPr="00BB7076">
              <w:rPr>
                <w:sz w:val="20"/>
                <w:szCs w:val="20"/>
              </w:rPr>
              <w:t>O sistema exibe a aba de favoritos com a lista de pratos carregada.</w:t>
            </w:r>
          </w:p>
        </w:tc>
        <w:tc>
          <w:tcPr>
            <w:tcW w:w="2093" w:type="dxa"/>
          </w:tcPr>
          <w:p w:rsidR="0052618A" w:rsidRPr="00BB7076" w:rsidRDefault="00742CB1" w:rsidP="0052618A">
            <w:pPr>
              <w:ind w:firstLine="0"/>
              <w:jc w:val="left"/>
              <w:rPr>
                <w:sz w:val="20"/>
                <w:szCs w:val="20"/>
              </w:rPr>
            </w:pPr>
            <w:r w:rsidRPr="00742CB1">
              <w:rPr>
                <w:noProof/>
                <w:sz w:val="20"/>
                <w:szCs w:val="20"/>
                <w:lang w:eastAsia="pt-BR"/>
              </w:rPr>
              <w:drawing>
                <wp:inline distT="0" distB="0" distL="0" distR="0">
                  <wp:extent cx="1706400" cy="3600000"/>
                  <wp:effectExtent l="0" t="0" r="8255" b="635"/>
                  <wp:docPr id="83" name="Imagem 83" descr="C:\Users\Leandro\Documents\TCC\Nova pasta\imagens\Busca pratos favo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andro\Documents\TCC\Nova pasta\imagens\Busca pratos favorito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5" w:name="_Toc21877213"/>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35</w:t>
      </w:r>
      <w:r w:rsidR="000A660F">
        <w:rPr>
          <w:noProof/>
        </w:rPr>
        <w:fldChar w:fldCharType="end"/>
      </w:r>
      <w:r>
        <w:t xml:space="preserve"> - UC004 - TESTES - BATERIA 4</w:t>
      </w:r>
      <w:bookmarkEnd w:id="385"/>
    </w:p>
    <w:tbl>
      <w:tblPr>
        <w:tblStyle w:val="Tabelacomgrade"/>
        <w:tblW w:w="0" w:type="auto"/>
        <w:jc w:val="center"/>
        <w:tblLook w:val="04A0" w:firstRow="1" w:lastRow="0" w:firstColumn="1" w:lastColumn="0" w:noHBand="0" w:noVBand="1"/>
      </w:tblPr>
      <w:tblGrid>
        <w:gridCol w:w="497"/>
        <w:gridCol w:w="1497"/>
        <w:gridCol w:w="1770"/>
        <w:gridCol w:w="1246"/>
        <w:gridCol w:w="1631"/>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8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4.1</w:t>
            </w:r>
          </w:p>
        </w:tc>
        <w:tc>
          <w:tcPr>
            <w:tcW w:w="1882" w:type="dxa"/>
          </w:tcPr>
          <w:p w:rsidR="0052618A" w:rsidRPr="00BB7076" w:rsidRDefault="0052618A" w:rsidP="0052618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32"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a aba “histórica”</w:t>
            </w:r>
          </w:p>
        </w:tc>
        <w:tc>
          <w:tcPr>
            <w:tcW w:w="2094" w:type="dxa"/>
          </w:tcPr>
          <w:p w:rsidR="0052618A" w:rsidRPr="00BB7076" w:rsidRDefault="0052618A" w:rsidP="0052618A">
            <w:pPr>
              <w:ind w:firstLine="0"/>
              <w:jc w:val="left"/>
              <w:rPr>
                <w:sz w:val="20"/>
                <w:szCs w:val="20"/>
              </w:rPr>
            </w:pPr>
            <w:r w:rsidRPr="00BB7076">
              <w:rPr>
                <w:sz w:val="20"/>
                <w:szCs w:val="20"/>
              </w:rPr>
              <w:t>O sistema busca os pratos marcados como realizados pelo usuário.</w:t>
            </w:r>
          </w:p>
          <w:p w:rsidR="0052618A" w:rsidRPr="00BB7076" w:rsidRDefault="0052618A" w:rsidP="0052618A">
            <w:pPr>
              <w:ind w:firstLine="0"/>
              <w:jc w:val="left"/>
              <w:rPr>
                <w:sz w:val="20"/>
                <w:szCs w:val="20"/>
              </w:rPr>
            </w:pPr>
            <w:r w:rsidRPr="00BB7076">
              <w:rPr>
                <w:sz w:val="20"/>
                <w:szCs w:val="20"/>
              </w:rPr>
              <w:t>O sistema exibe a aba de histórico com a lista de pratos carregada.</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4" name="Imagem 84" descr="C:\Users\Leandro\Documents\TCC\Nova pasta\imagens\Busca Histórico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andro\Documents\TCC\Nova pasta\imagens\Busca Histórico de prato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6" w:name="_Toc21877214"/>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36</w:t>
      </w:r>
      <w:r w:rsidR="000A660F">
        <w:rPr>
          <w:noProof/>
        </w:rPr>
        <w:fldChar w:fldCharType="end"/>
      </w:r>
      <w:r>
        <w:t xml:space="preserve"> - UC004 - TESTES - BATERIA 5</w:t>
      </w:r>
      <w:bookmarkEnd w:id="386"/>
    </w:p>
    <w:tbl>
      <w:tblPr>
        <w:tblStyle w:val="Tabelacomgrade"/>
        <w:tblW w:w="0" w:type="auto"/>
        <w:jc w:val="center"/>
        <w:tblLook w:val="04A0" w:firstRow="1" w:lastRow="0" w:firstColumn="1" w:lastColumn="0" w:noHBand="0" w:noVBand="1"/>
      </w:tblPr>
      <w:tblGrid>
        <w:gridCol w:w="496"/>
        <w:gridCol w:w="1511"/>
        <w:gridCol w:w="1800"/>
        <w:gridCol w:w="1191"/>
        <w:gridCol w:w="1643"/>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5.1</w:t>
            </w:r>
          </w:p>
        </w:tc>
        <w:tc>
          <w:tcPr>
            <w:tcW w:w="1909" w:type="dxa"/>
          </w:tcPr>
          <w:p w:rsidR="0052618A" w:rsidRPr="00BB7076" w:rsidRDefault="0052618A" w:rsidP="0052618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a aba “meus pratos”</w:t>
            </w:r>
          </w:p>
        </w:tc>
        <w:tc>
          <w:tcPr>
            <w:tcW w:w="2119" w:type="dxa"/>
          </w:tcPr>
          <w:p w:rsidR="0052618A" w:rsidRPr="00BB7076" w:rsidRDefault="0052618A" w:rsidP="0052618A">
            <w:pPr>
              <w:ind w:firstLine="0"/>
              <w:jc w:val="left"/>
              <w:rPr>
                <w:sz w:val="20"/>
                <w:szCs w:val="20"/>
              </w:rPr>
            </w:pPr>
            <w:r w:rsidRPr="00BB7076">
              <w:rPr>
                <w:sz w:val="20"/>
                <w:szCs w:val="20"/>
              </w:rPr>
              <w:t>O sistema busca os pratos criados pelo usuário</w:t>
            </w:r>
          </w:p>
          <w:p w:rsidR="0052618A" w:rsidRPr="00BB7076" w:rsidRDefault="0052618A" w:rsidP="0052618A">
            <w:pPr>
              <w:ind w:firstLine="0"/>
              <w:jc w:val="left"/>
              <w:rPr>
                <w:sz w:val="20"/>
                <w:szCs w:val="20"/>
              </w:rPr>
            </w:pPr>
            <w:r w:rsidRPr="00BB7076">
              <w:rPr>
                <w:sz w:val="20"/>
                <w:szCs w:val="20"/>
              </w:rPr>
              <w:t>O sistema exibe a aba meus pratos com a lista de pratos carregada.</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5" name="Imagem 85" descr="C:\Users\Leandro\Documents\TCC\Nova pasta\imagens\Busca meus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andro\Documents\TCC\Nova pasta\imagens\Busca meus prato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7" w:name="_Toc21877215"/>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37</w:t>
      </w:r>
      <w:r w:rsidR="000A660F">
        <w:rPr>
          <w:noProof/>
        </w:rPr>
        <w:fldChar w:fldCharType="end"/>
      </w:r>
      <w:r>
        <w:t xml:space="preserve"> - UC004 - TESTES - BATERIA 6</w:t>
      </w:r>
      <w:bookmarkEnd w:id="387"/>
    </w:p>
    <w:tbl>
      <w:tblPr>
        <w:tblStyle w:val="Tabelacomgrade"/>
        <w:tblW w:w="0" w:type="auto"/>
        <w:jc w:val="center"/>
        <w:tblLook w:val="04A0" w:firstRow="1" w:lastRow="0" w:firstColumn="1" w:lastColumn="0" w:noHBand="0" w:noVBand="1"/>
      </w:tblPr>
      <w:tblGrid>
        <w:gridCol w:w="495"/>
        <w:gridCol w:w="1460"/>
        <w:gridCol w:w="1685"/>
        <w:gridCol w:w="1180"/>
        <w:gridCol w:w="1551"/>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6.1</w:t>
            </w:r>
          </w:p>
        </w:tc>
        <w:tc>
          <w:tcPr>
            <w:tcW w:w="1909" w:type="dxa"/>
          </w:tcPr>
          <w:p w:rsidR="0052618A" w:rsidRPr="00BB7076" w:rsidRDefault="0052618A" w:rsidP="0052618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2618A" w:rsidRPr="00BB7076" w:rsidRDefault="0052618A" w:rsidP="0052618A">
            <w:pPr>
              <w:ind w:firstLine="0"/>
              <w:jc w:val="left"/>
              <w:rPr>
                <w:sz w:val="20"/>
                <w:szCs w:val="20"/>
              </w:rPr>
            </w:pPr>
            <w:r w:rsidRPr="00BB7076">
              <w:rPr>
                <w:sz w:val="20"/>
                <w:szCs w:val="20"/>
              </w:rPr>
              <w:t>Estar na tela de busca de pratos.</w:t>
            </w:r>
          </w:p>
          <w:p w:rsidR="0052618A" w:rsidRPr="00BB7076" w:rsidRDefault="0052618A" w:rsidP="0052618A">
            <w:pPr>
              <w:ind w:firstLine="0"/>
              <w:jc w:val="left"/>
              <w:rPr>
                <w:sz w:val="20"/>
                <w:szCs w:val="20"/>
              </w:rPr>
            </w:pPr>
            <w:r w:rsidRPr="00BB7076">
              <w:rPr>
                <w:sz w:val="20"/>
                <w:szCs w:val="20"/>
              </w:rPr>
              <w:t>Estar na aba meus pratos</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o botão “+”</w:t>
            </w:r>
          </w:p>
        </w:tc>
        <w:tc>
          <w:tcPr>
            <w:tcW w:w="2119" w:type="dxa"/>
          </w:tcPr>
          <w:p w:rsidR="0052618A" w:rsidRPr="00BB7076" w:rsidRDefault="0052618A" w:rsidP="0052618A">
            <w:pPr>
              <w:ind w:firstLine="0"/>
              <w:jc w:val="left"/>
              <w:rPr>
                <w:sz w:val="20"/>
                <w:szCs w:val="20"/>
              </w:rPr>
            </w:pPr>
            <w:r w:rsidRPr="00BB7076">
              <w:rPr>
                <w:sz w:val="20"/>
                <w:szCs w:val="20"/>
              </w:rPr>
              <w:t>O sistema exibe a tela de cadastro de prato.</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86" name="Imagem 86"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andro\Documents\TCC\Nova pasta\imagens\Cadastro de prat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88" w:name="_Toc21877216"/>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38</w:t>
      </w:r>
      <w:r w:rsidR="000A660F">
        <w:rPr>
          <w:noProof/>
        </w:rPr>
        <w:fldChar w:fldCharType="end"/>
      </w:r>
      <w:r>
        <w:t xml:space="preserve"> - UC005 - </w:t>
      </w:r>
      <w:r w:rsidRPr="004E0C8A">
        <w:t>CASO DE TESTE</w:t>
      </w:r>
      <w:bookmarkEnd w:id="388"/>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2047B9" w:rsidRDefault="002C7599" w:rsidP="0039057F">
            <w:pPr>
              <w:ind w:firstLine="0"/>
              <w:jc w:val="both"/>
              <w:rPr>
                <w:rFonts w:cstheme="minorHAnsi"/>
                <w:sz w:val="20"/>
                <w:szCs w:val="20"/>
              </w:rPr>
            </w:pPr>
            <w:r w:rsidRPr="002047B9">
              <w:rPr>
                <w:rFonts w:cstheme="minorHAnsi"/>
                <w:sz w:val="20"/>
                <w:szCs w:val="20"/>
              </w:rPr>
              <w:t>Caso de uso</w:t>
            </w:r>
          </w:p>
        </w:tc>
        <w:tc>
          <w:tcPr>
            <w:tcW w:w="6514" w:type="dxa"/>
            <w:gridSpan w:val="3"/>
          </w:tcPr>
          <w:p w:rsidR="002C7599" w:rsidRPr="002047B9" w:rsidRDefault="002C7599" w:rsidP="0039057F">
            <w:pPr>
              <w:ind w:firstLine="0"/>
              <w:jc w:val="both"/>
              <w:rPr>
                <w:rFonts w:cstheme="minorHAnsi"/>
                <w:sz w:val="20"/>
                <w:szCs w:val="20"/>
              </w:rPr>
            </w:pPr>
            <w:r w:rsidRPr="002047B9">
              <w:rPr>
                <w:rFonts w:cstheme="minorHAnsi"/>
                <w:sz w:val="20"/>
                <w:szCs w:val="20"/>
              </w:rPr>
              <w:t>UC005 – Detalhes do prato</w:t>
            </w:r>
          </w:p>
        </w:tc>
      </w:tr>
      <w:tr w:rsidR="002C7599" w:rsidRPr="00BB7076" w:rsidTr="00BB7076">
        <w:trPr>
          <w:jc w:val="center"/>
        </w:trPr>
        <w:tc>
          <w:tcPr>
            <w:tcW w:w="1980" w:type="dxa"/>
          </w:tcPr>
          <w:p w:rsidR="002C7599" w:rsidRPr="002047B9" w:rsidRDefault="002C7599" w:rsidP="0039057F">
            <w:pPr>
              <w:ind w:firstLine="0"/>
              <w:jc w:val="both"/>
              <w:rPr>
                <w:rFonts w:cstheme="minorHAnsi"/>
                <w:sz w:val="20"/>
                <w:szCs w:val="20"/>
              </w:rPr>
            </w:pPr>
            <w:r w:rsidRPr="002047B9">
              <w:rPr>
                <w:rFonts w:cstheme="minorHAnsi"/>
                <w:sz w:val="20"/>
                <w:szCs w:val="20"/>
              </w:rPr>
              <w:t>Pré-condições</w:t>
            </w:r>
          </w:p>
        </w:tc>
        <w:tc>
          <w:tcPr>
            <w:tcW w:w="6514" w:type="dxa"/>
            <w:gridSpan w:val="3"/>
          </w:tcPr>
          <w:p w:rsidR="002C7599" w:rsidRPr="002047B9" w:rsidRDefault="002C7599" w:rsidP="0039057F">
            <w:pPr>
              <w:ind w:firstLine="0"/>
              <w:jc w:val="both"/>
              <w:rPr>
                <w:rFonts w:cstheme="minorHAnsi"/>
                <w:sz w:val="20"/>
                <w:szCs w:val="20"/>
              </w:rPr>
            </w:pPr>
            <w:r w:rsidRPr="002047B9">
              <w:rPr>
                <w:rFonts w:cstheme="minorHAnsi"/>
                <w:sz w:val="20"/>
                <w:szCs w:val="20"/>
              </w:rPr>
              <w:t xml:space="preserve">Estar </w:t>
            </w:r>
            <w:proofErr w:type="spellStart"/>
            <w:r w:rsidRPr="002047B9">
              <w:rPr>
                <w:rFonts w:cstheme="minorHAnsi"/>
                <w:sz w:val="20"/>
                <w:szCs w:val="20"/>
              </w:rPr>
              <w:t>logado</w:t>
            </w:r>
            <w:proofErr w:type="spellEnd"/>
          </w:p>
        </w:tc>
      </w:tr>
      <w:tr w:rsidR="002C7599" w:rsidRPr="00BB7076" w:rsidTr="00BB7076">
        <w:trPr>
          <w:jc w:val="center"/>
        </w:trPr>
        <w:tc>
          <w:tcPr>
            <w:tcW w:w="1980" w:type="dxa"/>
          </w:tcPr>
          <w:p w:rsidR="002C7599" w:rsidRPr="002047B9" w:rsidRDefault="002C7599" w:rsidP="0039057F">
            <w:pPr>
              <w:ind w:firstLine="0"/>
              <w:jc w:val="both"/>
              <w:rPr>
                <w:rFonts w:cstheme="minorHAnsi"/>
                <w:sz w:val="20"/>
                <w:szCs w:val="20"/>
              </w:rPr>
            </w:pPr>
            <w:r w:rsidRPr="002047B9">
              <w:rPr>
                <w:rFonts w:cstheme="minorHAnsi"/>
                <w:sz w:val="20"/>
                <w:szCs w:val="20"/>
              </w:rPr>
              <w:t>Elaborador</w:t>
            </w:r>
          </w:p>
        </w:tc>
        <w:tc>
          <w:tcPr>
            <w:tcW w:w="2171" w:type="dxa"/>
          </w:tcPr>
          <w:p w:rsidR="002C7599" w:rsidRPr="002047B9" w:rsidRDefault="002C7599" w:rsidP="0039057F">
            <w:pPr>
              <w:ind w:firstLine="0"/>
              <w:jc w:val="both"/>
              <w:rPr>
                <w:rFonts w:cstheme="minorHAnsi"/>
                <w:sz w:val="20"/>
                <w:szCs w:val="20"/>
              </w:rPr>
            </w:pPr>
            <w:r w:rsidRPr="002047B9">
              <w:rPr>
                <w:rFonts w:cstheme="minorHAnsi"/>
                <w:sz w:val="20"/>
                <w:szCs w:val="20"/>
              </w:rPr>
              <w:t>Leandro Soares</w:t>
            </w:r>
          </w:p>
        </w:tc>
        <w:tc>
          <w:tcPr>
            <w:tcW w:w="2171" w:type="dxa"/>
          </w:tcPr>
          <w:p w:rsidR="002C7599" w:rsidRPr="002047B9" w:rsidRDefault="002C7599" w:rsidP="0039057F">
            <w:pPr>
              <w:ind w:firstLine="0"/>
              <w:jc w:val="both"/>
              <w:rPr>
                <w:rFonts w:cstheme="minorHAnsi"/>
                <w:sz w:val="20"/>
                <w:szCs w:val="20"/>
              </w:rPr>
            </w:pPr>
            <w:r w:rsidRPr="002047B9">
              <w:rPr>
                <w:rFonts w:cstheme="minorHAnsi"/>
                <w:sz w:val="20"/>
                <w:szCs w:val="20"/>
              </w:rPr>
              <w:t>Data de Elaboração</w:t>
            </w:r>
          </w:p>
        </w:tc>
        <w:tc>
          <w:tcPr>
            <w:tcW w:w="2172" w:type="dxa"/>
          </w:tcPr>
          <w:p w:rsidR="002C7599" w:rsidRPr="002047B9" w:rsidRDefault="002C7599" w:rsidP="0039057F">
            <w:pPr>
              <w:ind w:firstLine="0"/>
              <w:jc w:val="both"/>
              <w:rPr>
                <w:rFonts w:cstheme="minorHAnsi"/>
                <w:sz w:val="20"/>
                <w:szCs w:val="20"/>
              </w:rPr>
            </w:pPr>
            <w:r w:rsidRPr="002047B9">
              <w:rPr>
                <w:rFonts w:cstheme="minorHAnsi"/>
                <w:sz w:val="20"/>
                <w:szCs w:val="20"/>
              </w:rPr>
              <w:t>24/02/2019</w:t>
            </w:r>
          </w:p>
        </w:tc>
      </w:tr>
      <w:tr w:rsidR="002047B9" w:rsidRPr="00BB7076" w:rsidTr="00BB7076">
        <w:trPr>
          <w:jc w:val="center"/>
        </w:trPr>
        <w:tc>
          <w:tcPr>
            <w:tcW w:w="1980" w:type="dxa"/>
          </w:tcPr>
          <w:p w:rsidR="002047B9" w:rsidRPr="002047B9" w:rsidRDefault="002047B9" w:rsidP="002047B9">
            <w:pPr>
              <w:ind w:firstLine="0"/>
              <w:jc w:val="both"/>
              <w:rPr>
                <w:rFonts w:cstheme="minorHAnsi"/>
                <w:sz w:val="20"/>
                <w:szCs w:val="20"/>
              </w:rPr>
            </w:pPr>
            <w:r w:rsidRPr="002047B9">
              <w:rPr>
                <w:rFonts w:cstheme="minorHAnsi"/>
                <w:sz w:val="20"/>
                <w:szCs w:val="20"/>
              </w:rPr>
              <w:t>Executor</w:t>
            </w:r>
          </w:p>
        </w:tc>
        <w:tc>
          <w:tcPr>
            <w:tcW w:w="2171" w:type="dxa"/>
          </w:tcPr>
          <w:p w:rsidR="002047B9" w:rsidRPr="002047B9" w:rsidRDefault="002047B9" w:rsidP="002047B9">
            <w:pPr>
              <w:ind w:firstLine="0"/>
              <w:jc w:val="both"/>
              <w:rPr>
                <w:rFonts w:cstheme="minorHAnsi"/>
                <w:sz w:val="20"/>
                <w:szCs w:val="20"/>
              </w:rPr>
            </w:pPr>
            <w:r w:rsidRPr="002047B9">
              <w:rPr>
                <w:rFonts w:cstheme="minorHAnsi"/>
                <w:sz w:val="20"/>
                <w:szCs w:val="20"/>
              </w:rPr>
              <w:t>Leandro Soares</w:t>
            </w:r>
          </w:p>
        </w:tc>
        <w:tc>
          <w:tcPr>
            <w:tcW w:w="2171" w:type="dxa"/>
          </w:tcPr>
          <w:p w:rsidR="002047B9" w:rsidRPr="002047B9" w:rsidRDefault="002047B9" w:rsidP="002047B9">
            <w:pPr>
              <w:ind w:firstLine="0"/>
              <w:jc w:val="both"/>
              <w:rPr>
                <w:rFonts w:cstheme="minorHAnsi"/>
                <w:sz w:val="20"/>
                <w:szCs w:val="20"/>
              </w:rPr>
            </w:pPr>
            <w:r w:rsidRPr="002047B9">
              <w:rPr>
                <w:rFonts w:cstheme="minorHAnsi"/>
                <w:sz w:val="20"/>
                <w:szCs w:val="20"/>
              </w:rPr>
              <w:t>Data de Execução</w:t>
            </w:r>
          </w:p>
        </w:tc>
        <w:tc>
          <w:tcPr>
            <w:tcW w:w="2172" w:type="dxa"/>
          </w:tcPr>
          <w:p w:rsidR="002047B9" w:rsidRPr="002047B9" w:rsidRDefault="002047B9" w:rsidP="002047B9">
            <w:pPr>
              <w:pStyle w:val="Texto"/>
              <w:ind w:firstLine="0"/>
              <w:rPr>
                <w:rFonts w:cstheme="minorHAnsi"/>
                <w:sz w:val="20"/>
                <w:szCs w:val="20"/>
              </w:rPr>
            </w:pPr>
            <w:r w:rsidRPr="002047B9">
              <w:rPr>
                <w:rFonts w:cstheme="minorHAnsi"/>
                <w:sz w:val="20"/>
                <w:szCs w:val="20"/>
              </w:rPr>
              <w:t>27/09/2019</w:t>
            </w:r>
          </w:p>
        </w:tc>
      </w:tr>
    </w:tbl>
    <w:p w:rsidR="00C52F98" w:rsidRDefault="00C52F98" w:rsidP="00C52F98">
      <w:pPr>
        <w:pStyle w:val="Fonte"/>
        <w:ind w:firstLine="0"/>
      </w:pPr>
      <w:bookmarkStart w:id="389" w:name="_Toc2367140"/>
      <w:r>
        <w:t>FONTE: O autor (2019).</w:t>
      </w:r>
    </w:p>
    <w:p w:rsidR="00A43081" w:rsidRPr="00C52F98" w:rsidRDefault="00A43081" w:rsidP="00C52F98">
      <w:pPr>
        <w:pStyle w:val="Fonte"/>
        <w:ind w:firstLine="0"/>
      </w:pPr>
    </w:p>
    <w:p w:rsidR="00A43081" w:rsidRDefault="00A43081" w:rsidP="00A43081">
      <w:pPr>
        <w:pStyle w:val="Legenda"/>
        <w:keepNext/>
      </w:pPr>
      <w:bookmarkStart w:id="390" w:name="_Toc21877217"/>
      <w:bookmarkEnd w:id="389"/>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39</w:t>
      </w:r>
      <w:r w:rsidR="000A660F">
        <w:rPr>
          <w:noProof/>
        </w:rPr>
        <w:fldChar w:fldCharType="end"/>
      </w:r>
      <w:r>
        <w:t xml:space="preserve"> - UC005</w:t>
      </w:r>
      <w:r w:rsidRPr="005147FB">
        <w:t xml:space="preserve"> - TESTES - BATER</w:t>
      </w:r>
      <w:r>
        <w:t>IA 0</w:t>
      </w:r>
      <w:bookmarkEnd w:id="390"/>
    </w:p>
    <w:tbl>
      <w:tblPr>
        <w:tblStyle w:val="Tabelacomgrade"/>
        <w:tblW w:w="0" w:type="auto"/>
        <w:jc w:val="center"/>
        <w:tblLook w:val="04A0" w:firstRow="1" w:lastRow="0" w:firstColumn="1" w:lastColumn="0" w:noHBand="0" w:noVBand="1"/>
      </w:tblPr>
      <w:tblGrid>
        <w:gridCol w:w="495"/>
        <w:gridCol w:w="1362"/>
        <w:gridCol w:w="1534"/>
        <w:gridCol w:w="1210"/>
        <w:gridCol w:w="1770"/>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3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0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154" w:rsidRDefault="0052618A" w:rsidP="0052618A">
            <w:pPr>
              <w:ind w:firstLine="0"/>
              <w:jc w:val="both"/>
              <w:rPr>
                <w:sz w:val="20"/>
                <w:szCs w:val="20"/>
              </w:rPr>
            </w:pPr>
            <w:r w:rsidRPr="00BB7154">
              <w:rPr>
                <w:sz w:val="20"/>
                <w:szCs w:val="20"/>
              </w:rPr>
              <w:t>0.1</w:t>
            </w:r>
          </w:p>
        </w:tc>
        <w:tc>
          <w:tcPr>
            <w:tcW w:w="1894" w:type="dxa"/>
          </w:tcPr>
          <w:p w:rsidR="0052618A" w:rsidRPr="00BB7154" w:rsidRDefault="0052618A" w:rsidP="0052618A">
            <w:pPr>
              <w:ind w:firstLine="0"/>
              <w:jc w:val="left"/>
              <w:rPr>
                <w:sz w:val="20"/>
                <w:szCs w:val="20"/>
              </w:rPr>
            </w:pPr>
            <w:r w:rsidRPr="00BB7154">
              <w:rPr>
                <w:sz w:val="20"/>
                <w:szCs w:val="20"/>
              </w:rPr>
              <w:t xml:space="preserve">Estar </w:t>
            </w:r>
            <w:proofErr w:type="spellStart"/>
            <w:r w:rsidRPr="00BB7154">
              <w:rPr>
                <w:sz w:val="20"/>
                <w:szCs w:val="20"/>
              </w:rPr>
              <w:t>logado</w:t>
            </w:r>
            <w:proofErr w:type="spellEnd"/>
            <w:r w:rsidRPr="00BB7154">
              <w:rPr>
                <w:sz w:val="20"/>
                <w:szCs w:val="20"/>
              </w:rPr>
              <w:t xml:space="preserve"> no sistema.</w:t>
            </w:r>
          </w:p>
          <w:p w:rsidR="0052618A" w:rsidRPr="00BB7154" w:rsidRDefault="0052618A" w:rsidP="0052618A">
            <w:pPr>
              <w:ind w:firstLine="0"/>
              <w:jc w:val="left"/>
              <w:rPr>
                <w:sz w:val="20"/>
                <w:szCs w:val="20"/>
              </w:rPr>
            </w:pPr>
            <w:r w:rsidRPr="00BB7154">
              <w:rPr>
                <w:sz w:val="20"/>
                <w:szCs w:val="20"/>
              </w:rPr>
              <w:t>Estar na tela de comentário de prato</w:t>
            </w:r>
          </w:p>
        </w:tc>
        <w:tc>
          <w:tcPr>
            <w:tcW w:w="2657" w:type="dxa"/>
          </w:tcPr>
          <w:p w:rsidR="0052618A" w:rsidRPr="00BB7154" w:rsidRDefault="0052618A" w:rsidP="0052618A">
            <w:pPr>
              <w:ind w:firstLine="0"/>
              <w:jc w:val="left"/>
              <w:rPr>
                <w:sz w:val="20"/>
                <w:szCs w:val="20"/>
              </w:rPr>
            </w:pPr>
            <w:r w:rsidRPr="00BB7154">
              <w:rPr>
                <w:sz w:val="20"/>
                <w:szCs w:val="20"/>
              </w:rPr>
              <w:t>Não preenche o comentário</w:t>
            </w:r>
          </w:p>
        </w:tc>
        <w:tc>
          <w:tcPr>
            <w:tcW w:w="1339" w:type="dxa"/>
          </w:tcPr>
          <w:p w:rsidR="0052618A" w:rsidRPr="00BB7154" w:rsidRDefault="0052618A" w:rsidP="0052618A">
            <w:pPr>
              <w:ind w:firstLine="0"/>
              <w:jc w:val="left"/>
              <w:rPr>
                <w:sz w:val="20"/>
                <w:szCs w:val="20"/>
              </w:rPr>
            </w:pPr>
            <w:r w:rsidRPr="00BB7154">
              <w:rPr>
                <w:sz w:val="20"/>
                <w:szCs w:val="20"/>
              </w:rPr>
              <w:t>Pressiona o botão “salvar”</w:t>
            </w:r>
          </w:p>
        </w:tc>
        <w:tc>
          <w:tcPr>
            <w:tcW w:w="2106" w:type="dxa"/>
          </w:tcPr>
          <w:p w:rsidR="0052618A" w:rsidRPr="00BB7154" w:rsidRDefault="0052618A" w:rsidP="0052618A">
            <w:pPr>
              <w:ind w:firstLine="0"/>
              <w:jc w:val="left"/>
              <w:rPr>
                <w:sz w:val="20"/>
                <w:szCs w:val="20"/>
              </w:rPr>
            </w:pPr>
            <w:r w:rsidRPr="00BB7154">
              <w:rPr>
                <w:sz w:val="20"/>
                <w:szCs w:val="20"/>
              </w:rPr>
              <w:t>O sistema exibe a mensagem “O COMENTÁRIO DEVE SER PREENCHIDO”.</w:t>
            </w:r>
          </w:p>
        </w:tc>
        <w:tc>
          <w:tcPr>
            <w:tcW w:w="2106" w:type="dxa"/>
          </w:tcPr>
          <w:p w:rsidR="0052618A" w:rsidRPr="00BB7076" w:rsidRDefault="00BB7154" w:rsidP="0052618A">
            <w:pPr>
              <w:ind w:firstLine="0"/>
              <w:jc w:val="left"/>
              <w:rPr>
                <w:sz w:val="20"/>
                <w:szCs w:val="20"/>
              </w:rPr>
            </w:pPr>
            <w:r w:rsidRPr="00BB7154">
              <w:rPr>
                <w:noProof/>
                <w:sz w:val="20"/>
                <w:szCs w:val="20"/>
                <w:lang w:eastAsia="pt-BR"/>
              </w:rPr>
              <w:drawing>
                <wp:inline distT="0" distB="0" distL="0" distR="0">
                  <wp:extent cx="1533600" cy="3240000"/>
                  <wp:effectExtent l="0" t="0" r="0" b="0"/>
                  <wp:docPr id="110" name="Imagem 110" descr="C:\Users\Leandro\Documents\TCC\Nova pasta\imagens\ev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andro\Documents\TCC\Nova pasta\imagens\ev2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33600" cy="3240000"/>
                          </a:xfrm>
                          <a:prstGeom prst="rect">
                            <a:avLst/>
                          </a:prstGeom>
                          <a:noFill/>
                          <a:ln>
                            <a:noFill/>
                          </a:ln>
                        </pic:spPr>
                      </pic:pic>
                    </a:graphicData>
                  </a:graphic>
                </wp:inline>
              </w:drawing>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lastRenderedPageBreak/>
              <w:t>0</w:t>
            </w:r>
            <w:r w:rsidRPr="00BB7076">
              <w:rPr>
                <w:sz w:val="20"/>
                <w:szCs w:val="20"/>
              </w:rPr>
              <w:t>.2</w:t>
            </w:r>
          </w:p>
        </w:tc>
        <w:tc>
          <w:tcPr>
            <w:tcW w:w="1894" w:type="dxa"/>
          </w:tcPr>
          <w:p w:rsidR="0052618A" w:rsidRPr="00BB7076" w:rsidRDefault="0052618A" w:rsidP="0052618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57" w:type="dxa"/>
          </w:tcPr>
          <w:p w:rsidR="0052618A" w:rsidRPr="00BB7076" w:rsidRDefault="0052618A" w:rsidP="0052618A">
            <w:pPr>
              <w:jc w:val="left"/>
              <w:rPr>
                <w:sz w:val="20"/>
                <w:szCs w:val="20"/>
              </w:rPr>
            </w:pPr>
          </w:p>
        </w:tc>
        <w:tc>
          <w:tcPr>
            <w:tcW w:w="1339" w:type="dxa"/>
          </w:tcPr>
          <w:p w:rsidR="0052618A" w:rsidRPr="00BB7076" w:rsidRDefault="0052618A" w:rsidP="0052618A">
            <w:pPr>
              <w:ind w:firstLine="0"/>
              <w:jc w:val="left"/>
              <w:rPr>
                <w:sz w:val="20"/>
                <w:szCs w:val="20"/>
              </w:rPr>
            </w:pPr>
            <w:r w:rsidRPr="00BB7076">
              <w:rPr>
                <w:sz w:val="20"/>
                <w:szCs w:val="20"/>
              </w:rPr>
              <w:t>Pressionar o botão “Preparar”</w:t>
            </w:r>
          </w:p>
        </w:tc>
        <w:tc>
          <w:tcPr>
            <w:tcW w:w="2106" w:type="dxa"/>
          </w:tcPr>
          <w:p w:rsidR="0052618A" w:rsidRPr="00BB7076" w:rsidRDefault="0052618A" w:rsidP="0052618A">
            <w:pPr>
              <w:ind w:firstLine="0"/>
              <w:jc w:val="left"/>
              <w:rPr>
                <w:sz w:val="20"/>
                <w:szCs w:val="20"/>
              </w:rPr>
            </w:pPr>
            <w:r w:rsidRPr="00BB7076">
              <w:rPr>
                <w:sz w:val="20"/>
                <w:szCs w:val="20"/>
              </w:rPr>
              <w:t>O sistema identifica que o usuário não possui todos os ingredientes para preparar o prato.</w:t>
            </w:r>
          </w:p>
          <w:p w:rsidR="0052618A" w:rsidRPr="00BB7076" w:rsidRDefault="0052618A" w:rsidP="0052618A">
            <w:pPr>
              <w:ind w:firstLine="0"/>
              <w:jc w:val="left"/>
              <w:rPr>
                <w:sz w:val="20"/>
                <w:szCs w:val="20"/>
              </w:rPr>
            </w:pPr>
            <w:r w:rsidRPr="00BB7076">
              <w:rPr>
                <w:sz w:val="20"/>
                <w:szCs w:val="20"/>
              </w:rPr>
              <w:t>O sistema exibe a tela com os ingredientes faltantes.</w:t>
            </w:r>
          </w:p>
        </w:tc>
        <w:tc>
          <w:tcPr>
            <w:tcW w:w="2106"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87" name="Imagem 87"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FC47F2" w:rsidRPr="00FC5ECD" w:rsidRDefault="00C52F98" w:rsidP="00BB7154">
      <w:pPr>
        <w:pStyle w:val="Fonte"/>
        <w:ind w:firstLine="0"/>
      </w:pPr>
      <w:r>
        <w:t>FONTE: O autor (2019).</w:t>
      </w:r>
    </w:p>
    <w:p w:rsidR="00A43081" w:rsidRDefault="00A43081" w:rsidP="00A43081">
      <w:pPr>
        <w:pStyle w:val="Legenda"/>
        <w:keepNext/>
      </w:pPr>
      <w:bookmarkStart w:id="391" w:name="_Toc2187721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40</w:t>
      </w:r>
      <w:r w:rsidR="000A660F">
        <w:rPr>
          <w:noProof/>
        </w:rPr>
        <w:fldChar w:fldCharType="end"/>
      </w:r>
      <w:r>
        <w:t xml:space="preserve"> - UC005 - TESTES - BATERIA 1</w:t>
      </w:r>
      <w:bookmarkEnd w:id="391"/>
    </w:p>
    <w:tbl>
      <w:tblPr>
        <w:tblStyle w:val="Tabelacomgrade"/>
        <w:tblW w:w="0" w:type="auto"/>
        <w:jc w:val="center"/>
        <w:tblLook w:val="04A0" w:firstRow="1" w:lastRow="0" w:firstColumn="1" w:lastColumn="0" w:noHBand="0" w:noVBand="1"/>
      </w:tblPr>
      <w:tblGrid>
        <w:gridCol w:w="497"/>
        <w:gridCol w:w="1514"/>
        <w:gridCol w:w="1808"/>
        <w:gridCol w:w="1202"/>
        <w:gridCol w:w="1620"/>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1</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o botão “Preparar”</w:t>
            </w:r>
          </w:p>
        </w:tc>
        <w:tc>
          <w:tcPr>
            <w:tcW w:w="2119" w:type="dxa"/>
          </w:tcPr>
          <w:p w:rsidR="0052618A" w:rsidRPr="00BB7076" w:rsidRDefault="0052618A" w:rsidP="0052618A">
            <w:pPr>
              <w:ind w:firstLine="0"/>
              <w:jc w:val="left"/>
              <w:rPr>
                <w:sz w:val="20"/>
                <w:szCs w:val="20"/>
              </w:rPr>
            </w:pPr>
            <w:r w:rsidRPr="00BB7076">
              <w:rPr>
                <w:sz w:val="20"/>
                <w:szCs w:val="20"/>
              </w:rPr>
              <w:t xml:space="preserve">O sistema muda a </w:t>
            </w:r>
            <w:proofErr w:type="spellStart"/>
            <w:r w:rsidRPr="00BB7076">
              <w:rPr>
                <w:sz w:val="20"/>
                <w:szCs w:val="20"/>
              </w:rPr>
              <w:t>label</w:t>
            </w:r>
            <w:proofErr w:type="spellEnd"/>
            <w:r w:rsidRPr="00BB7076">
              <w:rPr>
                <w:sz w:val="20"/>
                <w:szCs w:val="20"/>
              </w:rPr>
              <w:t xml:space="preserve"> do botão com o tempo de preparo.</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8" name="Imagem 88" descr="C:\Users\Leandro\Documents\TCC\Nova pasta\imagens\e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andro\Documents\TCC\Nova pasta\imagens\ev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92" w:name="_Toc21877219"/>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41</w:t>
      </w:r>
      <w:r w:rsidR="000A660F">
        <w:rPr>
          <w:noProof/>
        </w:rPr>
        <w:fldChar w:fldCharType="end"/>
      </w:r>
      <w:r>
        <w:t xml:space="preserve"> - UC005 - TESTES - BATERIA 2</w:t>
      </w:r>
      <w:bookmarkEnd w:id="392"/>
    </w:p>
    <w:tbl>
      <w:tblPr>
        <w:tblStyle w:val="Tabelacomgrade"/>
        <w:tblW w:w="0" w:type="auto"/>
        <w:jc w:val="center"/>
        <w:tblLook w:val="04A0" w:firstRow="1" w:lastRow="0" w:firstColumn="1" w:lastColumn="0" w:noHBand="0" w:noVBand="1"/>
      </w:tblPr>
      <w:tblGrid>
        <w:gridCol w:w="496"/>
        <w:gridCol w:w="1543"/>
        <w:gridCol w:w="1872"/>
        <w:gridCol w:w="997"/>
        <w:gridCol w:w="1733"/>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2</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jc w:val="left"/>
              <w:rPr>
                <w:sz w:val="20"/>
                <w:szCs w:val="20"/>
              </w:rPr>
            </w:pPr>
          </w:p>
        </w:tc>
        <w:tc>
          <w:tcPr>
            <w:tcW w:w="2119" w:type="dxa"/>
          </w:tcPr>
          <w:p w:rsidR="0052618A" w:rsidRPr="00BB7076" w:rsidRDefault="0052618A" w:rsidP="0052618A">
            <w:pPr>
              <w:ind w:firstLine="0"/>
              <w:jc w:val="left"/>
              <w:rPr>
                <w:sz w:val="20"/>
                <w:szCs w:val="20"/>
              </w:rPr>
            </w:pPr>
            <w:r w:rsidRPr="00BB7076">
              <w:rPr>
                <w:sz w:val="20"/>
                <w:szCs w:val="20"/>
              </w:rPr>
              <w:t xml:space="preserve">O botão “Preparar” deve estar desabilitado e com a </w:t>
            </w:r>
            <w:proofErr w:type="spellStart"/>
            <w:r w:rsidRPr="00BB7076">
              <w:rPr>
                <w:sz w:val="20"/>
                <w:szCs w:val="20"/>
              </w:rPr>
              <w:t>label</w:t>
            </w:r>
            <w:proofErr w:type="spellEnd"/>
            <w:r w:rsidRPr="00BB7076">
              <w:rPr>
                <w:sz w:val="20"/>
                <w:szCs w:val="20"/>
              </w:rPr>
              <w:t xml:space="preserve"> mostrando o tempo restante.</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9" name="Imagem 89" descr="C:\Users\Leandro\Documents\TCC\Nova pasta\imagens\e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andro\Documents\TCC\Nova pasta\imagens\ev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A43081" w:rsidRDefault="00A43081" w:rsidP="00A43081">
      <w:pPr>
        <w:pStyle w:val="Legenda"/>
        <w:keepNext/>
      </w:pPr>
      <w:bookmarkStart w:id="393" w:name="_Toc21877220"/>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42</w:t>
      </w:r>
      <w:r w:rsidR="000A660F">
        <w:rPr>
          <w:noProof/>
        </w:rPr>
        <w:fldChar w:fldCharType="end"/>
      </w:r>
      <w:r>
        <w:t xml:space="preserve"> - UC005 - TESTES - BATERIA 3</w:t>
      </w:r>
      <w:bookmarkEnd w:id="393"/>
    </w:p>
    <w:tbl>
      <w:tblPr>
        <w:tblStyle w:val="Tabelacomgrade"/>
        <w:tblW w:w="0" w:type="auto"/>
        <w:jc w:val="center"/>
        <w:tblLook w:val="04A0" w:firstRow="1" w:lastRow="0" w:firstColumn="1" w:lastColumn="0" w:noHBand="0" w:noVBand="1"/>
      </w:tblPr>
      <w:tblGrid>
        <w:gridCol w:w="496"/>
        <w:gridCol w:w="1474"/>
        <w:gridCol w:w="1709"/>
        <w:gridCol w:w="1004"/>
        <w:gridCol w:w="1688"/>
        <w:gridCol w:w="291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88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3"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3</w:t>
            </w:r>
            <w:r w:rsidRPr="00BB7076">
              <w:rPr>
                <w:sz w:val="20"/>
                <w:szCs w:val="20"/>
              </w:rPr>
              <w:t>.1</w:t>
            </w:r>
          </w:p>
        </w:tc>
        <w:tc>
          <w:tcPr>
            <w:tcW w:w="1887" w:type="dxa"/>
          </w:tcPr>
          <w:p w:rsidR="0052618A" w:rsidRPr="00BB7076" w:rsidRDefault="0052618A" w:rsidP="0052618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28" w:type="dxa"/>
          </w:tcPr>
          <w:p w:rsidR="0052618A" w:rsidRPr="00BB7076" w:rsidRDefault="0052618A" w:rsidP="0052618A">
            <w:pPr>
              <w:jc w:val="left"/>
              <w:rPr>
                <w:sz w:val="20"/>
                <w:szCs w:val="20"/>
              </w:rPr>
            </w:pPr>
          </w:p>
        </w:tc>
        <w:tc>
          <w:tcPr>
            <w:tcW w:w="1388" w:type="dxa"/>
          </w:tcPr>
          <w:p w:rsidR="0052618A" w:rsidRPr="00BB7076" w:rsidRDefault="0052618A" w:rsidP="0052618A">
            <w:pPr>
              <w:jc w:val="left"/>
              <w:rPr>
                <w:sz w:val="20"/>
                <w:szCs w:val="20"/>
              </w:rPr>
            </w:pPr>
          </w:p>
        </w:tc>
        <w:tc>
          <w:tcPr>
            <w:tcW w:w="2093" w:type="dxa"/>
          </w:tcPr>
          <w:p w:rsidR="0052618A" w:rsidRPr="00BB7076" w:rsidRDefault="0052618A" w:rsidP="0052618A">
            <w:pPr>
              <w:ind w:firstLine="0"/>
              <w:jc w:val="left"/>
              <w:rPr>
                <w:sz w:val="20"/>
                <w:szCs w:val="20"/>
              </w:rPr>
            </w:pPr>
            <w:r w:rsidRPr="00BB7076">
              <w:rPr>
                <w:sz w:val="20"/>
                <w:szCs w:val="20"/>
              </w:rPr>
              <w:t>As estrelas da avaliação devem estar bloqueadas.</w:t>
            </w:r>
          </w:p>
          <w:p w:rsidR="0052618A" w:rsidRPr="00BB7076" w:rsidRDefault="0052618A" w:rsidP="0052618A">
            <w:pPr>
              <w:ind w:firstLine="0"/>
              <w:jc w:val="left"/>
              <w:rPr>
                <w:sz w:val="20"/>
                <w:szCs w:val="20"/>
              </w:rPr>
            </w:pPr>
            <w:r w:rsidRPr="00BB7076">
              <w:rPr>
                <w:sz w:val="20"/>
                <w:szCs w:val="20"/>
              </w:rPr>
              <w:t>O botão “comentário” deve estar bloqueado.</w:t>
            </w:r>
          </w:p>
        </w:tc>
        <w:tc>
          <w:tcPr>
            <w:tcW w:w="2093" w:type="dxa"/>
          </w:tcPr>
          <w:p w:rsidR="0052618A"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0" name="Imagem 90" descr="C:\Users\Leandro\Documents\TCC\Nova pasta\imagens\ev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andro\Documents\TCC\Nova pasta\imagens\ev2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147B74" w:rsidRPr="00BB7076" w:rsidRDefault="00147B74" w:rsidP="0052618A">
            <w:pPr>
              <w:ind w:firstLine="0"/>
              <w:jc w:val="left"/>
              <w:rPr>
                <w:sz w:val="20"/>
                <w:szCs w:val="20"/>
              </w:rPr>
            </w:pPr>
            <w:r w:rsidRPr="00147B74">
              <w:rPr>
                <w:noProof/>
                <w:sz w:val="20"/>
                <w:szCs w:val="20"/>
                <w:lang w:eastAsia="pt-BR"/>
              </w:rPr>
              <w:lastRenderedPageBreak/>
              <w:drawing>
                <wp:inline distT="0" distB="0" distL="0" distR="0">
                  <wp:extent cx="1706400" cy="3600000"/>
                  <wp:effectExtent l="0" t="0" r="8255" b="635"/>
                  <wp:docPr id="91" name="Imagem 91" descr="C:\Users\Leandro\Documents\TCC\Nova pasta\imagens\ev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andro\Documents\TCC\Nova pasta\imagens\ev2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BB7154">
      <w:pPr>
        <w:pStyle w:val="Fonte"/>
        <w:ind w:firstLine="0"/>
      </w:pPr>
      <w:r>
        <w:lastRenderedPageBreak/>
        <w:t>FONTE: O autor (2019).</w:t>
      </w:r>
    </w:p>
    <w:p w:rsidR="00A43081" w:rsidRDefault="00A43081" w:rsidP="00A43081">
      <w:pPr>
        <w:pStyle w:val="Legenda"/>
        <w:keepNext/>
      </w:pPr>
      <w:bookmarkStart w:id="394" w:name="_Toc21877221"/>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43</w:t>
      </w:r>
      <w:r w:rsidR="000A660F">
        <w:rPr>
          <w:noProof/>
        </w:rPr>
        <w:fldChar w:fldCharType="end"/>
      </w:r>
      <w:r>
        <w:t xml:space="preserve"> - UC005 - TESTES - BATERIA 4</w:t>
      </w:r>
      <w:bookmarkEnd w:id="394"/>
    </w:p>
    <w:tbl>
      <w:tblPr>
        <w:tblStyle w:val="Tabelacomgrade"/>
        <w:tblW w:w="0" w:type="auto"/>
        <w:jc w:val="center"/>
        <w:tblLook w:val="04A0" w:firstRow="1" w:lastRow="0" w:firstColumn="1" w:lastColumn="0" w:noHBand="0" w:noVBand="1"/>
      </w:tblPr>
      <w:tblGrid>
        <w:gridCol w:w="496"/>
        <w:gridCol w:w="1430"/>
        <w:gridCol w:w="1590"/>
        <w:gridCol w:w="1251"/>
        <w:gridCol w:w="1604"/>
        <w:gridCol w:w="291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88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4</w:t>
            </w:r>
            <w:r w:rsidRPr="00BB7076">
              <w:rPr>
                <w:sz w:val="20"/>
                <w:szCs w:val="20"/>
              </w:rPr>
              <w:t>.1</w:t>
            </w:r>
          </w:p>
        </w:tc>
        <w:tc>
          <w:tcPr>
            <w:tcW w:w="1882" w:type="dxa"/>
          </w:tcPr>
          <w:p w:rsidR="0052618A" w:rsidRPr="00BB7076" w:rsidRDefault="0052618A" w:rsidP="0052618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32"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o botão “comentar”</w:t>
            </w:r>
          </w:p>
        </w:tc>
        <w:tc>
          <w:tcPr>
            <w:tcW w:w="2094" w:type="dxa"/>
          </w:tcPr>
          <w:p w:rsidR="0052618A" w:rsidRPr="00BB7076" w:rsidRDefault="0052618A" w:rsidP="0052618A">
            <w:pPr>
              <w:ind w:firstLine="0"/>
              <w:jc w:val="left"/>
              <w:rPr>
                <w:sz w:val="20"/>
                <w:szCs w:val="20"/>
              </w:rPr>
            </w:pPr>
            <w:r w:rsidRPr="00BB7076">
              <w:rPr>
                <w:sz w:val="20"/>
                <w:szCs w:val="20"/>
              </w:rPr>
              <w:t>O sistema exibe a tela de comentário de prato.</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2" name="Imagem 92" descr="C:\Users\Leandro\Documents\TCC\Nova pasta\imagens\Cadastro de comentá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andro\Documents\TCC\Nova pasta\imagens\Cadastro de comentário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lastRenderedPageBreak/>
              <w:t>4</w:t>
            </w:r>
            <w:r w:rsidRPr="00BB7076">
              <w:rPr>
                <w:sz w:val="20"/>
                <w:szCs w:val="20"/>
              </w:rPr>
              <w:t>.2</w:t>
            </w:r>
          </w:p>
        </w:tc>
        <w:tc>
          <w:tcPr>
            <w:tcW w:w="1882" w:type="dxa"/>
          </w:tcPr>
          <w:p w:rsidR="0052618A" w:rsidRPr="00BB7076" w:rsidRDefault="0052618A" w:rsidP="0052618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2618A" w:rsidRPr="00BB7076" w:rsidRDefault="0052618A" w:rsidP="0052618A">
            <w:pPr>
              <w:ind w:firstLine="0"/>
              <w:jc w:val="left"/>
              <w:rPr>
                <w:sz w:val="20"/>
                <w:szCs w:val="20"/>
              </w:rPr>
            </w:pPr>
            <w:r w:rsidRPr="00BB7076">
              <w:rPr>
                <w:sz w:val="20"/>
                <w:szCs w:val="20"/>
              </w:rPr>
              <w:t>Estar na tela de comentário de prato</w:t>
            </w:r>
          </w:p>
        </w:tc>
        <w:tc>
          <w:tcPr>
            <w:tcW w:w="2632" w:type="dxa"/>
          </w:tcPr>
          <w:p w:rsidR="0052618A" w:rsidRPr="00BB7076" w:rsidRDefault="0052618A" w:rsidP="0052618A">
            <w:pPr>
              <w:ind w:firstLine="0"/>
              <w:jc w:val="left"/>
              <w:rPr>
                <w:sz w:val="20"/>
                <w:szCs w:val="20"/>
              </w:rPr>
            </w:pPr>
            <w:r w:rsidRPr="00BB7076">
              <w:rPr>
                <w:sz w:val="20"/>
                <w:szCs w:val="20"/>
              </w:rPr>
              <w:t>Preenche os campos</w:t>
            </w:r>
          </w:p>
        </w:tc>
        <w:tc>
          <w:tcPr>
            <w:tcW w:w="1388" w:type="dxa"/>
          </w:tcPr>
          <w:p w:rsidR="0052618A" w:rsidRPr="00BB7076" w:rsidRDefault="0052618A" w:rsidP="0052618A">
            <w:pPr>
              <w:ind w:firstLine="0"/>
              <w:jc w:val="left"/>
              <w:rPr>
                <w:sz w:val="20"/>
                <w:szCs w:val="20"/>
              </w:rPr>
            </w:pPr>
            <w:r w:rsidRPr="00BB7076">
              <w:rPr>
                <w:sz w:val="20"/>
                <w:szCs w:val="20"/>
              </w:rPr>
              <w:t>Pressiona o botão “salvar”.</w:t>
            </w:r>
          </w:p>
        </w:tc>
        <w:tc>
          <w:tcPr>
            <w:tcW w:w="2094" w:type="dxa"/>
          </w:tcPr>
          <w:p w:rsidR="0052618A" w:rsidRPr="00BB7076" w:rsidRDefault="0052618A" w:rsidP="0052618A">
            <w:pPr>
              <w:ind w:firstLine="0"/>
              <w:jc w:val="left"/>
              <w:rPr>
                <w:sz w:val="20"/>
                <w:szCs w:val="20"/>
              </w:rPr>
            </w:pPr>
            <w:r w:rsidRPr="00BB7076">
              <w:rPr>
                <w:sz w:val="20"/>
                <w:szCs w:val="20"/>
              </w:rPr>
              <w:t>O sistema salva o comentário e retorna para a tela de detalhe do prato com o comentário.</w:t>
            </w:r>
          </w:p>
          <w:p w:rsidR="0052618A" w:rsidRPr="00BB7076" w:rsidRDefault="0052618A" w:rsidP="0052618A">
            <w:pPr>
              <w:ind w:firstLine="0"/>
              <w:jc w:val="left"/>
              <w:rPr>
                <w:sz w:val="20"/>
                <w:szCs w:val="20"/>
              </w:rPr>
            </w:pPr>
            <w:r w:rsidRPr="00BB7076">
              <w:rPr>
                <w:sz w:val="20"/>
                <w:szCs w:val="20"/>
              </w:rPr>
              <w:t>O sistema recarrega os comentários.</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3" name="Imagem 93"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D3587F" w:rsidRDefault="00D3587F" w:rsidP="00D3587F">
      <w:pPr>
        <w:pStyle w:val="Legenda"/>
        <w:keepNext/>
      </w:pPr>
      <w:bookmarkStart w:id="395" w:name="_Toc21877222"/>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44</w:t>
      </w:r>
      <w:r w:rsidR="000A660F">
        <w:rPr>
          <w:noProof/>
        </w:rPr>
        <w:fldChar w:fldCharType="end"/>
      </w:r>
      <w:r>
        <w:t xml:space="preserve"> - UC005 - TESTES - BATERIA 5</w:t>
      </w:r>
      <w:bookmarkEnd w:id="395"/>
    </w:p>
    <w:tbl>
      <w:tblPr>
        <w:tblStyle w:val="Tabelacomgrade"/>
        <w:tblW w:w="0" w:type="auto"/>
        <w:jc w:val="center"/>
        <w:tblLook w:val="04A0" w:firstRow="1" w:lastRow="0" w:firstColumn="1" w:lastColumn="0" w:noHBand="0" w:noVBand="1"/>
      </w:tblPr>
      <w:tblGrid>
        <w:gridCol w:w="497"/>
        <w:gridCol w:w="1498"/>
        <w:gridCol w:w="1772"/>
        <w:gridCol w:w="1188"/>
        <w:gridCol w:w="1686"/>
        <w:gridCol w:w="264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5</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as estrelas da avaliação</w:t>
            </w:r>
          </w:p>
        </w:tc>
        <w:tc>
          <w:tcPr>
            <w:tcW w:w="2119" w:type="dxa"/>
          </w:tcPr>
          <w:p w:rsidR="0052618A" w:rsidRPr="00BB7076" w:rsidRDefault="0052618A" w:rsidP="0052618A">
            <w:pPr>
              <w:ind w:firstLine="0"/>
              <w:jc w:val="left"/>
              <w:rPr>
                <w:sz w:val="20"/>
                <w:szCs w:val="20"/>
              </w:rPr>
            </w:pPr>
            <w:r w:rsidRPr="00BB7076">
              <w:rPr>
                <w:sz w:val="20"/>
                <w:szCs w:val="20"/>
              </w:rPr>
              <w:t>O sistema salva a avaliação.</w:t>
            </w:r>
          </w:p>
          <w:p w:rsidR="0052618A" w:rsidRPr="00BB7076" w:rsidRDefault="0052618A" w:rsidP="0052618A">
            <w:pPr>
              <w:ind w:firstLine="0"/>
              <w:jc w:val="left"/>
              <w:rPr>
                <w:sz w:val="20"/>
                <w:szCs w:val="20"/>
              </w:rPr>
            </w:pPr>
            <w:r w:rsidRPr="00BB7076">
              <w:rPr>
                <w:sz w:val="20"/>
                <w:szCs w:val="20"/>
              </w:rPr>
              <w:t>O sistema pinta a estrela selecionada e as outras a esquerdas com a cor amarela.</w:t>
            </w:r>
          </w:p>
        </w:tc>
        <w:tc>
          <w:tcPr>
            <w:tcW w:w="2119" w:type="dxa"/>
          </w:tcPr>
          <w:p w:rsidR="0052618A" w:rsidRPr="00BB7076" w:rsidRDefault="009918A5" w:rsidP="0052618A">
            <w:pPr>
              <w:ind w:firstLine="0"/>
              <w:jc w:val="left"/>
              <w:rPr>
                <w:sz w:val="20"/>
                <w:szCs w:val="20"/>
              </w:rPr>
            </w:pPr>
            <w:r w:rsidRPr="00147B74">
              <w:rPr>
                <w:noProof/>
                <w:sz w:val="20"/>
                <w:szCs w:val="20"/>
                <w:lang w:eastAsia="pt-BR"/>
              </w:rPr>
              <w:drawing>
                <wp:inline distT="0" distB="0" distL="0" distR="0" wp14:anchorId="488F0B16" wp14:editId="32A933D1">
                  <wp:extent cx="1535760" cy="3240000"/>
                  <wp:effectExtent l="0" t="0" r="7620" b="0"/>
                  <wp:docPr id="94" name="Imagem 94"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D3587F" w:rsidRDefault="00D3587F" w:rsidP="00D3587F">
      <w:pPr>
        <w:pStyle w:val="Legenda"/>
        <w:keepNext/>
      </w:pPr>
      <w:bookmarkStart w:id="396" w:name="_Toc21877223"/>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45</w:t>
      </w:r>
      <w:r w:rsidR="000A660F">
        <w:rPr>
          <w:noProof/>
        </w:rPr>
        <w:fldChar w:fldCharType="end"/>
      </w:r>
      <w:r>
        <w:t xml:space="preserve"> - UC005 - TESTES - BATERIA 6</w:t>
      </w:r>
      <w:bookmarkEnd w:id="396"/>
    </w:p>
    <w:tbl>
      <w:tblPr>
        <w:tblStyle w:val="Tabelacomgrade"/>
        <w:tblW w:w="0" w:type="auto"/>
        <w:jc w:val="center"/>
        <w:tblLook w:val="04A0" w:firstRow="1" w:lastRow="0" w:firstColumn="1" w:lastColumn="0" w:noHBand="0" w:noVBand="1"/>
      </w:tblPr>
      <w:tblGrid>
        <w:gridCol w:w="496"/>
        <w:gridCol w:w="1521"/>
        <w:gridCol w:w="1551"/>
        <w:gridCol w:w="1167"/>
        <w:gridCol w:w="1596"/>
        <w:gridCol w:w="2956"/>
      </w:tblGrid>
      <w:tr w:rsidR="00514D69" w:rsidRPr="00BB7076" w:rsidTr="00412BF5">
        <w:trPr>
          <w:tblHeader/>
          <w:jc w:val="center"/>
        </w:trPr>
        <w:tc>
          <w:tcPr>
            <w:tcW w:w="496"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521"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1551"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16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159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95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412BF5">
        <w:trPr>
          <w:jc w:val="center"/>
        </w:trPr>
        <w:tc>
          <w:tcPr>
            <w:tcW w:w="496" w:type="dxa"/>
          </w:tcPr>
          <w:p w:rsidR="00514D69" w:rsidRPr="00BB7076" w:rsidRDefault="00514D69" w:rsidP="00514D69">
            <w:pPr>
              <w:ind w:firstLine="0"/>
              <w:jc w:val="both"/>
              <w:rPr>
                <w:sz w:val="20"/>
                <w:szCs w:val="20"/>
              </w:rPr>
            </w:pPr>
            <w:r>
              <w:rPr>
                <w:sz w:val="20"/>
                <w:szCs w:val="20"/>
              </w:rPr>
              <w:t>6</w:t>
            </w:r>
            <w:r w:rsidRPr="00BB7076">
              <w:rPr>
                <w:sz w:val="20"/>
                <w:szCs w:val="20"/>
              </w:rPr>
              <w:t>.1</w:t>
            </w:r>
          </w:p>
        </w:tc>
        <w:tc>
          <w:tcPr>
            <w:tcW w:w="1521"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de detalhe do prato</w:t>
            </w:r>
          </w:p>
        </w:tc>
        <w:tc>
          <w:tcPr>
            <w:tcW w:w="1551" w:type="dxa"/>
          </w:tcPr>
          <w:p w:rsidR="00514D69" w:rsidRPr="00BB7076" w:rsidRDefault="00514D69" w:rsidP="00514D69">
            <w:pPr>
              <w:jc w:val="left"/>
              <w:rPr>
                <w:sz w:val="20"/>
                <w:szCs w:val="20"/>
              </w:rPr>
            </w:pPr>
          </w:p>
        </w:tc>
        <w:tc>
          <w:tcPr>
            <w:tcW w:w="1167" w:type="dxa"/>
          </w:tcPr>
          <w:p w:rsidR="00514D69" w:rsidRPr="00BB7076" w:rsidRDefault="00514D69" w:rsidP="00514D69">
            <w:pPr>
              <w:ind w:firstLine="0"/>
              <w:jc w:val="left"/>
              <w:rPr>
                <w:sz w:val="20"/>
                <w:szCs w:val="20"/>
              </w:rPr>
            </w:pPr>
            <w:r w:rsidRPr="00BB7076">
              <w:rPr>
                <w:sz w:val="20"/>
                <w:szCs w:val="20"/>
              </w:rPr>
              <w:t>Pressiona o botão “preparar”</w:t>
            </w:r>
          </w:p>
        </w:tc>
        <w:tc>
          <w:tcPr>
            <w:tcW w:w="1596" w:type="dxa"/>
          </w:tcPr>
          <w:p w:rsidR="00514D69" w:rsidRPr="00BB7076" w:rsidRDefault="00514D69" w:rsidP="00514D69">
            <w:pPr>
              <w:ind w:firstLine="0"/>
              <w:jc w:val="left"/>
              <w:rPr>
                <w:sz w:val="20"/>
                <w:szCs w:val="20"/>
              </w:rPr>
            </w:pPr>
            <w:r w:rsidRPr="00BB7076">
              <w:rPr>
                <w:sz w:val="20"/>
                <w:szCs w:val="20"/>
              </w:rPr>
              <w:t>O sistema exibe a tela com os ingredientes faltantes.</w:t>
            </w:r>
          </w:p>
        </w:tc>
        <w:tc>
          <w:tcPr>
            <w:tcW w:w="2956" w:type="dxa"/>
          </w:tcPr>
          <w:p w:rsidR="00514D69" w:rsidRPr="00BB7076" w:rsidRDefault="009918A5" w:rsidP="00514D69">
            <w:pPr>
              <w:ind w:firstLine="0"/>
              <w:jc w:val="left"/>
              <w:rPr>
                <w:sz w:val="20"/>
                <w:szCs w:val="20"/>
              </w:rPr>
            </w:pPr>
            <w:r w:rsidRPr="00147B74">
              <w:rPr>
                <w:noProof/>
                <w:sz w:val="20"/>
                <w:szCs w:val="20"/>
                <w:lang w:eastAsia="pt-BR"/>
              </w:rPr>
              <w:drawing>
                <wp:inline distT="0" distB="0" distL="0" distR="0" wp14:anchorId="636F0450" wp14:editId="35055564">
                  <wp:extent cx="1535760" cy="3240000"/>
                  <wp:effectExtent l="0" t="0" r="7620" b="0"/>
                  <wp:docPr id="95" name="Imagem 95"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r w:rsidR="00514D69" w:rsidRPr="00BB7076" w:rsidTr="00412BF5">
        <w:trPr>
          <w:jc w:val="center"/>
        </w:trPr>
        <w:tc>
          <w:tcPr>
            <w:tcW w:w="496" w:type="dxa"/>
          </w:tcPr>
          <w:p w:rsidR="00514D69" w:rsidRPr="00BB7076" w:rsidRDefault="00514D69" w:rsidP="00514D69">
            <w:pPr>
              <w:ind w:firstLine="0"/>
              <w:jc w:val="both"/>
              <w:rPr>
                <w:sz w:val="20"/>
                <w:szCs w:val="20"/>
              </w:rPr>
            </w:pPr>
            <w:r>
              <w:rPr>
                <w:sz w:val="20"/>
                <w:szCs w:val="20"/>
              </w:rPr>
              <w:t>6</w:t>
            </w:r>
            <w:r w:rsidRPr="00BB7076">
              <w:rPr>
                <w:sz w:val="20"/>
                <w:szCs w:val="20"/>
              </w:rPr>
              <w:t>.2</w:t>
            </w:r>
          </w:p>
        </w:tc>
        <w:tc>
          <w:tcPr>
            <w:tcW w:w="1521"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de ingredientes faltantes</w:t>
            </w:r>
          </w:p>
        </w:tc>
        <w:tc>
          <w:tcPr>
            <w:tcW w:w="1551" w:type="dxa"/>
          </w:tcPr>
          <w:p w:rsidR="00514D69" w:rsidRPr="00BB7076" w:rsidRDefault="00514D69" w:rsidP="00514D69">
            <w:pPr>
              <w:jc w:val="left"/>
              <w:rPr>
                <w:sz w:val="20"/>
                <w:szCs w:val="20"/>
              </w:rPr>
            </w:pPr>
          </w:p>
        </w:tc>
        <w:tc>
          <w:tcPr>
            <w:tcW w:w="1167" w:type="dxa"/>
          </w:tcPr>
          <w:p w:rsidR="00514D69" w:rsidRPr="00BB7076" w:rsidRDefault="00514D69" w:rsidP="00514D69">
            <w:pPr>
              <w:ind w:firstLine="0"/>
              <w:jc w:val="left"/>
              <w:rPr>
                <w:sz w:val="20"/>
                <w:szCs w:val="20"/>
              </w:rPr>
            </w:pPr>
            <w:r w:rsidRPr="00BB7076">
              <w:rPr>
                <w:sz w:val="20"/>
                <w:szCs w:val="20"/>
              </w:rPr>
              <w:t>Pressiona o botão adicionar à lista de compras</w:t>
            </w:r>
          </w:p>
        </w:tc>
        <w:tc>
          <w:tcPr>
            <w:tcW w:w="1596" w:type="dxa"/>
          </w:tcPr>
          <w:p w:rsidR="00514D69" w:rsidRPr="00BB7076" w:rsidRDefault="00514D69" w:rsidP="00514D69">
            <w:pPr>
              <w:ind w:firstLine="0"/>
              <w:jc w:val="left"/>
              <w:rPr>
                <w:sz w:val="20"/>
                <w:szCs w:val="20"/>
              </w:rPr>
            </w:pPr>
            <w:r w:rsidRPr="00BB7076">
              <w:rPr>
                <w:sz w:val="20"/>
                <w:szCs w:val="20"/>
              </w:rPr>
              <w:t>O sistema adiciona os ingredientes faltantes na lista de compras e retorna para a tela de detalhe do prato.</w:t>
            </w:r>
          </w:p>
        </w:tc>
        <w:tc>
          <w:tcPr>
            <w:tcW w:w="2956" w:type="dxa"/>
          </w:tcPr>
          <w:p w:rsidR="00514D69"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96" name="Imagem 96"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andro\Documents\TCC\Nova pasta\imagens\Lista de compra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9918A5" w:rsidRPr="00BB7076" w:rsidRDefault="009918A5" w:rsidP="00514D69">
            <w:pPr>
              <w:ind w:firstLine="0"/>
              <w:jc w:val="left"/>
              <w:rPr>
                <w:sz w:val="20"/>
                <w:szCs w:val="20"/>
              </w:rPr>
            </w:pPr>
            <w:r w:rsidRPr="00147B74">
              <w:rPr>
                <w:noProof/>
                <w:sz w:val="20"/>
                <w:szCs w:val="20"/>
                <w:lang w:eastAsia="pt-BR"/>
              </w:rPr>
              <w:lastRenderedPageBreak/>
              <w:drawing>
                <wp:inline distT="0" distB="0" distL="0" distR="0" wp14:anchorId="738F1E6D" wp14:editId="548F2CAA">
                  <wp:extent cx="1706400" cy="3600000"/>
                  <wp:effectExtent l="0" t="0" r="8255" b="635"/>
                  <wp:docPr id="97" name="Imagem 97"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lastRenderedPageBreak/>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97" w:name="_Toc21877224"/>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46</w:t>
      </w:r>
      <w:r w:rsidR="000A660F">
        <w:rPr>
          <w:noProof/>
        </w:rPr>
        <w:fldChar w:fldCharType="end"/>
      </w:r>
      <w:r>
        <w:t xml:space="preserve"> - UC006 - </w:t>
      </w:r>
      <w:r w:rsidRPr="00DD77D3">
        <w:t>CASO DE TESTE</w:t>
      </w:r>
      <w:bookmarkEnd w:id="397"/>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A275ED">
            <w:pPr>
              <w:ind w:firstLine="0"/>
              <w:jc w:val="both"/>
              <w:rPr>
                <w:rFonts w:cstheme="minorHAnsi"/>
                <w:sz w:val="20"/>
                <w:szCs w:val="20"/>
              </w:rPr>
            </w:pPr>
            <w:r w:rsidRPr="00BB7076">
              <w:rPr>
                <w:rFonts w:cstheme="minorHAnsi"/>
                <w:sz w:val="20"/>
                <w:szCs w:val="20"/>
              </w:rPr>
              <w:t>UC006 – Cadastro de lista de compras</w:t>
            </w:r>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A275ED">
            <w:pPr>
              <w:ind w:firstLine="0"/>
              <w:jc w:val="both"/>
              <w:rPr>
                <w:rFonts w:cstheme="minorHAnsi"/>
                <w:sz w:val="20"/>
                <w:szCs w:val="20"/>
              </w:rPr>
            </w:pPr>
            <w:r w:rsidRPr="00BB7076">
              <w:rPr>
                <w:rFonts w:cstheme="minorHAnsi"/>
                <w:sz w:val="20"/>
                <w:szCs w:val="20"/>
              </w:rPr>
              <w:t xml:space="preserve">Estar </w:t>
            </w:r>
            <w:proofErr w:type="spellStart"/>
            <w:r w:rsidRPr="00BB7076">
              <w:rPr>
                <w:rFonts w:cstheme="minorHAnsi"/>
                <w:sz w:val="20"/>
                <w:szCs w:val="20"/>
              </w:rPr>
              <w:t>logado</w:t>
            </w:r>
            <w:proofErr w:type="spellEnd"/>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A275ED">
            <w:pPr>
              <w:ind w:firstLine="0"/>
              <w:jc w:val="both"/>
              <w:rPr>
                <w:rFonts w:cstheme="minorHAnsi"/>
                <w:sz w:val="20"/>
                <w:szCs w:val="20"/>
              </w:rPr>
            </w:pPr>
            <w:r w:rsidRPr="00BB7076">
              <w:rPr>
                <w:rFonts w:cstheme="minorHAnsi"/>
                <w:sz w:val="20"/>
                <w:szCs w:val="20"/>
              </w:rPr>
              <w:t>24/02/2019</w:t>
            </w:r>
          </w:p>
        </w:tc>
      </w:tr>
      <w:tr w:rsidR="002047B9" w:rsidRPr="00BB7076" w:rsidTr="00BB7076">
        <w:trPr>
          <w:jc w:val="center"/>
        </w:trPr>
        <w:tc>
          <w:tcPr>
            <w:tcW w:w="1980" w:type="dxa"/>
          </w:tcPr>
          <w:p w:rsidR="002047B9" w:rsidRPr="00BB7076" w:rsidRDefault="002047B9" w:rsidP="002047B9">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398" w:name="_Toc2367148"/>
      <w:r>
        <w:t>FONTE: O autor (2019).</w:t>
      </w:r>
    </w:p>
    <w:p w:rsidR="00C52F98" w:rsidRPr="00C52F98" w:rsidRDefault="00C52F98" w:rsidP="00C52F98">
      <w:pPr>
        <w:pStyle w:val="Fonte"/>
        <w:ind w:firstLine="0"/>
      </w:pPr>
    </w:p>
    <w:p w:rsidR="00D3587F" w:rsidRDefault="00D3587F" w:rsidP="00D3587F">
      <w:pPr>
        <w:pStyle w:val="Legenda"/>
        <w:keepNext/>
      </w:pPr>
      <w:bookmarkStart w:id="399" w:name="_Toc21877225"/>
      <w:bookmarkEnd w:id="39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47</w:t>
      </w:r>
      <w:r w:rsidR="000A660F">
        <w:rPr>
          <w:noProof/>
        </w:rPr>
        <w:fldChar w:fldCharType="end"/>
      </w:r>
      <w:r>
        <w:t xml:space="preserve"> - UC006 - TESTES - BATERIA 0</w:t>
      </w:r>
      <w:bookmarkEnd w:id="399"/>
    </w:p>
    <w:tbl>
      <w:tblPr>
        <w:tblStyle w:val="Tabelacomgrade"/>
        <w:tblW w:w="0" w:type="auto"/>
        <w:jc w:val="center"/>
        <w:tblLook w:val="04A0" w:firstRow="1" w:lastRow="0" w:firstColumn="1" w:lastColumn="0" w:noHBand="0" w:noVBand="1"/>
      </w:tblPr>
      <w:tblGrid>
        <w:gridCol w:w="496"/>
        <w:gridCol w:w="1421"/>
        <w:gridCol w:w="1598"/>
        <w:gridCol w:w="1237"/>
        <w:gridCol w:w="1619"/>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3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0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0</w:t>
            </w:r>
            <w:r w:rsidR="009918A5">
              <w:rPr>
                <w:sz w:val="20"/>
                <w:szCs w:val="20"/>
              </w:rPr>
              <w:t>.1</w:t>
            </w:r>
          </w:p>
        </w:tc>
        <w:tc>
          <w:tcPr>
            <w:tcW w:w="1894"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jc w:val="left"/>
              <w:rPr>
                <w:sz w:val="20"/>
                <w:szCs w:val="20"/>
              </w:rPr>
            </w:pPr>
            <w:r w:rsidRPr="00BB7076">
              <w:rPr>
                <w:sz w:val="20"/>
                <w:szCs w:val="20"/>
              </w:rPr>
              <w:t>Estar na tela de detalhe do prato</w:t>
            </w:r>
          </w:p>
        </w:tc>
        <w:tc>
          <w:tcPr>
            <w:tcW w:w="2657" w:type="dxa"/>
          </w:tcPr>
          <w:p w:rsidR="00514D69" w:rsidRPr="00BB7076" w:rsidRDefault="00514D69" w:rsidP="00514D69">
            <w:pPr>
              <w:jc w:val="left"/>
              <w:rPr>
                <w:sz w:val="20"/>
                <w:szCs w:val="20"/>
              </w:rPr>
            </w:pPr>
          </w:p>
        </w:tc>
        <w:tc>
          <w:tcPr>
            <w:tcW w:w="1339" w:type="dxa"/>
          </w:tcPr>
          <w:p w:rsidR="00514D69" w:rsidRPr="00BB7076" w:rsidRDefault="00514D69" w:rsidP="00514D69">
            <w:pPr>
              <w:ind w:firstLine="0"/>
              <w:jc w:val="left"/>
              <w:rPr>
                <w:sz w:val="20"/>
                <w:szCs w:val="20"/>
              </w:rPr>
            </w:pPr>
            <w:r w:rsidRPr="00BB7076">
              <w:rPr>
                <w:sz w:val="20"/>
                <w:szCs w:val="20"/>
              </w:rPr>
              <w:t>Pressionar o botão “Preparar”</w:t>
            </w:r>
          </w:p>
        </w:tc>
        <w:tc>
          <w:tcPr>
            <w:tcW w:w="2106" w:type="dxa"/>
          </w:tcPr>
          <w:p w:rsidR="00514D69" w:rsidRPr="00BB7076" w:rsidRDefault="00514D69" w:rsidP="00514D69">
            <w:pPr>
              <w:ind w:firstLine="0"/>
              <w:jc w:val="left"/>
              <w:rPr>
                <w:sz w:val="20"/>
                <w:szCs w:val="20"/>
              </w:rPr>
            </w:pPr>
            <w:r w:rsidRPr="00BB7076">
              <w:rPr>
                <w:sz w:val="20"/>
                <w:szCs w:val="20"/>
              </w:rPr>
              <w:t>O sistema identifica que o usuário não possui todos os ingredientes para preparar o prato.</w:t>
            </w:r>
          </w:p>
          <w:p w:rsidR="00514D69" w:rsidRPr="00BB7076" w:rsidRDefault="00514D69" w:rsidP="009918A5">
            <w:pPr>
              <w:ind w:firstLine="0"/>
              <w:jc w:val="left"/>
              <w:rPr>
                <w:sz w:val="20"/>
                <w:szCs w:val="20"/>
              </w:rPr>
            </w:pPr>
            <w:r w:rsidRPr="00BB7076">
              <w:rPr>
                <w:sz w:val="20"/>
                <w:szCs w:val="20"/>
              </w:rPr>
              <w:t>O sistema exibe a tela com os ingredientes faltantes.</w:t>
            </w:r>
          </w:p>
        </w:tc>
        <w:tc>
          <w:tcPr>
            <w:tcW w:w="2106" w:type="dxa"/>
          </w:tcPr>
          <w:p w:rsidR="00514D69" w:rsidRPr="00BB7076" w:rsidRDefault="009918A5" w:rsidP="00514D69">
            <w:pPr>
              <w:ind w:firstLine="0"/>
              <w:jc w:val="left"/>
              <w:rPr>
                <w:sz w:val="20"/>
                <w:szCs w:val="20"/>
              </w:rPr>
            </w:pPr>
            <w:r w:rsidRPr="00147B74">
              <w:rPr>
                <w:noProof/>
                <w:sz w:val="20"/>
                <w:szCs w:val="20"/>
                <w:lang w:eastAsia="pt-BR"/>
              </w:rPr>
              <w:drawing>
                <wp:inline distT="0" distB="0" distL="0" distR="0" wp14:anchorId="1DB7AF8A" wp14:editId="2AD5FBBA">
                  <wp:extent cx="1706400" cy="3600000"/>
                  <wp:effectExtent l="0" t="0" r="8255" b="635"/>
                  <wp:docPr id="98" name="Imagem 98"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Pr="00FC5ECD" w:rsidRDefault="00412BF5" w:rsidP="002C7599"/>
    <w:p w:rsidR="00D3587F" w:rsidRDefault="00D3587F" w:rsidP="00D3587F">
      <w:pPr>
        <w:pStyle w:val="Legenda"/>
        <w:keepNext/>
      </w:pPr>
      <w:bookmarkStart w:id="400" w:name="_Toc21877226"/>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48</w:t>
      </w:r>
      <w:r w:rsidR="000A660F">
        <w:rPr>
          <w:noProof/>
        </w:rPr>
        <w:fldChar w:fldCharType="end"/>
      </w:r>
      <w:r>
        <w:t xml:space="preserve"> - UC006 - TESTES - BATERIA 1</w:t>
      </w:r>
      <w:bookmarkEnd w:id="400"/>
    </w:p>
    <w:tbl>
      <w:tblPr>
        <w:tblStyle w:val="Tabelacomgrade"/>
        <w:tblW w:w="0" w:type="auto"/>
        <w:jc w:val="center"/>
        <w:tblLook w:val="04A0" w:firstRow="1" w:lastRow="0" w:firstColumn="1" w:lastColumn="0" w:noHBand="0" w:noVBand="1"/>
      </w:tblPr>
      <w:tblGrid>
        <w:gridCol w:w="496"/>
        <w:gridCol w:w="1492"/>
        <w:gridCol w:w="1649"/>
        <w:gridCol w:w="1167"/>
        <w:gridCol w:w="156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lista de compres.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 o botão “+”</w:t>
            </w:r>
          </w:p>
        </w:tc>
        <w:tc>
          <w:tcPr>
            <w:tcW w:w="2119" w:type="dxa"/>
          </w:tcPr>
          <w:p w:rsidR="00514D69" w:rsidRPr="00BB7076" w:rsidRDefault="00514D69" w:rsidP="00514D69">
            <w:pPr>
              <w:ind w:firstLine="0"/>
              <w:jc w:val="left"/>
              <w:rPr>
                <w:sz w:val="20"/>
                <w:szCs w:val="20"/>
              </w:rPr>
            </w:pPr>
            <w:r w:rsidRPr="00BB7076">
              <w:rPr>
                <w:sz w:val="20"/>
                <w:szCs w:val="20"/>
              </w:rPr>
              <w:t>O sistema exibe a tela de cadastro de ingrediente.</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99" name="Imagem 9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andro\Documents\TCC\Nova pasta\imagens\Cadastro de ingredien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jc w:val="left"/>
              <w:rPr>
                <w:sz w:val="20"/>
                <w:szCs w:val="20"/>
              </w:rPr>
            </w:pPr>
            <w:r w:rsidRPr="00BB7076">
              <w:rPr>
                <w:sz w:val="20"/>
                <w:szCs w:val="20"/>
              </w:rPr>
              <w:t>Estar na tela de cadastro de ingrediente.</w:t>
            </w: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ind w:firstLine="0"/>
              <w:jc w:val="left"/>
              <w:rPr>
                <w:sz w:val="20"/>
                <w:szCs w:val="20"/>
              </w:rPr>
            </w:pPr>
            <w:r w:rsidRPr="00BB7076">
              <w:rPr>
                <w:sz w:val="20"/>
                <w:szCs w:val="20"/>
              </w:rPr>
              <w:t>Pressiona o botão “salvar”</w:t>
            </w:r>
          </w:p>
        </w:tc>
        <w:tc>
          <w:tcPr>
            <w:tcW w:w="2119" w:type="dxa"/>
          </w:tcPr>
          <w:p w:rsidR="00514D69" w:rsidRPr="00BB7076" w:rsidRDefault="00514D69" w:rsidP="00514D69">
            <w:pPr>
              <w:ind w:firstLine="0"/>
              <w:jc w:val="left"/>
              <w:rPr>
                <w:sz w:val="20"/>
                <w:szCs w:val="20"/>
              </w:rPr>
            </w:pPr>
            <w:r w:rsidRPr="00BB7076">
              <w:rPr>
                <w:sz w:val="20"/>
                <w:szCs w:val="20"/>
              </w:rPr>
              <w:t>O sistema retorna para a tela lista de compras e recarrega a lista.</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0" name="Imagem 100"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01" w:name="_Toc21877227"/>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49</w:t>
      </w:r>
      <w:r w:rsidR="000A660F">
        <w:rPr>
          <w:noProof/>
        </w:rPr>
        <w:fldChar w:fldCharType="end"/>
      </w:r>
      <w:r>
        <w:t xml:space="preserve"> - UC006 - TESTES - BATERIA 2</w:t>
      </w:r>
      <w:bookmarkEnd w:id="401"/>
    </w:p>
    <w:tbl>
      <w:tblPr>
        <w:tblStyle w:val="Tabelacomgrade"/>
        <w:tblW w:w="0" w:type="auto"/>
        <w:jc w:val="center"/>
        <w:tblLook w:val="04A0" w:firstRow="1" w:lastRow="0" w:firstColumn="1" w:lastColumn="0" w:noHBand="0" w:noVBand="1"/>
      </w:tblPr>
      <w:tblGrid>
        <w:gridCol w:w="496"/>
        <w:gridCol w:w="1492"/>
        <w:gridCol w:w="1649"/>
        <w:gridCol w:w="1167"/>
        <w:gridCol w:w="156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lista de compras.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 o botão “editar”</w:t>
            </w:r>
          </w:p>
        </w:tc>
        <w:tc>
          <w:tcPr>
            <w:tcW w:w="2119" w:type="dxa"/>
          </w:tcPr>
          <w:p w:rsidR="00514D69" w:rsidRPr="00BB7076" w:rsidRDefault="00514D69" w:rsidP="00514D69">
            <w:pPr>
              <w:ind w:firstLine="0"/>
              <w:jc w:val="left"/>
              <w:rPr>
                <w:sz w:val="20"/>
                <w:szCs w:val="20"/>
              </w:rPr>
            </w:pPr>
            <w:r w:rsidRPr="00BB7076">
              <w:rPr>
                <w:sz w:val="20"/>
                <w:szCs w:val="20"/>
              </w:rPr>
              <w:t>O sistema exibe a tela de cadastro de ingrediente.</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3159F4C0" wp14:editId="630F4037">
                  <wp:extent cx="1706400" cy="3600000"/>
                  <wp:effectExtent l="0" t="0" r="8255" b="635"/>
                  <wp:docPr id="101" name="Imagem 101"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andro\Documents\TCC\Nova pasta\imagens\Cadastro de ingredien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de cadastro de ingrediente.</w:t>
            </w:r>
          </w:p>
          <w:p w:rsidR="00514D69" w:rsidRPr="00BB7076" w:rsidRDefault="00514D69" w:rsidP="00514D69">
            <w:pPr>
              <w:jc w:val="left"/>
              <w:rPr>
                <w:sz w:val="20"/>
                <w:szCs w:val="20"/>
              </w:rPr>
            </w:pP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ind w:firstLine="0"/>
              <w:jc w:val="left"/>
              <w:rPr>
                <w:sz w:val="20"/>
                <w:szCs w:val="20"/>
              </w:rPr>
            </w:pPr>
            <w:r w:rsidRPr="00BB7076">
              <w:rPr>
                <w:sz w:val="20"/>
                <w:szCs w:val="20"/>
              </w:rPr>
              <w:t>Pressiona o botão “Salvar”.</w:t>
            </w:r>
          </w:p>
        </w:tc>
        <w:tc>
          <w:tcPr>
            <w:tcW w:w="2119" w:type="dxa"/>
          </w:tcPr>
          <w:p w:rsidR="00514D69" w:rsidRPr="00BB7076" w:rsidRDefault="00514D69" w:rsidP="00514D69">
            <w:pPr>
              <w:ind w:firstLine="0"/>
              <w:jc w:val="left"/>
              <w:rPr>
                <w:sz w:val="20"/>
                <w:szCs w:val="20"/>
              </w:rPr>
            </w:pPr>
            <w:r w:rsidRPr="00BB7076">
              <w:rPr>
                <w:sz w:val="20"/>
                <w:szCs w:val="20"/>
              </w:rPr>
              <w:t>O sistema salva o ingrediente na lista.</w:t>
            </w:r>
          </w:p>
          <w:p w:rsidR="00514D69" w:rsidRPr="00BB7076" w:rsidRDefault="00514D69" w:rsidP="00514D69">
            <w:pPr>
              <w:ind w:firstLine="0"/>
              <w:jc w:val="left"/>
              <w:rPr>
                <w:sz w:val="20"/>
                <w:szCs w:val="20"/>
              </w:rPr>
            </w:pPr>
            <w:r w:rsidRPr="00BB7076">
              <w:rPr>
                <w:sz w:val="20"/>
                <w:szCs w:val="20"/>
              </w:rPr>
              <w:t>O sistema retorna para a tela de lista de compras.</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67526C6C" wp14:editId="6016625E">
                  <wp:extent cx="1706400" cy="3600000"/>
                  <wp:effectExtent l="0" t="0" r="8255" b="635"/>
                  <wp:docPr id="102" name="Imagem 102"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02" w:name="_Toc21877228"/>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50</w:t>
      </w:r>
      <w:r w:rsidR="000A660F">
        <w:rPr>
          <w:noProof/>
        </w:rPr>
        <w:fldChar w:fldCharType="end"/>
      </w:r>
      <w:r>
        <w:t xml:space="preserve"> - UC006 - TESTES - BATERIA 3</w:t>
      </w:r>
      <w:bookmarkEnd w:id="402"/>
    </w:p>
    <w:tbl>
      <w:tblPr>
        <w:tblStyle w:val="Tabelacomgrade"/>
        <w:tblW w:w="0" w:type="auto"/>
        <w:jc w:val="center"/>
        <w:tblLook w:val="04A0" w:firstRow="1" w:lastRow="0" w:firstColumn="1" w:lastColumn="0" w:noHBand="0" w:noVBand="1"/>
      </w:tblPr>
      <w:tblGrid>
        <w:gridCol w:w="495"/>
        <w:gridCol w:w="1503"/>
        <w:gridCol w:w="1576"/>
        <w:gridCol w:w="1215"/>
        <w:gridCol w:w="1582"/>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8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8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093"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3</w:t>
            </w:r>
            <w:r w:rsidRPr="00BB7076">
              <w:rPr>
                <w:sz w:val="20"/>
                <w:szCs w:val="20"/>
              </w:rPr>
              <w:t>.1</w:t>
            </w:r>
          </w:p>
        </w:tc>
        <w:tc>
          <w:tcPr>
            <w:tcW w:w="1887"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lista de compras.</w:t>
            </w:r>
          </w:p>
        </w:tc>
        <w:tc>
          <w:tcPr>
            <w:tcW w:w="2628"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“excluir”.</w:t>
            </w:r>
          </w:p>
        </w:tc>
        <w:tc>
          <w:tcPr>
            <w:tcW w:w="2093" w:type="dxa"/>
          </w:tcPr>
          <w:p w:rsidR="00514D69" w:rsidRPr="00BB7076" w:rsidRDefault="00514D69" w:rsidP="00514D69">
            <w:pPr>
              <w:ind w:firstLine="0"/>
              <w:jc w:val="left"/>
              <w:rPr>
                <w:sz w:val="20"/>
                <w:szCs w:val="20"/>
              </w:rPr>
            </w:pPr>
            <w:r w:rsidRPr="00BB7076">
              <w:rPr>
                <w:sz w:val="20"/>
                <w:szCs w:val="20"/>
              </w:rPr>
              <w:t>O sistema exibe a tela de exclusão de ingrediente.</w:t>
            </w:r>
          </w:p>
        </w:tc>
        <w:tc>
          <w:tcPr>
            <w:tcW w:w="2093"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3" name="Imagem 103" descr="C:\Users\Leandro\Documents\TCC\Nova pasta\imagens\Alterar-excluir ingredient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andro\Documents\TCC\Nova pasta\imagens\Alterar-excluir ingrediente prato.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3</w:t>
            </w:r>
            <w:r w:rsidRPr="00BB7076">
              <w:rPr>
                <w:sz w:val="20"/>
                <w:szCs w:val="20"/>
              </w:rPr>
              <w:t>.2</w:t>
            </w:r>
          </w:p>
        </w:tc>
        <w:tc>
          <w:tcPr>
            <w:tcW w:w="1887"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de exclusão de ingrediente.</w:t>
            </w:r>
          </w:p>
        </w:tc>
        <w:tc>
          <w:tcPr>
            <w:tcW w:w="2628"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“Sim”.</w:t>
            </w:r>
          </w:p>
        </w:tc>
        <w:tc>
          <w:tcPr>
            <w:tcW w:w="2093" w:type="dxa"/>
          </w:tcPr>
          <w:p w:rsidR="00514D69" w:rsidRPr="00BB7076" w:rsidRDefault="00514D69" w:rsidP="00514D69">
            <w:pPr>
              <w:ind w:firstLine="0"/>
              <w:jc w:val="left"/>
              <w:rPr>
                <w:sz w:val="20"/>
                <w:szCs w:val="20"/>
              </w:rPr>
            </w:pPr>
            <w:r w:rsidRPr="00BB7076">
              <w:rPr>
                <w:sz w:val="20"/>
                <w:szCs w:val="20"/>
              </w:rPr>
              <w:t>O sistema exclui o ingrediente.</w:t>
            </w:r>
          </w:p>
          <w:p w:rsidR="00514D69" w:rsidRPr="00BB7076" w:rsidRDefault="00514D69" w:rsidP="00514D69">
            <w:pPr>
              <w:ind w:firstLine="0"/>
              <w:jc w:val="left"/>
              <w:rPr>
                <w:sz w:val="20"/>
                <w:szCs w:val="20"/>
              </w:rPr>
            </w:pPr>
            <w:r w:rsidRPr="00BB7076">
              <w:rPr>
                <w:sz w:val="20"/>
                <w:szCs w:val="20"/>
              </w:rPr>
              <w:t>O sistema recarrega a lista de compras.</w:t>
            </w:r>
          </w:p>
          <w:p w:rsidR="00514D69" w:rsidRPr="00BB7076" w:rsidRDefault="00514D69" w:rsidP="00514D69">
            <w:pPr>
              <w:ind w:firstLine="0"/>
              <w:jc w:val="left"/>
              <w:rPr>
                <w:sz w:val="20"/>
                <w:szCs w:val="20"/>
              </w:rPr>
            </w:pPr>
            <w:r w:rsidRPr="00BB7076">
              <w:rPr>
                <w:sz w:val="20"/>
                <w:szCs w:val="20"/>
              </w:rPr>
              <w:t>O sistema retorna para a tela de lista de compras.</w:t>
            </w:r>
          </w:p>
        </w:tc>
        <w:tc>
          <w:tcPr>
            <w:tcW w:w="2093"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29B5733D" wp14:editId="3112A5AE">
                  <wp:extent cx="1706400" cy="3600000"/>
                  <wp:effectExtent l="0" t="0" r="8255" b="635"/>
                  <wp:docPr id="104" name="Imagem 104"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03" w:name="_Toc21877229"/>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51</w:t>
      </w:r>
      <w:r w:rsidR="000A660F">
        <w:rPr>
          <w:noProof/>
        </w:rPr>
        <w:fldChar w:fldCharType="end"/>
      </w:r>
      <w:r>
        <w:t xml:space="preserve"> - UC006 - TESTES - BATERIA 4</w:t>
      </w:r>
      <w:bookmarkEnd w:id="403"/>
    </w:p>
    <w:tbl>
      <w:tblPr>
        <w:tblStyle w:val="Tabelacomgrade"/>
        <w:tblW w:w="0" w:type="auto"/>
        <w:jc w:val="center"/>
        <w:tblLook w:val="04A0" w:firstRow="1" w:lastRow="0" w:firstColumn="1" w:lastColumn="0" w:noHBand="0" w:noVBand="1"/>
      </w:tblPr>
      <w:tblGrid>
        <w:gridCol w:w="496"/>
        <w:gridCol w:w="1516"/>
        <w:gridCol w:w="1620"/>
        <w:gridCol w:w="1222"/>
        <w:gridCol w:w="151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8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8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0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4</w:t>
            </w:r>
            <w:r w:rsidRPr="00BB7076">
              <w:rPr>
                <w:sz w:val="20"/>
                <w:szCs w:val="20"/>
              </w:rPr>
              <w:t>.1</w:t>
            </w:r>
          </w:p>
        </w:tc>
        <w:tc>
          <w:tcPr>
            <w:tcW w:w="1882"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de exclusão de ingrediente.</w:t>
            </w:r>
          </w:p>
        </w:tc>
        <w:tc>
          <w:tcPr>
            <w:tcW w:w="2632"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“não”</w:t>
            </w:r>
          </w:p>
        </w:tc>
        <w:tc>
          <w:tcPr>
            <w:tcW w:w="2094" w:type="dxa"/>
          </w:tcPr>
          <w:p w:rsidR="00514D69" w:rsidRPr="00BB7076" w:rsidRDefault="00514D69" w:rsidP="00514D69">
            <w:pPr>
              <w:ind w:firstLine="0"/>
              <w:jc w:val="left"/>
              <w:rPr>
                <w:sz w:val="20"/>
                <w:szCs w:val="20"/>
              </w:rPr>
            </w:pPr>
            <w:r w:rsidRPr="00BB7076">
              <w:rPr>
                <w:sz w:val="20"/>
                <w:szCs w:val="20"/>
              </w:rPr>
              <w:t>O sistema retorna para a tela lista de compras.</w:t>
            </w:r>
          </w:p>
        </w:tc>
        <w:tc>
          <w:tcPr>
            <w:tcW w:w="2094"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29B5733D" wp14:editId="3112A5AE">
                  <wp:extent cx="1706400" cy="3600000"/>
                  <wp:effectExtent l="0" t="0" r="8255" b="635"/>
                  <wp:docPr id="105" name="Imagem 105"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404" w:name="_Toc21877230"/>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52</w:t>
      </w:r>
      <w:r w:rsidR="000A660F">
        <w:rPr>
          <w:noProof/>
        </w:rPr>
        <w:fldChar w:fldCharType="end"/>
      </w:r>
      <w:r>
        <w:t xml:space="preserve"> - UC007 - </w:t>
      </w:r>
      <w:r w:rsidRPr="00E1572B">
        <w:t>CASO DE TESTE</w:t>
      </w:r>
      <w:bookmarkEnd w:id="404"/>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UC007 – Buscar amigo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 xml:space="preserve">Estar </w:t>
            </w:r>
            <w:proofErr w:type="spellStart"/>
            <w:r w:rsidRPr="00BB7076">
              <w:rPr>
                <w:rFonts w:cstheme="minorHAnsi"/>
                <w:sz w:val="20"/>
                <w:szCs w:val="20"/>
              </w:rPr>
              <w:t>logado</w:t>
            </w:r>
            <w:proofErr w:type="spellEnd"/>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5249C3">
            <w:pPr>
              <w:ind w:firstLine="0"/>
              <w:jc w:val="both"/>
              <w:rPr>
                <w:rFonts w:cstheme="minorHAnsi"/>
                <w:sz w:val="20"/>
                <w:szCs w:val="20"/>
              </w:rPr>
            </w:pPr>
            <w:r w:rsidRPr="00BB7076">
              <w:rPr>
                <w:rFonts w:cstheme="minorHAnsi"/>
                <w:sz w:val="20"/>
                <w:szCs w:val="20"/>
              </w:rPr>
              <w:t>24/02/2019</w:t>
            </w:r>
          </w:p>
        </w:tc>
      </w:tr>
      <w:tr w:rsidR="002047B9" w:rsidRPr="00BB7076" w:rsidTr="00BB7076">
        <w:trPr>
          <w:jc w:val="center"/>
        </w:trPr>
        <w:tc>
          <w:tcPr>
            <w:tcW w:w="1980" w:type="dxa"/>
          </w:tcPr>
          <w:p w:rsidR="002047B9" w:rsidRPr="00BB7076" w:rsidRDefault="002047B9" w:rsidP="002047B9">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405" w:name="_Toc2367154"/>
      <w:r>
        <w:t>FONTE: O autor (2019).</w:t>
      </w:r>
    </w:p>
    <w:bookmarkEnd w:id="405"/>
    <w:p w:rsidR="002C7599" w:rsidRPr="00FC5ECD" w:rsidRDefault="002C7599" w:rsidP="002C7599"/>
    <w:p w:rsidR="00D3587F" w:rsidRDefault="00D3587F" w:rsidP="00D3587F">
      <w:pPr>
        <w:pStyle w:val="Legenda"/>
        <w:keepNext/>
      </w:pPr>
      <w:bookmarkStart w:id="406" w:name="_Toc21877231"/>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53</w:t>
      </w:r>
      <w:r w:rsidR="000A660F">
        <w:rPr>
          <w:noProof/>
        </w:rPr>
        <w:fldChar w:fldCharType="end"/>
      </w:r>
      <w:r>
        <w:t xml:space="preserve"> - UC007 - TESTES - BATERIA 1</w:t>
      </w:r>
      <w:bookmarkEnd w:id="406"/>
    </w:p>
    <w:tbl>
      <w:tblPr>
        <w:tblStyle w:val="Tabelacomgrade"/>
        <w:tblW w:w="0" w:type="auto"/>
        <w:jc w:val="center"/>
        <w:tblLook w:val="04A0" w:firstRow="1" w:lastRow="0" w:firstColumn="1" w:lastColumn="0" w:noHBand="0" w:noVBand="1"/>
      </w:tblPr>
      <w:tblGrid>
        <w:gridCol w:w="496"/>
        <w:gridCol w:w="1419"/>
        <w:gridCol w:w="1690"/>
        <w:gridCol w:w="1164"/>
        <w:gridCol w:w="1602"/>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de busca de amigos</w:t>
            </w: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jc w:val="left"/>
              <w:rPr>
                <w:sz w:val="20"/>
                <w:szCs w:val="20"/>
              </w:rPr>
            </w:pPr>
          </w:p>
        </w:tc>
        <w:tc>
          <w:tcPr>
            <w:tcW w:w="2119" w:type="dxa"/>
          </w:tcPr>
          <w:p w:rsidR="00514D69" w:rsidRPr="00BB7076" w:rsidRDefault="00514D69" w:rsidP="00514D69">
            <w:pPr>
              <w:ind w:firstLine="0"/>
              <w:jc w:val="left"/>
              <w:rPr>
                <w:sz w:val="20"/>
                <w:szCs w:val="20"/>
              </w:rPr>
            </w:pPr>
            <w:r w:rsidRPr="00BB7076">
              <w:rPr>
                <w:sz w:val="20"/>
                <w:szCs w:val="20"/>
              </w:rPr>
              <w:t>O sistema busca os resultados compatíveis com os caracteres digitados.</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6" name="Imagem 106" descr="C:\Users\Leandro\Documents\TCC\Nova pasta\imagens\ev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andro\Documents\TCC\Nova pasta\imagens\ev24.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lastRenderedPageBreak/>
              <w:t>1</w:t>
            </w:r>
            <w:r w:rsidR="009918A5">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de busca de amigos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Seleciona um amigo</w:t>
            </w:r>
          </w:p>
        </w:tc>
        <w:tc>
          <w:tcPr>
            <w:tcW w:w="2119" w:type="dxa"/>
          </w:tcPr>
          <w:p w:rsidR="00514D69" w:rsidRPr="00BB7076" w:rsidRDefault="00514D69" w:rsidP="00514D69">
            <w:pPr>
              <w:ind w:firstLine="0"/>
              <w:jc w:val="left"/>
              <w:rPr>
                <w:sz w:val="20"/>
                <w:szCs w:val="20"/>
              </w:rPr>
            </w:pPr>
            <w:r w:rsidRPr="00BB7076">
              <w:rPr>
                <w:sz w:val="20"/>
                <w:szCs w:val="20"/>
              </w:rPr>
              <w:t>O sistema adiciona o amigo a lista de amigos do usuário e retorna para a tela de amigos</w:t>
            </w:r>
          </w:p>
        </w:tc>
        <w:tc>
          <w:tcPr>
            <w:tcW w:w="2119"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1706400" cy="3600000"/>
                  <wp:effectExtent l="0" t="0" r="8255" b="635"/>
                  <wp:docPr id="107" name="Imagem 107" descr="C:\Users\Leandro\Documents\TCC\Nova pasta\imagens\ev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andro\Documents\TCC\Nova pasta\imagens\ev2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407" w:name="_Toc21877232"/>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54</w:t>
      </w:r>
      <w:r w:rsidR="000A660F">
        <w:rPr>
          <w:noProof/>
        </w:rPr>
        <w:fldChar w:fldCharType="end"/>
      </w:r>
      <w:r>
        <w:t xml:space="preserve"> - UC008 - </w:t>
      </w:r>
      <w:r w:rsidRPr="00316BA6">
        <w:t>CASO DE TESTE</w:t>
      </w:r>
      <w:bookmarkEnd w:id="407"/>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UC008 – Capturar código de barras</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 xml:space="preserve">Estar </w:t>
            </w:r>
            <w:proofErr w:type="spellStart"/>
            <w:r w:rsidRPr="00BB7076">
              <w:rPr>
                <w:rFonts w:cstheme="minorHAnsi"/>
                <w:sz w:val="20"/>
                <w:szCs w:val="20"/>
              </w:rPr>
              <w:t>logado</w:t>
            </w:r>
            <w:proofErr w:type="spellEnd"/>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5249C3">
            <w:pPr>
              <w:ind w:firstLine="0"/>
              <w:jc w:val="both"/>
              <w:rPr>
                <w:rFonts w:cstheme="minorHAnsi"/>
                <w:sz w:val="20"/>
                <w:szCs w:val="20"/>
              </w:rPr>
            </w:pPr>
            <w:r w:rsidRPr="00BB7076">
              <w:rPr>
                <w:rFonts w:cstheme="minorHAnsi"/>
                <w:sz w:val="20"/>
                <w:szCs w:val="20"/>
              </w:rPr>
              <w:t>24/02/2019</w:t>
            </w:r>
          </w:p>
        </w:tc>
      </w:tr>
      <w:tr w:rsidR="002047B9" w:rsidRPr="00BB7076" w:rsidTr="00BB7076">
        <w:trPr>
          <w:jc w:val="center"/>
        </w:trPr>
        <w:tc>
          <w:tcPr>
            <w:tcW w:w="1980" w:type="dxa"/>
          </w:tcPr>
          <w:p w:rsidR="002047B9" w:rsidRPr="00BB7076" w:rsidRDefault="002047B9" w:rsidP="002047B9">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408" w:name="_Toc2367157"/>
      <w:r>
        <w:t>FONTE: O autor (2019).</w:t>
      </w:r>
    </w:p>
    <w:p w:rsidR="00C52F98" w:rsidRPr="00C52F98" w:rsidRDefault="00C52F98" w:rsidP="00C52F98">
      <w:pPr>
        <w:pStyle w:val="Fonte"/>
        <w:ind w:firstLine="0"/>
      </w:pPr>
    </w:p>
    <w:p w:rsidR="00D3587F" w:rsidRDefault="00D3587F" w:rsidP="00D3587F">
      <w:pPr>
        <w:pStyle w:val="Legenda"/>
        <w:keepNext/>
      </w:pPr>
      <w:bookmarkStart w:id="409" w:name="_Toc21877233"/>
      <w:bookmarkEnd w:id="40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55</w:t>
      </w:r>
      <w:r w:rsidR="000A660F">
        <w:rPr>
          <w:noProof/>
        </w:rPr>
        <w:fldChar w:fldCharType="end"/>
      </w:r>
      <w:r>
        <w:t xml:space="preserve"> - UC008 - TESTES - BATERIA 1</w:t>
      </w:r>
      <w:bookmarkEnd w:id="409"/>
    </w:p>
    <w:tbl>
      <w:tblPr>
        <w:tblStyle w:val="Tabelacomgrade"/>
        <w:tblW w:w="0" w:type="auto"/>
        <w:jc w:val="center"/>
        <w:tblLook w:val="04A0" w:firstRow="1" w:lastRow="0" w:firstColumn="1" w:lastColumn="0" w:noHBand="0" w:noVBand="1"/>
      </w:tblPr>
      <w:tblGrid>
        <w:gridCol w:w="495"/>
        <w:gridCol w:w="1132"/>
        <w:gridCol w:w="950"/>
        <w:gridCol w:w="1307"/>
        <w:gridCol w:w="1136"/>
        <w:gridCol w:w="4267"/>
      </w:tblGrid>
      <w:tr w:rsidR="002047B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3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0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2047B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Pr="00BB7076">
              <w:rPr>
                <w:sz w:val="20"/>
                <w:szCs w:val="20"/>
              </w:rPr>
              <w:t>.1</w:t>
            </w:r>
          </w:p>
        </w:tc>
        <w:tc>
          <w:tcPr>
            <w:tcW w:w="1894"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da API de captura de código de barras</w:t>
            </w:r>
          </w:p>
        </w:tc>
        <w:tc>
          <w:tcPr>
            <w:tcW w:w="2657" w:type="dxa"/>
          </w:tcPr>
          <w:p w:rsidR="00514D69" w:rsidRPr="00BB7076" w:rsidRDefault="00514D69" w:rsidP="00514D69">
            <w:pPr>
              <w:jc w:val="left"/>
              <w:rPr>
                <w:sz w:val="20"/>
                <w:szCs w:val="20"/>
              </w:rPr>
            </w:pPr>
          </w:p>
        </w:tc>
        <w:tc>
          <w:tcPr>
            <w:tcW w:w="1339" w:type="dxa"/>
          </w:tcPr>
          <w:p w:rsidR="00514D69" w:rsidRPr="00BB7076" w:rsidRDefault="00514D69" w:rsidP="00514D69">
            <w:pPr>
              <w:ind w:firstLine="0"/>
              <w:jc w:val="left"/>
              <w:rPr>
                <w:sz w:val="20"/>
                <w:szCs w:val="20"/>
              </w:rPr>
            </w:pPr>
            <w:r w:rsidRPr="00BB7076">
              <w:rPr>
                <w:sz w:val="20"/>
                <w:szCs w:val="20"/>
              </w:rPr>
              <w:t>Posiciona a câmera do Smartphone no código de barras</w:t>
            </w:r>
          </w:p>
        </w:tc>
        <w:tc>
          <w:tcPr>
            <w:tcW w:w="2106" w:type="dxa"/>
          </w:tcPr>
          <w:p w:rsidR="00514D69" w:rsidRPr="00BB7076" w:rsidRDefault="00514D69" w:rsidP="00514D69">
            <w:pPr>
              <w:ind w:firstLine="0"/>
              <w:jc w:val="left"/>
              <w:rPr>
                <w:sz w:val="20"/>
                <w:szCs w:val="20"/>
              </w:rPr>
            </w:pPr>
            <w:r w:rsidRPr="00BB7076">
              <w:rPr>
                <w:sz w:val="20"/>
                <w:szCs w:val="20"/>
              </w:rPr>
              <w:t>O sistema captura o código de barras.</w:t>
            </w:r>
          </w:p>
          <w:p w:rsidR="00514D69" w:rsidRPr="00BB7076" w:rsidRDefault="00514D69" w:rsidP="00514D69">
            <w:pPr>
              <w:ind w:firstLine="0"/>
              <w:jc w:val="left"/>
              <w:rPr>
                <w:sz w:val="20"/>
                <w:szCs w:val="20"/>
              </w:rPr>
            </w:pPr>
            <w:r w:rsidRPr="00BB7076">
              <w:rPr>
                <w:sz w:val="20"/>
                <w:szCs w:val="20"/>
              </w:rPr>
              <w:t>O sistema retorna para a tela que o chamou.</w:t>
            </w:r>
          </w:p>
        </w:tc>
        <w:tc>
          <w:tcPr>
            <w:tcW w:w="2106"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2572870" cy="1799590"/>
                  <wp:effectExtent l="0" t="0" r="0" b="0"/>
                  <wp:docPr id="108" name="Imagem 108" descr="C:\Users\Leandro\Documents\TCC\Nova pasta\imagens\EV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andro\Documents\TCC\Nova pasta\imagens\EV2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7249" cy="1809647"/>
                          </a:xfrm>
                          <a:prstGeom prst="rect">
                            <a:avLst/>
                          </a:prstGeom>
                          <a:noFill/>
                          <a:ln>
                            <a:noFill/>
                          </a:ln>
                        </pic:spPr>
                      </pic:pic>
                    </a:graphicData>
                  </a:graphic>
                </wp:inline>
              </w:drawing>
            </w:r>
          </w:p>
        </w:tc>
      </w:tr>
    </w:tbl>
    <w:p w:rsidR="00412BF5" w:rsidRDefault="00C52F98" w:rsidP="002047B9">
      <w:pPr>
        <w:pStyle w:val="Fonte"/>
        <w:ind w:firstLine="0"/>
      </w:pPr>
      <w:r>
        <w:t>FONTE: O autor (2019).</w:t>
      </w: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Pr="00FC5ECD" w:rsidRDefault="002047B9" w:rsidP="002047B9">
      <w:pPr>
        <w:pStyle w:val="Fonte"/>
        <w:ind w:firstLine="0"/>
      </w:pPr>
    </w:p>
    <w:p w:rsidR="00D3587F" w:rsidRDefault="00D3587F" w:rsidP="00D3587F">
      <w:pPr>
        <w:pStyle w:val="Legenda"/>
        <w:keepNext/>
      </w:pPr>
      <w:bookmarkStart w:id="410" w:name="_Toc21877234"/>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56</w:t>
      </w:r>
      <w:r w:rsidR="000A660F">
        <w:rPr>
          <w:noProof/>
        </w:rPr>
        <w:fldChar w:fldCharType="end"/>
      </w:r>
      <w:r>
        <w:t xml:space="preserve"> - UC008 - TESTES - BATERIA 2</w:t>
      </w:r>
      <w:bookmarkEnd w:id="410"/>
    </w:p>
    <w:tbl>
      <w:tblPr>
        <w:tblStyle w:val="Tabelacomgrade"/>
        <w:tblW w:w="0" w:type="auto"/>
        <w:jc w:val="center"/>
        <w:tblLook w:val="04A0" w:firstRow="1" w:lastRow="0" w:firstColumn="1" w:lastColumn="0" w:noHBand="0" w:noVBand="1"/>
      </w:tblPr>
      <w:tblGrid>
        <w:gridCol w:w="496"/>
        <w:gridCol w:w="1452"/>
        <w:gridCol w:w="1667"/>
        <w:gridCol w:w="1216"/>
        <w:gridCol w:w="1540"/>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Nº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514D69" w:rsidRPr="00BB7076" w:rsidRDefault="00514D69" w:rsidP="00514D69">
            <w:pPr>
              <w:ind w:firstLine="0"/>
              <w:jc w:val="left"/>
              <w:rPr>
                <w:sz w:val="20"/>
                <w:szCs w:val="20"/>
              </w:rPr>
            </w:pPr>
            <w:r w:rsidRPr="00BB7076">
              <w:rPr>
                <w:sz w:val="20"/>
                <w:szCs w:val="20"/>
              </w:rPr>
              <w:t>Estar na tela da API de captura de código de barras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Pressionar o botão “cancelar”</w:t>
            </w:r>
          </w:p>
        </w:tc>
        <w:tc>
          <w:tcPr>
            <w:tcW w:w="2119" w:type="dxa"/>
          </w:tcPr>
          <w:p w:rsidR="00514D69" w:rsidRPr="00BB7076" w:rsidRDefault="00514D69" w:rsidP="00514D69">
            <w:pPr>
              <w:ind w:firstLine="0"/>
              <w:jc w:val="left"/>
              <w:rPr>
                <w:sz w:val="20"/>
                <w:szCs w:val="20"/>
              </w:rPr>
            </w:pPr>
            <w:r w:rsidRPr="00BB7076">
              <w:rPr>
                <w:sz w:val="20"/>
                <w:szCs w:val="20"/>
              </w:rPr>
              <w:t>O sistema retorna para a tela que o chamou.</w:t>
            </w:r>
          </w:p>
        </w:tc>
        <w:tc>
          <w:tcPr>
            <w:tcW w:w="2119"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1706400" cy="3600000"/>
                  <wp:effectExtent l="0" t="0" r="8255" b="635"/>
                  <wp:docPr id="109" name="Imagem 109" descr="C:\Users\Leandro\Documents\TCC\Nova pasta\imagens\EV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andro\Documents\TCC\Nova pasta\imagens\EV2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bookmarkEnd w:id="229"/>
    <w:bookmarkEnd w:id="230"/>
    <w:bookmarkEnd w:id="231"/>
    <w:bookmarkEnd w:id="232"/>
    <w:p w:rsidR="00B93B63" w:rsidRDefault="00C52F98" w:rsidP="001908EA">
      <w:pPr>
        <w:pStyle w:val="Fonte"/>
        <w:ind w:firstLine="0"/>
      </w:pPr>
      <w:r>
        <w:t>FONTE: O autor (2019).</w:t>
      </w:r>
    </w:p>
    <w:p w:rsidR="00350BCD" w:rsidRDefault="00350BCD" w:rsidP="002047B9">
      <w:pPr>
        <w:pStyle w:val="Texto"/>
        <w:rPr>
          <w:lang w:val="x-none"/>
        </w:rPr>
        <w:sectPr w:rsidR="00350BCD" w:rsidSect="00FC47F2">
          <w:pgSz w:w="11906" w:h="16838" w:code="9"/>
          <w:pgMar w:top="1701" w:right="1134" w:bottom="1134" w:left="1701" w:header="709" w:footer="709" w:gutter="0"/>
          <w:cols w:space="708"/>
          <w:docGrid w:linePitch="360"/>
        </w:sectPr>
      </w:pPr>
    </w:p>
    <w:p w:rsidR="002047B9" w:rsidRDefault="002047B9" w:rsidP="002047B9">
      <w:pPr>
        <w:pStyle w:val="Legenda"/>
        <w:keepNext/>
      </w:pPr>
      <w:bookmarkStart w:id="411" w:name="_Toc21877235"/>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57</w:t>
      </w:r>
      <w:r w:rsidR="001908EA">
        <w:rPr>
          <w:noProof/>
        </w:rPr>
        <w:fldChar w:fldCharType="end"/>
      </w:r>
      <w:r>
        <w:t xml:space="preserve"> - UC009</w:t>
      </w:r>
      <w:r w:rsidRPr="00F376BC">
        <w:t xml:space="preserve"> - CASO DE TESTE</w:t>
      </w:r>
      <w:bookmarkEnd w:id="411"/>
    </w:p>
    <w:tbl>
      <w:tblPr>
        <w:tblStyle w:val="Tabelacomgrade"/>
        <w:tblW w:w="0" w:type="auto"/>
        <w:jc w:val="center"/>
        <w:tblLook w:val="04A0" w:firstRow="1" w:lastRow="0" w:firstColumn="1" w:lastColumn="0" w:noHBand="0" w:noVBand="1"/>
      </w:tblPr>
      <w:tblGrid>
        <w:gridCol w:w="1980"/>
        <w:gridCol w:w="2171"/>
        <w:gridCol w:w="2171"/>
        <w:gridCol w:w="2172"/>
      </w:tblGrid>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Caso de uso</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U</w:t>
            </w:r>
            <w:r>
              <w:rPr>
                <w:rFonts w:cstheme="minorHAnsi"/>
                <w:sz w:val="20"/>
                <w:szCs w:val="20"/>
              </w:rPr>
              <w:t>C009 – Perfil</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Pré-condições</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 xml:space="preserve">Estar </w:t>
            </w:r>
            <w:proofErr w:type="spellStart"/>
            <w:r w:rsidRPr="00BB7076">
              <w:rPr>
                <w:rFonts w:cstheme="minorHAnsi"/>
                <w:sz w:val="20"/>
                <w:szCs w:val="20"/>
              </w:rPr>
              <w:t>logado</w:t>
            </w:r>
            <w:proofErr w:type="spellEnd"/>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Elaborador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Elaboração</w:t>
            </w:r>
          </w:p>
        </w:tc>
        <w:tc>
          <w:tcPr>
            <w:tcW w:w="2172" w:type="dxa"/>
          </w:tcPr>
          <w:p w:rsidR="002047B9" w:rsidRPr="00BB7076" w:rsidRDefault="002047B9" w:rsidP="001908EA">
            <w:pPr>
              <w:ind w:firstLine="0"/>
              <w:jc w:val="both"/>
              <w:rPr>
                <w:rFonts w:cstheme="minorHAnsi"/>
                <w:sz w:val="20"/>
                <w:szCs w:val="20"/>
              </w:rPr>
            </w:pPr>
            <w:r w:rsidRPr="00BB7076">
              <w:rPr>
                <w:rFonts w:cstheme="minorHAnsi"/>
                <w:sz w:val="20"/>
                <w:szCs w:val="20"/>
              </w:rPr>
              <w:t>24/02/2019</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1908EA">
            <w:pPr>
              <w:pStyle w:val="Texto"/>
              <w:ind w:firstLine="0"/>
              <w:rPr>
                <w:rFonts w:cstheme="minorHAnsi"/>
                <w:sz w:val="20"/>
                <w:szCs w:val="20"/>
              </w:rPr>
            </w:pPr>
            <w:r>
              <w:rPr>
                <w:rFonts w:cstheme="minorHAnsi"/>
                <w:sz w:val="20"/>
                <w:szCs w:val="20"/>
              </w:rPr>
              <w:t>27/09/2019</w:t>
            </w:r>
          </w:p>
        </w:tc>
      </w:tr>
    </w:tbl>
    <w:p w:rsidR="008A5E40" w:rsidRDefault="008A5E40" w:rsidP="008A5E40">
      <w:pPr>
        <w:pStyle w:val="Fonte"/>
        <w:ind w:firstLine="0"/>
      </w:pPr>
      <w:r>
        <w:t>FONTE: O autor (2019).</w:t>
      </w:r>
    </w:p>
    <w:p w:rsidR="002047B9" w:rsidRDefault="002047B9" w:rsidP="002047B9">
      <w:pPr>
        <w:pStyle w:val="Texto"/>
        <w:rPr>
          <w:lang w:val="x-none"/>
        </w:rPr>
      </w:pPr>
    </w:p>
    <w:p w:rsidR="001908EA" w:rsidRDefault="001908EA" w:rsidP="001908EA">
      <w:pPr>
        <w:pStyle w:val="Legenda"/>
        <w:keepNext/>
      </w:pPr>
      <w:bookmarkStart w:id="412" w:name="_Toc21877236"/>
      <w:r>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58</w:t>
      </w:r>
      <w:r w:rsidR="00E85370">
        <w:rPr>
          <w:noProof/>
        </w:rPr>
        <w:fldChar w:fldCharType="end"/>
      </w:r>
      <w:r>
        <w:t xml:space="preserve"> - UC009 - TESTES - BATERIA 0</w:t>
      </w:r>
      <w:bookmarkEnd w:id="412"/>
    </w:p>
    <w:tbl>
      <w:tblPr>
        <w:tblStyle w:val="Tabelacomgrade"/>
        <w:tblW w:w="0" w:type="auto"/>
        <w:jc w:val="center"/>
        <w:tblLayout w:type="fixed"/>
        <w:tblLook w:val="04A0" w:firstRow="1" w:lastRow="0" w:firstColumn="1" w:lastColumn="0" w:noHBand="0" w:noVBand="1"/>
      </w:tblPr>
      <w:tblGrid>
        <w:gridCol w:w="495"/>
        <w:gridCol w:w="1130"/>
        <w:gridCol w:w="1602"/>
        <w:gridCol w:w="1276"/>
        <w:gridCol w:w="1842"/>
        <w:gridCol w:w="2942"/>
      </w:tblGrid>
      <w:tr w:rsidR="001908EA" w:rsidRPr="00BB7076" w:rsidTr="001908EA">
        <w:trPr>
          <w:tblHeader/>
          <w:jc w:val="center"/>
        </w:trPr>
        <w:tc>
          <w:tcPr>
            <w:tcW w:w="495" w:type="dxa"/>
            <w:shd w:val="clear" w:color="auto" w:fill="D9D9D9" w:themeFill="background1" w:themeFillShade="D9"/>
          </w:tcPr>
          <w:p w:rsidR="001908EA" w:rsidRPr="00BB7076" w:rsidRDefault="001908EA" w:rsidP="001908EA">
            <w:pPr>
              <w:ind w:firstLine="0"/>
              <w:jc w:val="both"/>
              <w:rPr>
                <w:sz w:val="20"/>
                <w:szCs w:val="20"/>
              </w:rPr>
            </w:pPr>
            <w:r>
              <w:rPr>
                <w:sz w:val="20"/>
                <w:szCs w:val="20"/>
              </w:rPr>
              <w:t>N</w:t>
            </w:r>
            <w:r w:rsidRPr="00BB7076">
              <w:rPr>
                <w:sz w:val="20"/>
                <w:szCs w:val="20"/>
              </w:rPr>
              <w:t>º</w:t>
            </w:r>
          </w:p>
        </w:tc>
        <w:tc>
          <w:tcPr>
            <w:tcW w:w="1130"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Pré-condições</w:t>
            </w:r>
          </w:p>
        </w:tc>
        <w:tc>
          <w:tcPr>
            <w:tcW w:w="1602"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Entrada</w:t>
            </w:r>
          </w:p>
        </w:tc>
        <w:tc>
          <w:tcPr>
            <w:tcW w:w="1276"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Ação</w:t>
            </w:r>
          </w:p>
        </w:tc>
        <w:tc>
          <w:tcPr>
            <w:tcW w:w="1842"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Resultado Esperado</w:t>
            </w:r>
          </w:p>
        </w:tc>
        <w:tc>
          <w:tcPr>
            <w:tcW w:w="2942" w:type="dxa"/>
            <w:shd w:val="clear" w:color="auto" w:fill="D9D9D9" w:themeFill="background1" w:themeFillShade="D9"/>
          </w:tcPr>
          <w:p w:rsidR="001908EA" w:rsidRPr="00080001" w:rsidRDefault="001908EA" w:rsidP="001908EA">
            <w:pPr>
              <w:ind w:firstLine="0"/>
              <w:jc w:val="both"/>
              <w:rPr>
                <w:sz w:val="20"/>
                <w:szCs w:val="20"/>
              </w:rPr>
            </w:pPr>
            <w:r>
              <w:rPr>
                <w:sz w:val="20"/>
                <w:szCs w:val="20"/>
              </w:rPr>
              <w:t>Resultado Obtido</w:t>
            </w:r>
          </w:p>
        </w:tc>
      </w:tr>
      <w:tr w:rsidR="001908EA" w:rsidRPr="00BB7076" w:rsidTr="001908EA">
        <w:trPr>
          <w:jc w:val="center"/>
        </w:trPr>
        <w:tc>
          <w:tcPr>
            <w:tcW w:w="495" w:type="dxa"/>
          </w:tcPr>
          <w:p w:rsidR="001908EA" w:rsidRPr="00BB7076" w:rsidRDefault="001908EA" w:rsidP="001908EA">
            <w:pPr>
              <w:ind w:firstLine="0"/>
              <w:jc w:val="both"/>
              <w:rPr>
                <w:sz w:val="20"/>
                <w:szCs w:val="20"/>
              </w:rPr>
            </w:pPr>
            <w:r>
              <w:rPr>
                <w:sz w:val="20"/>
                <w:szCs w:val="20"/>
              </w:rPr>
              <w:t>0</w:t>
            </w:r>
            <w:r w:rsidRPr="00BB7076">
              <w:rPr>
                <w:sz w:val="20"/>
                <w:szCs w:val="20"/>
              </w:rPr>
              <w:t>.1</w:t>
            </w:r>
          </w:p>
        </w:tc>
        <w:tc>
          <w:tcPr>
            <w:tcW w:w="1130" w:type="dxa"/>
          </w:tcPr>
          <w:p w:rsidR="001908EA" w:rsidRPr="00BB7076" w:rsidRDefault="001908EA" w:rsidP="001908E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 xml:space="preserve">de </w:t>
            </w:r>
            <w:r w:rsidR="008A5E40">
              <w:rPr>
                <w:sz w:val="20"/>
                <w:szCs w:val="20"/>
              </w:rPr>
              <w:t xml:space="preserve">edição de </w:t>
            </w:r>
            <w:r>
              <w:rPr>
                <w:sz w:val="20"/>
                <w:szCs w:val="20"/>
              </w:rPr>
              <w:t>perfil</w:t>
            </w:r>
          </w:p>
        </w:tc>
        <w:tc>
          <w:tcPr>
            <w:tcW w:w="1602" w:type="dxa"/>
          </w:tcPr>
          <w:p w:rsidR="001908EA" w:rsidRPr="00080001" w:rsidRDefault="001908EA" w:rsidP="001908EA">
            <w:pPr>
              <w:ind w:firstLine="0"/>
              <w:jc w:val="left"/>
              <w:rPr>
                <w:sz w:val="20"/>
                <w:szCs w:val="20"/>
              </w:rPr>
            </w:pPr>
            <w:r w:rsidRPr="00080001">
              <w:rPr>
                <w:sz w:val="20"/>
                <w:szCs w:val="20"/>
              </w:rPr>
              <w:t>Preenche o campo NOME, com um nome que já existe.</w:t>
            </w:r>
          </w:p>
          <w:p w:rsidR="001908EA" w:rsidRPr="00080001" w:rsidRDefault="001908EA" w:rsidP="001908EA">
            <w:pPr>
              <w:ind w:firstLine="0"/>
              <w:jc w:val="left"/>
              <w:rPr>
                <w:sz w:val="20"/>
                <w:szCs w:val="20"/>
              </w:rPr>
            </w:pPr>
            <w:r w:rsidRPr="00080001">
              <w:rPr>
                <w:sz w:val="20"/>
                <w:szCs w:val="20"/>
              </w:rPr>
              <w:t>Preenche todos os demais campos.</w:t>
            </w:r>
          </w:p>
        </w:tc>
        <w:tc>
          <w:tcPr>
            <w:tcW w:w="1276" w:type="dxa"/>
          </w:tcPr>
          <w:p w:rsidR="001908EA" w:rsidRPr="00080001" w:rsidRDefault="001908EA" w:rsidP="001908EA">
            <w:pPr>
              <w:ind w:firstLine="0"/>
              <w:jc w:val="left"/>
              <w:rPr>
                <w:sz w:val="20"/>
                <w:szCs w:val="20"/>
              </w:rPr>
            </w:pPr>
            <w:r w:rsidRPr="00080001">
              <w:rPr>
                <w:sz w:val="20"/>
                <w:szCs w:val="20"/>
              </w:rPr>
              <w:t>Pressiona o botão “cadastrar”.</w:t>
            </w:r>
          </w:p>
        </w:tc>
        <w:tc>
          <w:tcPr>
            <w:tcW w:w="1842" w:type="dxa"/>
          </w:tcPr>
          <w:p w:rsidR="001908EA" w:rsidRPr="00080001" w:rsidRDefault="001908EA" w:rsidP="001908EA">
            <w:pPr>
              <w:ind w:firstLine="0"/>
              <w:jc w:val="left"/>
              <w:rPr>
                <w:sz w:val="20"/>
                <w:szCs w:val="20"/>
              </w:rPr>
            </w:pPr>
            <w:r w:rsidRPr="00080001">
              <w:rPr>
                <w:sz w:val="20"/>
                <w:szCs w:val="20"/>
              </w:rPr>
              <w:t>O sistema exibe a mensagem “ESTE NOME DE USUÁRIO JÁ ESTÁ SENDO USADO”.</w:t>
            </w:r>
          </w:p>
        </w:tc>
        <w:tc>
          <w:tcPr>
            <w:tcW w:w="2942" w:type="dxa"/>
          </w:tcPr>
          <w:p w:rsidR="001908EA" w:rsidRPr="00080001" w:rsidRDefault="001908EA" w:rsidP="001908EA">
            <w:pPr>
              <w:ind w:firstLine="0"/>
              <w:jc w:val="left"/>
              <w:rPr>
                <w:sz w:val="20"/>
                <w:szCs w:val="20"/>
              </w:rPr>
            </w:pPr>
            <w:r w:rsidRPr="000B5E39">
              <w:rPr>
                <w:noProof/>
                <w:sz w:val="20"/>
                <w:szCs w:val="20"/>
                <w:lang w:eastAsia="pt-BR"/>
              </w:rPr>
              <w:drawing>
                <wp:inline distT="0" distB="0" distL="0" distR="0" wp14:anchorId="64148A63" wp14:editId="030DEC08">
                  <wp:extent cx="1706400" cy="3600000"/>
                  <wp:effectExtent l="0" t="0" r="8255" b="635"/>
                  <wp:docPr id="16" name="Imagem 16" descr="C:\Users\Leandro\Documents\TCC\Nova pasta\imagens\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ev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1908EA" w:rsidRPr="00BB7076" w:rsidTr="001908EA">
        <w:trPr>
          <w:jc w:val="center"/>
        </w:trPr>
        <w:tc>
          <w:tcPr>
            <w:tcW w:w="495" w:type="dxa"/>
          </w:tcPr>
          <w:p w:rsidR="001908EA" w:rsidRDefault="001908EA" w:rsidP="001908EA">
            <w:pPr>
              <w:ind w:firstLine="0"/>
              <w:jc w:val="both"/>
              <w:rPr>
                <w:sz w:val="20"/>
                <w:szCs w:val="20"/>
              </w:rPr>
            </w:pPr>
            <w:r>
              <w:rPr>
                <w:sz w:val="20"/>
                <w:szCs w:val="20"/>
              </w:rPr>
              <w:lastRenderedPageBreak/>
              <w:t>0.2</w:t>
            </w:r>
          </w:p>
        </w:tc>
        <w:tc>
          <w:tcPr>
            <w:tcW w:w="1130" w:type="dxa"/>
          </w:tcPr>
          <w:p w:rsidR="001908EA" w:rsidRPr="00BB7076" w:rsidRDefault="001908EA" w:rsidP="001908E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 xml:space="preserve">de </w:t>
            </w:r>
            <w:r w:rsidR="008A5E40">
              <w:rPr>
                <w:sz w:val="20"/>
                <w:szCs w:val="20"/>
              </w:rPr>
              <w:t xml:space="preserve">edição de </w:t>
            </w:r>
            <w:r>
              <w:rPr>
                <w:sz w:val="20"/>
                <w:szCs w:val="20"/>
              </w:rPr>
              <w:t>perfil</w:t>
            </w:r>
          </w:p>
        </w:tc>
        <w:tc>
          <w:tcPr>
            <w:tcW w:w="1602" w:type="dxa"/>
          </w:tcPr>
          <w:p w:rsidR="001908EA" w:rsidRPr="00080001" w:rsidRDefault="001908EA" w:rsidP="001908EA">
            <w:pPr>
              <w:ind w:firstLine="0"/>
              <w:jc w:val="left"/>
              <w:rPr>
                <w:sz w:val="20"/>
                <w:szCs w:val="20"/>
              </w:rPr>
            </w:pPr>
            <w:r w:rsidRPr="00080001">
              <w:rPr>
                <w:sz w:val="20"/>
                <w:szCs w:val="20"/>
              </w:rPr>
              <w:t>Preenche o campo CONFIRMAR E-MAIL divergente ao campo E-MAIL.</w:t>
            </w:r>
          </w:p>
          <w:p w:rsidR="001908EA" w:rsidRPr="00080001" w:rsidRDefault="001908EA" w:rsidP="001908EA">
            <w:pPr>
              <w:ind w:firstLine="0"/>
              <w:jc w:val="left"/>
              <w:rPr>
                <w:sz w:val="20"/>
                <w:szCs w:val="20"/>
              </w:rPr>
            </w:pPr>
            <w:r w:rsidRPr="00080001">
              <w:rPr>
                <w:sz w:val="20"/>
                <w:szCs w:val="20"/>
              </w:rPr>
              <w:t>Preenche todos os demais campos.</w:t>
            </w:r>
          </w:p>
        </w:tc>
        <w:tc>
          <w:tcPr>
            <w:tcW w:w="1276" w:type="dxa"/>
          </w:tcPr>
          <w:p w:rsidR="001908EA" w:rsidRPr="00080001" w:rsidRDefault="001908EA" w:rsidP="001908EA">
            <w:pPr>
              <w:ind w:firstLine="0"/>
              <w:jc w:val="left"/>
              <w:rPr>
                <w:sz w:val="20"/>
                <w:szCs w:val="20"/>
              </w:rPr>
            </w:pPr>
            <w:r w:rsidRPr="00080001">
              <w:rPr>
                <w:sz w:val="20"/>
                <w:szCs w:val="20"/>
              </w:rPr>
              <w:t>Pressiona o botão “cadastrar”.</w:t>
            </w:r>
          </w:p>
        </w:tc>
        <w:tc>
          <w:tcPr>
            <w:tcW w:w="1842" w:type="dxa"/>
          </w:tcPr>
          <w:p w:rsidR="001908EA" w:rsidRPr="00080001" w:rsidRDefault="001908EA" w:rsidP="001908EA">
            <w:pPr>
              <w:ind w:firstLine="0"/>
              <w:jc w:val="left"/>
              <w:rPr>
                <w:sz w:val="20"/>
                <w:szCs w:val="20"/>
              </w:rPr>
            </w:pPr>
            <w:r w:rsidRPr="00080001">
              <w:rPr>
                <w:sz w:val="20"/>
                <w:szCs w:val="20"/>
              </w:rPr>
              <w:t>O sistema exibe a mensagem “OS E-MAILS INFORMADOS ESTÃO DIVERGENTES”.</w:t>
            </w:r>
          </w:p>
        </w:tc>
        <w:tc>
          <w:tcPr>
            <w:tcW w:w="2942" w:type="dxa"/>
          </w:tcPr>
          <w:p w:rsidR="001908EA" w:rsidRPr="00080001" w:rsidRDefault="001908EA" w:rsidP="001908EA">
            <w:pPr>
              <w:ind w:firstLine="0"/>
              <w:jc w:val="left"/>
              <w:rPr>
                <w:sz w:val="20"/>
                <w:szCs w:val="20"/>
              </w:rPr>
            </w:pPr>
            <w:r w:rsidRPr="000B5E39">
              <w:rPr>
                <w:noProof/>
                <w:sz w:val="20"/>
                <w:szCs w:val="20"/>
                <w:lang w:eastAsia="pt-BR"/>
              </w:rPr>
              <w:drawing>
                <wp:inline distT="0" distB="0" distL="0" distR="0" wp14:anchorId="00A41498" wp14:editId="31B6B40E">
                  <wp:extent cx="1706400" cy="3600000"/>
                  <wp:effectExtent l="0" t="0" r="8255" b="635"/>
                  <wp:docPr id="19" name="Imagem 19" descr="C:\Users\Leandro\Documents\TCC\Nova pasta\imagens\e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andro\Documents\TCC\Nova pasta\imagens\ev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1908EA" w:rsidRPr="00BB7076" w:rsidTr="001908EA">
        <w:trPr>
          <w:jc w:val="center"/>
        </w:trPr>
        <w:tc>
          <w:tcPr>
            <w:tcW w:w="495" w:type="dxa"/>
          </w:tcPr>
          <w:p w:rsidR="001908EA" w:rsidRDefault="001908EA" w:rsidP="001908EA">
            <w:pPr>
              <w:ind w:firstLine="0"/>
              <w:jc w:val="both"/>
              <w:rPr>
                <w:sz w:val="20"/>
                <w:szCs w:val="20"/>
              </w:rPr>
            </w:pPr>
            <w:r>
              <w:rPr>
                <w:sz w:val="20"/>
                <w:szCs w:val="20"/>
              </w:rPr>
              <w:t>0.3</w:t>
            </w:r>
          </w:p>
        </w:tc>
        <w:tc>
          <w:tcPr>
            <w:tcW w:w="1130" w:type="dxa"/>
          </w:tcPr>
          <w:p w:rsidR="001908EA" w:rsidRPr="00BB7076" w:rsidRDefault="001908EA" w:rsidP="001908E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 xml:space="preserve">de </w:t>
            </w:r>
            <w:r w:rsidR="008A5E40">
              <w:rPr>
                <w:sz w:val="20"/>
                <w:szCs w:val="20"/>
              </w:rPr>
              <w:t xml:space="preserve">edição de </w:t>
            </w:r>
            <w:r>
              <w:rPr>
                <w:sz w:val="20"/>
                <w:szCs w:val="20"/>
              </w:rPr>
              <w:t>perfil</w:t>
            </w:r>
          </w:p>
        </w:tc>
        <w:tc>
          <w:tcPr>
            <w:tcW w:w="1602" w:type="dxa"/>
          </w:tcPr>
          <w:p w:rsidR="001908EA" w:rsidRPr="00080001" w:rsidRDefault="001908EA" w:rsidP="001908EA">
            <w:pPr>
              <w:ind w:firstLine="0"/>
              <w:jc w:val="left"/>
              <w:rPr>
                <w:sz w:val="20"/>
                <w:szCs w:val="20"/>
              </w:rPr>
            </w:pPr>
            <w:r w:rsidRPr="00080001">
              <w:rPr>
                <w:sz w:val="20"/>
                <w:szCs w:val="20"/>
              </w:rPr>
              <w:t>Preenche o campo CONFIRMAR SENHA divergente ao campo SENHA.</w:t>
            </w:r>
          </w:p>
          <w:p w:rsidR="001908EA" w:rsidRPr="00080001" w:rsidRDefault="001908EA" w:rsidP="001908EA">
            <w:pPr>
              <w:ind w:firstLine="0"/>
              <w:jc w:val="left"/>
              <w:rPr>
                <w:sz w:val="20"/>
                <w:szCs w:val="20"/>
              </w:rPr>
            </w:pPr>
            <w:r w:rsidRPr="00080001">
              <w:rPr>
                <w:sz w:val="20"/>
                <w:szCs w:val="20"/>
              </w:rPr>
              <w:t>Preenche todos os demais campos.</w:t>
            </w:r>
          </w:p>
        </w:tc>
        <w:tc>
          <w:tcPr>
            <w:tcW w:w="1276" w:type="dxa"/>
          </w:tcPr>
          <w:p w:rsidR="001908EA" w:rsidRPr="00080001" w:rsidRDefault="001908EA" w:rsidP="001908EA">
            <w:pPr>
              <w:ind w:firstLine="0"/>
              <w:jc w:val="left"/>
              <w:rPr>
                <w:sz w:val="20"/>
                <w:szCs w:val="20"/>
              </w:rPr>
            </w:pPr>
            <w:r w:rsidRPr="00080001">
              <w:rPr>
                <w:sz w:val="20"/>
                <w:szCs w:val="20"/>
              </w:rPr>
              <w:t>Pressiona o botão “cadastrar”.</w:t>
            </w:r>
          </w:p>
        </w:tc>
        <w:tc>
          <w:tcPr>
            <w:tcW w:w="1842" w:type="dxa"/>
          </w:tcPr>
          <w:p w:rsidR="001908EA" w:rsidRPr="00080001" w:rsidRDefault="001908EA" w:rsidP="001908EA">
            <w:pPr>
              <w:ind w:firstLine="0"/>
              <w:jc w:val="left"/>
              <w:rPr>
                <w:sz w:val="20"/>
                <w:szCs w:val="20"/>
              </w:rPr>
            </w:pPr>
            <w:r w:rsidRPr="00080001">
              <w:rPr>
                <w:sz w:val="20"/>
                <w:szCs w:val="20"/>
              </w:rPr>
              <w:t>O sistema exibe a mensagem “AS SENHAS INFORMADAS ESTÃO DIVERGENTES”.</w:t>
            </w:r>
          </w:p>
        </w:tc>
        <w:tc>
          <w:tcPr>
            <w:tcW w:w="2942" w:type="dxa"/>
          </w:tcPr>
          <w:p w:rsidR="001908EA" w:rsidRPr="00080001" w:rsidRDefault="001908EA" w:rsidP="001908EA">
            <w:pPr>
              <w:ind w:firstLine="0"/>
              <w:jc w:val="left"/>
              <w:rPr>
                <w:sz w:val="20"/>
                <w:szCs w:val="20"/>
              </w:rPr>
            </w:pPr>
            <w:r w:rsidRPr="000B5E39">
              <w:rPr>
                <w:noProof/>
                <w:sz w:val="20"/>
                <w:szCs w:val="20"/>
                <w:lang w:eastAsia="pt-BR"/>
              </w:rPr>
              <w:drawing>
                <wp:inline distT="0" distB="0" distL="0" distR="0" wp14:anchorId="4BDCAAC5" wp14:editId="6B901E68">
                  <wp:extent cx="1706400" cy="3600000"/>
                  <wp:effectExtent l="0" t="0" r="8255" b="635"/>
                  <wp:docPr id="21" name="Imagem 21" descr="C:\Users\Leandro\Documents\TCC\Nova pasta\imagens\e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andro\Documents\TCC\Nova pasta\imagens\ev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1908EA" w:rsidRDefault="001908EA" w:rsidP="001908EA">
      <w:pPr>
        <w:pStyle w:val="Fonte"/>
        <w:ind w:firstLine="0"/>
      </w:pPr>
      <w:r>
        <w:t>FONTE: O autor (2019).</w:t>
      </w:r>
    </w:p>
    <w:p w:rsidR="001908EA" w:rsidRDefault="001908EA" w:rsidP="002047B9">
      <w:pPr>
        <w:pStyle w:val="Texto"/>
        <w:rPr>
          <w:lang w:val="x-none"/>
        </w:rPr>
      </w:pPr>
    </w:p>
    <w:p w:rsidR="001908EA" w:rsidRDefault="001908EA" w:rsidP="001908EA">
      <w:pPr>
        <w:pStyle w:val="Legenda"/>
        <w:keepNext/>
      </w:pPr>
      <w:bookmarkStart w:id="413" w:name="_Toc21877237"/>
      <w:r>
        <w:lastRenderedPageBreak/>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59</w:t>
      </w:r>
      <w:r w:rsidR="00E85370">
        <w:rPr>
          <w:noProof/>
        </w:rPr>
        <w:fldChar w:fldCharType="end"/>
      </w:r>
      <w:r>
        <w:t xml:space="preserve"> - UC009</w:t>
      </w:r>
      <w:r w:rsidRPr="006849CF">
        <w:t xml:space="preserve"> - TESTES - BATERIA 1</w:t>
      </w:r>
      <w:bookmarkEnd w:id="413"/>
    </w:p>
    <w:tbl>
      <w:tblPr>
        <w:tblStyle w:val="Tabelacomgrade"/>
        <w:tblW w:w="0" w:type="auto"/>
        <w:tblLook w:val="04A0" w:firstRow="1" w:lastRow="0" w:firstColumn="1" w:lastColumn="0" w:noHBand="0" w:noVBand="1"/>
      </w:tblPr>
      <w:tblGrid>
        <w:gridCol w:w="495"/>
        <w:gridCol w:w="1340"/>
        <w:gridCol w:w="1257"/>
        <w:gridCol w:w="1632"/>
        <w:gridCol w:w="1641"/>
        <w:gridCol w:w="2922"/>
      </w:tblGrid>
      <w:tr w:rsidR="00A228F2" w:rsidRPr="00BB7076" w:rsidTr="00A228F2">
        <w:trPr>
          <w:tblHeader/>
        </w:trPr>
        <w:tc>
          <w:tcPr>
            <w:tcW w:w="0" w:type="auto"/>
            <w:shd w:val="clear" w:color="auto" w:fill="D9D9D9" w:themeFill="background1" w:themeFillShade="D9"/>
          </w:tcPr>
          <w:p w:rsidR="001908EA" w:rsidRPr="00BB7076" w:rsidRDefault="001908EA" w:rsidP="001908EA">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Entrada</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Ação</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1908EA" w:rsidRPr="00080001" w:rsidRDefault="001908EA" w:rsidP="001908EA">
            <w:pPr>
              <w:ind w:firstLine="0"/>
              <w:jc w:val="both"/>
              <w:rPr>
                <w:sz w:val="20"/>
                <w:szCs w:val="20"/>
              </w:rPr>
            </w:pPr>
            <w:r>
              <w:rPr>
                <w:sz w:val="20"/>
                <w:szCs w:val="20"/>
              </w:rPr>
              <w:t>Resultado Obtido</w:t>
            </w:r>
          </w:p>
        </w:tc>
      </w:tr>
      <w:tr w:rsidR="00A228F2" w:rsidRPr="00BB7076" w:rsidTr="00A228F2">
        <w:tc>
          <w:tcPr>
            <w:tcW w:w="0" w:type="auto"/>
          </w:tcPr>
          <w:p w:rsidR="001908EA" w:rsidRPr="00BB7076" w:rsidRDefault="001908EA" w:rsidP="001908EA">
            <w:pPr>
              <w:ind w:firstLine="0"/>
              <w:jc w:val="both"/>
              <w:rPr>
                <w:sz w:val="20"/>
                <w:szCs w:val="20"/>
              </w:rPr>
            </w:pPr>
            <w:r>
              <w:rPr>
                <w:sz w:val="20"/>
                <w:szCs w:val="20"/>
              </w:rPr>
              <w:t>1</w:t>
            </w:r>
            <w:r w:rsidRPr="00BB7076">
              <w:rPr>
                <w:sz w:val="20"/>
                <w:szCs w:val="20"/>
              </w:rPr>
              <w:t>.1</w:t>
            </w:r>
          </w:p>
        </w:tc>
        <w:tc>
          <w:tcPr>
            <w:tcW w:w="0" w:type="auto"/>
          </w:tcPr>
          <w:p w:rsidR="001908EA" w:rsidRPr="00BB7076" w:rsidRDefault="001908EA" w:rsidP="001908E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de perfil</w:t>
            </w:r>
            <w:r w:rsidR="008A5E40">
              <w:rPr>
                <w:sz w:val="20"/>
                <w:szCs w:val="20"/>
              </w:rPr>
              <w:t>.</w:t>
            </w:r>
          </w:p>
        </w:tc>
        <w:tc>
          <w:tcPr>
            <w:tcW w:w="0" w:type="auto"/>
          </w:tcPr>
          <w:p w:rsidR="001908EA" w:rsidRPr="00BB7076" w:rsidRDefault="001908EA" w:rsidP="001908EA">
            <w:pPr>
              <w:jc w:val="left"/>
              <w:rPr>
                <w:sz w:val="20"/>
                <w:szCs w:val="20"/>
              </w:rPr>
            </w:pPr>
          </w:p>
        </w:tc>
        <w:tc>
          <w:tcPr>
            <w:tcW w:w="0" w:type="auto"/>
          </w:tcPr>
          <w:p w:rsidR="008A5E40" w:rsidRPr="008A5E40" w:rsidRDefault="008A5E40" w:rsidP="008A5E40">
            <w:pPr>
              <w:pStyle w:val="Texto"/>
              <w:ind w:firstLine="0"/>
              <w:jc w:val="left"/>
              <w:rPr>
                <w:sz w:val="20"/>
                <w:szCs w:val="20"/>
              </w:rPr>
            </w:pPr>
            <w:r w:rsidRPr="008A5E40">
              <w:rPr>
                <w:sz w:val="20"/>
                <w:szCs w:val="20"/>
              </w:rPr>
              <w:t>Pressionar o botão “Editar meus dados” na tela de perfil.</w:t>
            </w:r>
          </w:p>
          <w:p w:rsidR="001908EA" w:rsidRPr="00BB7076" w:rsidRDefault="001908EA" w:rsidP="001908EA">
            <w:pPr>
              <w:ind w:firstLine="0"/>
              <w:jc w:val="left"/>
              <w:rPr>
                <w:sz w:val="20"/>
                <w:szCs w:val="20"/>
              </w:rPr>
            </w:pPr>
          </w:p>
        </w:tc>
        <w:tc>
          <w:tcPr>
            <w:tcW w:w="0" w:type="auto"/>
          </w:tcPr>
          <w:p w:rsidR="001908EA" w:rsidRPr="00BB7076" w:rsidRDefault="001908EA" w:rsidP="001908EA">
            <w:pPr>
              <w:ind w:firstLine="0"/>
              <w:jc w:val="left"/>
              <w:rPr>
                <w:sz w:val="20"/>
                <w:szCs w:val="20"/>
              </w:rPr>
            </w:pPr>
            <w:r w:rsidRPr="00BB7076">
              <w:rPr>
                <w:sz w:val="20"/>
                <w:szCs w:val="20"/>
              </w:rPr>
              <w:t>O sist</w:t>
            </w:r>
            <w:r w:rsidR="008A5E40">
              <w:rPr>
                <w:sz w:val="20"/>
                <w:szCs w:val="20"/>
              </w:rPr>
              <w:t>ema exibe a tela de edição de dados do perfil.</w:t>
            </w:r>
          </w:p>
        </w:tc>
        <w:tc>
          <w:tcPr>
            <w:tcW w:w="0" w:type="auto"/>
          </w:tcPr>
          <w:p w:rsidR="001908EA" w:rsidRPr="00BB7076" w:rsidRDefault="00A228F2" w:rsidP="001908EA">
            <w:pPr>
              <w:ind w:firstLine="0"/>
              <w:jc w:val="left"/>
              <w:rPr>
                <w:sz w:val="20"/>
                <w:szCs w:val="20"/>
              </w:rPr>
            </w:pPr>
            <w:r w:rsidRPr="00A228F2">
              <w:rPr>
                <w:noProof/>
                <w:sz w:val="20"/>
                <w:szCs w:val="20"/>
                <w:lang w:eastAsia="pt-BR"/>
              </w:rPr>
              <w:drawing>
                <wp:inline distT="0" distB="0" distL="0" distR="0">
                  <wp:extent cx="1537200" cy="3240000"/>
                  <wp:effectExtent l="0" t="0" r="6350" b="0"/>
                  <wp:docPr id="54" name="Imagem 54" descr="C:\Users\Leandro\Documents\TCC\Nova pasta\imagens\ev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ev29.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r w:rsidR="008A5E40" w:rsidRPr="00BB7076" w:rsidTr="00A228F2">
        <w:tc>
          <w:tcPr>
            <w:tcW w:w="0" w:type="auto"/>
          </w:tcPr>
          <w:p w:rsidR="008A5E40" w:rsidRDefault="008A5E40" w:rsidP="001908EA">
            <w:pPr>
              <w:ind w:firstLine="0"/>
              <w:jc w:val="both"/>
              <w:rPr>
                <w:sz w:val="20"/>
                <w:szCs w:val="20"/>
              </w:rPr>
            </w:pPr>
            <w:r>
              <w:rPr>
                <w:sz w:val="20"/>
                <w:szCs w:val="20"/>
              </w:rPr>
              <w:t>1.2</w:t>
            </w:r>
          </w:p>
        </w:tc>
        <w:tc>
          <w:tcPr>
            <w:tcW w:w="0" w:type="auto"/>
          </w:tcPr>
          <w:p w:rsidR="008A5E40" w:rsidRPr="00BB7076" w:rsidRDefault="008A5E40" w:rsidP="008A5E40">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8A5E40" w:rsidRPr="00BB7076" w:rsidRDefault="008A5E40" w:rsidP="008A5E40">
            <w:pPr>
              <w:ind w:firstLine="0"/>
              <w:jc w:val="left"/>
              <w:rPr>
                <w:sz w:val="20"/>
                <w:szCs w:val="20"/>
              </w:rPr>
            </w:pPr>
            <w:r w:rsidRPr="00BB7076">
              <w:rPr>
                <w:sz w:val="20"/>
                <w:szCs w:val="20"/>
              </w:rPr>
              <w:t xml:space="preserve">Estar na tela </w:t>
            </w:r>
            <w:r>
              <w:rPr>
                <w:sz w:val="20"/>
                <w:szCs w:val="20"/>
              </w:rPr>
              <w:t>de edição de perfil.</w:t>
            </w:r>
          </w:p>
        </w:tc>
        <w:tc>
          <w:tcPr>
            <w:tcW w:w="0" w:type="auto"/>
          </w:tcPr>
          <w:p w:rsidR="008A5E40" w:rsidRPr="00BB7076" w:rsidRDefault="008A5E40" w:rsidP="008A5E40">
            <w:pPr>
              <w:ind w:firstLine="0"/>
              <w:jc w:val="left"/>
              <w:rPr>
                <w:sz w:val="20"/>
                <w:szCs w:val="20"/>
              </w:rPr>
            </w:pPr>
            <w:r>
              <w:rPr>
                <w:sz w:val="20"/>
                <w:szCs w:val="20"/>
              </w:rPr>
              <w:t>Preenche todos os campos.</w:t>
            </w:r>
          </w:p>
        </w:tc>
        <w:tc>
          <w:tcPr>
            <w:tcW w:w="0" w:type="auto"/>
          </w:tcPr>
          <w:p w:rsidR="008A5E40" w:rsidRPr="008A5E40" w:rsidRDefault="008A5E40" w:rsidP="008A5E40">
            <w:pPr>
              <w:pStyle w:val="Texto"/>
              <w:ind w:firstLine="0"/>
              <w:jc w:val="left"/>
              <w:rPr>
                <w:sz w:val="20"/>
                <w:szCs w:val="20"/>
              </w:rPr>
            </w:pPr>
            <w:r>
              <w:rPr>
                <w:sz w:val="20"/>
                <w:szCs w:val="20"/>
              </w:rPr>
              <w:t>Pressiona o botão salvar.</w:t>
            </w:r>
          </w:p>
        </w:tc>
        <w:tc>
          <w:tcPr>
            <w:tcW w:w="0" w:type="auto"/>
          </w:tcPr>
          <w:p w:rsidR="008A5E40" w:rsidRPr="00BB7076" w:rsidRDefault="008A5E40" w:rsidP="001908EA">
            <w:pPr>
              <w:ind w:firstLine="0"/>
              <w:jc w:val="left"/>
              <w:rPr>
                <w:sz w:val="20"/>
                <w:szCs w:val="20"/>
              </w:rPr>
            </w:pPr>
            <w:r>
              <w:rPr>
                <w:sz w:val="20"/>
                <w:szCs w:val="20"/>
              </w:rPr>
              <w:t>O sistema salva as alterações e retorna para a tela de perfil.</w:t>
            </w:r>
          </w:p>
        </w:tc>
        <w:tc>
          <w:tcPr>
            <w:tcW w:w="0" w:type="auto"/>
          </w:tcPr>
          <w:p w:rsidR="008A5E40" w:rsidRPr="00BB7076" w:rsidRDefault="00A228F2" w:rsidP="001908EA">
            <w:pPr>
              <w:ind w:firstLine="0"/>
              <w:jc w:val="left"/>
              <w:rPr>
                <w:sz w:val="20"/>
                <w:szCs w:val="20"/>
              </w:rPr>
            </w:pPr>
            <w:r w:rsidRPr="00A228F2">
              <w:rPr>
                <w:noProof/>
                <w:sz w:val="20"/>
                <w:szCs w:val="20"/>
                <w:lang w:eastAsia="pt-BR"/>
              </w:rPr>
              <w:drawing>
                <wp:inline distT="0" distB="0" distL="0" distR="0">
                  <wp:extent cx="1537200" cy="3240000"/>
                  <wp:effectExtent l="0" t="0" r="6350" b="0"/>
                  <wp:docPr id="56" name="Imagem 56" descr="C:\Users\Leandro\Documents\TCC\Nova pasta\imagens\e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ev3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r w:rsidRPr="00A228F2">
              <w:rPr>
                <w:noProof/>
                <w:sz w:val="20"/>
                <w:szCs w:val="20"/>
                <w:lang w:eastAsia="pt-BR"/>
              </w:rPr>
              <w:lastRenderedPageBreak/>
              <w:drawing>
                <wp:inline distT="0" distB="0" distL="0" distR="0">
                  <wp:extent cx="1537200" cy="3240000"/>
                  <wp:effectExtent l="0" t="0" r="6350" b="0"/>
                  <wp:docPr id="73" name="Imagem 73" descr="C:\Users\Leandro\Documents\TCC\Nova pasta\imagens\ev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andro\Documents\TCC\Nova pasta\imagens\ev3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1908EA" w:rsidRDefault="001908EA" w:rsidP="001908EA">
      <w:pPr>
        <w:pStyle w:val="Fonte"/>
        <w:ind w:firstLine="0"/>
      </w:pPr>
      <w:r>
        <w:lastRenderedPageBreak/>
        <w:t>FONTE: O autor (2019).</w:t>
      </w:r>
    </w:p>
    <w:p w:rsidR="008A5E40" w:rsidRDefault="008A5E40" w:rsidP="008A5E40">
      <w:pPr>
        <w:pStyle w:val="Legenda"/>
        <w:keepNext/>
      </w:pPr>
      <w:bookmarkStart w:id="414" w:name="_Toc21877238"/>
      <w:r>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60</w:t>
      </w:r>
      <w:r w:rsidR="00E85370">
        <w:rPr>
          <w:noProof/>
        </w:rPr>
        <w:fldChar w:fldCharType="end"/>
      </w:r>
      <w:r>
        <w:t xml:space="preserve"> </w:t>
      </w:r>
      <w:r w:rsidRPr="0076544E">
        <w:t>- UC0</w:t>
      </w:r>
      <w:r>
        <w:t>09 - TESTES - BATERIA 2</w:t>
      </w:r>
      <w:bookmarkEnd w:id="414"/>
    </w:p>
    <w:tbl>
      <w:tblPr>
        <w:tblStyle w:val="Tabelacomgrade"/>
        <w:tblW w:w="0" w:type="auto"/>
        <w:jc w:val="center"/>
        <w:tblLook w:val="04A0" w:firstRow="1" w:lastRow="0" w:firstColumn="1" w:lastColumn="0" w:noHBand="0" w:noVBand="1"/>
      </w:tblPr>
      <w:tblGrid>
        <w:gridCol w:w="495"/>
        <w:gridCol w:w="1336"/>
        <w:gridCol w:w="917"/>
        <w:gridCol w:w="1760"/>
        <w:gridCol w:w="2133"/>
        <w:gridCol w:w="2646"/>
      </w:tblGrid>
      <w:tr w:rsidR="00A228F2" w:rsidRPr="00BB7076" w:rsidTr="00A228F2">
        <w:trPr>
          <w:tblHeader/>
          <w:jc w:val="center"/>
        </w:trPr>
        <w:tc>
          <w:tcPr>
            <w:tcW w:w="0" w:type="auto"/>
            <w:shd w:val="clear" w:color="auto" w:fill="D9D9D9" w:themeFill="background1" w:themeFillShade="D9"/>
          </w:tcPr>
          <w:p w:rsidR="008A5E40" w:rsidRPr="00BB7076" w:rsidRDefault="008A5E40" w:rsidP="00350BCD">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Entrada</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Ação</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8A5E40" w:rsidRPr="00080001" w:rsidRDefault="008A5E40" w:rsidP="00350BCD">
            <w:pPr>
              <w:ind w:firstLine="0"/>
              <w:jc w:val="both"/>
              <w:rPr>
                <w:sz w:val="20"/>
                <w:szCs w:val="20"/>
              </w:rPr>
            </w:pPr>
            <w:r>
              <w:rPr>
                <w:sz w:val="20"/>
                <w:szCs w:val="20"/>
              </w:rPr>
              <w:t>Resultado Obtido</w:t>
            </w:r>
          </w:p>
        </w:tc>
      </w:tr>
      <w:tr w:rsidR="00A228F2" w:rsidRPr="00BB7076" w:rsidTr="00A228F2">
        <w:trPr>
          <w:jc w:val="center"/>
        </w:trPr>
        <w:tc>
          <w:tcPr>
            <w:tcW w:w="0" w:type="auto"/>
          </w:tcPr>
          <w:p w:rsidR="008A5E40" w:rsidRPr="00BB7076" w:rsidRDefault="00F465AE" w:rsidP="00350BCD">
            <w:pPr>
              <w:ind w:firstLine="0"/>
              <w:jc w:val="both"/>
              <w:rPr>
                <w:sz w:val="20"/>
                <w:szCs w:val="20"/>
              </w:rPr>
            </w:pPr>
            <w:r>
              <w:rPr>
                <w:sz w:val="20"/>
                <w:szCs w:val="20"/>
              </w:rPr>
              <w:t>2</w:t>
            </w:r>
            <w:r w:rsidR="008A5E40" w:rsidRPr="00BB7076">
              <w:rPr>
                <w:sz w:val="20"/>
                <w:szCs w:val="20"/>
              </w:rPr>
              <w:t>.1</w:t>
            </w:r>
          </w:p>
        </w:tc>
        <w:tc>
          <w:tcPr>
            <w:tcW w:w="0" w:type="auto"/>
          </w:tcPr>
          <w:p w:rsidR="008A5E40" w:rsidRPr="00BB7076" w:rsidRDefault="008A5E40" w:rsidP="00350BCD">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8A5E40" w:rsidRPr="00BB7076" w:rsidRDefault="008A5E40" w:rsidP="00350BCD">
            <w:pPr>
              <w:ind w:firstLine="0"/>
              <w:jc w:val="left"/>
              <w:rPr>
                <w:sz w:val="20"/>
                <w:szCs w:val="20"/>
              </w:rPr>
            </w:pPr>
            <w:r w:rsidRPr="00BB7076">
              <w:rPr>
                <w:sz w:val="20"/>
                <w:szCs w:val="20"/>
              </w:rPr>
              <w:t xml:space="preserve">Estar na tela </w:t>
            </w:r>
            <w:r>
              <w:rPr>
                <w:sz w:val="20"/>
                <w:szCs w:val="20"/>
              </w:rPr>
              <w:t>de perfil.</w:t>
            </w:r>
          </w:p>
        </w:tc>
        <w:tc>
          <w:tcPr>
            <w:tcW w:w="0" w:type="auto"/>
          </w:tcPr>
          <w:p w:rsidR="008A5E40" w:rsidRPr="00BB7076" w:rsidRDefault="008A5E40" w:rsidP="00350BCD">
            <w:pPr>
              <w:jc w:val="left"/>
              <w:rPr>
                <w:sz w:val="20"/>
                <w:szCs w:val="20"/>
              </w:rPr>
            </w:pPr>
          </w:p>
        </w:tc>
        <w:tc>
          <w:tcPr>
            <w:tcW w:w="0" w:type="auto"/>
          </w:tcPr>
          <w:p w:rsidR="008A5E40" w:rsidRPr="008A5E40" w:rsidRDefault="008A5E40" w:rsidP="00350BCD">
            <w:pPr>
              <w:pStyle w:val="Texto"/>
              <w:ind w:firstLine="0"/>
              <w:jc w:val="left"/>
              <w:rPr>
                <w:sz w:val="20"/>
                <w:szCs w:val="20"/>
              </w:rPr>
            </w:pPr>
            <w:r w:rsidRPr="008A5E40">
              <w:rPr>
                <w:sz w:val="20"/>
                <w:szCs w:val="20"/>
              </w:rPr>
              <w:t>Pressionar o botão “</w:t>
            </w:r>
            <w:r>
              <w:rPr>
                <w:sz w:val="20"/>
                <w:szCs w:val="20"/>
              </w:rPr>
              <w:t>Meus pratos</w:t>
            </w:r>
            <w:r w:rsidRPr="008A5E40">
              <w:rPr>
                <w:sz w:val="20"/>
                <w:szCs w:val="20"/>
              </w:rPr>
              <w:t>” na tela de perfil.</w:t>
            </w:r>
          </w:p>
          <w:p w:rsidR="008A5E40" w:rsidRPr="00BB7076" w:rsidRDefault="008A5E40" w:rsidP="00350BCD">
            <w:pPr>
              <w:ind w:firstLine="0"/>
              <w:jc w:val="left"/>
              <w:rPr>
                <w:sz w:val="20"/>
                <w:szCs w:val="20"/>
              </w:rPr>
            </w:pPr>
          </w:p>
        </w:tc>
        <w:tc>
          <w:tcPr>
            <w:tcW w:w="0" w:type="auto"/>
          </w:tcPr>
          <w:p w:rsidR="008A5E40" w:rsidRPr="00BB7076" w:rsidRDefault="008A5E40" w:rsidP="008A5E40">
            <w:pPr>
              <w:ind w:firstLine="0"/>
              <w:jc w:val="left"/>
              <w:rPr>
                <w:sz w:val="20"/>
                <w:szCs w:val="20"/>
              </w:rPr>
            </w:pPr>
            <w:r w:rsidRPr="00BB7076">
              <w:rPr>
                <w:sz w:val="20"/>
                <w:szCs w:val="20"/>
              </w:rPr>
              <w:t>O sist</w:t>
            </w:r>
            <w:r>
              <w:rPr>
                <w:sz w:val="20"/>
                <w:szCs w:val="20"/>
              </w:rPr>
              <w:t>ema exibe a tela de busca de pratos com a aba “Meus pratos” acionada.</w:t>
            </w:r>
          </w:p>
        </w:tc>
        <w:tc>
          <w:tcPr>
            <w:tcW w:w="0" w:type="auto"/>
          </w:tcPr>
          <w:p w:rsidR="008A5E40" w:rsidRPr="00BB7076" w:rsidRDefault="00A228F2" w:rsidP="00350BCD">
            <w:pPr>
              <w:ind w:firstLine="0"/>
              <w:jc w:val="left"/>
              <w:rPr>
                <w:sz w:val="20"/>
                <w:szCs w:val="20"/>
              </w:rPr>
            </w:pPr>
            <w:r w:rsidRPr="00A228F2">
              <w:rPr>
                <w:noProof/>
                <w:sz w:val="20"/>
                <w:szCs w:val="20"/>
                <w:lang w:eastAsia="pt-BR"/>
              </w:rPr>
              <w:drawing>
                <wp:inline distT="0" distB="0" distL="0" distR="0">
                  <wp:extent cx="1537200" cy="3240000"/>
                  <wp:effectExtent l="0" t="0" r="6350" b="0"/>
                  <wp:docPr id="111" name="Imagem 111" descr="C:\Users\Leandro\Documents\TCC\Nova pasta\imagens\ev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andro\Documents\TCC\Nova pasta\imagens\ev3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8A5E40" w:rsidRDefault="008A5E40" w:rsidP="008A5E40">
      <w:pPr>
        <w:pStyle w:val="Fonte"/>
        <w:ind w:firstLine="0"/>
      </w:pPr>
      <w:r>
        <w:t>FONTE: O autor (2019).</w:t>
      </w:r>
    </w:p>
    <w:p w:rsidR="001908EA" w:rsidRDefault="001908EA" w:rsidP="00350BCD">
      <w:pPr>
        <w:pStyle w:val="Texto"/>
        <w:ind w:firstLine="0"/>
        <w:rPr>
          <w:lang w:val="x-none"/>
        </w:rPr>
      </w:pPr>
    </w:p>
    <w:p w:rsidR="002047B9" w:rsidRDefault="002047B9" w:rsidP="002047B9">
      <w:pPr>
        <w:pStyle w:val="Legenda"/>
        <w:keepNext/>
      </w:pPr>
      <w:bookmarkStart w:id="415" w:name="_Toc21877239"/>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61</w:t>
      </w:r>
      <w:r w:rsidR="001908EA">
        <w:rPr>
          <w:noProof/>
        </w:rPr>
        <w:fldChar w:fldCharType="end"/>
      </w:r>
      <w:r>
        <w:t xml:space="preserve"> - UC010</w:t>
      </w:r>
      <w:r w:rsidRPr="00615534">
        <w:t xml:space="preserve"> - CASO DE TESTE</w:t>
      </w:r>
      <w:bookmarkEnd w:id="415"/>
    </w:p>
    <w:tbl>
      <w:tblPr>
        <w:tblStyle w:val="Tabelacomgrade"/>
        <w:tblW w:w="0" w:type="auto"/>
        <w:jc w:val="center"/>
        <w:tblLook w:val="04A0" w:firstRow="1" w:lastRow="0" w:firstColumn="1" w:lastColumn="0" w:noHBand="0" w:noVBand="1"/>
      </w:tblPr>
      <w:tblGrid>
        <w:gridCol w:w="1980"/>
        <w:gridCol w:w="2171"/>
        <w:gridCol w:w="2171"/>
        <w:gridCol w:w="2172"/>
      </w:tblGrid>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Caso de uso</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U</w:t>
            </w:r>
            <w:r>
              <w:rPr>
                <w:rFonts w:cstheme="minorHAnsi"/>
                <w:sz w:val="20"/>
                <w:szCs w:val="20"/>
              </w:rPr>
              <w:t>C010 – Perfil público</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Pré-condições</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 xml:space="preserve">Estar </w:t>
            </w:r>
            <w:proofErr w:type="spellStart"/>
            <w:r w:rsidRPr="00BB7076">
              <w:rPr>
                <w:rFonts w:cstheme="minorHAnsi"/>
                <w:sz w:val="20"/>
                <w:szCs w:val="20"/>
              </w:rPr>
              <w:t>logado</w:t>
            </w:r>
            <w:proofErr w:type="spellEnd"/>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Elaborador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Elaboração</w:t>
            </w:r>
          </w:p>
        </w:tc>
        <w:tc>
          <w:tcPr>
            <w:tcW w:w="2172" w:type="dxa"/>
          </w:tcPr>
          <w:p w:rsidR="002047B9" w:rsidRPr="00BB7076" w:rsidRDefault="002047B9" w:rsidP="001908EA">
            <w:pPr>
              <w:ind w:firstLine="0"/>
              <w:jc w:val="both"/>
              <w:rPr>
                <w:rFonts w:cstheme="minorHAnsi"/>
                <w:sz w:val="20"/>
                <w:szCs w:val="20"/>
              </w:rPr>
            </w:pPr>
            <w:r w:rsidRPr="00BB7076">
              <w:rPr>
                <w:rFonts w:cstheme="minorHAnsi"/>
                <w:sz w:val="20"/>
                <w:szCs w:val="20"/>
              </w:rPr>
              <w:t>24/02/2019</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1908EA">
            <w:pPr>
              <w:pStyle w:val="Texto"/>
              <w:ind w:firstLine="0"/>
              <w:rPr>
                <w:rFonts w:cstheme="minorHAnsi"/>
                <w:sz w:val="20"/>
                <w:szCs w:val="20"/>
              </w:rPr>
            </w:pPr>
            <w:r>
              <w:rPr>
                <w:rFonts w:cstheme="minorHAnsi"/>
                <w:sz w:val="20"/>
                <w:szCs w:val="20"/>
              </w:rPr>
              <w:t>27/09/2019</w:t>
            </w:r>
          </w:p>
        </w:tc>
      </w:tr>
    </w:tbl>
    <w:p w:rsidR="008A5E40" w:rsidRDefault="008A5E40" w:rsidP="008A5E40">
      <w:pPr>
        <w:pStyle w:val="Fonte"/>
        <w:ind w:firstLine="0"/>
      </w:pPr>
      <w:r>
        <w:t>FONTE: O autor (2019).</w:t>
      </w:r>
    </w:p>
    <w:p w:rsidR="002047B9" w:rsidRDefault="002047B9" w:rsidP="002047B9">
      <w:pPr>
        <w:pStyle w:val="Texto"/>
        <w:rPr>
          <w:lang w:val="x-none"/>
        </w:rPr>
      </w:pPr>
    </w:p>
    <w:p w:rsidR="001908EA" w:rsidRDefault="001908EA" w:rsidP="001908EA">
      <w:pPr>
        <w:pStyle w:val="Legenda"/>
        <w:keepNext/>
      </w:pPr>
      <w:bookmarkStart w:id="416" w:name="_Toc21877240"/>
      <w:r>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62</w:t>
      </w:r>
      <w:r w:rsidR="00E85370">
        <w:rPr>
          <w:noProof/>
        </w:rPr>
        <w:fldChar w:fldCharType="end"/>
      </w:r>
      <w:r>
        <w:t xml:space="preserve"> - UC010 - TESTES - BATERIA 1</w:t>
      </w:r>
      <w:bookmarkEnd w:id="416"/>
    </w:p>
    <w:tbl>
      <w:tblPr>
        <w:tblStyle w:val="Tabelacomgrade"/>
        <w:tblW w:w="0" w:type="auto"/>
        <w:jc w:val="center"/>
        <w:tblLook w:val="04A0" w:firstRow="1" w:lastRow="0" w:firstColumn="1" w:lastColumn="0" w:noHBand="0" w:noVBand="1"/>
      </w:tblPr>
      <w:tblGrid>
        <w:gridCol w:w="495"/>
        <w:gridCol w:w="1413"/>
        <w:gridCol w:w="1129"/>
        <w:gridCol w:w="1327"/>
        <w:gridCol w:w="2277"/>
        <w:gridCol w:w="2646"/>
      </w:tblGrid>
      <w:tr w:rsidR="001908EA" w:rsidRPr="00BB7076" w:rsidTr="00A228F2">
        <w:trPr>
          <w:tblHeader/>
          <w:jc w:val="center"/>
        </w:trPr>
        <w:tc>
          <w:tcPr>
            <w:tcW w:w="0" w:type="auto"/>
            <w:shd w:val="clear" w:color="auto" w:fill="D9D9D9" w:themeFill="background1" w:themeFillShade="D9"/>
          </w:tcPr>
          <w:p w:rsidR="001908EA" w:rsidRPr="00BB7076" w:rsidRDefault="001908EA" w:rsidP="001908EA">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Entrada</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Ação</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1908EA" w:rsidRPr="00080001" w:rsidRDefault="001908EA" w:rsidP="001908EA">
            <w:pPr>
              <w:ind w:firstLine="0"/>
              <w:jc w:val="both"/>
              <w:rPr>
                <w:sz w:val="20"/>
                <w:szCs w:val="20"/>
              </w:rPr>
            </w:pPr>
            <w:r>
              <w:rPr>
                <w:sz w:val="20"/>
                <w:szCs w:val="20"/>
              </w:rPr>
              <w:t>Resultado Obtido</w:t>
            </w:r>
          </w:p>
        </w:tc>
      </w:tr>
      <w:tr w:rsidR="001908EA" w:rsidRPr="00BB7076" w:rsidTr="00A228F2">
        <w:trPr>
          <w:jc w:val="center"/>
        </w:trPr>
        <w:tc>
          <w:tcPr>
            <w:tcW w:w="0" w:type="auto"/>
          </w:tcPr>
          <w:p w:rsidR="001908EA" w:rsidRPr="00BB7076" w:rsidRDefault="001908EA" w:rsidP="001908EA">
            <w:pPr>
              <w:ind w:firstLine="0"/>
              <w:jc w:val="both"/>
              <w:rPr>
                <w:sz w:val="20"/>
                <w:szCs w:val="20"/>
              </w:rPr>
            </w:pPr>
            <w:r>
              <w:rPr>
                <w:sz w:val="20"/>
                <w:szCs w:val="20"/>
              </w:rPr>
              <w:t>1</w:t>
            </w:r>
            <w:r w:rsidRPr="00BB7076">
              <w:rPr>
                <w:sz w:val="20"/>
                <w:szCs w:val="20"/>
              </w:rPr>
              <w:t>.1</w:t>
            </w:r>
          </w:p>
        </w:tc>
        <w:tc>
          <w:tcPr>
            <w:tcW w:w="0" w:type="auto"/>
          </w:tcPr>
          <w:p w:rsidR="001908EA" w:rsidRPr="00BB7076" w:rsidRDefault="001908EA" w:rsidP="001908EA">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1908EA" w:rsidRPr="00BB7076" w:rsidRDefault="001908EA" w:rsidP="00F465AE">
            <w:pPr>
              <w:ind w:firstLine="0"/>
              <w:jc w:val="left"/>
              <w:rPr>
                <w:sz w:val="20"/>
                <w:szCs w:val="20"/>
              </w:rPr>
            </w:pPr>
            <w:r w:rsidRPr="00BB7076">
              <w:rPr>
                <w:sz w:val="20"/>
                <w:szCs w:val="20"/>
              </w:rPr>
              <w:t>Estar na tela d</w:t>
            </w:r>
            <w:r w:rsidR="00F465AE">
              <w:rPr>
                <w:sz w:val="20"/>
                <w:szCs w:val="20"/>
              </w:rPr>
              <w:t>e busca de amigos.</w:t>
            </w:r>
          </w:p>
        </w:tc>
        <w:tc>
          <w:tcPr>
            <w:tcW w:w="0" w:type="auto"/>
          </w:tcPr>
          <w:p w:rsidR="001908EA" w:rsidRPr="00BB7076" w:rsidRDefault="00F465AE" w:rsidP="00F465AE">
            <w:pPr>
              <w:ind w:firstLine="0"/>
              <w:jc w:val="left"/>
              <w:rPr>
                <w:sz w:val="20"/>
                <w:szCs w:val="20"/>
              </w:rPr>
            </w:pPr>
            <w:r>
              <w:rPr>
                <w:sz w:val="20"/>
                <w:szCs w:val="20"/>
              </w:rPr>
              <w:t>Insere nome de usuário.</w:t>
            </w:r>
          </w:p>
        </w:tc>
        <w:tc>
          <w:tcPr>
            <w:tcW w:w="0" w:type="auto"/>
          </w:tcPr>
          <w:p w:rsidR="001908EA" w:rsidRPr="00BB7076" w:rsidRDefault="00F465AE" w:rsidP="001908EA">
            <w:pPr>
              <w:ind w:firstLine="0"/>
              <w:jc w:val="left"/>
              <w:rPr>
                <w:sz w:val="20"/>
                <w:szCs w:val="20"/>
              </w:rPr>
            </w:pPr>
            <w:r>
              <w:rPr>
                <w:sz w:val="20"/>
                <w:szCs w:val="20"/>
              </w:rPr>
              <w:t>Pressiona o botão “Buscar”.</w:t>
            </w:r>
          </w:p>
        </w:tc>
        <w:tc>
          <w:tcPr>
            <w:tcW w:w="0" w:type="auto"/>
          </w:tcPr>
          <w:p w:rsidR="00F465AE" w:rsidRPr="00BB7076" w:rsidRDefault="001908EA" w:rsidP="00F465AE">
            <w:pPr>
              <w:ind w:firstLine="0"/>
              <w:jc w:val="left"/>
              <w:rPr>
                <w:sz w:val="20"/>
                <w:szCs w:val="20"/>
              </w:rPr>
            </w:pPr>
            <w:r w:rsidRPr="00BB7076">
              <w:rPr>
                <w:sz w:val="20"/>
                <w:szCs w:val="20"/>
              </w:rPr>
              <w:t xml:space="preserve">O sistema </w:t>
            </w:r>
            <w:r w:rsidR="00F465AE">
              <w:rPr>
                <w:sz w:val="20"/>
                <w:szCs w:val="20"/>
              </w:rPr>
              <w:t>realiza o filtro na lista de amigos exibindo apenas os que possuam nome compatível.</w:t>
            </w:r>
          </w:p>
          <w:p w:rsidR="001908EA" w:rsidRPr="00BB7076" w:rsidRDefault="001908EA" w:rsidP="001908EA">
            <w:pPr>
              <w:ind w:firstLine="0"/>
              <w:jc w:val="left"/>
              <w:rPr>
                <w:sz w:val="20"/>
                <w:szCs w:val="20"/>
              </w:rPr>
            </w:pPr>
          </w:p>
        </w:tc>
        <w:tc>
          <w:tcPr>
            <w:tcW w:w="0" w:type="auto"/>
          </w:tcPr>
          <w:p w:rsidR="001908EA" w:rsidRPr="00BB7076" w:rsidRDefault="00A228F2" w:rsidP="001908EA">
            <w:pPr>
              <w:ind w:firstLine="0"/>
              <w:jc w:val="left"/>
              <w:rPr>
                <w:sz w:val="20"/>
                <w:szCs w:val="20"/>
              </w:rPr>
            </w:pPr>
            <w:r w:rsidRPr="00A228F2">
              <w:rPr>
                <w:noProof/>
                <w:sz w:val="20"/>
                <w:szCs w:val="20"/>
                <w:lang w:eastAsia="pt-BR"/>
              </w:rPr>
              <w:drawing>
                <wp:inline distT="0" distB="0" distL="0" distR="0">
                  <wp:extent cx="1537200" cy="3240000"/>
                  <wp:effectExtent l="0" t="0" r="6350" b="0"/>
                  <wp:docPr id="112" name="Imagem 112" descr="C:\Users\Leandro\Documents\TCC\Nova pasta\imagens\ev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ocuments\TCC\Nova pasta\imagens\ev33.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8A5E40" w:rsidRDefault="008A5E40" w:rsidP="008A5E40">
      <w:pPr>
        <w:pStyle w:val="Fonte"/>
        <w:ind w:firstLine="0"/>
      </w:pPr>
      <w:r>
        <w:t>FONTE: O autor (2019).</w:t>
      </w:r>
    </w:p>
    <w:p w:rsidR="008A5E40" w:rsidRDefault="008A5E40"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8A5E40" w:rsidRDefault="008A5E40" w:rsidP="008A5E40">
      <w:pPr>
        <w:pStyle w:val="Legenda"/>
        <w:keepNext/>
      </w:pPr>
      <w:bookmarkStart w:id="417" w:name="_Toc21877241"/>
      <w:r>
        <w:lastRenderedPageBreak/>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63</w:t>
      </w:r>
      <w:r w:rsidR="00E85370">
        <w:rPr>
          <w:noProof/>
        </w:rPr>
        <w:fldChar w:fldCharType="end"/>
      </w:r>
      <w:r>
        <w:t xml:space="preserve"> - UC010 - TESTES - BATERIA 2</w:t>
      </w:r>
      <w:bookmarkEnd w:id="417"/>
    </w:p>
    <w:tbl>
      <w:tblPr>
        <w:tblStyle w:val="Tabelacomgrade"/>
        <w:tblW w:w="0" w:type="auto"/>
        <w:jc w:val="center"/>
        <w:tblLook w:val="04A0" w:firstRow="1" w:lastRow="0" w:firstColumn="1" w:lastColumn="0" w:noHBand="0" w:noVBand="1"/>
      </w:tblPr>
      <w:tblGrid>
        <w:gridCol w:w="495"/>
        <w:gridCol w:w="1366"/>
        <w:gridCol w:w="917"/>
        <w:gridCol w:w="1419"/>
        <w:gridCol w:w="1856"/>
        <w:gridCol w:w="3234"/>
      </w:tblGrid>
      <w:tr w:rsidR="008A5E40" w:rsidRPr="00BB7076" w:rsidTr="00DF377B">
        <w:trPr>
          <w:tblHeader/>
          <w:jc w:val="center"/>
        </w:trPr>
        <w:tc>
          <w:tcPr>
            <w:tcW w:w="0" w:type="auto"/>
            <w:shd w:val="clear" w:color="auto" w:fill="D9D9D9" w:themeFill="background1" w:themeFillShade="D9"/>
          </w:tcPr>
          <w:p w:rsidR="008A5E40" w:rsidRPr="00BB7076" w:rsidRDefault="008A5E40" w:rsidP="00350BCD">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Entrada</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Ação</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8A5E40" w:rsidRPr="00080001" w:rsidRDefault="008A5E40" w:rsidP="00350BCD">
            <w:pPr>
              <w:ind w:firstLine="0"/>
              <w:jc w:val="both"/>
              <w:rPr>
                <w:sz w:val="20"/>
                <w:szCs w:val="20"/>
              </w:rPr>
            </w:pPr>
            <w:r>
              <w:rPr>
                <w:sz w:val="20"/>
                <w:szCs w:val="20"/>
              </w:rPr>
              <w:t>Resultado Obtido</w:t>
            </w:r>
          </w:p>
        </w:tc>
      </w:tr>
      <w:tr w:rsidR="00F465AE" w:rsidRPr="00BB7076" w:rsidTr="00DF377B">
        <w:trPr>
          <w:jc w:val="center"/>
        </w:trPr>
        <w:tc>
          <w:tcPr>
            <w:tcW w:w="0" w:type="auto"/>
          </w:tcPr>
          <w:p w:rsidR="00F465AE" w:rsidRPr="00BB7076" w:rsidRDefault="00F465AE" w:rsidP="00F465AE">
            <w:pPr>
              <w:ind w:firstLine="0"/>
              <w:jc w:val="both"/>
              <w:rPr>
                <w:sz w:val="20"/>
                <w:szCs w:val="20"/>
              </w:rPr>
            </w:pPr>
            <w:r>
              <w:rPr>
                <w:sz w:val="20"/>
                <w:szCs w:val="20"/>
              </w:rPr>
              <w:t>2</w:t>
            </w:r>
            <w:r w:rsidRPr="00BB7076">
              <w:rPr>
                <w:sz w:val="20"/>
                <w:szCs w:val="20"/>
              </w:rPr>
              <w:t>.1</w:t>
            </w:r>
          </w:p>
        </w:tc>
        <w:tc>
          <w:tcPr>
            <w:tcW w:w="0" w:type="auto"/>
          </w:tcPr>
          <w:p w:rsidR="00F465AE" w:rsidRPr="00BB7076" w:rsidRDefault="00F465AE" w:rsidP="00F465AE">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F465AE" w:rsidRPr="00BB7076" w:rsidRDefault="00F465AE" w:rsidP="00F465AE">
            <w:pPr>
              <w:ind w:firstLine="0"/>
              <w:jc w:val="left"/>
              <w:rPr>
                <w:sz w:val="20"/>
                <w:szCs w:val="20"/>
              </w:rPr>
            </w:pPr>
            <w:r w:rsidRPr="00BB7076">
              <w:rPr>
                <w:sz w:val="20"/>
                <w:szCs w:val="20"/>
              </w:rPr>
              <w:t>Estar na tela d</w:t>
            </w:r>
            <w:r>
              <w:rPr>
                <w:sz w:val="20"/>
                <w:szCs w:val="20"/>
              </w:rPr>
              <w:t>e busca de amigos.</w:t>
            </w:r>
          </w:p>
        </w:tc>
        <w:tc>
          <w:tcPr>
            <w:tcW w:w="0" w:type="auto"/>
          </w:tcPr>
          <w:p w:rsidR="00F465AE" w:rsidRPr="00BB7076" w:rsidRDefault="00F465AE" w:rsidP="00F465AE">
            <w:pPr>
              <w:jc w:val="left"/>
              <w:rPr>
                <w:sz w:val="20"/>
                <w:szCs w:val="20"/>
              </w:rPr>
            </w:pPr>
          </w:p>
        </w:tc>
        <w:tc>
          <w:tcPr>
            <w:tcW w:w="0" w:type="auto"/>
          </w:tcPr>
          <w:p w:rsidR="00F465AE" w:rsidRPr="00BB7076" w:rsidRDefault="00F465AE" w:rsidP="00F465AE">
            <w:pPr>
              <w:ind w:firstLine="0"/>
              <w:jc w:val="left"/>
              <w:rPr>
                <w:sz w:val="20"/>
                <w:szCs w:val="20"/>
              </w:rPr>
            </w:pPr>
            <w:r>
              <w:rPr>
                <w:sz w:val="20"/>
                <w:szCs w:val="20"/>
              </w:rPr>
              <w:t>Pressiona sobre um dos usuários listados.</w:t>
            </w:r>
          </w:p>
        </w:tc>
        <w:tc>
          <w:tcPr>
            <w:tcW w:w="0" w:type="auto"/>
          </w:tcPr>
          <w:p w:rsidR="00F465AE" w:rsidRPr="00BB7076" w:rsidRDefault="00F465AE" w:rsidP="00F465AE">
            <w:pPr>
              <w:ind w:firstLine="0"/>
              <w:jc w:val="left"/>
              <w:rPr>
                <w:sz w:val="20"/>
                <w:szCs w:val="20"/>
              </w:rPr>
            </w:pPr>
            <w:r>
              <w:rPr>
                <w:sz w:val="20"/>
                <w:szCs w:val="20"/>
              </w:rPr>
              <w:t>O sistema exibe a tela de detalhe do usuário.</w:t>
            </w:r>
          </w:p>
        </w:tc>
        <w:tc>
          <w:tcPr>
            <w:tcW w:w="0" w:type="auto"/>
          </w:tcPr>
          <w:p w:rsidR="00F465AE" w:rsidRPr="00BB7076" w:rsidRDefault="00DF377B" w:rsidP="00F465AE">
            <w:pPr>
              <w:ind w:firstLine="0"/>
              <w:jc w:val="left"/>
              <w:rPr>
                <w:sz w:val="20"/>
                <w:szCs w:val="20"/>
              </w:rPr>
            </w:pPr>
            <w:r w:rsidRPr="00DF377B">
              <w:rPr>
                <w:noProof/>
                <w:sz w:val="20"/>
                <w:szCs w:val="20"/>
                <w:lang w:eastAsia="pt-BR"/>
              </w:rPr>
              <w:drawing>
                <wp:inline distT="0" distB="0" distL="0" distR="0">
                  <wp:extent cx="1537200" cy="3240000"/>
                  <wp:effectExtent l="0" t="0" r="6350" b="0"/>
                  <wp:docPr id="113" name="Imagem 113" descr="C:\Users\Leandro\Documents\TCC\Nova pasta\imagens\ev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ocuments\TCC\Nova pasta\imagens\ev34.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r w:rsidR="00F465AE" w:rsidRPr="00BB7076" w:rsidTr="00DF377B">
        <w:trPr>
          <w:jc w:val="center"/>
        </w:trPr>
        <w:tc>
          <w:tcPr>
            <w:tcW w:w="0" w:type="auto"/>
          </w:tcPr>
          <w:p w:rsidR="00F465AE" w:rsidRDefault="00F465AE" w:rsidP="00F465AE">
            <w:pPr>
              <w:ind w:firstLine="0"/>
              <w:jc w:val="both"/>
              <w:rPr>
                <w:sz w:val="20"/>
                <w:szCs w:val="20"/>
              </w:rPr>
            </w:pPr>
            <w:r>
              <w:rPr>
                <w:sz w:val="20"/>
                <w:szCs w:val="20"/>
              </w:rPr>
              <w:t>2.2</w:t>
            </w:r>
          </w:p>
        </w:tc>
        <w:tc>
          <w:tcPr>
            <w:tcW w:w="0" w:type="auto"/>
          </w:tcPr>
          <w:p w:rsidR="00F465AE" w:rsidRPr="00BB7076" w:rsidRDefault="00F465AE" w:rsidP="00F465AE">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F465AE" w:rsidRPr="00BB7076" w:rsidRDefault="00F465AE" w:rsidP="00F465AE">
            <w:pPr>
              <w:ind w:firstLine="0"/>
              <w:jc w:val="left"/>
              <w:rPr>
                <w:sz w:val="20"/>
                <w:szCs w:val="20"/>
              </w:rPr>
            </w:pPr>
            <w:r w:rsidRPr="00BB7076">
              <w:rPr>
                <w:sz w:val="20"/>
                <w:szCs w:val="20"/>
              </w:rPr>
              <w:t>Estar na tela d</w:t>
            </w:r>
            <w:r>
              <w:rPr>
                <w:sz w:val="20"/>
                <w:szCs w:val="20"/>
              </w:rPr>
              <w:t>e detalhes do usuário.</w:t>
            </w:r>
          </w:p>
        </w:tc>
        <w:tc>
          <w:tcPr>
            <w:tcW w:w="0" w:type="auto"/>
          </w:tcPr>
          <w:p w:rsidR="00F465AE" w:rsidRPr="00BB7076" w:rsidRDefault="00F465AE" w:rsidP="00F465AE">
            <w:pPr>
              <w:jc w:val="left"/>
              <w:rPr>
                <w:sz w:val="20"/>
                <w:szCs w:val="20"/>
              </w:rPr>
            </w:pPr>
          </w:p>
        </w:tc>
        <w:tc>
          <w:tcPr>
            <w:tcW w:w="0" w:type="auto"/>
          </w:tcPr>
          <w:p w:rsidR="00F465AE" w:rsidRDefault="00F465AE" w:rsidP="00F465AE">
            <w:pPr>
              <w:ind w:firstLine="0"/>
              <w:jc w:val="left"/>
              <w:rPr>
                <w:sz w:val="20"/>
                <w:szCs w:val="20"/>
              </w:rPr>
            </w:pPr>
            <w:r>
              <w:rPr>
                <w:sz w:val="20"/>
                <w:szCs w:val="20"/>
              </w:rPr>
              <w:t>Pressiona o botão “Adicionar aos amigos”</w:t>
            </w:r>
          </w:p>
        </w:tc>
        <w:tc>
          <w:tcPr>
            <w:tcW w:w="0" w:type="auto"/>
          </w:tcPr>
          <w:p w:rsidR="00F465AE" w:rsidRDefault="00F465AE" w:rsidP="00F465AE">
            <w:pPr>
              <w:ind w:firstLine="0"/>
              <w:jc w:val="left"/>
              <w:rPr>
                <w:sz w:val="20"/>
                <w:szCs w:val="20"/>
              </w:rPr>
            </w:pPr>
            <w:r>
              <w:rPr>
                <w:sz w:val="20"/>
                <w:szCs w:val="20"/>
              </w:rPr>
              <w:t>O sistema adiciona o usuário à lista de amigos e retorna para a tela de busca de amigos.</w:t>
            </w:r>
          </w:p>
        </w:tc>
        <w:tc>
          <w:tcPr>
            <w:tcW w:w="0" w:type="auto"/>
          </w:tcPr>
          <w:p w:rsidR="00F465AE" w:rsidRPr="00BB7076" w:rsidRDefault="00350BCD" w:rsidP="00F465AE">
            <w:pPr>
              <w:ind w:firstLine="0"/>
              <w:jc w:val="left"/>
              <w:rPr>
                <w:sz w:val="20"/>
                <w:szCs w:val="20"/>
              </w:rPr>
            </w:pPr>
            <w:r>
              <w:rPr>
                <w:noProof/>
                <w:lang w:eastAsia="pt-BR"/>
              </w:rPr>
              <w:drawing>
                <wp:inline distT="0" distB="0" distL="0" distR="0" wp14:anchorId="42ECCC4E" wp14:editId="7F16F4B5">
                  <wp:extent cx="1724400" cy="3240000"/>
                  <wp:effectExtent l="0" t="0" r="952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24400" cy="3240000"/>
                          </a:xfrm>
                          <a:prstGeom prst="rect">
                            <a:avLst/>
                          </a:prstGeom>
                        </pic:spPr>
                      </pic:pic>
                    </a:graphicData>
                  </a:graphic>
                </wp:inline>
              </w:drawing>
            </w:r>
            <w:r>
              <w:rPr>
                <w:noProof/>
                <w:lang w:eastAsia="pt-BR"/>
              </w:rPr>
              <w:lastRenderedPageBreak/>
              <w:drawing>
                <wp:inline distT="0" distB="0" distL="0" distR="0" wp14:anchorId="1F06E178" wp14:editId="5D03DE49">
                  <wp:extent cx="1728000" cy="3240000"/>
                  <wp:effectExtent l="0" t="0" r="571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28000" cy="3240000"/>
                          </a:xfrm>
                          <a:prstGeom prst="rect">
                            <a:avLst/>
                          </a:prstGeom>
                        </pic:spPr>
                      </pic:pic>
                    </a:graphicData>
                  </a:graphic>
                </wp:inline>
              </w:drawing>
            </w:r>
          </w:p>
        </w:tc>
      </w:tr>
    </w:tbl>
    <w:p w:rsidR="008A5E40" w:rsidRDefault="008A5E40" w:rsidP="008A5E40">
      <w:pPr>
        <w:pStyle w:val="Fonte"/>
        <w:ind w:firstLine="0"/>
      </w:pPr>
      <w:r>
        <w:lastRenderedPageBreak/>
        <w:t>FONTE: O autor (2019).</w:t>
      </w:r>
    </w:p>
    <w:p w:rsidR="001908EA" w:rsidRDefault="001908EA" w:rsidP="002047B9">
      <w:pPr>
        <w:pStyle w:val="Texto"/>
        <w:rPr>
          <w:lang w:val="x-none"/>
        </w:rPr>
      </w:pPr>
    </w:p>
    <w:p w:rsidR="008A5E40" w:rsidRDefault="008A5E40" w:rsidP="008A5E40">
      <w:pPr>
        <w:pStyle w:val="Legenda"/>
        <w:keepNext/>
      </w:pPr>
      <w:bookmarkStart w:id="418" w:name="_Toc21877242"/>
      <w:r>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64</w:t>
      </w:r>
      <w:r w:rsidR="00E85370">
        <w:rPr>
          <w:noProof/>
        </w:rPr>
        <w:fldChar w:fldCharType="end"/>
      </w:r>
      <w:r>
        <w:t xml:space="preserve"> - </w:t>
      </w:r>
      <w:r w:rsidRPr="00126768">
        <w:t xml:space="preserve">UC010 - TESTES - BATERIA </w:t>
      </w:r>
      <w:r>
        <w:t>3</w:t>
      </w:r>
      <w:bookmarkEnd w:id="418"/>
    </w:p>
    <w:tbl>
      <w:tblPr>
        <w:tblStyle w:val="Tabelacomgrade"/>
        <w:tblW w:w="0" w:type="auto"/>
        <w:jc w:val="center"/>
        <w:tblLook w:val="04A0" w:firstRow="1" w:lastRow="0" w:firstColumn="1" w:lastColumn="0" w:noHBand="0" w:noVBand="1"/>
      </w:tblPr>
      <w:tblGrid>
        <w:gridCol w:w="496"/>
        <w:gridCol w:w="1467"/>
        <w:gridCol w:w="917"/>
        <w:gridCol w:w="1702"/>
        <w:gridCol w:w="1659"/>
        <w:gridCol w:w="3046"/>
      </w:tblGrid>
      <w:tr w:rsidR="008A5E40" w:rsidRPr="00BB7076" w:rsidTr="00DF377B">
        <w:trPr>
          <w:tblHeader/>
          <w:jc w:val="center"/>
        </w:trPr>
        <w:tc>
          <w:tcPr>
            <w:tcW w:w="0" w:type="auto"/>
            <w:shd w:val="clear" w:color="auto" w:fill="D9D9D9" w:themeFill="background1" w:themeFillShade="D9"/>
          </w:tcPr>
          <w:p w:rsidR="008A5E40" w:rsidRPr="00BB7076" w:rsidRDefault="008A5E40" w:rsidP="00350BCD">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Entrada</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Ação</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8A5E40" w:rsidRPr="00080001" w:rsidRDefault="008A5E40" w:rsidP="00350BCD">
            <w:pPr>
              <w:ind w:firstLine="0"/>
              <w:jc w:val="both"/>
              <w:rPr>
                <w:sz w:val="20"/>
                <w:szCs w:val="20"/>
              </w:rPr>
            </w:pPr>
            <w:r>
              <w:rPr>
                <w:sz w:val="20"/>
                <w:szCs w:val="20"/>
              </w:rPr>
              <w:t>Resultado Obtido</w:t>
            </w:r>
          </w:p>
        </w:tc>
      </w:tr>
      <w:tr w:rsidR="00F465AE" w:rsidRPr="00BB7076" w:rsidTr="00DF377B">
        <w:trPr>
          <w:jc w:val="center"/>
        </w:trPr>
        <w:tc>
          <w:tcPr>
            <w:tcW w:w="0" w:type="auto"/>
          </w:tcPr>
          <w:p w:rsidR="00F465AE" w:rsidRPr="00BB7076" w:rsidRDefault="00F465AE" w:rsidP="00F465AE">
            <w:pPr>
              <w:ind w:firstLine="0"/>
              <w:jc w:val="both"/>
              <w:rPr>
                <w:sz w:val="20"/>
                <w:szCs w:val="20"/>
              </w:rPr>
            </w:pPr>
            <w:r>
              <w:rPr>
                <w:sz w:val="20"/>
                <w:szCs w:val="20"/>
              </w:rPr>
              <w:t>3</w:t>
            </w:r>
            <w:r w:rsidRPr="00BB7076">
              <w:rPr>
                <w:sz w:val="20"/>
                <w:szCs w:val="20"/>
              </w:rPr>
              <w:t>.1</w:t>
            </w:r>
          </w:p>
        </w:tc>
        <w:tc>
          <w:tcPr>
            <w:tcW w:w="0" w:type="auto"/>
          </w:tcPr>
          <w:p w:rsidR="00F465AE" w:rsidRPr="00BB7076" w:rsidRDefault="00F465AE" w:rsidP="00F465AE">
            <w:pPr>
              <w:ind w:firstLine="0"/>
              <w:jc w:val="left"/>
              <w:rPr>
                <w:sz w:val="20"/>
                <w:szCs w:val="20"/>
              </w:rPr>
            </w:pPr>
            <w:r w:rsidRPr="00BB7076">
              <w:rPr>
                <w:sz w:val="20"/>
                <w:szCs w:val="20"/>
              </w:rPr>
              <w:t xml:space="preserve">Estar </w:t>
            </w:r>
            <w:proofErr w:type="spellStart"/>
            <w:r w:rsidRPr="00BB7076">
              <w:rPr>
                <w:sz w:val="20"/>
                <w:szCs w:val="20"/>
              </w:rPr>
              <w:t>logado</w:t>
            </w:r>
            <w:proofErr w:type="spellEnd"/>
            <w:r w:rsidRPr="00BB7076">
              <w:rPr>
                <w:sz w:val="20"/>
                <w:szCs w:val="20"/>
              </w:rPr>
              <w:t xml:space="preserve"> no sistema.</w:t>
            </w:r>
          </w:p>
          <w:p w:rsidR="00F465AE" w:rsidRPr="00BB7076" w:rsidRDefault="00F465AE" w:rsidP="00F465AE">
            <w:pPr>
              <w:ind w:firstLine="0"/>
              <w:jc w:val="left"/>
              <w:rPr>
                <w:sz w:val="20"/>
                <w:szCs w:val="20"/>
              </w:rPr>
            </w:pPr>
            <w:r w:rsidRPr="00BB7076">
              <w:rPr>
                <w:sz w:val="20"/>
                <w:szCs w:val="20"/>
              </w:rPr>
              <w:t>Estar na tela d</w:t>
            </w:r>
            <w:r>
              <w:rPr>
                <w:sz w:val="20"/>
                <w:szCs w:val="20"/>
              </w:rPr>
              <w:t>e busca de amigos.</w:t>
            </w:r>
          </w:p>
        </w:tc>
        <w:tc>
          <w:tcPr>
            <w:tcW w:w="0" w:type="auto"/>
          </w:tcPr>
          <w:p w:rsidR="00F465AE" w:rsidRPr="00BB7076" w:rsidRDefault="00F465AE" w:rsidP="00F465AE">
            <w:pPr>
              <w:jc w:val="left"/>
              <w:rPr>
                <w:sz w:val="20"/>
                <w:szCs w:val="20"/>
              </w:rPr>
            </w:pPr>
          </w:p>
        </w:tc>
        <w:tc>
          <w:tcPr>
            <w:tcW w:w="0" w:type="auto"/>
          </w:tcPr>
          <w:p w:rsidR="00F465AE" w:rsidRPr="00BB7076" w:rsidRDefault="00F465AE" w:rsidP="00F465AE">
            <w:pPr>
              <w:ind w:firstLine="0"/>
              <w:jc w:val="left"/>
              <w:rPr>
                <w:sz w:val="20"/>
                <w:szCs w:val="20"/>
              </w:rPr>
            </w:pPr>
            <w:r>
              <w:rPr>
                <w:sz w:val="20"/>
                <w:szCs w:val="20"/>
              </w:rPr>
              <w:t>Pressiona o botão “+” de um dos usuários listados.</w:t>
            </w:r>
          </w:p>
        </w:tc>
        <w:tc>
          <w:tcPr>
            <w:tcW w:w="0" w:type="auto"/>
          </w:tcPr>
          <w:p w:rsidR="00F465AE" w:rsidRPr="00BB7076" w:rsidRDefault="00F465AE" w:rsidP="00F465AE">
            <w:pPr>
              <w:ind w:firstLine="0"/>
              <w:jc w:val="left"/>
              <w:rPr>
                <w:sz w:val="20"/>
                <w:szCs w:val="20"/>
              </w:rPr>
            </w:pPr>
            <w:r>
              <w:rPr>
                <w:sz w:val="20"/>
                <w:szCs w:val="20"/>
              </w:rPr>
              <w:t>O sistema adiciona o usuário a lista de amigos.</w:t>
            </w:r>
          </w:p>
        </w:tc>
        <w:tc>
          <w:tcPr>
            <w:tcW w:w="0" w:type="auto"/>
          </w:tcPr>
          <w:p w:rsidR="00F465AE" w:rsidRPr="00BB7076" w:rsidRDefault="00DF377B" w:rsidP="00F465AE">
            <w:pPr>
              <w:ind w:firstLine="0"/>
              <w:jc w:val="left"/>
              <w:rPr>
                <w:sz w:val="20"/>
                <w:szCs w:val="20"/>
              </w:rPr>
            </w:pPr>
            <w:r w:rsidRPr="00DF377B">
              <w:rPr>
                <w:noProof/>
                <w:sz w:val="20"/>
                <w:szCs w:val="20"/>
                <w:lang w:eastAsia="pt-BR"/>
              </w:rPr>
              <w:drawing>
                <wp:inline distT="0" distB="0" distL="0" distR="0">
                  <wp:extent cx="1537200" cy="3240000"/>
                  <wp:effectExtent l="0" t="0" r="6350" b="0"/>
                  <wp:docPr id="115" name="Imagem 115" descr="C:\Users\Leandro\Documents\TCC\Nova pasta\imagens\ev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andro\Documents\TCC\Nova pasta\imagens\ev35.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r w:rsidRPr="00DF377B">
              <w:rPr>
                <w:noProof/>
                <w:sz w:val="20"/>
                <w:szCs w:val="20"/>
                <w:lang w:eastAsia="pt-BR"/>
              </w:rPr>
              <w:lastRenderedPageBreak/>
              <w:drawing>
                <wp:inline distT="0" distB="0" distL="0" distR="0">
                  <wp:extent cx="1537200" cy="3240000"/>
                  <wp:effectExtent l="0" t="0" r="6350" b="0"/>
                  <wp:docPr id="118" name="Imagem 118" descr="C:\Users\Leandro\Documents\TCC\Nova pasta\imagens\ev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andro\Documents\TCC\Nova pasta\imagens\ev36.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8A5E40" w:rsidRDefault="008A5E40" w:rsidP="008A5E40">
      <w:pPr>
        <w:pStyle w:val="Fonte"/>
        <w:ind w:firstLine="0"/>
      </w:pPr>
      <w:r>
        <w:lastRenderedPageBreak/>
        <w:t>FONTE: O autor (2019).</w:t>
      </w:r>
    </w:p>
    <w:p w:rsidR="008A5E40" w:rsidRPr="002047B9" w:rsidRDefault="008A5E40" w:rsidP="002047B9">
      <w:pPr>
        <w:pStyle w:val="Texto"/>
        <w:rPr>
          <w:lang w:val="x-none"/>
        </w:rPr>
      </w:pPr>
    </w:p>
    <w:sectPr w:rsidR="008A5E40" w:rsidRPr="002047B9" w:rsidSect="00FC47F2">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3C29" w:rsidRDefault="00183C29" w:rsidP="00F9687E">
      <w:pPr>
        <w:pStyle w:val="Texto"/>
        <w:spacing w:line="240" w:lineRule="auto"/>
      </w:pPr>
      <w:r>
        <w:separator/>
      </w:r>
    </w:p>
  </w:endnote>
  <w:endnote w:type="continuationSeparator" w:id="0">
    <w:p w:rsidR="00183C29" w:rsidRDefault="00183C29"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556A" w:rsidRDefault="00A5556A" w:rsidP="009670A4">
    <w:pPr>
      <w:pStyle w:val="Rodap"/>
      <w:ind w:firstLine="0"/>
      <w:jc w:val="both"/>
    </w:pPr>
  </w:p>
  <w:p w:rsidR="00A5556A" w:rsidRDefault="00A5556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3C29" w:rsidRDefault="00183C29" w:rsidP="004E36B6">
      <w:pPr>
        <w:pStyle w:val="Texto"/>
        <w:spacing w:line="240" w:lineRule="auto"/>
        <w:ind w:firstLine="0"/>
      </w:pPr>
      <w:r>
        <w:t xml:space="preserve">_______________ </w:t>
      </w:r>
    </w:p>
    <w:p w:rsidR="00183C29" w:rsidRDefault="00183C29" w:rsidP="004E36B6">
      <w:pPr>
        <w:pStyle w:val="Texto"/>
        <w:spacing w:line="240" w:lineRule="auto"/>
        <w:ind w:firstLine="0"/>
      </w:pPr>
    </w:p>
  </w:footnote>
  <w:footnote w:type="continuationSeparator" w:id="0">
    <w:p w:rsidR="00183C29" w:rsidRDefault="00183C29" w:rsidP="00F9687E">
      <w:pPr>
        <w:pStyle w:val="Texto"/>
        <w:spacing w:line="240" w:lineRule="auto"/>
      </w:pPr>
      <w:r>
        <w:continuationSeparator/>
      </w:r>
    </w:p>
  </w:footnote>
  <w:footnote w:id="1">
    <w:p w:rsidR="00A5556A" w:rsidRPr="000712F2" w:rsidRDefault="00A5556A">
      <w:pPr>
        <w:pStyle w:val="Textodenotaderodap"/>
        <w:rPr>
          <w:lang w:val="pt-BR"/>
        </w:rPr>
      </w:pPr>
      <w:r>
        <w:rPr>
          <w:rStyle w:val="Refdenotaderodap"/>
        </w:rPr>
        <w:footnoteRef/>
      </w:r>
      <w:r>
        <w:t xml:space="preserve"> </w:t>
      </w:r>
      <w:proofErr w:type="spellStart"/>
      <w:r>
        <w:rPr>
          <w:rStyle w:val="nfase"/>
          <w:rFonts w:ascii="Helvetica" w:hAnsi="Helvetica" w:cs="Helvetica"/>
          <w:i w:val="0"/>
          <w:color w:val="333333"/>
          <w:shd w:val="clear" w:color="auto" w:fill="FFFFFF"/>
          <w:lang w:val="pt-BR"/>
        </w:rPr>
        <w:t>Fast-Food</w:t>
      </w:r>
      <w:proofErr w:type="spellEnd"/>
      <w:r>
        <w:rPr>
          <w:rFonts w:ascii="Helvetica" w:hAnsi="Helvetica" w:cs="Helvetica"/>
          <w:color w:val="333333"/>
          <w:shd w:val="clear" w:color="auto" w:fill="FFFFFF"/>
        </w:rPr>
        <w:t> ou comida pronta é o nome dado ao consumo de refeições que podem ser preparadas e servidas em um intervalo pequeno de tempo</w:t>
      </w:r>
      <w:r>
        <w:rPr>
          <w:rFonts w:ascii="Helvetica" w:hAnsi="Helvetica" w:cs="Helvetica"/>
          <w:color w:val="333333"/>
          <w:shd w:val="clear" w:color="auto" w:fill="FFFFFF"/>
          <w:lang w:val="pt-BR"/>
        </w:rPr>
        <w:t>.</w:t>
      </w:r>
    </w:p>
  </w:footnote>
  <w:footnote w:id="2">
    <w:p w:rsidR="00A5556A" w:rsidRPr="00D56C48" w:rsidRDefault="00A5556A">
      <w:pPr>
        <w:pStyle w:val="Textodenotaderodap"/>
        <w:rPr>
          <w:lang w:val="pt-BR"/>
        </w:rPr>
      </w:pPr>
      <w:r>
        <w:rPr>
          <w:rStyle w:val="Refdenotaderodap"/>
        </w:rPr>
        <w:footnoteRef/>
      </w:r>
      <w:r>
        <w:t xml:space="preserve"> </w:t>
      </w:r>
      <w:r>
        <w:rPr>
          <w:lang w:val="pt-BR"/>
        </w:rPr>
        <w:t xml:space="preserve">Metodologia de </w:t>
      </w:r>
      <w:proofErr w:type="spellStart"/>
      <w:r>
        <w:rPr>
          <w:lang w:val="pt-BR"/>
        </w:rPr>
        <w:t>gamificação</w:t>
      </w:r>
      <w:proofErr w:type="spellEnd"/>
      <w:r>
        <w:rPr>
          <w:lang w:val="pt-BR"/>
        </w:rPr>
        <w:t>.</w:t>
      </w:r>
    </w:p>
  </w:footnote>
  <w:footnote w:id="3">
    <w:p w:rsidR="00A5556A" w:rsidRPr="00C61E73" w:rsidRDefault="00A5556A">
      <w:pPr>
        <w:pStyle w:val="Textodenotaderodap"/>
        <w:rPr>
          <w:lang w:val="pt-BR"/>
        </w:rPr>
      </w:pPr>
      <w:r>
        <w:rPr>
          <w:rStyle w:val="Refdenotaderodap"/>
        </w:rPr>
        <w:footnoteRef/>
      </w:r>
      <w:r>
        <w:t xml:space="preserve"> </w:t>
      </w:r>
      <w:proofErr w:type="spellStart"/>
      <w:r w:rsidRPr="00195003">
        <w:t>Raúl</w:t>
      </w:r>
      <w:proofErr w:type="spellEnd"/>
      <w:r w:rsidRPr="00195003">
        <w:t xml:space="preserve"> Osvaldo </w:t>
      </w:r>
      <w:proofErr w:type="spellStart"/>
      <w:r w:rsidRPr="00195003">
        <w:t>Benítez</w:t>
      </w:r>
      <w:proofErr w:type="spellEnd"/>
      <w:r w:rsidRPr="00195003">
        <w:t>, Representante regional da FAO (</w:t>
      </w:r>
      <w:proofErr w:type="spellStart"/>
      <w:r w:rsidRPr="00195003">
        <w:t>Food</w:t>
      </w:r>
      <w:proofErr w:type="spellEnd"/>
      <w:r w:rsidRPr="00195003">
        <w:t xml:space="preserve"> </w:t>
      </w:r>
      <w:proofErr w:type="spellStart"/>
      <w:r w:rsidRPr="00195003">
        <w:t>and</w:t>
      </w:r>
      <w:proofErr w:type="spellEnd"/>
      <w:r w:rsidRPr="00195003">
        <w:t xml:space="preserve"> </w:t>
      </w:r>
      <w:proofErr w:type="spellStart"/>
      <w:r w:rsidRPr="00195003">
        <w:t>Agriculture</w:t>
      </w:r>
      <w:proofErr w:type="spellEnd"/>
      <w:r w:rsidRPr="00195003">
        <w:t xml:space="preserve"> </w:t>
      </w:r>
      <w:proofErr w:type="spellStart"/>
      <w:r w:rsidRPr="00195003">
        <w:t>Organization</w:t>
      </w:r>
      <w:proofErr w:type="spellEnd"/>
      <w:r w:rsidRPr="00195003">
        <w:t xml:space="preserve"> </w:t>
      </w:r>
      <w:proofErr w:type="spellStart"/>
      <w:r w:rsidRPr="00195003">
        <w:t>of</w:t>
      </w:r>
      <w:proofErr w:type="spellEnd"/>
      <w:r w:rsidRPr="00195003">
        <w:t xml:space="preserve"> </w:t>
      </w:r>
      <w:proofErr w:type="spellStart"/>
      <w:r w:rsidRPr="00195003">
        <w:t>the</w:t>
      </w:r>
      <w:proofErr w:type="spellEnd"/>
      <w:r w:rsidRPr="00195003">
        <w:t xml:space="preserve"> United </w:t>
      </w:r>
      <w:proofErr w:type="spellStart"/>
      <w:r w:rsidRPr="00195003">
        <w:t>Nations</w:t>
      </w:r>
      <w:proofErr w:type="spellEnd"/>
      <w:r w:rsidRPr="00195003">
        <w:t>) para a América Latina e o Caribe</w:t>
      </w:r>
    </w:p>
  </w:footnote>
  <w:footnote w:id="4">
    <w:p w:rsidR="00A5556A" w:rsidRPr="00F90B86" w:rsidRDefault="00A5556A">
      <w:pPr>
        <w:pStyle w:val="Textodenotaderodap"/>
        <w:rPr>
          <w:lang w:val="pt-BR"/>
        </w:rPr>
      </w:pPr>
      <w:r>
        <w:rPr>
          <w:rStyle w:val="Refdenotaderodap"/>
        </w:rPr>
        <w:footnoteRef/>
      </w:r>
      <w:r>
        <w:t xml:space="preserve"> </w:t>
      </w:r>
      <w:proofErr w:type="spellStart"/>
      <w:r w:rsidRPr="00892F3F">
        <w:rPr>
          <w:szCs w:val="24"/>
        </w:rPr>
        <w:t>HttpURLConnection</w:t>
      </w:r>
      <w:proofErr w:type="spellEnd"/>
      <w:r>
        <w:rPr>
          <w:szCs w:val="24"/>
          <w:lang w:val="pt-BR"/>
        </w:rPr>
        <w:t xml:space="preserve"> segundo a </w:t>
      </w:r>
      <w:proofErr w:type="spellStart"/>
      <w:r>
        <w:rPr>
          <w:szCs w:val="24"/>
          <w:lang w:val="pt-BR"/>
        </w:rPr>
        <w:t>Android</w:t>
      </w:r>
      <w:proofErr w:type="spellEnd"/>
      <w:r>
        <w:rPr>
          <w:szCs w:val="24"/>
          <w:lang w:val="pt-BR"/>
        </w:rPr>
        <w:t xml:space="preserve"> </w:t>
      </w:r>
      <w:proofErr w:type="spellStart"/>
      <w:r>
        <w:rPr>
          <w:szCs w:val="24"/>
          <w:lang w:val="pt-BR"/>
        </w:rPr>
        <w:t>Developer</w:t>
      </w:r>
      <w:proofErr w:type="spellEnd"/>
      <w:r>
        <w:rPr>
          <w:szCs w:val="24"/>
          <w:lang w:val="pt-BR"/>
        </w:rPr>
        <w:t xml:space="preserve">, é uma conexão via </w:t>
      </w:r>
      <w:r>
        <w:rPr>
          <w:rFonts w:cs="Arial"/>
          <w:color w:val="222222"/>
          <w:shd w:val="clear" w:color="auto" w:fill="FFFFFF"/>
        </w:rPr>
        <w:t> </w:t>
      </w:r>
      <w:proofErr w:type="spellStart"/>
      <w:r>
        <w:rPr>
          <w:rFonts w:cs="Arial"/>
          <w:color w:val="222222"/>
          <w:shd w:val="clear" w:color="auto" w:fill="FFFFFF"/>
        </w:rPr>
        <w:t>Uniform</w:t>
      </w:r>
      <w:proofErr w:type="spellEnd"/>
      <w:r>
        <w:rPr>
          <w:rFonts w:cs="Arial"/>
          <w:color w:val="222222"/>
          <w:shd w:val="clear" w:color="auto" w:fill="FFFFFF"/>
        </w:rPr>
        <w:t xml:space="preserve"> </w:t>
      </w:r>
      <w:proofErr w:type="spellStart"/>
      <w:r>
        <w:rPr>
          <w:rFonts w:cs="Arial"/>
          <w:color w:val="222222"/>
          <w:shd w:val="clear" w:color="auto" w:fill="FFFFFF"/>
        </w:rPr>
        <w:t>Resource</w:t>
      </w:r>
      <w:proofErr w:type="spellEnd"/>
      <w:r>
        <w:rPr>
          <w:rFonts w:cs="Arial"/>
          <w:color w:val="222222"/>
          <w:shd w:val="clear" w:color="auto" w:fill="FFFFFF"/>
        </w:rPr>
        <w:t xml:space="preserve"> </w:t>
      </w:r>
      <w:proofErr w:type="spellStart"/>
      <w:r>
        <w:rPr>
          <w:rFonts w:cs="Arial"/>
          <w:color w:val="222222"/>
          <w:shd w:val="clear" w:color="auto" w:fill="FFFFFF"/>
        </w:rPr>
        <w:t>Locator</w:t>
      </w:r>
      <w:proofErr w:type="spellEnd"/>
      <w:r>
        <w:rPr>
          <w:rFonts w:cs="Arial"/>
          <w:color w:val="222222"/>
          <w:shd w:val="clear" w:color="auto" w:fill="FFFFFF"/>
          <w:lang w:val="pt-BR"/>
        </w:rPr>
        <w:t xml:space="preserve"> (URL) </w:t>
      </w:r>
      <w:r>
        <w:rPr>
          <w:rFonts w:cs="Arial"/>
          <w:color w:val="202124"/>
          <w:shd w:val="clear" w:color="auto" w:fill="FFFFFF"/>
        </w:rPr>
        <w:t>com suporte para recursos específicos de HTTP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556A" w:rsidRDefault="00A5556A">
    <w:pPr>
      <w:pStyle w:val="Cabealho"/>
      <w:jc w:val="right"/>
    </w:pPr>
  </w:p>
  <w:p w:rsidR="00A5556A" w:rsidRDefault="00A5556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556A" w:rsidRPr="00B74CFC" w:rsidRDefault="00A5556A">
    <w:pPr>
      <w:pStyle w:val="Cabealho"/>
      <w:jc w:val="right"/>
      <w:rPr>
        <w:sz w:val="20"/>
      </w:rPr>
    </w:pPr>
    <w:r w:rsidRPr="00B74CFC">
      <w:rPr>
        <w:sz w:val="20"/>
      </w:rPr>
      <w:fldChar w:fldCharType="begin"/>
    </w:r>
    <w:r w:rsidRPr="00B74CFC">
      <w:rPr>
        <w:sz w:val="20"/>
      </w:rPr>
      <w:instrText>PAGE   \* MERGEFORMAT</w:instrText>
    </w:r>
    <w:r w:rsidRPr="00B74CFC">
      <w:rPr>
        <w:sz w:val="20"/>
      </w:rPr>
      <w:fldChar w:fldCharType="separate"/>
    </w:r>
    <w:r w:rsidR="00591424" w:rsidRPr="00591424">
      <w:rPr>
        <w:noProof/>
        <w:sz w:val="20"/>
        <w:lang w:val="pt-BR"/>
      </w:rPr>
      <w:t>21</w:t>
    </w:r>
    <w:r w:rsidRPr="00B74CFC">
      <w:rPr>
        <w:sz w:val="20"/>
      </w:rPr>
      <w:fldChar w:fldCharType="end"/>
    </w:r>
  </w:p>
  <w:p w:rsidR="00A5556A" w:rsidRDefault="00A5556A">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152054"/>
      <w:docPartObj>
        <w:docPartGallery w:val="Page Numbers (Top of Page)"/>
        <w:docPartUnique/>
      </w:docPartObj>
    </w:sdtPr>
    <w:sdtContent>
      <w:p w:rsidR="00A5556A" w:rsidRDefault="00A5556A">
        <w:pPr>
          <w:pStyle w:val="Cabealho"/>
          <w:jc w:val="right"/>
        </w:pPr>
        <w:r>
          <w:fldChar w:fldCharType="begin"/>
        </w:r>
        <w:r>
          <w:instrText>PAGE   \* MERGEFORMAT</w:instrText>
        </w:r>
        <w:r>
          <w:fldChar w:fldCharType="separate"/>
        </w:r>
        <w:r w:rsidR="00591424" w:rsidRPr="00591424">
          <w:rPr>
            <w:noProof/>
            <w:lang w:val="pt-BR"/>
          </w:rPr>
          <w:t>22</w:t>
        </w:r>
        <w:r>
          <w:fldChar w:fldCharType="end"/>
        </w:r>
      </w:p>
    </w:sdtContent>
  </w:sdt>
  <w:p w:rsidR="00A5556A" w:rsidRDefault="00A5556A">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8276055"/>
      <w:docPartObj>
        <w:docPartGallery w:val="Page Numbers (Top of Page)"/>
        <w:docPartUnique/>
      </w:docPartObj>
    </w:sdtPr>
    <w:sdtContent>
      <w:p w:rsidR="00A5556A" w:rsidRDefault="00A5556A">
        <w:pPr>
          <w:pStyle w:val="Cabealho"/>
          <w:jc w:val="right"/>
        </w:pPr>
        <w:r>
          <w:fldChar w:fldCharType="begin"/>
        </w:r>
        <w:r>
          <w:instrText>PAGE   \* MERGEFORMAT</w:instrText>
        </w:r>
        <w:r>
          <w:fldChar w:fldCharType="separate"/>
        </w:r>
        <w:r w:rsidR="00591424" w:rsidRPr="00591424">
          <w:rPr>
            <w:noProof/>
            <w:lang w:val="pt-BR"/>
          </w:rPr>
          <w:t>23</w:t>
        </w:r>
        <w:r>
          <w:fldChar w:fldCharType="end"/>
        </w:r>
      </w:p>
    </w:sdtContent>
  </w:sdt>
  <w:p w:rsidR="00A5556A" w:rsidRDefault="00A5556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
    <w:nsid w:val="00446558"/>
    <w:multiLevelType w:val="hybridMultilevel"/>
    <w:tmpl w:val="EF1A51E2"/>
    <w:lvl w:ilvl="0" w:tplc="9E6ACCF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
    <w:nsid w:val="0073571D"/>
    <w:multiLevelType w:val="hybridMultilevel"/>
    <w:tmpl w:val="5BE0125A"/>
    <w:lvl w:ilvl="0" w:tplc="BF5813F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
    <w:nsid w:val="01831D6A"/>
    <w:multiLevelType w:val="hybridMultilevel"/>
    <w:tmpl w:val="37BEEE92"/>
    <w:lvl w:ilvl="0" w:tplc="71E6263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
    <w:nsid w:val="02DD169D"/>
    <w:multiLevelType w:val="hybridMultilevel"/>
    <w:tmpl w:val="A84C1742"/>
    <w:lvl w:ilvl="0" w:tplc="E16445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
    <w:nsid w:val="03504317"/>
    <w:multiLevelType w:val="hybridMultilevel"/>
    <w:tmpl w:val="067AF9F8"/>
    <w:lvl w:ilvl="0" w:tplc="36C6960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
    <w:nsid w:val="05FE2342"/>
    <w:multiLevelType w:val="hybridMultilevel"/>
    <w:tmpl w:val="F96058EA"/>
    <w:lvl w:ilvl="0" w:tplc="E71E264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
    <w:nsid w:val="0C7936BE"/>
    <w:multiLevelType w:val="hybridMultilevel"/>
    <w:tmpl w:val="E00A70A8"/>
    <w:lvl w:ilvl="0" w:tplc="7B6077D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8">
    <w:nsid w:val="0CB702A0"/>
    <w:multiLevelType w:val="hybridMultilevel"/>
    <w:tmpl w:val="0ACE048E"/>
    <w:lvl w:ilvl="0" w:tplc="F320CB6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9">
    <w:nsid w:val="0E674A1D"/>
    <w:multiLevelType w:val="hybridMultilevel"/>
    <w:tmpl w:val="A5089B26"/>
    <w:lvl w:ilvl="0" w:tplc="91FC1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0">
    <w:nsid w:val="10EC70C1"/>
    <w:multiLevelType w:val="hybridMultilevel"/>
    <w:tmpl w:val="CB727CB4"/>
    <w:lvl w:ilvl="0" w:tplc="E8A0CD9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1">
    <w:nsid w:val="12323B7F"/>
    <w:multiLevelType w:val="hybridMultilevel"/>
    <w:tmpl w:val="BCA49314"/>
    <w:lvl w:ilvl="0" w:tplc="C5B663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2">
    <w:nsid w:val="13D4549E"/>
    <w:multiLevelType w:val="hybridMultilevel"/>
    <w:tmpl w:val="03C028F6"/>
    <w:lvl w:ilvl="0" w:tplc="04F0A62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3">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nsid w:val="15702722"/>
    <w:multiLevelType w:val="hybridMultilevel"/>
    <w:tmpl w:val="CFAC9CA2"/>
    <w:lvl w:ilvl="0" w:tplc="24F6333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5">
    <w:nsid w:val="15714B3E"/>
    <w:multiLevelType w:val="hybridMultilevel"/>
    <w:tmpl w:val="1430F75E"/>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6">
    <w:nsid w:val="187740AE"/>
    <w:multiLevelType w:val="hybridMultilevel"/>
    <w:tmpl w:val="D3C4BBE6"/>
    <w:lvl w:ilvl="0" w:tplc="93CA27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7">
    <w:nsid w:val="1B37315F"/>
    <w:multiLevelType w:val="hybridMultilevel"/>
    <w:tmpl w:val="98C66EC2"/>
    <w:lvl w:ilvl="0" w:tplc="C5E6BF5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8">
    <w:nsid w:val="1C1D2E73"/>
    <w:multiLevelType w:val="hybridMultilevel"/>
    <w:tmpl w:val="462468C2"/>
    <w:lvl w:ilvl="0" w:tplc="627A4FA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
    <w:nsid w:val="2092274E"/>
    <w:multiLevelType w:val="hybridMultilevel"/>
    <w:tmpl w:val="C6AEB0C8"/>
    <w:lvl w:ilvl="0" w:tplc="96F01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0">
    <w:nsid w:val="251B2C5E"/>
    <w:multiLevelType w:val="hybridMultilevel"/>
    <w:tmpl w:val="7DACBACA"/>
    <w:lvl w:ilvl="0" w:tplc="E40661A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1">
    <w:nsid w:val="265A0362"/>
    <w:multiLevelType w:val="hybridMultilevel"/>
    <w:tmpl w:val="26CA7F90"/>
    <w:lvl w:ilvl="0" w:tplc="245C55B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2">
    <w:nsid w:val="26857623"/>
    <w:multiLevelType w:val="hybridMultilevel"/>
    <w:tmpl w:val="8AE85784"/>
    <w:lvl w:ilvl="0" w:tplc="2B909B9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3">
    <w:nsid w:val="275405AF"/>
    <w:multiLevelType w:val="hybridMultilevel"/>
    <w:tmpl w:val="D0ACE546"/>
    <w:lvl w:ilvl="0" w:tplc="D1589F7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4">
    <w:nsid w:val="27BC1F24"/>
    <w:multiLevelType w:val="hybridMultilevel"/>
    <w:tmpl w:val="FC224ECC"/>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5">
    <w:nsid w:val="281568A4"/>
    <w:multiLevelType w:val="hybridMultilevel"/>
    <w:tmpl w:val="F66AC838"/>
    <w:lvl w:ilvl="0" w:tplc="94C60D6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6">
    <w:nsid w:val="291E2336"/>
    <w:multiLevelType w:val="hybridMultilevel"/>
    <w:tmpl w:val="2DC6921C"/>
    <w:lvl w:ilvl="0" w:tplc="E270A38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7">
    <w:nsid w:val="2929341D"/>
    <w:multiLevelType w:val="hybridMultilevel"/>
    <w:tmpl w:val="2F649688"/>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8">
    <w:nsid w:val="2A0E10D4"/>
    <w:multiLevelType w:val="hybridMultilevel"/>
    <w:tmpl w:val="3410D62E"/>
    <w:lvl w:ilvl="0" w:tplc="CFBCD62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9">
    <w:nsid w:val="2A466AC2"/>
    <w:multiLevelType w:val="hybridMultilevel"/>
    <w:tmpl w:val="B9F2EA1C"/>
    <w:lvl w:ilvl="0" w:tplc="840E9EF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0">
    <w:nsid w:val="2B7843AB"/>
    <w:multiLevelType w:val="hybridMultilevel"/>
    <w:tmpl w:val="2DDE0BE2"/>
    <w:lvl w:ilvl="0" w:tplc="468005B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1">
    <w:nsid w:val="2F922773"/>
    <w:multiLevelType w:val="hybridMultilevel"/>
    <w:tmpl w:val="F0E87BA2"/>
    <w:lvl w:ilvl="0" w:tplc="5DCA7FE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2">
    <w:nsid w:val="2FD5442C"/>
    <w:multiLevelType w:val="hybridMultilevel"/>
    <w:tmpl w:val="6CB0275C"/>
    <w:lvl w:ilvl="0" w:tplc="CD944E9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3">
    <w:nsid w:val="2FF805E9"/>
    <w:multiLevelType w:val="hybridMultilevel"/>
    <w:tmpl w:val="60EE14C0"/>
    <w:lvl w:ilvl="0" w:tplc="15B2979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4">
    <w:nsid w:val="30B558CC"/>
    <w:multiLevelType w:val="hybridMultilevel"/>
    <w:tmpl w:val="DE9ED13C"/>
    <w:lvl w:ilvl="0" w:tplc="0DE468C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5">
    <w:nsid w:val="31610D9A"/>
    <w:multiLevelType w:val="hybridMultilevel"/>
    <w:tmpl w:val="A5B21E6C"/>
    <w:lvl w:ilvl="0" w:tplc="623894C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6">
    <w:nsid w:val="32FC3BEC"/>
    <w:multiLevelType w:val="hybridMultilevel"/>
    <w:tmpl w:val="FA7E6564"/>
    <w:lvl w:ilvl="0" w:tplc="1438F57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7">
    <w:nsid w:val="343C27B0"/>
    <w:multiLevelType w:val="hybridMultilevel"/>
    <w:tmpl w:val="93B296B2"/>
    <w:lvl w:ilvl="0" w:tplc="A3BC145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8">
    <w:nsid w:val="34D75118"/>
    <w:multiLevelType w:val="hybridMultilevel"/>
    <w:tmpl w:val="156C3D24"/>
    <w:lvl w:ilvl="0" w:tplc="5F825B1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9">
    <w:nsid w:val="35A8288E"/>
    <w:multiLevelType w:val="hybridMultilevel"/>
    <w:tmpl w:val="45C64062"/>
    <w:lvl w:ilvl="0" w:tplc="1DB4E6C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0">
    <w:nsid w:val="35D9117F"/>
    <w:multiLevelType w:val="hybridMultilevel"/>
    <w:tmpl w:val="1B202476"/>
    <w:lvl w:ilvl="0" w:tplc="A560E9E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1">
    <w:nsid w:val="385A1BEB"/>
    <w:multiLevelType w:val="hybridMultilevel"/>
    <w:tmpl w:val="BFA6F3F8"/>
    <w:lvl w:ilvl="0" w:tplc="698202D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2">
    <w:nsid w:val="38EB5D12"/>
    <w:multiLevelType w:val="hybridMultilevel"/>
    <w:tmpl w:val="50DA1FCA"/>
    <w:lvl w:ilvl="0" w:tplc="395E4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3">
    <w:nsid w:val="3A783B88"/>
    <w:multiLevelType w:val="hybridMultilevel"/>
    <w:tmpl w:val="1750A48C"/>
    <w:lvl w:ilvl="0" w:tplc="DF685D3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4">
    <w:nsid w:val="3C6F3FD9"/>
    <w:multiLevelType w:val="hybridMultilevel"/>
    <w:tmpl w:val="C0BEDDB4"/>
    <w:lvl w:ilvl="0" w:tplc="4FF8495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5">
    <w:nsid w:val="3C8A2C29"/>
    <w:multiLevelType w:val="hybridMultilevel"/>
    <w:tmpl w:val="82D6D59E"/>
    <w:lvl w:ilvl="0" w:tplc="1F44FEE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6">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3E49339D"/>
    <w:multiLevelType w:val="multilevel"/>
    <w:tmpl w:val="C580311A"/>
    <w:lvl w:ilvl="0">
      <w:start w:val="1"/>
      <w:numFmt w:val="decimal"/>
      <w:pStyle w:val="Ttulo1"/>
      <w:suff w:val="space"/>
      <w:lvlText w:val="%1"/>
      <w:lvlJc w:val="left"/>
      <w:pPr>
        <w:ind w:left="432" w:hanging="432"/>
      </w:pPr>
      <w:rPr>
        <w:rFonts w:hint="default"/>
      </w:rPr>
    </w:lvl>
    <w:lvl w:ilvl="1">
      <w:start w:val="1"/>
      <w:numFmt w:val="decimal"/>
      <w:pStyle w:val="Ttulo2"/>
      <w:suff w:val="space"/>
      <w:lvlText w:val="%1.%2"/>
      <w:lvlJc w:val="left"/>
      <w:pPr>
        <w:ind w:left="576" w:hanging="576"/>
      </w:pPr>
      <w:rPr>
        <w:rFonts w:hint="default"/>
        <w:color w:val="auto"/>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8">
    <w:nsid w:val="4197077B"/>
    <w:multiLevelType w:val="hybridMultilevel"/>
    <w:tmpl w:val="024EB306"/>
    <w:lvl w:ilvl="0" w:tplc="5730351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9">
    <w:nsid w:val="43B12DF1"/>
    <w:multiLevelType w:val="hybridMultilevel"/>
    <w:tmpl w:val="5D96D842"/>
    <w:lvl w:ilvl="0" w:tplc="424CB2B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1">
    <w:nsid w:val="4A2000E4"/>
    <w:multiLevelType w:val="hybridMultilevel"/>
    <w:tmpl w:val="037E6332"/>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2">
    <w:nsid w:val="50AE5F49"/>
    <w:multiLevelType w:val="hybridMultilevel"/>
    <w:tmpl w:val="5DDE6F6C"/>
    <w:lvl w:ilvl="0" w:tplc="59849A3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3">
    <w:nsid w:val="50E654AA"/>
    <w:multiLevelType w:val="hybridMultilevel"/>
    <w:tmpl w:val="5978DB8A"/>
    <w:lvl w:ilvl="0" w:tplc="28DCCBF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4">
    <w:nsid w:val="51E577FE"/>
    <w:multiLevelType w:val="hybridMultilevel"/>
    <w:tmpl w:val="3662DFB0"/>
    <w:lvl w:ilvl="0" w:tplc="04160017">
      <w:start w:val="1"/>
      <w:numFmt w:val="lowerLetter"/>
      <w:lvlText w:val="%1)"/>
      <w:lvlJc w:val="left"/>
      <w:pPr>
        <w:ind w:left="1211" w:hanging="360"/>
      </w:p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5">
    <w:nsid w:val="522F2593"/>
    <w:multiLevelType w:val="hybridMultilevel"/>
    <w:tmpl w:val="A63CFD18"/>
    <w:lvl w:ilvl="0" w:tplc="4BC2D0B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6">
    <w:nsid w:val="540B73D0"/>
    <w:multiLevelType w:val="hybridMultilevel"/>
    <w:tmpl w:val="51105C14"/>
    <w:lvl w:ilvl="0" w:tplc="C4F21B8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7">
    <w:nsid w:val="56221B5D"/>
    <w:multiLevelType w:val="hybridMultilevel"/>
    <w:tmpl w:val="AAB43A6C"/>
    <w:lvl w:ilvl="0" w:tplc="694E3F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8">
    <w:nsid w:val="56E735AA"/>
    <w:multiLevelType w:val="hybridMultilevel"/>
    <w:tmpl w:val="58E6F8C8"/>
    <w:lvl w:ilvl="0" w:tplc="FC92326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9">
    <w:nsid w:val="594214C5"/>
    <w:multiLevelType w:val="hybridMultilevel"/>
    <w:tmpl w:val="1430F75E"/>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0">
    <w:nsid w:val="59527013"/>
    <w:multiLevelType w:val="hybridMultilevel"/>
    <w:tmpl w:val="ED5C79F0"/>
    <w:lvl w:ilvl="0" w:tplc="7D5CB0B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1">
    <w:nsid w:val="5AB04903"/>
    <w:multiLevelType w:val="hybridMultilevel"/>
    <w:tmpl w:val="26EEBF54"/>
    <w:lvl w:ilvl="0" w:tplc="D1F6788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2">
    <w:nsid w:val="5B146AC7"/>
    <w:multiLevelType w:val="hybridMultilevel"/>
    <w:tmpl w:val="023ADBEA"/>
    <w:lvl w:ilvl="0" w:tplc="5C76AE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3">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60822E6E"/>
    <w:multiLevelType w:val="hybridMultilevel"/>
    <w:tmpl w:val="AD54F8A4"/>
    <w:lvl w:ilvl="0" w:tplc="F8BE1E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5">
    <w:nsid w:val="625D5A07"/>
    <w:multiLevelType w:val="hybridMultilevel"/>
    <w:tmpl w:val="0DBE6D36"/>
    <w:lvl w:ilvl="0" w:tplc="F53A7D4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6">
    <w:nsid w:val="631F6083"/>
    <w:multiLevelType w:val="hybridMultilevel"/>
    <w:tmpl w:val="40AEBF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63A502F2"/>
    <w:multiLevelType w:val="hybridMultilevel"/>
    <w:tmpl w:val="78AAA4AE"/>
    <w:lvl w:ilvl="0" w:tplc="4078BF7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8">
    <w:nsid w:val="67D80F88"/>
    <w:multiLevelType w:val="hybridMultilevel"/>
    <w:tmpl w:val="1430F75E"/>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9">
    <w:nsid w:val="69522E4E"/>
    <w:multiLevelType w:val="hybridMultilevel"/>
    <w:tmpl w:val="8048E97C"/>
    <w:lvl w:ilvl="0" w:tplc="6898F1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0">
    <w:nsid w:val="69E962F0"/>
    <w:multiLevelType w:val="hybridMultilevel"/>
    <w:tmpl w:val="5F468F9A"/>
    <w:lvl w:ilvl="0" w:tplc="6DF6FA4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1">
    <w:nsid w:val="6AEC3590"/>
    <w:multiLevelType w:val="hybridMultilevel"/>
    <w:tmpl w:val="078CCD0C"/>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2">
    <w:nsid w:val="70A6665E"/>
    <w:multiLevelType w:val="hybridMultilevel"/>
    <w:tmpl w:val="62E67028"/>
    <w:lvl w:ilvl="0" w:tplc="97C8796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3">
    <w:nsid w:val="714D58A5"/>
    <w:multiLevelType w:val="hybridMultilevel"/>
    <w:tmpl w:val="0DEC84EC"/>
    <w:lvl w:ilvl="0" w:tplc="C00621B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4">
    <w:nsid w:val="75730516"/>
    <w:multiLevelType w:val="hybridMultilevel"/>
    <w:tmpl w:val="C1F69B46"/>
    <w:lvl w:ilvl="0" w:tplc="67602D0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5">
    <w:nsid w:val="771A7E37"/>
    <w:multiLevelType w:val="hybridMultilevel"/>
    <w:tmpl w:val="4C20DC04"/>
    <w:lvl w:ilvl="0" w:tplc="7388B27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6">
    <w:nsid w:val="77AE1818"/>
    <w:multiLevelType w:val="hybridMultilevel"/>
    <w:tmpl w:val="B4C0AA00"/>
    <w:lvl w:ilvl="0" w:tplc="73924D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7">
    <w:nsid w:val="7CC97465"/>
    <w:multiLevelType w:val="hybridMultilevel"/>
    <w:tmpl w:val="7722C1DE"/>
    <w:lvl w:ilvl="0" w:tplc="0DFE4AD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8">
    <w:nsid w:val="7FBB715B"/>
    <w:multiLevelType w:val="hybridMultilevel"/>
    <w:tmpl w:val="E8466C2E"/>
    <w:lvl w:ilvl="0" w:tplc="17AC6AC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7"/>
  </w:num>
  <w:num w:numId="2">
    <w:abstractNumId w:val="46"/>
  </w:num>
  <w:num w:numId="3">
    <w:abstractNumId w:val="63"/>
  </w:num>
  <w:num w:numId="4">
    <w:abstractNumId w:val="13"/>
  </w:num>
  <w:num w:numId="5">
    <w:abstractNumId w:val="50"/>
  </w:num>
  <w:num w:numId="6">
    <w:abstractNumId w:val="54"/>
  </w:num>
  <w:num w:numId="7">
    <w:abstractNumId w:val="66"/>
  </w:num>
  <w:num w:numId="8">
    <w:abstractNumId w:val="38"/>
  </w:num>
  <w:num w:numId="9">
    <w:abstractNumId w:val="25"/>
  </w:num>
  <w:num w:numId="10">
    <w:abstractNumId w:val="8"/>
  </w:num>
  <w:num w:numId="11">
    <w:abstractNumId w:val="18"/>
  </w:num>
  <w:num w:numId="12">
    <w:abstractNumId w:val="58"/>
  </w:num>
  <w:num w:numId="13">
    <w:abstractNumId w:val="52"/>
  </w:num>
  <w:num w:numId="14">
    <w:abstractNumId w:val="53"/>
  </w:num>
  <w:num w:numId="15">
    <w:abstractNumId w:val="61"/>
  </w:num>
  <w:num w:numId="16">
    <w:abstractNumId w:val="49"/>
  </w:num>
  <w:num w:numId="17">
    <w:abstractNumId w:val="57"/>
  </w:num>
  <w:num w:numId="18">
    <w:abstractNumId w:val="40"/>
  </w:num>
  <w:num w:numId="19">
    <w:abstractNumId w:val="16"/>
  </w:num>
  <w:num w:numId="20">
    <w:abstractNumId w:val="9"/>
  </w:num>
  <w:num w:numId="21">
    <w:abstractNumId w:val="48"/>
  </w:num>
  <w:num w:numId="22">
    <w:abstractNumId w:val="72"/>
  </w:num>
  <w:num w:numId="23">
    <w:abstractNumId w:val="21"/>
  </w:num>
  <w:num w:numId="24">
    <w:abstractNumId w:val="60"/>
  </w:num>
  <w:num w:numId="25">
    <w:abstractNumId w:val="77"/>
  </w:num>
  <w:num w:numId="26">
    <w:abstractNumId w:val="37"/>
  </w:num>
  <w:num w:numId="27">
    <w:abstractNumId w:val="39"/>
  </w:num>
  <w:num w:numId="28">
    <w:abstractNumId w:val="42"/>
  </w:num>
  <w:num w:numId="29">
    <w:abstractNumId w:val="73"/>
  </w:num>
  <w:num w:numId="30">
    <w:abstractNumId w:val="34"/>
  </w:num>
  <w:num w:numId="31">
    <w:abstractNumId w:val="5"/>
  </w:num>
  <w:num w:numId="32">
    <w:abstractNumId w:val="69"/>
  </w:num>
  <w:num w:numId="33">
    <w:abstractNumId w:val="6"/>
  </w:num>
  <w:num w:numId="34">
    <w:abstractNumId w:val="62"/>
  </w:num>
  <w:num w:numId="35">
    <w:abstractNumId w:val="26"/>
  </w:num>
  <w:num w:numId="36">
    <w:abstractNumId w:val="28"/>
  </w:num>
  <w:num w:numId="37">
    <w:abstractNumId w:val="75"/>
  </w:num>
  <w:num w:numId="38">
    <w:abstractNumId w:val="44"/>
  </w:num>
  <w:num w:numId="39">
    <w:abstractNumId w:val="19"/>
  </w:num>
  <w:num w:numId="40">
    <w:abstractNumId w:val="70"/>
  </w:num>
  <w:num w:numId="41">
    <w:abstractNumId w:val="35"/>
  </w:num>
  <w:num w:numId="42">
    <w:abstractNumId w:val="30"/>
  </w:num>
  <w:num w:numId="43">
    <w:abstractNumId w:val="32"/>
  </w:num>
  <w:num w:numId="44">
    <w:abstractNumId w:val="4"/>
  </w:num>
  <w:num w:numId="45">
    <w:abstractNumId w:val="10"/>
  </w:num>
  <w:num w:numId="46">
    <w:abstractNumId w:val="11"/>
  </w:num>
  <w:num w:numId="47">
    <w:abstractNumId w:val="56"/>
  </w:num>
  <w:num w:numId="48">
    <w:abstractNumId w:val="29"/>
  </w:num>
  <w:num w:numId="49">
    <w:abstractNumId w:val="3"/>
  </w:num>
  <w:num w:numId="50">
    <w:abstractNumId w:val="20"/>
  </w:num>
  <w:num w:numId="51">
    <w:abstractNumId w:val="23"/>
  </w:num>
  <w:num w:numId="52">
    <w:abstractNumId w:val="36"/>
  </w:num>
  <w:num w:numId="53">
    <w:abstractNumId w:val="14"/>
  </w:num>
  <w:num w:numId="54">
    <w:abstractNumId w:val="78"/>
  </w:num>
  <w:num w:numId="55">
    <w:abstractNumId w:val="31"/>
  </w:num>
  <w:num w:numId="56">
    <w:abstractNumId w:val="43"/>
  </w:num>
  <w:num w:numId="57">
    <w:abstractNumId w:val="17"/>
  </w:num>
  <w:num w:numId="58">
    <w:abstractNumId w:val="33"/>
  </w:num>
  <w:num w:numId="59">
    <w:abstractNumId w:val="7"/>
  </w:num>
  <w:num w:numId="60">
    <w:abstractNumId w:val="22"/>
  </w:num>
  <w:num w:numId="61">
    <w:abstractNumId w:val="74"/>
  </w:num>
  <w:num w:numId="62">
    <w:abstractNumId w:val="1"/>
  </w:num>
  <w:num w:numId="63">
    <w:abstractNumId w:val="65"/>
  </w:num>
  <w:num w:numId="64">
    <w:abstractNumId w:val="67"/>
  </w:num>
  <w:num w:numId="65">
    <w:abstractNumId w:val="76"/>
  </w:num>
  <w:num w:numId="66">
    <w:abstractNumId w:val="45"/>
  </w:num>
  <w:num w:numId="67">
    <w:abstractNumId w:val="64"/>
  </w:num>
  <w:num w:numId="68">
    <w:abstractNumId w:val="2"/>
  </w:num>
  <w:num w:numId="69">
    <w:abstractNumId w:val="55"/>
  </w:num>
  <w:num w:numId="70">
    <w:abstractNumId w:val="41"/>
  </w:num>
  <w:num w:numId="71">
    <w:abstractNumId w:val="12"/>
  </w:num>
  <w:num w:numId="72">
    <w:abstractNumId w:val="68"/>
  </w:num>
  <w:num w:numId="73">
    <w:abstractNumId w:val="15"/>
  </w:num>
  <w:num w:numId="74">
    <w:abstractNumId w:val="51"/>
  </w:num>
  <w:num w:numId="75">
    <w:abstractNumId w:val="24"/>
  </w:num>
  <w:num w:numId="76">
    <w:abstractNumId w:val="27"/>
  </w:num>
  <w:num w:numId="77">
    <w:abstractNumId w:val="71"/>
  </w:num>
  <w:num w:numId="78">
    <w:abstractNumId w:val="5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1C4A"/>
    <w:rsid w:val="00002A6D"/>
    <w:rsid w:val="00002D3A"/>
    <w:rsid w:val="00004274"/>
    <w:rsid w:val="000107E3"/>
    <w:rsid w:val="00011237"/>
    <w:rsid w:val="00013002"/>
    <w:rsid w:val="000140BD"/>
    <w:rsid w:val="000167C9"/>
    <w:rsid w:val="0002170D"/>
    <w:rsid w:val="00021AA1"/>
    <w:rsid w:val="00024CF9"/>
    <w:rsid w:val="000253CA"/>
    <w:rsid w:val="000319B5"/>
    <w:rsid w:val="0003417C"/>
    <w:rsid w:val="000362D9"/>
    <w:rsid w:val="000373CF"/>
    <w:rsid w:val="00037FF7"/>
    <w:rsid w:val="00041AC0"/>
    <w:rsid w:val="00045571"/>
    <w:rsid w:val="000476AE"/>
    <w:rsid w:val="00047A23"/>
    <w:rsid w:val="00047F99"/>
    <w:rsid w:val="000532F9"/>
    <w:rsid w:val="00061C57"/>
    <w:rsid w:val="000622A4"/>
    <w:rsid w:val="00064FD7"/>
    <w:rsid w:val="000670B0"/>
    <w:rsid w:val="000712F2"/>
    <w:rsid w:val="000716AB"/>
    <w:rsid w:val="00071EA6"/>
    <w:rsid w:val="00076B27"/>
    <w:rsid w:val="00076EAA"/>
    <w:rsid w:val="00080001"/>
    <w:rsid w:val="000802F0"/>
    <w:rsid w:val="000811AE"/>
    <w:rsid w:val="00082055"/>
    <w:rsid w:val="000865FF"/>
    <w:rsid w:val="00086723"/>
    <w:rsid w:val="00087AB2"/>
    <w:rsid w:val="00087ED1"/>
    <w:rsid w:val="00091693"/>
    <w:rsid w:val="00094972"/>
    <w:rsid w:val="0009619B"/>
    <w:rsid w:val="000971BC"/>
    <w:rsid w:val="000A1C65"/>
    <w:rsid w:val="000A2978"/>
    <w:rsid w:val="000A2F92"/>
    <w:rsid w:val="000A3235"/>
    <w:rsid w:val="000A323A"/>
    <w:rsid w:val="000A660F"/>
    <w:rsid w:val="000B0B7A"/>
    <w:rsid w:val="000B4DC1"/>
    <w:rsid w:val="000B5E39"/>
    <w:rsid w:val="000B6134"/>
    <w:rsid w:val="000B7C89"/>
    <w:rsid w:val="000C384D"/>
    <w:rsid w:val="000D1FC9"/>
    <w:rsid w:val="000D3AEC"/>
    <w:rsid w:val="000E172F"/>
    <w:rsid w:val="000E37F8"/>
    <w:rsid w:val="000E5843"/>
    <w:rsid w:val="000E5871"/>
    <w:rsid w:val="000F1176"/>
    <w:rsid w:val="000F1D71"/>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23976"/>
    <w:rsid w:val="00124403"/>
    <w:rsid w:val="001308FB"/>
    <w:rsid w:val="00131E56"/>
    <w:rsid w:val="001359A7"/>
    <w:rsid w:val="00136A2E"/>
    <w:rsid w:val="001376B5"/>
    <w:rsid w:val="001407F9"/>
    <w:rsid w:val="00142CCB"/>
    <w:rsid w:val="00143DFC"/>
    <w:rsid w:val="00145A41"/>
    <w:rsid w:val="00146B9E"/>
    <w:rsid w:val="00147B74"/>
    <w:rsid w:val="001540CB"/>
    <w:rsid w:val="001545D1"/>
    <w:rsid w:val="00156F99"/>
    <w:rsid w:val="001604DA"/>
    <w:rsid w:val="00162DB7"/>
    <w:rsid w:val="001650AA"/>
    <w:rsid w:val="0016575A"/>
    <w:rsid w:val="00171ACC"/>
    <w:rsid w:val="00171EB1"/>
    <w:rsid w:val="0017673F"/>
    <w:rsid w:val="00176A13"/>
    <w:rsid w:val="00183C29"/>
    <w:rsid w:val="001855A0"/>
    <w:rsid w:val="00185F0F"/>
    <w:rsid w:val="001908EA"/>
    <w:rsid w:val="00190E4C"/>
    <w:rsid w:val="0019309C"/>
    <w:rsid w:val="00193628"/>
    <w:rsid w:val="00193AA7"/>
    <w:rsid w:val="00195360"/>
    <w:rsid w:val="001A1BB9"/>
    <w:rsid w:val="001A2423"/>
    <w:rsid w:val="001A40F2"/>
    <w:rsid w:val="001A4F2A"/>
    <w:rsid w:val="001A56BB"/>
    <w:rsid w:val="001A74D0"/>
    <w:rsid w:val="001A7F58"/>
    <w:rsid w:val="001B00A2"/>
    <w:rsid w:val="001B0977"/>
    <w:rsid w:val="001B2BA2"/>
    <w:rsid w:val="001B4720"/>
    <w:rsid w:val="001C1B7F"/>
    <w:rsid w:val="001C5678"/>
    <w:rsid w:val="001C6279"/>
    <w:rsid w:val="001C7174"/>
    <w:rsid w:val="001C72E4"/>
    <w:rsid w:val="001C7B39"/>
    <w:rsid w:val="001D2FA5"/>
    <w:rsid w:val="001D302D"/>
    <w:rsid w:val="001D3CEC"/>
    <w:rsid w:val="001D50C9"/>
    <w:rsid w:val="001E0DC2"/>
    <w:rsid w:val="001E1CBA"/>
    <w:rsid w:val="001E3DDF"/>
    <w:rsid w:val="001E53C2"/>
    <w:rsid w:val="001F7B7C"/>
    <w:rsid w:val="001F7BED"/>
    <w:rsid w:val="002024B4"/>
    <w:rsid w:val="002047B9"/>
    <w:rsid w:val="00204A81"/>
    <w:rsid w:val="002071F2"/>
    <w:rsid w:val="00207B2F"/>
    <w:rsid w:val="00213336"/>
    <w:rsid w:val="00213C9B"/>
    <w:rsid w:val="00213DF9"/>
    <w:rsid w:val="002149F4"/>
    <w:rsid w:val="00217881"/>
    <w:rsid w:val="00217EA2"/>
    <w:rsid w:val="002205CF"/>
    <w:rsid w:val="0023281F"/>
    <w:rsid w:val="002333A4"/>
    <w:rsid w:val="002357CB"/>
    <w:rsid w:val="00240609"/>
    <w:rsid w:val="00241CE9"/>
    <w:rsid w:val="00244111"/>
    <w:rsid w:val="00244B2E"/>
    <w:rsid w:val="0024506F"/>
    <w:rsid w:val="00246293"/>
    <w:rsid w:val="00246A1F"/>
    <w:rsid w:val="00250B56"/>
    <w:rsid w:val="00254230"/>
    <w:rsid w:val="0025649A"/>
    <w:rsid w:val="00257C02"/>
    <w:rsid w:val="0026097B"/>
    <w:rsid w:val="00262370"/>
    <w:rsid w:val="00264E68"/>
    <w:rsid w:val="00265F94"/>
    <w:rsid w:val="0026775C"/>
    <w:rsid w:val="0027438A"/>
    <w:rsid w:val="002775B7"/>
    <w:rsid w:val="00282496"/>
    <w:rsid w:val="002864A1"/>
    <w:rsid w:val="00290AE9"/>
    <w:rsid w:val="002929A8"/>
    <w:rsid w:val="00293B42"/>
    <w:rsid w:val="00295A28"/>
    <w:rsid w:val="00296C87"/>
    <w:rsid w:val="002A21C8"/>
    <w:rsid w:val="002A5086"/>
    <w:rsid w:val="002A5095"/>
    <w:rsid w:val="002B4003"/>
    <w:rsid w:val="002B70E4"/>
    <w:rsid w:val="002C03D4"/>
    <w:rsid w:val="002C193A"/>
    <w:rsid w:val="002C3575"/>
    <w:rsid w:val="002C42C9"/>
    <w:rsid w:val="002C5C30"/>
    <w:rsid w:val="002C5EC5"/>
    <w:rsid w:val="002C7599"/>
    <w:rsid w:val="002C7E0A"/>
    <w:rsid w:val="002D1AB6"/>
    <w:rsid w:val="002D27CD"/>
    <w:rsid w:val="002D3CCD"/>
    <w:rsid w:val="002D4CF2"/>
    <w:rsid w:val="002D70B9"/>
    <w:rsid w:val="002D7BCE"/>
    <w:rsid w:val="002E1670"/>
    <w:rsid w:val="002E1D99"/>
    <w:rsid w:val="002E442D"/>
    <w:rsid w:val="002E60F9"/>
    <w:rsid w:val="002E7FAE"/>
    <w:rsid w:val="002F4E38"/>
    <w:rsid w:val="0030158E"/>
    <w:rsid w:val="00301836"/>
    <w:rsid w:val="00303D05"/>
    <w:rsid w:val="00304A0C"/>
    <w:rsid w:val="00304FB5"/>
    <w:rsid w:val="00313758"/>
    <w:rsid w:val="0031425E"/>
    <w:rsid w:val="003143CB"/>
    <w:rsid w:val="00315774"/>
    <w:rsid w:val="00323588"/>
    <w:rsid w:val="0032419E"/>
    <w:rsid w:val="0032467C"/>
    <w:rsid w:val="003271B5"/>
    <w:rsid w:val="003273FC"/>
    <w:rsid w:val="003276C6"/>
    <w:rsid w:val="0033401D"/>
    <w:rsid w:val="0033532F"/>
    <w:rsid w:val="003435EF"/>
    <w:rsid w:val="00343D3A"/>
    <w:rsid w:val="00343D5F"/>
    <w:rsid w:val="00346531"/>
    <w:rsid w:val="003502CD"/>
    <w:rsid w:val="00350BCD"/>
    <w:rsid w:val="0035265B"/>
    <w:rsid w:val="0036012B"/>
    <w:rsid w:val="003604FB"/>
    <w:rsid w:val="003611A9"/>
    <w:rsid w:val="003654AB"/>
    <w:rsid w:val="00366DB6"/>
    <w:rsid w:val="0037055F"/>
    <w:rsid w:val="00370D54"/>
    <w:rsid w:val="00375062"/>
    <w:rsid w:val="0037673B"/>
    <w:rsid w:val="00377318"/>
    <w:rsid w:val="00377742"/>
    <w:rsid w:val="0037786D"/>
    <w:rsid w:val="00380D09"/>
    <w:rsid w:val="0038374B"/>
    <w:rsid w:val="0039057F"/>
    <w:rsid w:val="00390FD5"/>
    <w:rsid w:val="00391069"/>
    <w:rsid w:val="003A4747"/>
    <w:rsid w:val="003A4886"/>
    <w:rsid w:val="003A5609"/>
    <w:rsid w:val="003A6F5E"/>
    <w:rsid w:val="003B01D7"/>
    <w:rsid w:val="003B1DC9"/>
    <w:rsid w:val="003B5626"/>
    <w:rsid w:val="003B57E4"/>
    <w:rsid w:val="003C0855"/>
    <w:rsid w:val="003C2EB1"/>
    <w:rsid w:val="003C3D73"/>
    <w:rsid w:val="003C4400"/>
    <w:rsid w:val="003C571D"/>
    <w:rsid w:val="003C62CA"/>
    <w:rsid w:val="003D2AA7"/>
    <w:rsid w:val="003D2BC1"/>
    <w:rsid w:val="003D3E20"/>
    <w:rsid w:val="003E0B60"/>
    <w:rsid w:val="003E0D8B"/>
    <w:rsid w:val="003E11B7"/>
    <w:rsid w:val="003E2AD5"/>
    <w:rsid w:val="003E4EEF"/>
    <w:rsid w:val="003E4FA0"/>
    <w:rsid w:val="003E4FB1"/>
    <w:rsid w:val="003E7EA0"/>
    <w:rsid w:val="003F0780"/>
    <w:rsid w:val="003F3D5A"/>
    <w:rsid w:val="003F5BA6"/>
    <w:rsid w:val="00400292"/>
    <w:rsid w:val="0040287D"/>
    <w:rsid w:val="00403105"/>
    <w:rsid w:val="004043F0"/>
    <w:rsid w:val="00405063"/>
    <w:rsid w:val="0040653F"/>
    <w:rsid w:val="00412BF5"/>
    <w:rsid w:val="00413902"/>
    <w:rsid w:val="00414B7F"/>
    <w:rsid w:val="00414EDE"/>
    <w:rsid w:val="0041718B"/>
    <w:rsid w:val="00430AE5"/>
    <w:rsid w:val="0043221C"/>
    <w:rsid w:val="004334BA"/>
    <w:rsid w:val="00433653"/>
    <w:rsid w:val="00433E68"/>
    <w:rsid w:val="00434586"/>
    <w:rsid w:val="00435299"/>
    <w:rsid w:val="00436D6E"/>
    <w:rsid w:val="0043718E"/>
    <w:rsid w:val="00437F51"/>
    <w:rsid w:val="00440A51"/>
    <w:rsid w:val="00440F28"/>
    <w:rsid w:val="00442FEC"/>
    <w:rsid w:val="00443610"/>
    <w:rsid w:val="0044502A"/>
    <w:rsid w:val="004458AC"/>
    <w:rsid w:val="00446249"/>
    <w:rsid w:val="00452CA0"/>
    <w:rsid w:val="004532BD"/>
    <w:rsid w:val="00455524"/>
    <w:rsid w:val="00455741"/>
    <w:rsid w:val="00456084"/>
    <w:rsid w:val="004609D5"/>
    <w:rsid w:val="00463704"/>
    <w:rsid w:val="00464853"/>
    <w:rsid w:val="0047175D"/>
    <w:rsid w:val="00471F0E"/>
    <w:rsid w:val="00476924"/>
    <w:rsid w:val="004777A8"/>
    <w:rsid w:val="004804B6"/>
    <w:rsid w:val="00480AFD"/>
    <w:rsid w:val="00480DB8"/>
    <w:rsid w:val="004814B8"/>
    <w:rsid w:val="00481EE3"/>
    <w:rsid w:val="00483A58"/>
    <w:rsid w:val="00483FF9"/>
    <w:rsid w:val="00491934"/>
    <w:rsid w:val="004975B9"/>
    <w:rsid w:val="004A4561"/>
    <w:rsid w:val="004B131C"/>
    <w:rsid w:val="004B2561"/>
    <w:rsid w:val="004B31C2"/>
    <w:rsid w:val="004B3900"/>
    <w:rsid w:val="004B5DC8"/>
    <w:rsid w:val="004C1407"/>
    <w:rsid w:val="004C3128"/>
    <w:rsid w:val="004C34F6"/>
    <w:rsid w:val="004C3AE0"/>
    <w:rsid w:val="004C61AB"/>
    <w:rsid w:val="004C781E"/>
    <w:rsid w:val="004D355C"/>
    <w:rsid w:val="004D6DA2"/>
    <w:rsid w:val="004E36B6"/>
    <w:rsid w:val="004E4CC5"/>
    <w:rsid w:val="004F00D4"/>
    <w:rsid w:val="004F3117"/>
    <w:rsid w:val="004F3813"/>
    <w:rsid w:val="004F3F31"/>
    <w:rsid w:val="004F4017"/>
    <w:rsid w:val="004F626E"/>
    <w:rsid w:val="0050418C"/>
    <w:rsid w:val="00505DE0"/>
    <w:rsid w:val="005100C5"/>
    <w:rsid w:val="00510108"/>
    <w:rsid w:val="005109B6"/>
    <w:rsid w:val="005125C0"/>
    <w:rsid w:val="005132CD"/>
    <w:rsid w:val="00513CE1"/>
    <w:rsid w:val="005146B1"/>
    <w:rsid w:val="00514D69"/>
    <w:rsid w:val="00514F63"/>
    <w:rsid w:val="0051666D"/>
    <w:rsid w:val="005170DF"/>
    <w:rsid w:val="005175AC"/>
    <w:rsid w:val="00517DF9"/>
    <w:rsid w:val="00520A5A"/>
    <w:rsid w:val="00522344"/>
    <w:rsid w:val="005229B6"/>
    <w:rsid w:val="0052469B"/>
    <w:rsid w:val="005249C3"/>
    <w:rsid w:val="00524F71"/>
    <w:rsid w:val="0052607A"/>
    <w:rsid w:val="0052618A"/>
    <w:rsid w:val="0053063A"/>
    <w:rsid w:val="0053118F"/>
    <w:rsid w:val="00531549"/>
    <w:rsid w:val="005318F3"/>
    <w:rsid w:val="00531A1D"/>
    <w:rsid w:val="00531C52"/>
    <w:rsid w:val="00536F35"/>
    <w:rsid w:val="00537D91"/>
    <w:rsid w:val="005401B9"/>
    <w:rsid w:val="005436E3"/>
    <w:rsid w:val="005437A3"/>
    <w:rsid w:val="00543D9B"/>
    <w:rsid w:val="00545EB5"/>
    <w:rsid w:val="00550122"/>
    <w:rsid w:val="0055126B"/>
    <w:rsid w:val="00551AEA"/>
    <w:rsid w:val="0055554F"/>
    <w:rsid w:val="005565D9"/>
    <w:rsid w:val="00560122"/>
    <w:rsid w:val="00560734"/>
    <w:rsid w:val="00561C34"/>
    <w:rsid w:val="00561FB6"/>
    <w:rsid w:val="00563EB1"/>
    <w:rsid w:val="005723F8"/>
    <w:rsid w:val="00572CF4"/>
    <w:rsid w:val="005757B6"/>
    <w:rsid w:val="00587F12"/>
    <w:rsid w:val="00587F67"/>
    <w:rsid w:val="005905A0"/>
    <w:rsid w:val="00591424"/>
    <w:rsid w:val="005924A2"/>
    <w:rsid w:val="005953E8"/>
    <w:rsid w:val="005A192E"/>
    <w:rsid w:val="005A266C"/>
    <w:rsid w:val="005A3502"/>
    <w:rsid w:val="005A5EF2"/>
    <w:rsid w:val="005B0648"/>
    <w:rsid w:val="005B299C"/>
    <w:rsid w:val="005B2A0C"/>
    <w:rsid w:val="005B4002"/>
    <w:rsid w:val="005B5519"/>
    <w:rsid w:val="005B58CE"/>
    <w:rsid w:val="005C1021"/>
    <w:rsid w:val="005C2F13"/>
    <w:rsid w:val="005C42F0"/>
    <w:rsid w:val="005C66CE"/>
    <w:rsid w:val="005C6A97"/>
    <w:rsid w:val="005D1193"/>
    <w:rsid w:val="005D227C"/>
    <w:rsid w:val="005D4CAD"/>
    <w:rsid w:val="005D579E"/>
    <w:rsid w:val="005D68AB"/>
    <w:rsid w:val="005D7884"/>
    <w:rsid w:val="005E12B2"/>
    <w:rsid w:val="005E303A"/>
    <w:rsid w:val="005E5835"/>
    <w:rsid w:val="005E69ED"/>
    <w:rsid w:val="005E6D42"/>
    <w:rsid w:val="005E70C9"/>
    <w:rsid w:val="005E7125"/>
    <w:rsid w:val="005E71EB"/>
    <w:rsid w:val="005E7BD3"/>
    <w:rsid w:val="005E7C21"/>
    <w:rsid w:val="005F1038"/>
    <w:rsid w:val="005F25E8"/>
    <w:rsid w:val="005F2AD3"/>
    <w:rsid w:val="005F2B86"/>
    <w:rsid w:val="006000EE"/>
    <w:rsid w:val="006014BA"/>
    <w:rsid w:val="0060211A"/>
    <w:rsid w:val="0060344E"/>
    <w:rsid w:val="00604FD0"/>
    <w:rsid w:val="00605733"/>
    <w:rsid w:val="0061409D"/>
    <w:rsid w:val="00615823"/>
    <w:rsid w:val="0061790E"/>
    <w:rsid w:val="006212C4"/>
    <w:rsid w:val="006217E6"/>
    <w:rsid w:val="00623C1E"/>
    <w:rsid w:val="0062572D"/>
    <w:rsid w:val="00625F8A"/>
    <w:rsid w:val="00627E06"/>
    <w:rsid w:val="00633C18"/>
    <w:rsid w:val="00641BBD"/>
    <w:rsid w:val="006429A0"/>
    <w:rsid w:val="00643F16"/>
    <w:rsid w:val="0065018E"/>
    <w:rsid w:val="006526FD"/>
    <w:rsid w:val="0065275F"/>
    <w:rsid w:val="006528FF"/>
    <w:rsid w:val="00656B82"/>
    <w:rsid w:val="00657633"/>
    <w:rsid w:val="00657907"/>
    <w:rsid w:val="00664388"/>
    <w:rsid w:val="00665F2E"/>
    <w:rsid w:val="0066751A"/>
    <w:rsid w:val="0066759E"/>
    <w:rsid w:val="006676BF"/>
    <w:rsid w:val="006700A1"/>
    <w:rsid w:val="00672A27"/>
    <w:rsid w:val="00672DFD"/>
    <w:rsid w:val="00674D14"/>
    <w:rsid w:val="0067565E"/>
    <w:rsid w:val="00684DA3"/>
    <w:rsid w:val="00686F85"/>
    <w:rsid w:val="00690920"/>
    <w:rsid w:val="006951E9"/>
    <w:rsid w:val="006A0B22"/>
    <w:rsid w:val="006A1C94"/>
    <w:rsid w:val="006A7348"/>
    <w:rsid w:val="006A7AA6"/>
    <w:rsid w:val="006B0872"/>
    <w:rsid w:val="006B112A"/>
    <w:rsid w:val="006B3562"/>
    <w:rsid w:val="006B6AC4"/>
    <w:rsid w:val="006B6BC3"/>
    <w:rsid w:val="006B6DC5"/>
    <w:rsid w:val="006C26A6"/>
    <w:rsid w:val="006C2EA6"/>
    <w:rsid w:val="006C41F7"/>
    <w:rsid w:val="006C6C5E"/>
    <w:rsid w:val="006D27E2"/>
    <w:rsid w:val="006D555A"/>
    <w:rsid w:val="006D6D2D"/>
    <w:rsid w:val="006E03BB"/>
    <w:rsid w:val="006E056B"/>
    <w:rsid w:val="006E0FDE"/>
    <w:rsid w:val="006E28A8"/>
    <w:rsid w:val="006E4DA2"/>
    <w:rsid w:val="006E4E13"/>
    <w:rsid w:val="006E5AF0"/>
    <w:rsid w:val="006F13C9"/>
    <w:rsid w:val="006F63FD"/>
    <w:rsid w:val="006F69F6"/>
    <w:rsid w:val="007003D1"/>
    <w:rsid w:val="0070088C"/>
    <w:rsid w:val="00705D5F"/>
    <w:rsid w:val="00711379"/>
    <w:rsid w:val="00712C02"/>
    <w:rsid w:val="00721147"/>
    <w:rsid w:val="0072301E"/>
    <w:rsid w:val="007322F7"/>
    <w:rsid w:val="00734FDD"/>
    <w:rsid w:val="00735C33"/>
    <w:rsid w:val="00736272"/>
    <w:rsid w:val="00736628"/>
    <w:rsid w:val="00737F59"/>
    <w:rsid w:val="00740BFE"/>
    <w:rsid w:val="00740F10"/>
    <w:rsid w:val="00742CB1"/>
    <w:rsid w:val="00743DFD"/>
    <w:rsid w:val="00744120"/>
    <w:rsid w:val="0074567A"/>
    <w:rsid w:val="00750814"/>
    <w:rsid w:val="007508A6"/>
    <w:rsid w:val="00751BCD"/>
    <w:rsid w:val="007556C9"/>
    <w:rsid w:val="00762619"/>
    <w:rsid w:val="007673A0"/>
    <w:rsid w:val="007677F2"/>
    <w:rsid w:val="00767ACE"/>
    <w:rsid w:val="00773A9A"/>
    <w:rsid w:val="00776A69"/>
    <w:rsid w:val="00777044"/>
    <w:rsid w:val="007834ED"/>
    <w:rsid w:val="00787674"/>
    <w:rsid w:val="00790FAD"/>
    <w:rsid w:val="0079200D"/>
    <w:rsid w:val="00792684"/>
    <w:rsid w:val="00792859"/>
    <w:rsid w:val="00794A19"/>
    <w:rsid w:val="00794A53"/>
    <w:rsid w:val="00796DBD"/>
    <w:rsid w:val="007A001F"/>
    <w:rsid w:val="007A0EEB"/>
    <w:rsid w:val="007A2B05"/>
    <w:rsid w:val="007A2D1E"/>
    <w:rsid w:val="007A2FDB"/>
    <w:rsid w:val="007A3534"/>
    <w:rsid w:val="007A455D"/>
    <w:rsid w:val="007A6270"/>
    <w:rsid w:val="007B0064"/>
    <w:rsid w:val="007B4B21"/>
    <w:rsid w:val="007B6B44"/>
    <w:rsid w:val="007B72DC"/>
    <w:rsid w:val="007C02A2"/>
    <w:rsid w:val="007C0301"/>
    <w:rsid w:val="007C0CAB"/>
    <w:rsid w:val="007C212B"/>
    <w:rsid w:val="007C3EA9"/>
    <w:rsid w:val="007C699C"/>
    <w:rsid w:val="007C6B16"/>
    <w:rsid w:val="007C6CCC"/>
    <w:rsid w:val="007C7315"/>
    <w:rsid w:val="007C7565"/>
    <w:rsid w:val="007C7D4D"/>
    <w:rsid w:val="007D0948"/>
    <w:rsid w:val="007D2517"/>
    <w:rsid w:val="007D29AC"/>
    <w:rsid w:val="007D2ED8"/>
    <w:rsid w:val="007D353C"/>
    <w:rsid w:val="007D450A"/>
    <w:rsid w:val="007D5AED"/>
    <w:rsid w:val="007D7DFA"/>
    <w:rsid w:val="007E26A3"/>
    <w:rsid w:val="007E2C84"/>
    <w:rsid w:val="007E6521"/>
    <w:rsid w:val="007E7396"/>
    <w:rsid w:val="007E7CA2"/>
    <w:rsid w:val="007F0686"/>
    <w:rsid w:val="007F3E80"/>
    <w:rsid w:val="007F54A5"/>
    <w:rsid w:val="007F57C7"/>
    <w:rsid w:val="007F658E"/>
    <w:rsid w:val="00800B3B"/>
    <w:rsid w:val="00800D75"/>
    <w:rsid w:val="00802E1E"/>
    <w:rsid w:val="0080323B"/>
    <w:rsid w:val="00807ABE"/>
    <w:rsid w:val="00810456"/>
    <w:rsid w:val="0081127D"/>
    <w:rsid w:val="00815EB6"/>
    <w:rsid w:val="00820EF6"/>
    <w:rsid w:val="008212DF"/>
    <w:rsid w:val="008228CF"/>
    <w:rsid w:val="00824111"/>
    <w:rsid w:val="008253C2"/>
    <w:rsid w:val="00826038"/>
    <w:rsid w:val="00833141"/>
    <w:rsid w:val="008335CC"/>
    <w:rsid w:val="00836056"/>
    <w:rsid w:val="0084219A"/>
    <w:rsid w:val="00842AFA"/>
    <w:rsid w:val="0084695E"/>
    <w:rsid w:val="00847EAD"/>
    <w:rsid w:val="00850938"/>
    <w:rsid w:val="00852343"/>
    <w:rsid w:val="008530C0"/>
    <w:rsid w:val="00854E09"/>
    <w:rsid w:val="00855393"/>
    <w:rsid w:val="008561E8"/>
    <w:rsid w:val="00856946"/>
    <w:rsid w:val="00857E2F"/>
    <w:rsid w:val="0086028E"/>
    <w:rsid w:val="00860FF3"/>
    <w:rsid w:val="00861004"/>
    <w:rsid w:val="008630E1"/>
    <w:rsid w:val="008643BF"/>
    <w:rsid w:val="0086671D"/>
    <w:rsid w:val="00867CD4"/>
    <w:rsid w:val="008701EA"/>
    <w:rsid w:val="00870C1D"/>
    <w:rsid w:val="00870C96"/>
    <w:rsid w:val="008713DD"/>
    <w:rsid w:val="00873305"/>
    <w:rsid w:val="008734D6"/>
    <w:rsid w:val="008743E0"/>
    <w:rsid w:val="008754EE"/>
    <w:rsid w:val="00875B10"/>
    <w:rsid w:val="0087774D"/>
    <w:rsid w:val="00881CD2"/>
    <w:rsid w:val="0088222E"/>
    <w:rsid w:val="00885A24"/>
    <w:rsid w:val="00885F53"/>
    <w:rsid w:val="00892B3A"/>
    <w:rsid w:val="00892CB8"/>
    <w:rsid w:val="00892F3F"/>
    <w:rsid w:val="00893AD2"/>
    <w:rsid w:val="008957FA"/>
    <w:rsid w:val="00896EDD"/>
    <w:rsid w:val="008973F4"/>
    <w:rsid w:val="008A11B1"/>
    <w:rsid w:val="008A2B97"/>
    <w:rsid w:val="008A5E40"/>
    <w:rsid w:val="008A6FD7"/>
    <w:rsid w:val="008A7744"/>
    <w:rsid w:val="008B0543"/>
    <w:rsid w:val="008B067C"/>
    <w:rsid w:val="008B1318"/>
    <w:rsid w:val="008B392C"/>
    <w:rsid w:val="008B4417"/>
    <w:rsid w:val="008B5604"/>
    <w:rsid w:val="008B5A8A"/>
    <w:rsid w:val="008B5C98"/>
    <w:rsid w:val="008C1831"/>
    <w:rsid w:val="008C60D9"/>
    <w:rsid w:val="008C69A8"/>
    <w:rsid w:val="008C6A70"/>
    <w:rsid w:val="008C77FF"/>
    <w:rsid w:val="008D40B7"/>
    <w:rsid w:val="008D4A9F"/>
    <w:rsid w:val="008D51B6"/>
    <w:rsid w:val="008D6B19"/>
    <w:rsid w:val="008D6D5C"/>
    <w:rsid w:val="008E13AC"/>
    <w:rsid w:val="008E19FF"/>
    <w:rsid w:val="008E2E60"/>
    <w:rsid w:val="008E4D74"/>
    <w:rsid w:val="008E5EF7"/>
    <w:rsid w:val="008E6260"/>
    <w:rsid w:val="008F43D6"/>
    <w:rsid w:val="008F6C28"/>
    <w:rsid w:val="009008DE"/>
    <w:rsid w:val="009028F9"/>
    <w:rsid w:val="009047A0"/>
    <w:rsid w:val="00904870"/>
    <w:rsid w:val="00905307"/>
    <w:rsid w:val="00906A14"/>
    <w:rsid w:val="00906E23"/>
    <w:rsid w:val="00907267"/>
    <w:rsid w:val="009076FF"/>
    <w:rsid w:val="00910C57"/>
    <w:rsid w:val="009120FD"/>
    <w:rsid w:val="009124A0"/>
    <w:rsid w:val="0091327C"/>
    <w:rsid w:val="0091374D"/>
    <w:rsid w:val="00914226"/>
    <w:rsid w:val="00914D89"/>
    <w:rsid w:val="009157C8"/>
    <w:rsid w:val="009173D7"/>
    <w:rsid w:val="009217FA"/>
    <w:rsid w:val="00923F93"/>
    <w:rsid w:val="00924E76"/>
    <w:rsid w:val="00927306"/>
    <w:rsid w:val="009317F5"/>
    <w:rsid w:val="0093220C"/>
    <w:rsid w:val="009327CA"/>
    <w:rsid w:val="0093300D"/>
    <w:rsid w:val="0093405E"/>
    <w:rsid w:val="00934465"/>
    <w:rsid w:val="00934A00"/>
    <w:rsid w:val="009353F4"/>
    <w:rsid w:val="00935D92"/>
    <w:rsid w:val="009406F4"/>
    <w:rsid w:val="00942F4B"/>
    <w:rsid w:val="00943C10"/>
    <w:rsid w:val="0095617F"/>
    <w:rsid w:val="00956258"/>
    <w:rsid w:val="009605B1"/>
    <w:rsid w:val="009628CA"/>
    <w:rsid w:val="00964CAC"/>
    <w:rsid w:val="00965524"/>
    <w:rsid w:val="00966C59"/>
    <w:rsid w:val="009670A4"/>
    <w:rsid w:val="00972D8F"/>
    <w:rsid w:val="00973525"/>
    <w:rsid w:val="00973708"/>
    <w:rsid w:val="009776CF"/>
    <w:rsid w:val="00982336"/>
    <w:rsid w:val="00982F54"/>
    <w:rsid w:val="00983A81"/>
    <w:rsid w:val="00986A52"/>
    <w:rsid w:val="009918A5"/>
    <w:rsid w:val="009946A5"/>
    <w:rsid w:val="00994CC5"/>
    <w:rsid w:val="009954C6"/>
    <w:rsid w:val="00995F9D"/>
    <w:rsid w:val="009A1D30"/>
    <w:rsid w:val="009A5BE2"/>
    <w:rsid w:val="009A66FB"/>
    <w:rsid w:val="009A6DD7"/>
    <w:rsid w:val="009B27F0"/>
    <w:rsid w:val="009B4990"/>
    <w:rsid w:val="009B72FB"/>
    <w:rsid w:val="009B7B16"/>
    <w:rsid w:val="009B7C5A"/>
    <w:rsid w:val="009C689C"/>
    <w:rsid w:val="009C6925"/>
    <w:rsid w:val="009C6E13"/>
    <w:rsid w:val="009C6F77"/>
    <w:rsid w:val="009D3FC6"/>
    <w:rsid w:val="009D6EC7"/>
    <w:rsid w:val="009E03E5"/>
    <w:rsid w:val="009E2221"/>
    <w:rsid w:val="009E2E51"/>
    <w:rsid w:val="009E3D6B"/>
    <w:rsid w:val="009F50EF"/>
    <w:rsid w:val="009F7EDB"/>
    <w:rsid w:val="00A00202"/>
    <w:rsid w:val="00A01326"/>
    <w:rsid w:val="00A03F05"/>
    <w:rsid w:val="00A067DF"/>
    <w:rsid w:val="00A06BC1"/>
    <w:rsid w:val="00A06C88"/>
    <w:rsid w:val="00A12479"/>
    <w:rsid w:val="00A131C6"/>
    <w:rsid w:val="00A1342F"/>
    <w:rsid w:val="00A1669E"/>
    <w:rsid w:val="00A228F2"/>
    <w:rsid w:val="00A22FCC"/>
    <w:rsid w:val="00A238DD"/>
    <w:rsid w:val="00A26D3F"/>
    <w:rsid w:val="00A275ED"/>
    <w:rsid w:val="00A32531"/>
    <w:rsid w:val="00A35166"/>
    <w:rsid w:val="00A35DB4"/>
    <w:rsid w:val="00A378F5"/>
    <w:rsid w:val="00A403A9"/>
    <w:rsid w:val="00A42C46"/>
    <w:rsid w:val="00A43081"/>
    <w:rsid w:val="00A4336A"/>
    <w:rsid w:val="00A43A63"/>
    <w:rsid w:val="00A44FDD"/>
    <w:rsid w:val="00A4526F"/>
    <w:rsid w:val="00A466BF"/>
    <w:rsid w:val="00A46C28"/>
    <w:rsid w:val="00A474EC"/>
    <w:rsid w:val="00A50563"/>
    <w:rsid w:val="00A54D9E"/>
    <w:rsid w:val="00A54F44"/>
    <w:rsid w:val="00A5556A"/>
    <w:rsid w:val="00A56179"/>
    <w:rsid w:val="00A561C0"/>
    <w:rsid w:val="00A57A2B"/>
    <w:rsid w:val="00A63EA2"/>
    <w:rsid w:val="00A67FCA"/>
    <w:rsid w:val="00A7044E"/>
    <w:rsid w:val="00A70E61"/>
    <w:rsid w:val="00A73CD5"/>
    <w:rsid w:val="00A73D31"/>
    <w:rsid w:val="00A745EC"/>
    <w:rsid w:val="00A757F8"/>
    <w:rsid w:val="00A76163"/>
    <w:rsid w:val="00A76F59"/>
    <w:rsid w:val="00A802D7"/>
    <w:rsid w:val="00A810A9"/>
    <w:rsid w:val="00A818F3"/>
    <w:rsid w:val="00A825C6"/>
    <w:rsid w:val="00A86AEC"/>
    <w:rsid w:val="00A87660"/>
    <w:rsid w:val="00A93285"/>
    <w:rsid w:val="00A96538"/>
    <w:rsid w:val="00A97FCE"/>
    <w:rsid w:val="00AA1B05"/>
    <w:rsid w:val="00AA5C61"/>
    <w:rsid w:val="00AB1188"/>
    <w:rsid w:val="00AB1C6A"/>
    <w:rsid w:val="00AB3D8E"/>
    <w:rsid w:val="00AB54FF"/>
    <w:rsid w:val="00AB6196"/>
    <w:rsid w:val="00AB650C"/>
    <w:rsid w:val="00AB6759"/>
    <w:rsid w:val="00AB6C3E"/>
    <w:rsid w:val="00AB79D4"/>
    <w:rsid w:val="00AC1237"/>
    <w:rsid w:val="00AC1825"/>
    <w:rsid w:val="00AC6D75"/>
    <w:rsid w:val="00AD0AE2"/>
    <w:rsid w:val="00AD4192"/>
    <w:rsid w:val="00AD5200"/>
    <w:rsid w:val="00AD5942"/>
    <w:rsid w:val="00AD7130"/>
    <w:rsid w:val="00AE01CF"/>
    <w:rsid w:val="00AE02DC"/>
    <w:rsid w:val="00AE11DB"/>
    <w:rsid w:val="00AE1C6C"/>
    <w:rsid w:val="00AE359D"/>
    <w:rsid w:val="00AE3699"/>
    <w:rsid w:val="00AE43DB"/>
    <w:rsid w:val="00AE50E9"/>
    <w:rsid w:val="00AE7594"/>
    <w:rsid w:val="00AF1058"/>
    <w:rsid w:val="00AF141A"/>
    <w:rsid w:val="00AF2373"/>
    <w:rsid w:val="00AF23CF"/>
    <w:rsid w:val="00AF2C6B"/>
    <w:rsid w:val="00AF428C"/>
    <w:rsid w:val="00AF4F3D"/>
    <w:rsid w:val="00AF5B4E"/>
    <w:rsid w:val="00AF63C0"/>
    <w:rsid w:val="00AF6482"/>
    <w:rsid w:val="00B00BED"/>
    <w:rsid w:val="00B022DC"/>
    <w:rsid w:val="00B025BB"/>
    <w:rsid w:val="00B04410"/>
    <w:rsid w:val="00B0484A"/>
    <w:rsid w:val="00B05EF6"/>
    <w:rsid w:val="00B06312"/>
    <w:rsid w:val="00B14FF5"/>
    <w:rsid w:val="00B15923"/>
    <w:rsid w:val="00B15F15"/>
    <w:rsid w:val="00B17F56"/>
    <w:rsid w:val="00B20FF6"/>
    <w:rsid w:val="00B2113A"/>
    <w:rsid w:val="00B23DE5"/>
    <w:rsid w:val="00B24857"/>
    <w:rsid w:val="00B24C82"/>
    <w:rsid w:val="00B258FC"/>
    <w:rsid w:val="00B25B02"/>
    <w:rsid w:val="00B261C9"/>
    <w:rsid w:val="00B33927"/>
    <w:rsid w:val="00B363CC"/>
    <w:rsid w:val="00B36B79"/>
    <w:rsid w:val="00B40374"/>
    <w:rsid w:val="00B45BCD"/>
    <w:rsid w:val="00B45C38"/>
    <w:rsid w:val="00B47BBF"/>
    <w:rsid w:val="00B47C11"/>
    <w:rsid w:val="00B53166"/>
    <w:rsid w:val="00B53B3F"/>
    <w:rsid w:val="00B54B25"/>
    <w:rsid w:val="00B55F6E"/>
    <w:rsid w:val="00B5622A"/>
    <w:rsid w:val="00B5756B"/>
    <w:rsid w:val="00B624DA"/>
    <w:rsid w:val="00B63317"/>
    <w:rsid w:val="00B65D31"/>
    <w:rsid w:val="00B702B3"/>
    <w:rsid w:val="00B734BF"/>
    <w:rsid w:val="00B74CFC"/>
    <w:rsid w:val="00B74FAD"/>
    <w:rsid w:val="00B777D4"/>
    <w:rsid w:val="00B77DC2"/>
    <w:rsid w:val="00B80DD3"/>
    <w:rsid w:val="00B824B8"/>
    <w:rsid w:val="00B843FA"/>
    <w:rsid w:val="00B849E5"/>
    <w:rsid w:val="00B8589E"/>
    <w:rsid w:val="00B86C36"/>
    <w:rsid w:val="00B878CF"/>
    <w:rsid w:val="00B93B63"/>
    <w:rsid w:val="00B959B2"/>
    <w:rsid w:val="00B9742F"/>
    <w:rsid w:val="00BA0AC8"/>
    <w:rsid w:val="00BA2D6C"/>
    <w:rsid w:val="00BB03E2"/>
    <w:rsid w:val="00BB1A97"/>
    <w:rsid w:val="00BB2E1D"/>
    <w:rsid w:val="00BB30B9"/>
    <w:rsid w:val="00BB7076"/>
    <w:rsid w:val="00BB7154"/>
    <w:rsid w:val="00BC0D93"/>
    <w:rsid w:val="00BC1C85"/>
    <w:rsid w:val="00BC7CF3"/>
    <w:rsid w:val="00BD34F9"/>
    <w:rsid w:val="00BD43F7"/>
    <w:rsid w:val="00BE02B3"/>
    <w:rsid w:val="00BE02DC"/>
    <w:rsid w:val="00BE195E"/>
    <w:rsid w:val="00BE4586"/>
    <w:rsid w:val="00BE49E7"/>
    <w:rsid w:val="00BE5511"/>
    <w:rsid w:val="00BE6620"/>
    <w:rsid w:val="00BE6C9E"/>
    <w:rsid w:val="00BF08BD"/>
    <w:rsid w:val="00BF0AB4"/>
    <w:rsid w:val="00BF174F"/>
    <w:rsid w:val="00BF4758"/>
    <w:rsid w:val="00BF5FB3"/>
    <w:rsid w:val="00BF604F"/>
    <w:rsid w:val="00BF6E04"/>
    <w:rsid w:val="00BF6FA3"/>
    <w:rsid w:val="00BF7FDA"/>
    <w:rsid w:val="00C00221"/>
    <w:rsid w:val="00C00A06"/>
    <w:rsid w:val="00C00A4F"/>
    <w:rsid w:val="00C02FC3"/>
    <w:rsid w:val="00C0383E"/>
    <w:rsid w:val="00C064FE"/>
    <w:rsid w:val="00C20113"/>
    <w:rsid w:val="00C216F0"/>
    <w:rsid w:val="00C21C77"/>
    <w:rsid w:val="00C256BE"/>
    <w:rsid w:val="00C25E12"/>
    <w:rsid w:val="00C271B8"/>
    <w:rsid w:val="00C3367F"/>
    <w:rsid w:val="00C3438D"/>
    <w:rsid w:val="00C35220"/>
    <w:rsid w:val="00C358FB"/>
    <w:rsid w:val="00C36451"/>
    <w:rsid w:val="00C40587"/>
    <w:rsid w:val="00C421EA"/>
    <w:rsid w:val="00C43BB6"/>
    <w:rsid w:val="00C4498F"/>
    <w:rsid w:val="00C50128"/>
    <w:rsid w:val="00C50F4C"/>
    <w:rsid w:val="00C51350"/>
    <w:rsid w:val="00C52232"/>
    <w:rsid w:val="00C525FE"/>
    <w:rsid w:val="00C52F98"/>
    <w:rsid w:val="00C61E73"/>
    <w:rsid w:val="00C6219F"/>
    <w:rsid w:val="00C62F4A"/>
    <w:rsid w:val="00C64488"/>
    <w:rsid w:val="00C66348"/>
    <w:rsid w:val="00C735CA"/>
    <w:rsid w:val="00C740C1"/>
    <w:rsid w:val="00C7799F"/>
    <w:rsid w:val="00C80942"/>
    <w:rsid w:val="00C81CB1"/>
    <w:rsid w:val="00C8238B"/>
    <w:rsid w:val="00C8241E"/>
    <w:rsid w:val="00C8246E"/>
    <w:rsid w:val="00C84340"/>
    <w:rsid w:val="00C847B5"/>
    <w:rsid w:val="00C84A07"/>
    <w:rsid w:val="00C852F6"/>
    <w:rsid w:val="00C874EA"/>
    <w:rsid w:val="00C90EE4"/>
    <w:rsid w:val="00C91541"/>
    <w:rsid w:val="00C91749"/>
    <w:rsid w:val="00C91E1A"/>
    <w:rsid w:val="00C91E90"/>
    <w:rsid w:val="00C92CCA"/>
    <w:rsid w:val="00C95037"/>
    <w:rsid w:val="00C95301"/>
    <w:rsid w:val="00C95C52"/>
    <w:rsid w:val="00C975E2"/>
    <w:rsid w:val="00CA003C"/>
    <w:rsid w:val="00CA5481"/>
    <w:rsid w:val="00CB006F"/>
    <w:rsid w:val="00CB5DD3"/>
    <w:rsid w:val="00CB6204"/>
    <w:rsid w:val="00CB6557"/>
    <w:rsid w:val="00CB6A95"/>
    <w:rsid w:val="00CC1FAE"/>
    <w:rsid w:val="00CC2015"/>
    <w:rsid w:val="00CC4F8A"/>
    <w:rsid w:val="00CD1CEB"/>
    <w:rsid w:val="00CD2271"/>
    <w:rsid w:val="00CE01ED"/>
    <w:rsid w:val="00CE15E2"/>
    <w:rsid w:val="00CE2A82"/>
    <w:rsid w:val="00CE3018"/>
    <w:rsid w:val="00CE32B9"/>
    <w:rsid w:val="00CE4759"/>
    <w:rsid w:val="00CE4DE7"/>
    <w:rsid w:val="00CF143F"/>
    <w:rsid w:val="00CF3379"/>
    <w:rsid w:val="00CF7CA2"/>
    <w:rsid w:val="00D02142"/>
    <w:rsid w:val="00D03A7F"/>
    <w:rsid w:val="00D03EE9"/>
    <w:rsid w:val="00D10373"/>
    <w:rsid w:val="00D114B6"/>
    <w:rsid w:val="00D119D7"/>
    <w:rsid w:val="00D1255F"/>
    <w:rsid w:val="00D2196F"/>
    <w:rsid w:val="00D21CB3"/>
    <w:rsid w:val="00D22D5C"/>
    <w:rsid w:val="00D246E9"/>
    <w:rsid w:val="00D250CF"/>
    <w:rsid w:val="00D270EE"/>
    <w:rsid w:val="00D30FF8"/>
    <w:rsid w:val="00D3154E"/>
    <w:rsid w:val="00D32231"/>
    <w:rsid w:val="00D32904"/>
    <w:rsid w:val="00D3395C"/>
    <w:rsid w:val="00D33F4C"/>
    <w:rsid w:val="00D3522B"/>
    <w:rsid w:val="00D3527A"/>
    <w:rsid w:val="00D354E6"/>
    <w:rsid w:val="00D354FB"/>
    <w:rsid w:val="00D3587F"/>
    <w:rsid w:val="00D35BA8"/>
    <w:rsid w:val="00D35FE3"/>
    <w:rsid w:val="00D363A3"/>
    <w:rsid w:val="00D37829"/>
    <w:rsid w:val="00D37AA7"/>
    <w:rsid w:val="00D400FC"/>
    <w:rsid w:val="00D40FBC"/>
    <w:rsid w:val="00D43F03"/>
    <w:rsid w:val="00D44512"/>
    <w:rsid w:val="00D4523B"/>
    <w:rsid w:val="00D45493"/>
    <w:rsid w:val="00D45701"/>
    <w:rsid w:val="00D4732E"/>
    <w:rsid w:val="00D50DDC"/>
    <w:rsid w:val="00D519FF"/>
    <w:rsid w:val="00D54088"/>
    <w:rsid w:val="00D54F0F"/>
    <w:rsid w:val="00D55CF1"/>
    <w:rsid w:val="00D56C48"/>
    <w:rsid w:val="00D5761B"/>
    <w:rsid w:val="00D61F8D"/>
    <w:rsid w:val="00D66ECD"/>
    <w:rsid w:val="00D7389A"/>
    <w:rsid w:val="00D7647E"/>
    <w:rsid w:val="00D777B2"/>
    <w:rsid w:val="00D80934"/>
    <w:rsid w:val="00D81AAA"/>
    <w:rsid w:val="00D81BC9"/>
    <w:rsid w:val="00D82C40"/>
    <w:rsid w:val="00D83833"/>
    <w:rsid w:val="00D84687"/>
    <w:rsid w:val="00D859B6"/>
    <w:rsid w:val="00D909F3"/>
    <w:rsid w:val="00D90BBE"/>
    <w:rsid w:val="00D956F8"/>
    <w:rsid w:val="00D95808"/>
    <w:rsid w:val="00D96514"/>
    <w:rsid w:val="00DA4A04"/>
    <w:rsid w:val="00DA62DA"/>
    <w:rsid w:val="00DB3009"/>
    <w:rsid w:val="00DB4B63"/>
    <w:rsid w:val="00DB5937"/>
    <w:rsid w:val="00DB70FA"/>
    <w:rsid w:val="00DC0837"/>
    <w:rsid w:val="00DC1561"/>
    <w:rsid w:val="00DC37CC"/>
    <w:rsid w:val="00DC4213"/>
    <w:rsid w:val="00DC462D"/>
    <w:rsid w:val="00DC623E"/>
    <w:rsid w:val="00DD0309"/>
    <w:rsid w:val="00DD09F6"/>
    <w:rsid w:val="00DD3CEF"/>
    <w:rsid w:val="00DD4716"/>
    <w:rsid w:val="00DD475C"/>
    <w:rsid w:val="00DE274D"/>
    <w:rsid w:val="00DE3100"/>
    <w:rsid w:val="00DE38D2"/>
    <w:rsid w:val="00DE46FE"/>
    <w:rsid w:val="00DE51E1"/>
    <w:rsid w:val="00DE654F"/>
    <w:rsid w:val="00DE67AF"/>
    <w:rsid w:val="00DF20C9"/>
    <w:rsid w:val="00DF2123"/>
    <w:rsid w:val="00DF377B"/>
    <w:rsid w:val="00DF4250"/>
    <w:rsid w:val="00DF4C10"/>
    <w:rsid w:val="00DF6228"/>
    <w:rsid w:val="00E04939"/>
    <w:rsid w:val="00E134C3"/>
    <w:rsid w:val="00E13754"/>
    <w:rsid w:val="00E14232"/>
    <w:rsid w:val="00E21CA4"/>
    <w:rsid w:val="00E2369F"/>
    <w:rsid w:val="00E23EEF"/>
    <w:rsid w:val="00E27B68"/>
    <w:rsid w:val="00E30890"/>
    <w:rsid w:val="00E3180D"/>
    <w:rsid w:val="00E33877"/>
    <w:rsid w:val="00E33B25"/>
    <w:rsid w:val="00E3439C"/>
    <w:rsid w:val="00E40483"/>
    <w:rsid w:val="00E444DE"/>
    <w:rsid w:val="00E46998"/>
    <w:rsid w:val="00E5051D"/>
    <w:rsid w:val="00E507F5"/>
    <w:rsid w:val="00E51A22"/>
    <w:rsid w:val="00E532E5"/>
    <w:rsid w:val="00E5431B"/>
    <w:rsid w:val="00E565D8"/>
    <w:rsid w:val="00E575D3"/>
    <w:rsid w:val="00E6148C"/>
    <w:rsid w:val="00E61EED"/>
    <w:rsid w:val="00E6293E"/>
    <w:rsid w:val="00E655CC"/>
    <w:rsid w:val="00E66B75"/>
    <w:rsid w:val="00E7373A"/>
    <w:rsid w:val="00E7511F"/>
    <w:rsid w:val="00E77BB4"/>
    <w:rsid w:val="00E8045A"/>
    <w:rsid w:val="00E8260B"/>
    <w:rsid w:val="00E84E7E"/>
    <w:rsid w:val="00E85370"/>
    <w:rsid w:val="00E92DBE"/>
    <w:rsid w:val="00E95083"/>
    <w:rsid w:val="00E97518"/>
    <w:rsid w:val="00EA27A4"/>
    <w:rsid w:val="00EA40CA"/>
    <w:rsid w:val="00EA4867"/>
    <w:rsid w:val="00EA5649"/>
    <w:rsid w:val="00EA6594"/>
    <w:rsid w:val="00EA7BD8"/>
    <w:rsid w:val="00EB15CB"/>
    <w:rsid w:val="00EB785B"/>
    <w:rsid w:val="00EC6DA5"/>
    <w:rsid w:val="00EC7439"/>
    <w:rsid w:val="00ED1D00"/>
    <w:rsid w:val="00ED5CA8"/>
    <w:rsid w:val="00ED6628"/>
    <w:rsid w:val="00ED771E"/>
    <w:rsid w:val="00EE040C"/>
    <w:rsid w:val="00EE1AFD"/>
    <w:rsid w:val="00EE3AF8"/>
    <w:rsid w:val="00EE3B4A"/>
    <w:rsid w:val="00EE4045"/>
    <w:rsid w:val="00EE494B"/>
    <w:rsid w:val="00EE5979"/>
    <w:rsid w:val="00EE60C4"/>
    <w:rsid w:val="00EE6418"/>
    <w:rsid w:val="00EE6F82"/>
    <w:rsid w:val="00EE6FC0"/>
    <w:rsid w:val="00EF4B77"/>
    <w:rsid w:val="00EF51C0"/>
    <w:rsid w:val="00EF7060"/>
    <w:rsid w:val="00F00D0C"/>
    <w:rsid w:val="00F02EF5"/>
    <w:rsid w:val="00F040E7"/>
    <w:rsid w:val="00F0447A"/>
    <w:rsid w:val="00F0618B"/>
    <w:rsid w:val="00F10553"/>
    <w:rsid w:val="00F14169"/>
    <w:rsid w:val="00F15577"/>
    <w:rsid w:val="00F224B0"/>
    <w:rsid w:val="00F27D45"/>
    <w:rsid w:val="00F27F65"/>
    <w:rsid w:val="00F301EF"/>
    <w:rsid w:val="00F3304E"/>
    <w:rsid w:val="00F36F5D"/>
    <w:rsid w:val="00F37284"/>
    <w:rsid w:val="00F37F51"/>
    <w:rsid w:val="00F4082C"/>
    <w:rsid w:val="00F46160"/>
    <w:rsid w:val="00F465AE"/>
    <w:rsid w:val="00F477DD"/>
    <w:rsid w:val="00F524A1"/>
    <w:rsid w:val="00F532D0"/>
    <w:rsid w:val="00F5388C"/>
    <w:rsid w:val="00F63575"/>
    <w:rsid w:val="00F63D85"/>
    <w:rsid w:val="00F65817"/>
    <w:rsid w:val="00F65FB3"/>
    <w:rsid w:val="00F701BB"/>
    <w:rsid w:val="00F7070A"/>
    <w:rsid w:val="00F71CBE"/>
    <w:rsid w:val="00F741B3"/>
    <w:rsid w:val="00F75F12"/>
    <w:rsid w:val="00F7681B"/>
    <w:rsid w:val="00F80C5F"/>
    <w:rsid w:val="00F81ECB"/>
    <w:rsid w:val="00F83083"/>
    <w:rsid w:val="00F845BB"/>
    <w:rsid w:val="00F8537C"/>
    <w:rsid w:val="00F85EA7"/>
    <w:rsid w:val="00F862CD"/>
    <w:rsid w:val="00F87084"/>
    <w:rsid w:val="00F9093A"/>
    <w:rsid w:val="00F90B86"/>
    <w:rsid w:val="00F91F68"/>
    <w:rsid w:val="00F929ED"/>
    <w:rsid w:val="00F92CCD"/>
    <w:rsid w:val="00F92FD8"/>
    <w:rsid w:val="00F94397"/>
    <w:rsid w:val="00F9687E"/>
    <w:rsid w:val="00F9717E"/>
    <w:rsid w:val="00F974D4"/>
    <w:rsid w:val="00FA001E"/>
    <w:rsid w:val="00FA0BF3"/>
    <w:rsid w:val="00FA1926"/>
    <w:rsid w:val="00FA1B4D"/>
    <w:rsid w:val="00FA2B88"/>
    <w:rsid w:val="00FA50F8"/>
    <w:rsid w:val="00FB05FD"/>
    <w:rsid w:val="00FB076A"/>
    <w:rsid w:val="00FB4D67"/>
    <w:rsid w:val="00FB64B9"/>
    <w:rsid w:val="00FB6F4B"/>
    <w:rsid w:val="00FC0ABC"/>
    <w:rsid w:val="00FC29C4"/>
    <w:rsid w:val="00FC47F2"/>
    <w:rsid w:val="00FC5E40"/>
    <w:rsid w:val="00FD12D0"/>
    <w:rsid w:val="00FD1406"/>
    <w:rsid w:val="00FD38DB"/>
    <w:rsid w:val="00FD58E2"/>
    <w:rsid w:val="00FD76D3"/>
    <w:rsid w:val="00FE4D1F"/>
    <w:rsid w:val="00FE5582"/>
    <w:rsid w:val="00FF0651"/>
    <w:rsid w:val="00FF0D47"/>
    <w:rsid w:val="00FF21C6"/>
    <w:rsid w:val="00FF2B3C"/>
    <w:rsid w:val="00FF3255"/>
    <w:rsid w:val="00FF50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08E035-C11F-48BA-A0A9-1AD9F2AB1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Ttulo1">
    <w:name w:val="heading 1"/>
    <w:basedOn w:val="Normal"/>
    <w:next w:val="Texto"/>
    <w:link w:val="Ttulo1Char"/>
    <w:uiPriority w:val="9"/>
    <w:qFormat/>
    <w:rsid w:val="00143DFC"/>
    <w:pPr>
      <w:keepNext/>
      <w:keepLines/>
      <w:numPr>
        <w:numId w:val="1"/>
      </w:numPr>
      <w:jc w:val="left"/>
      <w:outlineLvl w:val="0"/>
    </w:pPr>
    <w:rPr>
      <w:b/>
      <w:bCs/>
      <w:caps/>
      <w:szCs w:val="28"/>
      <w:lang w:val="x-none"/>
    </w:rPr>
  </w:style>
  <w:style w:type="paragraph" w:styleId="Ttulo2">
    <w:name w:val="heading 2"/>
    <w:basedOn w:val="Normal"/>
    <w:next w:val="Texto"/>
    <w:link w:val="Ttulo2Char"/>
    <w:uiPriority w:val="9"/>
    <w:qFormat/>
    <w:rsid w:val="00143DFC"/>
    <w:pPr>
      <w:keepNext/>
      <w:keepLines/>
      <w:numPr>
        <w:ilvl w:val="1"/>
        <w:numId w:val="1"/>
      </w:numPr>
      <w:jc w:val="left"/>
      <w:outlineLvl w:val="1"/>
    </w:pPr>
    <w:rPr>
      <w:bCs/>
      <w:caps/>
      <w:szCs w:val="26"/>
    </w:rPr>
  </w:style>
  <w:style w:type="paragraph" w:styleId="Ttulo3">
    <w:name w:val="heading 3"/>
    <w:basedOn w:val="Normal"/>
    <w:next w:val="Texto"/>
    <w:link w:val="Ttulo3Char"/>
    <w:autoRedefine/>
    <w:uiPriority w:val="9"/>
    <w:qFormat/>
    <w:rsid w:val="00BC1C85"/>
    <w:pPr>
      <w:keepNext/>
      <w:keepLines/>
      <w:numPr>
        <w:ilvl w:val="2"/>
        <w:numId w:val="1"/>
      </w:numPr>
      <w:jc w:val="left"/>
      <w:outlineLvl w:val="2"/>
    </w:pPr>
    <w:rPr>
      <w:bCs/>
      <w:lang w:val="x-none"/>
    </w:rPr>
  </w:style>
  <w:style w:type="paragraph" w:styleId="Ttulo4">
    <w:name w:val="heading 4"/>
    <w:basedOn w:val="Normal"/>
    <w:next w:val="Texto"/>
    <w:link w:val="Ttulo4Char"/>
    <w:uiPriority w:val="9"/>
    <w:qFormat/>
    <w:rsid w:val="008734D6"/>
    <w:pPr>
      <w:keepNext/>
      <w:keepLines/>
      <w:numPr>
        <w:ilvl w:val="3"/>
        <w:numId w:val="1"/>
      </w:numPr>
      <w:spacing w:line="240" w:lineRule="auto"/>
      <w:jc w:val="left"/>
      <w:outlineLvl w:val="3"/>
    </w:pPr>
    <w:rPr>
      <w:bCs/>
      <w:iCs/>
    </w:rPr>
  </w:style>
  <w:style w:type="paragraph" w:styleId="Ttulo5">
    <w:name w:val="heading 5"/>
    <w:aliases w:val="ANEXOS"/>
    <w:basedOn w:val="Normal"/>
    <w:next w:val="Normal"/>
    <w:link w:val="Ttulo5Char"/>
    <w:uiPriority w:val="9"/>
    <w:rsid w:val="00CE01ED"/>
    <w:pPr>
      <w:keepNext/>
      <w:keepLines/>
      <w:spacing w:before="200"/>
      <w:outlineLvl w:val="4"/>
    </w:pPr>
    <w:rPr>
      <w:b/>
      <w:caps/>
      <w:color w:val="243F60"/>
      <w:szCs w:val="24"/>
    </w:rPr>
  </w:style>
  <w:style w:type="paragraph" w:styleId="Ttulo6">
    <w:name w:val="heading 6"/>
    <w:basedOn w:val="Normal"/>
    <w:next w:val="Normal"/>
    <w:link w:val="Ttulo6Char"/>
    <w:uiPriority w:val="9"/>
    <w:rsid w:val="00A474EC"/>
    <w:pPr>
      <w:keepNext/>
      <w:keepLines/>
      <w:numPr>
        <w:ilvl w:val="5"/>
        <w:numId w:val="1"/>
      </w:numPr>
      <w:spacing w:before="200"/>
      <w:outlineLvl w:val="5"/>
    </w:pPr>
    <w:rPr>
      <w:rFonts w:ascii="Cambria" w:eastAsia="Times New Roman" w:hAnsi="Cambria"/>
      <w:i/>
      <w:iCs/>
      <w:color w:val="243F60"/>
      <w:szCs w:val="20"/>
      <w:lang w:val="x-none" w:eastAsia="x-none"/>
    </w:rPr>
  </w:style>
  <w:style w:type="paragraph" w:styleId="Ttulo7">
    <w:name w:val="heading 7"/>
    <w:basedOn w:val="Normal"/>
    <w:next w:val="Normal"/>
    <w:link w:val="Ttulo7Char"/>
    <w:uiPriority w:val="9"/>
    <w:rsid w:val="00A474EC"/>
    <w:pPr>
      <w:keepNext/>
      <w:keepLines/>
      <w:numPr>
        <w:ilvl w:val="6"/>
        <w:numId w:val="1"/>
      </w:numPr>
      <w:spacing w:before="200"/>
      <w:outlineLvl w:val="6"/>
    </w:pPr>
    <w:rPr>
      <w:rFonts w:ascii="Cambria" w:eastAsia="Times New Roman" w:hAnsi="Cambria"/>
      <w:i/>
      <w:iCs/>
      <w:color w:val="404040"/>
      <w:szCs w:val="20"/>
      <w:lang w:val="x-none" w:eastAsia="x-none"/>
    </w:rPr>
  </w:style>
  <w:style w:type="paragraph" w:styleId="Ttulo8">
    <w:name w:val="heading 8"/>
    <w:basedOn w:val="Normal"/>
    <w:next w:val="Normal"/>
    <w:link w:val="Ttulo8Char"/>
    <w:uiPriority w:val="9"/>
    <w:rsid w:val="00A474EC"/>
    <w:pPr>
      <w:keepNext/>
      <w:keepLines/>
      <w:numPr>
        <w:ilvl w:val="7"/>
        <w:numId w:val="1"/>
      </w:numPr>
      <w:spacing w:before="200"/>
      <w:outlineLvl w:val="7"/>
    </w:pPr>
    <w:rPr>
      <w:rFonts w:ascii="Cambria" w:eastAsia="Times New Roman" w:hAnsi="Cambria"/>
      <w:color w:val="404040"/>
      <w:sz w:val="20"/>
      <w:szCs w:val="20"/>
      <w:lang w:val="x-none" w:eastAsia="x-none"/>
    </w:rPr>
  </w:style>
  <w:style w:type="paragraph" w:styleId="Ttulo9">
    <w:name w:val="heading 9"/>
    <w:basedOn w:val="Normal"/>
    <w:next w:val="Normal"/>
    <w:link w:val="Ttulo9Char"/>
    <w:uiPriority w:val="9"/>
    <w:rsid w:val="00A474EC"/>
    <w:pPr>
      <w:keepNext/>
      <w:keepLines/>
      <w:numPr>
        <w:ilvl w:val="8"/>
        <w:numId w:val="1"/>
      </w:numPr>
      <w:spacing w:before="200"/>
      <w:outlineLvl w:val="8"/>
    </w:pPr>
    <w:rPr>
      <w:rFonts w:ascii="Cambria" w:eastAsia="Times New Roman" w:hAnsi="Cambria"/>
      <w:i/>
      <w:iCs/>
      <w:color w:val="404040"/>
      <w:sz w:val="20"/>
      <w:szCs w:val="20"/>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elacomgrade">
    <w:name w:val="Table Grid"/>
    <w:basedOn w:val="Tabelanormal"/>
    <w:uiPriority w:val="39"/>
    <w:rsid w:val="0025649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MapadoDocumento">
    <w:name w:val="Document Map"/>
    <w:basedOn w:val="Normal"/>
    <w:link w:val="MapadoDocumentoChar"/>
    <w:uiPriority w:val="99"/>
    <w:semiHidden/>
    <w:unhideWhenUsed/>
    <w:rsid w:val="00CC2015"/>
    <w:pPr>
      <w:spacing w:line="240" w:lineRule="auto"/>
    </w:pPr>
    <w:rPr>
      <w:rFonts w:ascii="Tahoma" w:hAnsi="Tahoma"/>
      <w:sz w:val="16"/>
      <w:szCs w:val="16"/>
      <w:lang w:val="x-none" w:eastAsia="x-none"/>
    </w:rPr>
  </w:style>
  <w:style w:type="character" w:customStyle="1" w:styleId="MapadoDocumentoChar">
    <w:name w:val="Mapa do Documento Char"/>
    <w:link w:val="MapadoDocumento"/>
    <w:uiPriority w:val="99"/>
    <w:semiHidden/>
    <w:rsid w:val="00CC2015"/>
    <w:rPr>
      <w:rFonts w:ascii="Tahoma" w:hAnsi="Tahoma" w:cs="Tahoma"/>
      <w:sz w:val="16"/>
      <w:szCs w:val="16"/>
    </w:rPr>
  </w:style>
  <w:style w:type="paragraph" w:styleId="Cabealho">
    <w:name w:val="header"/>
    <w:basedOn w:val="Normal"/>
    <w:link w:val="CabealhoChar"/>
    <w:uiPriority w:val="99"/>
    <w:unhideWhenUsed/>
    <w:rsid w:val="00F9687E"/>
    <w:pPr>
      <w:tabs>
        <w:tab w:val="center" w:pos="4252"/>
        <w:tab w:val="right" w:pos="8504"/>
      </w:tabs>
      <w:spacing w:line="240" w:lineRule="auto"/>
    </w:pPr>
    <w:rPr>
      <w:szCs w:val="20"/>
      <w:lang w:val="x-none" w:eastAsia="x-none"/>
    </w:rPr>
  </w:style>
  <w:style w:type="character" w:customStyle="1" w:styleId="CabealhoChar">
    <w:name w:val="Cabeçalho Char"/>
    <w:link w:val="Cabealho"/>
    <w:uiPriority w:val="99"/>
    <w:rsid w:val="00F9687E"/>
    <w:rPr>
      <w:rFonts w:ascii="Arial" w:hAnsi="Arial"/>
      <w:sz w:val="24"/>
    </w:rPr>
  </w:style>
  <w:style w:type="paragraph" w:styleId="Rodap">
    <w:name w:val="footer"/>
    <w:basedOn w:val="Normal"/>
    <w:link w:val="RodapChar"/>
    <w:uiPriority w:val="99"/>
    <w:unhideWhenUsed/>
    <w:rsid w:val="00F9687E"/>
    <w:pPr>
      <w:tabs>
        <w:tab w:val="center" w:pos="4252"/>
        <w:tab w:val="right" w:pos="8504"/>
      </w:tabs>
      <w:spacing w:line="240" w:lineRule="auto"/>
    </w:pPr>
    <w:rPr>
      <w:szCs w:val="20"/>
      <w:lang w:val="x-none" w:eastAsia="x-none"/>
    </w:rPr>
  </w:style>
  <w:style w:type="character" w:customStyle="1" w:styleId="RodapChar">
    <w:name w:val="Rodapé Char"/>
    <w:link w:val="Rodap"/>
    <w:uiPriority w:val="99"/>
    <w:rsid w:val="00F9687E"/>
    <w:rPr>
      <w:rFonts w:ascii="Arial" w:hAnsi="Arial"/>
      <w:sz w:val="24"/>
    </w:rPr>
  </w:style>
  <w:style w:type="character" w:customStyle="1" w:styleId="Ttulo1Char">
    <w:name w:val="Título 1 Char"/>
    <w:link w:val="Ttulo1"/>
    <w:uiPriority w:val="9"/>
    <w:rsid w:val="00143DFC"/>
    <w:rPr>
      <w:rFonts w:ascii="Arial" w:hAnsi="Arial"/>
      <w:b/>
      <w:bCs/>
      <w:caps/>
      <w:sz w:val="24"/>
      <w:szCs w:val="28"/>
      <w:lang w:val="x-none" w:eastAsia="en-US"/>
    </w:rPr>
  </w:style>
  <w:style w:type="character" w:customStyle="1" w:styleId="Ttulo2Char">
    <w:name w:val="Título 2 Char"/>
    <w:link w:val="Ttulo2"/>
    <w:uiPriority w:val="9"/>
    <w:rsid w:val="00143DFC"/>
    <w:rPr>
      <w:rFonts w:ascii="Arial" w:hAnsi="Arial"/>
      <w:bCs/>
      <w:caps/>
      <w:sz w:val="24"/>
      <w:szCs w:val="26"/>
      <w:lang w:eastAsia="en-US"/>
    </w:rPr>
  </w:style>
  <w:style w:type="character" w:customStyle="1" w:styleId="Ttulo3Char">
    <w:name w:val="Título 3 Char"/>
    <w:link w:val="Ttulo3"/>
    <w:uiPriority w:val="9"/>
    <w:rsid w:val="00BC1C85"/>
    <w:rPr>
      <w:rFonts w:ascii="Arial" w:hAnsi="Arial"/>
      <w:bCs/>
      <w:sz w:val="24"/>
      <w:szCs w:val="22"/>
      <w:lang w:val="x-none" w:eastAsia="en-US"/>
    </w:rPr>
  </w:style>
  <w:style w:type="character" w:customStyle="1" w:styleId="Ttulo4Char">
    <w:name w:val="Título 4 Char"/>
    <w:link w:val="Ttulo4"/>
    <w:uiPriority w:val="9"/>
    <w:rsid w:val="008734D6"/>
    <w:rPr>
      <w:rFonts w:ascii="Arial" w:hAnsi="Arial"/>
      <w:bCs/>
      <w:iCs/>
      <w:sz w:val="24"/>
      <w:szCs w:val="22"/>
      <w:lang w:eastAsia="en-US"/>
    </w:rPr>
  </w:style>
  <w:style w:type="character" w:customStyle="1" w:styleId="Ttulo5Char">
    <w:name w:val="Título 5 Char"/>
    <w:aliases w:val="ANEXOS Char"/>
    <w:link w:val="Ttulo5"/>
    <w:uiPriority w:val="9"/>
    <w:semiHidden/>
    <w:rsid w:val="00CE01ED"/>
    <w:rPr>
      <w:rFonts w:ascii="Arial" w:hAnsi="Arial"/>
      <w:b/>
      <w:caps/>
      <w:color w:val="243F60"/>
      <w:sz w:val="24"/>
      <w:szCs w:val="24"/>
      <w:lang w:val="pt-BR" w:eastAsia="en-US" w:bidi="ar-SA"/>
    </w:rPr>
  </w:style>
  <w:style w:type="character" w:customStyle="1" w:styleId="Ttulo6Char">
    <w:name w:val="Título 6 Char"/>
    <w:link w:val="Ttulo6"/>
    <w:uiPriority w:val="9"/>
    <w:rsid w:val="00A474EC"/>
    <w:rPr>
      <w:rFonts w:ascii="Cambria" w:eastAsia="Times New Roman" w:hAnsi="Cambria"/>
      <w:i/>
      <w:iCs/>
      <w:color w:val="243F60"/>
      <w:sz w:val="24"/>
      <w:lang w:val="x-none" w:eastAsia="x-none"/>
    </w:rPr>
  </w:style>
  <w:style w:type="character" w:customStyle="1" w:styleId="Ttulo7Char">
    <w:name w:val="Título 7 Char"/>
    <w:link w:val="Ttulo7"/>
    <w:uiPriority w:val="9"/>
    <w:rsid w:val="00A474EC"/>
    <w:rPr>
      <w:rFonts w:ascii="Cambria" w:eastAsia="Times New Roman" w:hAnsi="Cambria"/>
      <w:i/>
      <w:iCs/>
      <w:color w:val="404040"/>
      <w:sz w:val="24"/>
      <w:lang w:val="x-none" w:eastAsia="x-none"/>
    </w:rPr>
  </w:style>
  <w:style w:type="character" w:customStyle="1" w:styleId="Ttulo8Char">
    <w:name w:val="Título 8 Char"/>
    <w:link w:val="Ttulo8"/>
    <w:uiPriority w:val="9"/>
    <w:rsid w:val="00A474EC"/>
    <w:rPr>
      <w:rFonts w:ascii="Cambria" w:eastAsia="Times New Roman" w:hAnsi="Cambria"/>
      <w:color w:val="404040"/>
      <w:lang w:val="x-none" w:eastAsia="x-none"/>
    </w:rPr>
  </w:style>
  <w:style w:type="character" w:customStyle="1" w:styleId="Ttulo9Char">
    <w:name w:val="Título 9 Char"/>
    <w:link w:val="Ttulo9"/>
    <w:uiPriority w:val="9"/>
    <w:rsid w:val="00A474EC"/>
    <w:rPr>
      <w:rFonts w:ascii="Cambria" w:eastAsia="Times New Roman" w:hAnsi="Cambria"/>
      <w:i/>
      <w:iCs/>
      <w:color w:val="404040"/>
      <w:lang w:val="x-none" w:eastAsia="x-none"/>
    </w:rPr>
  </w:style>
  <w:style w:type="paragraph" w:customStyle="1" w:styleId="Ttulops-textual">
    <w:name w:val="Título pós-textual"/>
    <w:basedOn w:val="Ttulo1"/>
    <w:next w:val="Texto"/>
    <w:qFormat/>
    <w:rsid w:val="00443610"/>
    <w:pPr>
      <w:numPr>
        <w:numId w:val="5"/>
      </w:numPr>
      <w:tabs>
        <w:tab w:val="clear" w:pos="432"/>
      </w:tabs>
      <w:ind w:left="0" w:firstLine="0"/>
      <w:jc w:val="center"/>
    </w:pPr>
  </w:style>
  <w:style w:type="paragraph" w:customStyle="1" w:styleId="Apndice">
    <w:name w:val="Apêndice"/>
    <w:basedOn w:val="Normal"/>
    <w:next w:val="Texto"/>
    <w:rsid w:val="0091374D"/>
    <w:pPr>
      <w:numPr>
        <w:numId w:val="2"/>
      </w:numPr>
      <w:spacing w:after="600"/>
    </w:pPr>
    <w:rPr>
      <w:b/>
      <w:caps/>
    </w:rPr>
  </w:style>
  <w:style w:type="paragraph" w:customStyle="1" w:styleId="Anexo">
    <w:name w:val="Anexo"/>
    <w:basedOn w:val="Normal"/>
    <w:next w:val="Texto"/>
    <w:rsid w:val="001E3DDF"/>
    <w:pPr>
      <w:numPr>
        <w:numId w:val="3"/>
      </w:numPr>
      <w:spacing w:after="600"/>
    </w:pPr>
    <w:rPr>
      <w:b/>
      <w:caps/>
    </w:rPr>
  </w:style>
  <w:style w:type="paragraph" w:styleId="Sumrio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Sumrio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Sumrio3">
    <w:name w:val="toc 3"/>
    <w:basedOn w:val="Normal"/>
    <w:next w:val="Normal"/>
    <w:uiPriority w:val="39"/>
    <w:unhideWhenUsed/>
    <w:qFormat/>
    <w:rsid w:val="00852343"/>
    <w:pPr>
      <w:tabs>
        <w:tab w:val="left" w:pos="851"/>
        <w:tab w:val="right" w:leader="dot" w:pos="9061"/>
      </w:tabs>
      <w:ind w:firstLine="0"/>
      <w:jc w:val="left"/>
    </w:pPr>
  </w:style>
  <w:style w:type="paragraph" w:styleId="Sumrio4">
    <w:name w:val="toc 4"/>
    <w:basedOn w:val="Normal"/>
    <w:next w:val="Normal"/>
    <w:link w:val="Sumrio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CabealhodoSumrio">
    <w:name w:val="TOC Heading"/>
    <w:basedOn w:val="Ttulo1"/>
    <w:next w:val="Normal"/>
    <w:uiPriority w:val="39"/>
    <w:rsid w:val="008E5EF7"/>
    <w:pPr>
      <w:numPr>
        <w:numId w:val="0"/>
      </w:numPr>
      <w:spacing w:before="480" w:line="276" w:lineRule="auto"/>
      <w:outlineLvl w:val="9"/>
    </w:pPr>
    <w:rPr>
      <w:rFonts w:ascii="Cambria" w:hAnsi="Cambria"/>
      <w:caps w:val="0"/>
      <w:color w:val="365F91"/>
      <w:sz w:val="28"/>
    </w:rPr>
  </w:style>
  <w:style w:type="paragraph" w:styleId="Textodebalo">
    <w:name w:val="Balloon Text"/>
    <w:basedOn w:val="Normal"/>
    <w:link w:val="TextodebaloChar"/>
    <w:uiPriority w:val="99"/>
    <w:semiHidden/>
    <w:unhideWhenUsed/>
    <w:rsid w:val="008E5EF7"/>
    <w:pPr>
      <w:spacing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Sumrio5">
    <w:name w:val="toc 5"/>
    <w:basedOn w:val="Normal"/>
    <w:next w:val="Normal"/>
    <w:autoRedefine/>
    <w:uiPriority w:val="39"/>
    <w:unhideWhenUsed/>
    <w:rsid w:val="00B53166"/>
    <w:pPr>
      <w:tabs>
        <w:tab w:val="left" w:pos="1701"/>
        <w:tab w:val="right" w:leader="dot" w:pos="9061"/>
      </w:tabs>
      <w:jc w:val="left"/>
    </w:pPr>
    <w:rPr>
      <w:b/>
      <w:caps/>
    </w:rPr>
  </w:style>
  <w:style w:type="paragraph" w:styleId="Sumrio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Legenda">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Textodenotaderodap">
    <w:name w:val="footnote text"/>
    <w:basedOn w:val="Normal"/>
    <w:link w:val="TextodenotaderodapChar"/>
    <w:uiPriority w:val="99"/>
    <w:semiHidden/>
    <w:unhideWhenUsed/>
    <w:rsid w:val="00DC1561"/>
    <w:pPr>
      <w:spacing w:line="240" w:lineRule="auto"/>
      <w:ind w:left="170" w:hanging="170"/>
      <w:jc w:val="both"/>
    </w:pPr>
    <w:rPr>
      <w:sz w:val="20"/>
      <w:szCs w:val="20"/>
      <w:lang w:val="x-none" w:eastAsia="x-none"/>
    </w:rPr>
  </w:style>
  <w:style w:type="paragraph" w:styleId="ndicedeilustraes">
    <w:name w:val="table of figures"/>
    <w:basedOn w:val="Normal"/>
    <w:next w:val="Normal"/>
    <w:uiPriority w:val="99"/>
    <w:unhideWhenUsed/>
    <w:rsid w:val="00B74CFC"/>
    <w:pPr>
      <w:tabs>
        <w:tab w:val="right" w:leader="dot" w:pos="9061"/>
      </w:tabs>
      <w:ind w:left="1560" w:hanging="1560"/>
      <w:jc w:val="left"/>
    </w:pPr>
  </w:style>
  <w:style w:type="character" w:customStyle="1" w:styleId="TextodenotaderodapChar">
    <w:name w:val="Texto de nota de rodapé Char"/>
    <w:link w:val="Textodenotaderodap"/>
    <w:uiPriority w:val="99"/>
    <w:semiHidden/>
    <w:rsid w:val="00DC1561"/>
    <w:rPr>
      <w:rFonts w:ascii="Arial" w:hAnsi="Arial"/>
      <w:sz w:val="20"/>
      <w:szCs w:val="20"/>
    </w:rPr>
  </w:style>
  <w:style w:type="character" w:styleId="Refdenotaderodap">
    <w:name w:val="footnote reference"/>
    <w:uiPriority w:val="99"/>
    <w:semiHidden/>
    <w:unhideWhenUsed/>
    <w:rsid w:val="00751BCD"/>
    <w:rPr>
      <w:vertAlign w:val="superscript"/>
    </w:rPr>
  </w:style>
  <w:style w:type="paragraph" w:customStyle="1" w:styleId="Alnea">
    <w:name w:val="Alínea"/>
    <w:basedOn w:val="Normal"/>
    <w:qFormat/>
    <w:rsid w:val="00737F59"/>
    <w:pPr>
      <w:numPr>
        <w:numId w:val="4"/>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Corpodetexto">
    <w:name w:val="Body Text"/>
    <w:basedOn w:val="Normal"/>
    <w:link w:val="CorpodetextoChar"/>
    <w:rsid w:val="00AF428C"/>
    <w:pPr>
      <w:spacing w:line="240" w:lineRule="auto"/>
      <w:jc w:val="left"/>
    </w:pPr>
    <w:rPr>
      <w:rFonts w:eastAsia="Times New Roman"/>
      <w:szCs w:val="20"/>
      <w:lang w:val="x-none" w:eastAsia="x-none"/>
    </w:rPr>
  </w:style>
  <w:style w:type="paragraph" w:styleId="Corpodetexto2">
    <w:name w:val="Body Text 2"/>
    <w:basedOn w:val="Normal"/>
    <w:rsid w:val="007E2C84"/>
    <w:pPr>
      <w:jc w:val="both"/>
    </w:pPr>
    <w:rPr>
      <w:rFonts w:eastAsia="Times New Roman"/>
      <w:szCs w:val="20"/>
      <w:lang w:eastAsia="pt-BR"/>
    </w:rPr>
  </w:style>
  <w:style w:type="character" w:styleId="Forte">
    <w:name w:val="Strong"/>
    <w:uiPriority w:val="22"/>
    <w:qFormat/>
    <w:rsid w:val="00BE5511"/>
    <w:rPr>
      <w:b/>
      <w:bCs/>
    </w:rPr>
  </w:style>
  <w:style w:type="character" w:customStyle="1" w:styleId="Sumrio4Char">
    <w:name w:val="Sumário 4 Char"/>
    <w:link w:val="Sumrio4"/>
    <w:rsid w:val="00852343"/>
    <w:rPr>
      <w:rFonts w:ascii="Arial" w:hAnsi="Arial"/>
      <w:sz w:val="24"/>
      <w:szCs w:val="22"/>
      <w:lang w:eastAsia="en-US"/>
    </w:rPr>
  </w:style>
  <w:style w:type="paragraph" w:styleId="Lista">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Nmerodepgina">
    <w:name w:val="page number"/>
    <w:basedOn w:val="Fontepargpadro"/>
    <w:rsid w:val="00AB650C"/>
  </w:style>
  <w:style w:type="character" w:styleId="Refdecomentrio">
    <w:name w:val="annotation reference"/>
    <w:uiPriority w:val="99"/>
    <w:rsid w:val="00301836"/>
    <w:rPr>
      <w:sz w:val="16"/>
      <w:szCs w:val="16"/>
    </w:rPr>
  </w:style>
  <w:style w:type="character" w:customStyle="1" w:styleId="CorpodetextoChar">
    <w:name w:val="Corpo de texto Char"/>
    <w:link w:val="Corpodetexto"/>
    <w:rsid w:val="003E4FA0"/>
    <w:rPr>
      <w:rFonts w:ascii="Arial" w:eastAsia="Times New Roman" w:hAnsi="Arial"/>
      <w:sz w:val="24"/>
    </w:rPr>
  </w:style>
  <w:style w:type="paragraph" w:styleId="Textodecomentrio">
    <w:name w:val="annotation text"/>
    <w:basedOn w:val="Normal"/>
    <w:link w:val="TextodecomentrioChar"/>
    <w:uiPriority w:val="99"/>
    <w:rsid w:val="00301836"/>
    <w:rPr>
      <w:sz w:val="20"/>
      <w:szCs w:val="20"/>
      <w:lang w:val="x-none"/>
    </w:rPr>
  </w:style>
  <w:style w:type="character" w:customStyle="1" w:styleId="TextodecomentrioChar">
    <w:name w:val="Texto de comentário Char"/>
    <w:link w:val="Textodecomentrio"/>
    <w:uiPriority w:val="99"/>
    <w:rsid w:val="00301836"/>
    <w:rPr>
      <w:rFonts w:ascii="Arial" w:hAnsi="Arial"/>
      <w:lang w:eastAsia="en-US"/>
    </w:rPr>
  </w:style>
  <w:style w:type="paragraph" w:styleId="Assuntodocomentrio">
    <w:name w:val="annotation subject"/>
    <w:basedOn w:val="Textodecomentrio"/>
    <w:next w:val="Textodecomentrio"/>
    <w:link w:val="AssuntodocomentrioChar"/>
    <w:rsid w:val="00301836"/>
    <w:rPr>
      <w:b/>
      <w:bCs/>
    </w:rPr>
  </w:style>
  <w:style w:type="character" w:customStyle="1" w:styleId="AssuntodocomentrioChar">
    <w:name w:val="Assunto do comentário Char"/>
    <w:link w:val="Assuntodocomentrio"/>
    <w:rsid w:val="00301836"/>
    <w:rPr>
      <w:rFonts w:ascii="Arial" w:hAnsi="Arial"/>
      <w:b/>
      <w:bCs/>
      <w:lang w:eastAsia="en-US"/>
    </w:rPr>
  </w:style>
  <w:style w:type="character" w:styleId="CitaoHTML">
    <w:name w:val="HTML Cite"/>
    <w:rsid w:val="00301836"/>
    <w:rPr>
      <w:i/>
      <w:iCs/>
    </w:rPr>
  </w:style>
  <w:style w:type="character" w:styleId="HiperlinkVisitado">
    <w:name w:val="FollowedHyperlink"/>
    <w:rsid w:val="00CB6557"/>
    <w:rPr>
      <w:color w:val="954F72"/>
      <w:u w:val="single"/>
    </w:rPr>
  </w:style>
  <w:style w:type="character" w:styleId="TextodoEspaoReservado">
    <w:name w:val="Placeholder Text"/>
    <w:basedOn w:val="Fontepargpadro"/>
    <w:uiPriority w:val="99"/>
    <w:semiHidden/>
    <w:rsid w:val="00FC5E40"/>
    <w:rPr>
      <w:color w:val="808080"/>
    </w:rPr>
  </w:style>
  <w:style w:type="character" w:styleId="nfase">
    <w:name w:val="Emphasis"/>
    <w:basedOn w:val="Fontepargpadro"/>
    <w:uiPriority w:val="20"/>
    <w:qFormat/>
    <w:rsid w:val="009317F5"/>
    <w:rPr>
      <w:i/>
      <w:iCs/>
    </w:rPr>
  </w:style>
  <w:style w:type="paragraph" w:styleId="PargrafodaLista">
    <w:name w:val="List Paragraph"/>
    <w:basedOn w:val="Normal"/>
    <w:uiPriority w:val="34"/>
    <w:qFormat/>
    <w:rsid w:val="007834ED"/>
    <w:pPr>
      <w:spacing w:after="160" w:line="259" w:lineRule="auto"/>
      <w:ind w:left="720" w:firstLine="0"/>
      <w:contextualSpacing/>
      <w:jc w:val="left"/>
    </w:pPr>
    <w:rPr>
      <w:rFonts w:asciiTheme="minorHAnsi" w:eastAsiaTheme="minorHAnsi" w:hAnsiTheme="minorHAnsi" w:cstheme="minorBidi"/>
      <w:sz w:val="22"/>
    </w:rPr>
  </w:style>
  <w:style w:type="character" w:customStyle="1" w:styleId="a">
    <w:name w:val="a"/>
    <w:basedOn w:val="Fontepargpadro"/>
    <w:rsid w:val="00CE15E2"/>
  </w:style>
  <w:style w:type="character" w:customStyle="1" w:styleId="l6">
    <w:name w:val="l6"/>
    <w:basedOn w:val="Fontepargpadro"/>
    <w:rsid w:val="00CE15E2"/>
  </w:style>
  <w:style w:type="paragraph" w:styleId="Pr-formataoHTML">
    <w:name w:val="HTML Preformatted"/>
    <w:basedOn w:val="Normal"/>
    <w:link w:val="Pr-formataoHTMLChar"/>
    <w:uiPriority w:val="99"/>
    <w:semiHidden/>
    <w:unhideWhenUsed/>
    <w:rsid w:val="00171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171AC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70010192">
      <w:bodyDiv w:val="1"/>
      <w:marLeft w:val="0"/>
      <w:marRight w:val="0"/>
      <w:marTop w:val="0"/>
      <w:marBottom w:val="0"/>
      <w:divBdr>
        <w:top w:val="none" w:sz="0" w:space="0" w:color="auto"/>
        <w:left w:val="none" w:sz="0" w:space="0" w:color="auto"/>
        <w:bottom w:val="none" w:sz="0" w:space="0" w:color="auto"/>
        <w:right w:val="none" w:sz="0" w:space="0" w:color="auto"/>
      </w:divBdr>
    </w:div>
    <w:div w:id="150367784">
      <w:bodyDiv w:val="1"/>
      <w:marLeft w:val="0"/>
      <w:marRight w:val="0"/>
      <w:marTop w:val="0"/>
      <w:marBottom w:val="0"/>
      <w:divBdr>
        <w:top w:val="none" w:sz="0" w:space="0" w:color="auto"/>
        <w:left w:val="none" w:sz="0" w:space="0" w:color="auto"/>
        <w:bottom w:val="none" w:sz="0" w:space="0" w:color="auto"/>
        <w:right w:val="none" w:sz="0" w:space="0" w:color="auto"/>
      </w:divBdr>
    </w:div>
    <w:div w:id="262610101">
      <w:bodyDiv w:val="1"/>
      <w:marLeft w:val="0"/>
      <w:marRight w:val="0"/>
      <w:marTop w:val="0"/>
      <w:marBottom w:val="0"/>
      <w:divBdr>
        <w:top w:val="none" w:sz="0" w:space="0" w:color="auto"/>
        <w:left w:val="none" w:sz="0" w:space="0" w:color="auto"/>
        <w:bottom w:val="none" w:sz="0" w:space="0" w:color="auto"/>
        <w:right w:val="none" w:sz="0" w:space="0" w:color="auto"/>
      </w:divBdr>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1047411083">
      <w:bodyDiv w:val="1"/>
      <w:marLeft w:val="0"/>
      <w:marRight w:val="0"/>
      <w:marTop w:val="0"/>
      <w:marBottom w:val="0"/>
      <w:divBdr>
        <w:top w:val="none" w:sz="0" w:space="0" w:color="auto"/>
        <w:left w:val="none" w:sz="0" w:space="0" w:color="auto"/>
        <w:bottom w:val="none" w:sz="0" w:space="0" w:color="auto"/>
        <w:right w:val="none" w:sz="0" w:space="0" w:color="auto"/>
      </w:divBdr>
    </w:div>
    <w:div w:id="1051420243">
      <w:bodyDiv w:val="1"/>
      <w:marLeft w:val="0"/>
      <w:marRight w:val="0"/>
      <w:marTop w:val="0"/>
      <w:marBottom w:val="0"/>
      <w:divBdr>
        <w:top w:val="none" w:sz="0" w:space="0" w:color="auto"/>
        <w:left w:val="none" w:sz="0" w:space="0" w:color="auto"/>
        <w:bottom w:val="none" w:sz="0" w:space="0" w:color="auto"/>
        <w:right w:val="none" w:sz="0" w:space="0" w:color="auto"/>
      </w:divBdr>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449859418">
      <w:bodyDiv w:val="1"/>
      <w:marLeft w:val="0"/>
      <w:marRight w:val="0"/>
      <w:marTop w:val="0"/>
      <w:marBottom w:val="0"/>
      <w:divBdr>
        <w:top w:val="none" w:sz="0" w:space="0" w:color="auto"/>
        <w:left w:val="none" w:sz="0" w:space="0" w:color="auto"/>
        <w:bottom w:val="none" w:sz="0" w:space="0" w:color="auto"/>
        <w:right w:val="none" w:sz="0" w:space="0" w:color="auto"/>
      </w:divBdr>
    </w:div>
    <w:div w:id="1541477096">
      <w:bodyDiv w:val="1"/>
      <w:marLeft w:val="0"/>
      <w:marRight w:val="0"/>
      <w:marTop w:val="0"/>
      <w:marBottom w:val="0"/>
      <w:divBdr>
        <w:top w:val="none" w:sz="0" w:space="0" w:color="auto"/>
        <w:left w:val="none" w:sz="0" w:space="0" w:color="auto"/>
        <w:bottom w:val="none" w:sz="0" w:space="0" w:color="auto"/>
        <w:right w:val="none" w:sz="0" w:space="0" w:color="auto"/>
      </w:divBdr>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78775031">
      <w:bodyDiv w:val="1"/>
      <w:marLeft w:val="0"/>
      <w:marRight w:val="0"/>
      <w:marTop w:val="0"/>
      <w:marBottom w:val="0"/>
      <w:divBdr>
        <w:top w:val="none" w:sz="0" w:space="0" w:color="auto"/>
        <w:left w:val="none" w:sz="0" w:space="0" w:color="auto"/>
        <w:bottom w:val="none" w:sz="0" w:space="0" w:color="auto"/>
        <w:right w:val="none" w:sz="0" w:space="0" w:color="auto"/>
      </w:divBdr>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882593976">
      <w:bodyDiv w:val="1"/>
      <w:marLeft w:val="0"/>
      <w:marRight w:val="0"/>
      <w:marTop w:val="0"/>
      <w:marBottom w:val="0"/>
      <w:divBdr>
        <w:top w:val="none" w:sz="0" w:space="0" w:color="auto"/>
        <w:left w:val="none" w:sz="0" w:space="0" w:color="auto"/>
        <w:bottom w:val="none" w:sz="0" w:space="0" w:color="auto"/>
        <w:right w:val="none" w:sz="0" w:space="0" w:color="auto"/>
      </w:divBdr>
    </w:div>
    <w:div w:id="1923829465">
      <w:bodyDiv w:val="1"/>
      <w:marLeft w:val="0"/>
      <w:marRight w:val="0"/>
      <w:marTop w:val="0"/>
      <w:marBottom w:val="0"/>
      <w:divBdr>
        <w:top w:val="none" w:sz="0" w:space="0" w:color="auto"/>
        <w:left w:val="none" w:sz="0" w:space="0" w:color="auto"/>
        <w:bottom w:val="none" w:sz="0" w:space="0" w:color="auto"/>
        <w:right w:val="none" w:sz="0" w:space="0" w:color="auto"/>
      </w:divBdr>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header" Target="header4.xml"/><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7.jpeg"/><Relationship Id="rId14" Type="http://schemas.openxmlformats.org/officeDocument/2006/relationships/image" Target="media/image3.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4.jpe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TextodoEspaoReservado"/>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TextodoEspaoReservado"/>
            </w:rPr>
            <w:t>[Autor]</w:t>
          </w:r>
        </w:p>
      </w:docPartBody>
    </w:docPart>
    <w:docPart>
      <w:docPartPr>
        <w:name w:val="38ED934F97AD47CCBECB15C661D2B843"/>
        <w:category>
          <w:name w:val="Geral"/>
          <w:gallery w:val="placeholder"/>
        </w:category>
        <w:types>
          <w:type w:val="bbPlcHdr"/>
        </w:types>
        <w:behaviors>
          <w:behavior w:val="content"/>
        </w:behaviors>
        <w:guid w:val="{14DDAFA1-D0F6-4FD6-857F-BCA719D377AB}"/>
      </w:docPartPr>
      <w:docPartBody>
        <w:p w:rsidR="00517F17" w:rsidRDefault="00517F17" w:rsidP="00517F17">
          <w:pPr>
            <w:pStyle w:val="38ED934F97AD47CCBECB15C661D2B843"/>
          </w:pPr>
          <w:r w:rsidRPr="00CC1B99">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031162"/>
    <w:rsid w:val="000556DE"/>
    <w:rsid w:val="000765EB"/>
    <w:rsid w:val="000F758F"/>
    <w:rsid w:val="00151855"/>
    <w:rsid w:val="001E4CA1"/>
    <w:rsid w:val="001F6DB7"/>
    <w:rsid w:val="00245E44"/>
    <w:rsid w:val="002D5315"/>
    <w:rsid w:val="003024C4"/>
    <w:rsid w:val="00310A99"/>
    <w:rsid w:val="003202E9"/>
    <w:rsid w:val="0038702F"/>
    <w:rsid w:val="003922DC"/>
    <w:rsid w:val="003C27D3"/>
    <w:rsid w:val="00473764"/>
    <w:rsid w:val="004760F0"/>
    <w:rsid w:val="00494919"/>
    <w:rsid w:val="00517F17"/>
    <w:rsid w:val="00577764"/>
    <w:rsid w:val="00585D4D"/>
    <w:rsid w:val="005F3319"/>
    <w:rsid w:val="006974DE"/>
    <w:rsid w:val="006F2436"/>
    <w:rsid w:val="006F7CD5"/>
    <w:rsid w:val="00714AE3"/>
    <w:rsid w:val="00777DC7"/>
    <w:rsid w:val="00784270"/>
    <w:rsid w:val="007959EC"/>
    <w:rsid w:val="007D7BF7"/>
    <w:rsid w:val="0080454B"/>
    <w:rsid w:val="00812D1A"/>
    <w:rsid w:val="00814A77"/>
    <w:rsid w:val="008628FA"/>
    <w:rsid w:val="008C3C03"/>
    <w:rsid w:val="008E3ED1"/>
    <w:rsid w:val="00950658"/>
    <w:rsid w:val="00966F42"/>
    <w:rsid w:val="009A2FF3"/>
    <w:rsid w:val="00A3299D"/>
    <w:rsid w:val="00AB6D3E"/>
    <w:rsid w:val="00AE7BDD"/>
    <w:rsid w:val="00B00BE8"/>
    <w:rsid w:val="00B11659"/>
    <w:rsid w:val="00B167C5"/>
    <w:rsid w:val="00B23935"/>
    <w:rsid w:val="00B45E47"/>
    <w:rsid w:val="00CD199B"/>
    <w:rsid w:val="00CD6DED"/>
    <w:rsid w:val="00D40A3E"/>
    <w:rsid w:val="00E9149B"/>
    <w:rsid w:val="00E94FDA"/>
    <w:rsid w:val="00F0334F"/>
    <w:rsid w:val="00F90F06"/>
    <w:rsid w:val="00F93543"/>
    <w:rsid w:val="00FA2C57"/>
    <w:rsid w:val="00FC4D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17F17"/>
    <w:rPr>
      <w:color w:val="808080"/>
    </w:rPr>
  </w:style>
  <w:style w:type="paragraph" w:customStyle="1" w:styleId="38ED934F97AD47CCBECB15C661D2B843">
    <w:name w:val="38ED934F97AD47CCBECB15C661D2B843"/>
    <w:rsid w:val="00517F1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DDF85A-B793-4494-A000-447C468B4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ModeloTrabalhoCientifico-1.dot</Template>
  <TotalTime>6966</TotalTime>
  <Pages>1</Pages>
  <Words>21311</Words>
  <Characters>115083</Characters>
  <Application>Microsoft Office Word</Application>
  <DocSecurity>0</DocSecurity>
  <Lines>959</Lines>
  <Paragraphs>272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mAIS pRATO: COZINHAR NUNCA FOI TÃO FÁCIL</vt:lpstr>
      <vt:lpstr>mAIS pRATO: COZINHAR NUNCA FOI TÃO FÁCIL</vt:lpstr>
    </vt:vector>
  </TitlesOfParts>
  <Company>Microsoft</Company>
  <LinksUpToDate>false</LinksUpToDate>
  <CharactersWithSpaces>136122</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mAIS pRATO: COZINHAR NUNCA FOI TÃO FÁCIL</dc:title>
  <dc:creator>Leandro Soares</dc:creator>
  <cp:lastModifiedBy>Leandro Soares</cp:lastModifiedBy>
  <cp:revision>134</cp:revision>
  <cp:lastPrinted>2019-10-22T00:50:00Z</cp:lastPrinted>
  <dcterms:created xsi:type="dcterms:W3CDTF">2018-04-15T10:20:00Z</dcterms:created>
  <dcterms:modified xsi:type="dcterms:W3CDTF">2019-10-30T00:37:00Z</dcterms:modified>
</cp:coreProperties>
</file>